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68FA91103564D5892F657002426A28B"/>
          </w:placeholder>
          <w:dataBinding w:prefixMappings="xmlns:ns0='http://schemas.openxmlformats.org/officeDocument/2006/extended-properties' " w:xpath="/ns0:Properties[1]/ns0:Company[1]" w:storeItemID="{6668398D-A668-4E3E-A5EB-62B293D839F1}"/>
          <w:text/>
        </w:sdtPr>
        <w:sdtEndPr/>
        <w:sdtContent>
          <w:r w:rsidR="00FF7733" w:rsidRPr="00BC1573">
            <w:rPr>
              <w:rFonts w:asciiTheme="majorHAnsi" w:hAnsiTheme="majorHAnsi" w:cstheme="majorHAnsi"/>
              <w:sz w:val="36"/>
              <w:szCs w:val="36"/>
              <w:lang w:val="en-GB"/>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33463E"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EE366BE747904494BC3E5C029C3494E9"/>
          </w:placeholder>
          <w:dataBinding w:prefixMappings="xmlns:ns0='http://purl.org/dc/elements/1.1/' xmlns:ns1='http://schemas.openxmlformats.org/package/2006/metadata/core-properties' " w:xpath="/ns1:coreProperties[1]/ns0:subject[1]" w:storeItemID="{6C3C8BC8-F283-45AE-878A-BAB7291924A1}"/>
          <w:text/>
        </w:sdtPr>
        <w:sdtEnd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Art der Arbeit&gt;</w:t>
          </w:r>
        </w:sdtContent>
      </w:sdt>
    </w:p>
    <w:p w:rsidR="00F039AC" w:rsidRPr="00BC1573" w:rsidRDefault="0033463E"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A9621A99155547A49DE41DB4F79D158A"/>
          </w:placeholder>
          <w:dataBinding w:prefixMappings="xmlns:ns0='http://purl.org/dc/elements/1.1/' xmlns:ns1='http://schemas.openxmlformats.org/package/2006/metadata/core-properties' " w:xpath="/ns1:coreProperties[1]/ns0:title[1]" w:storeItemID="{6C3C8BC8-F283-45AE-878A-BAB7291924A1}"/>
          <w:text/>
        </w:sdtPr>
        <w:sdtEnd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r w:rsidR="00F506A4" w:rsidRPr="00BC1573">
            <w:rPr>
              <w:rFonts w:asciiTheme="majorHAnsi" w:hAnsiTheme="majorHAnsi" w:cstheme="majorHAnsi"/>
              <w:color w:val="000000"/>
              <w:sz w:val="36"/>
              <w:szCs w:val="36"/>
              <w:lang w:val="en-GB"/>
            </w:rPr>
            <w:t>Titel der Arbeit&gt;</w:t>
          </w:r>
        </w:sdtContent>
      </w:sdt>
    </w:p>
    <w:p w:rsidR="00EA7A74" w:rsidRPr="00BC1573" w:rsidRDefault="0033463E" w:rsidP="00CB7BD9">
      <w:pPr>
        <w:spacing w:after="240"/>
        <w:jc w:val="center"/>
        <w:rPr>
          <w:sz w:val="36"/>
          <w:szCs w:val="36"/>
          <w:lang w:val="en-GB"/>
        </w:rPr>
      </w:pPr>
      <w:sdt>
        <w:sdtPr>
          <w:rPr>
            <w:color w:val="000000"/>
            <w:sz w:val="36"/>
            <w:szCs w:val="36"/>
            <w:lang w:val="en-GB"/>
          </w:rPr>
          <w:alias w:val="Comments"/>
          <w:tag w:val=""/>
          <w:id w:val="-815182129"/>
          <w:placeholder>
            <w:docPart w:val="2D10CC5BEC0040A2A804D1AA66F55FF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26B87" w:rsidRPr="00BC1573">
            <w:rPr>
              <w:color w:val="000000"/>
              <w:sz w:val="36"/>
              <w:szCs w:val="36"/>
              <w:lang w:val="en-GB"/>
            </w:rPr>
            <w:t>&lt;TODO: Vorname Autor&gt;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B559A345BA53441082336E8FC3B4C5E7"/>
          </w:placeholder>
          <w:dataBinding w:prefixMappings="xmlns:ns0='http://purl.org/dc/elements/1.1/' xmlns:ns1='http://schemas.openxmlformats.org/package/2006/metadata/core-properties' " w:xpath="/ns1:coreProperties[1]/ns0:creator[1]" w:storeItemID="{6C3C8BC8-F283-45AE-878A-BAB7291924A1}"/>
          <w:text/>
        </w:sdtPr>
        <w:sdtEndPr/>
        <w:sdtContent>
          <w:r w:rsidR="00A3705E">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8E59C8">
        <w:rPr>
          <w:noProof/>
          <w:sz w:val="36"/>
          <w:szCs w:val="36"/>
          <w:lang w:val="en-GB"/>
        </w:rPr>
        <w:t>3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C90FF385EFF341B5AB906AAD71D7D579"/>
          </w:placeholder>
          <w:dataBinding w:prefixMappings="xmlns:ns0='http://schemas.openxmlformats.org/officeDocument/2006/extended-properties' " w:xpath="/ns0:Properties[1]/ns0:Manager[1]" w:storeItemID="{6668398D-A668-4E3E-A5EB-62B293D839F1}"/>
          <w:text/>
        </w:sdtPr>
        <w:sdtEndPr/>
        <w:sdtContent>
          <w:r w:rsidR="00B02E50" w:rsidRPr="00BC1573">
            <w:rPr>
              <w:color w:val="000000"/>
              <w:sz w:val="36"/>
              <w:szCs w:val="36"/>
              <w:lang w:val="en-GB"/>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2B9D7C1A242D459781D44B66294AB7F7"/>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2E50" w:rsidRPr="00BC1573">
            <w:rPr>
              <w:color w:val="000000"/>
              <w:sz w:val="36"/>
              <w:szCs w:val="36"/>
              <w:lang w:val="en-GB"/>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33463E" w:rsidP="00CB7BD9">
      <w:pPr>
        <w:spacing w:before="10500" w:after="0" w:line="240" w:lineRule="auto"/>
        <w:ind w:right="565"/>
        <w:jc w:val="left"/>
        <w:rPr>
          <w:b/>
          <w:lang w:val="en-GB"/>
        </w:rPr>
      </w:pPr>
      <w:sdt>
        <w:sdtPr>
          <w:rPr>
            <w:b/>
            <w:lang w:val="en-GB"/>
          </w:rPr>
          <w:alias w:val="Author"/>
          <w:tag w:val=""/>
          <w:id w:val="866259796"/>
          <w:placeholder>
            <w:docPart w:val="7FF3EB8176E14D449FD13557B1C9100E"/>
          </w:placeholder>
          <w:dataBinding w:prefixMappings="xmlns:ns0='http://purl.org/dc/elements/1.1/' xmlns:ns1='http://schemas.openxmlformats.org/package/2006/metadata/core-properties' " w:xpath="/ns1:coreProperties[1]/ns0:creator[1]" w:storeItemID="{6C3C8BC8-F283-45AE-878A-BAB7291924A1}"/>
          <w:text/>
        </w:sdtPr>
        <w:sdtEndPr/>
        <w:sdtContent>
          <w:r w:rsidR="00A3705E">
            <w:rPr>
              <w:b/>
              <w:lang w:val="en-US"/>
            </w:rPr>
            <w:t>mpc</w:t>
          </w:r>
        </w:sdtContent>
      </w:sdt>
      <w:r w:rsidR="00757459" w:rsidRPr="00BC1573">
        <w:rPr>
          <w:b/>
          <w:lang w:val="en-GB"/>
        </w:rPr>
        <w:t xml:space="preserve">, </w:t>
      </w:r>
      <w:sdt>
        <w:sdtPr>
          <w:rPr>
            <w:b/>
            <w:lang w:val="en-GB"/>
          </w:rPr>
          <w:alias w:val="Comments"/>
          <w:tag w:val=""/>
          <w:id w:val="1994060016"/>
          <w:placeholder>
            <w:docPart w:val="0110E8AD04E74BE7A0D8F338B309DDD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757459" w:rsidRPr="00BC1573">
            <w:rPr>
              <w:b/>
              <w:lang w:val="en-GB"/>
            </w:rPr>
            <w:t>&lt;TODO: Vorname Autor&gt;</w:t>
          </w:r>
        </w:sdtContent>
      </w:sdt>
    </w:p>
    <w:p w:rsidR="007379F4" w:rsidRPr="00BC1573" w:rsidRDefault="0033463E" w:rsidP="00CB7BD9">
      <w:pPr>
        <w:spacing w:after="0" w:line="240" w:lineRule="auto"/>
        <w:ind w:right="565"/>
        <w:jc w:val="left"/>
        <w:rPr>
          <w:lang w:val="en-GB"/>
        </w:rPr>
      </w:pPr>
      <w:sdt>
        <w:sdtPr>
          <w:rPr>
            <w:lang w:val="en-GB"/>
          </w:rPr>
          <w:alias w:val="Title"/>
          <w:tag w:val=""/>
          <w:id w:val="-1816320026"/>
          <w:placeholder>
            <w:docPart w:val="800BBC501AEC4CD8875760E4CD164DE2"/>
          </w:placeholder>
          <w:dataBinding w:prefixMappings="xmlns:ns0='http://purl.org/dc/elements/1.1/' xmlns:ns1='http://schemas.openxmlformats.org/package/2006/metadata/core-properties' " w:xpath="/ns1:coreProperties[1]/ns0:title[1]" w:storeItemID="{6C3C8BC8-F283-45AE-878A-BAB7291924A1}"/>
          <w:text/>
        </w:sdtPr>
        <w:sdtEndPr/>
        <w:sdtContent>
          <w:r w:rsidR="00757459" w:rsidRPr="00BC1573">
            <w:rPr>
              <w:lang w:val="en-GB"/>
            </w:rPr>
            <w:t>&lt;TODO: Titel der Arbeit&gt;</w:t>
          </w:r>
        </w:sdtContent>
      </w:sdt>
    </w:p>
    <w:p w:rsidR="00757459" w:rsidRPr="00BC1573" w:rsidRDefault="0033463E" w:rsidP="00CB7BD9">
      <w:pPr>
        <w:spacing w:after="0" w:line="240" w:lineRule="auto"/>
        <w:ind w:right="565"/>
        <w:jc w:val="left"/>
        <w:rPr>
          <w:lang w:val="en-GB"/>
        </w:rPr>
      </w:pPr>
      <w:sdt>
        <w:sdtPr>
          <w:rPr>
            <w:lang w:val="en-GB"/>
          </w:rPr>
          <w:alias w:val="Subject"/>
          <w:tag w:val=""/>
          <w:id w:val="-1219281212"/>
          <w:placeholder>
            <w:docPart w:val="F1C6FC2DCAE24F5DB2E7C4D4FE80758C"/>
          </w:placeholder>
          <w:dataBinding w:prefixMappings="xmlns:ns0='http://purl.org/dc/elements/1.1/' xmlns:ns1='http://schemas.openxmlformats.org/package/2006/metadata/core-properties' " w:xpath="/ns1:coreProperties[1]/ns0:subject[1]" w:storeItemID="{6C3C8BC8-F283-45AE-878A-BAB7291924A1}"/>
          <w:text/>
        </w:sdtPr>
        <w:sdtEndPr/>
        <w:sdtContent>
          <w:r w:rsidR="00757459" w:rsidRPr="00BC1573">
            <w:rPr>
              <w:lang w:val="en-GB"/>
            </w:rPr>
            <w:t>&lt;TODO: Art der Arbeit&gt;</w:t>
          </w:r>
        </w:sdtContent>
      </w:sdt>
      <w:r w:rsidR="00757459" w:rsidRPr="00BC1573">
        <w:rPr>
          <w:lang w:val="en-GB"/>
        </w:rPr>
        <w:t xml:space="preserve">, </w:t>
      </w:r>
      <w:sdt>
        <w:sdtPr>
          <w:rPr>
            <w:lang w:val="en-GB"/>
          </w:rPr>
          <w:alias w:val="Company"/>
          <w:tag w:val=""/>
          <w:id w:val="1905338704"/>
          <w:placeholder>
            <w:docPart w:val="733BAEB7228C4536B3E30AF42E69A156"/>
          </w:placeholder>
          <w:dataBinding w:prefixMappings="xmlns:ns0='http://schemas.openxmlformats.org/officeDocument/2006/extended-properties' " w:xpath="/ns0:Properties[1]/ns0:Company[1]" w:storeItemID="{6668398D-A668-4E3E-A5EB-62B293D839F1}"/>
          <w:text/>
        </w:sdtPr>
        <w:sdtEndPr/>
        <w:sdtContent>
          <w:r w:rsidR="00FF7733" w:rsidRPr="00BC1573">
            <w:rPr>
              <w:lang w:val="en-GB"/>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8E59C8">
        <w:rPr>
          <w:noProof/>
          <w:lang w:val="en-GB"/>
        </w:rPr>
        <w:t>3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68299D" w:rsidP="00CB7BD9">
      <w:pPr>
        <w:pStyle w:val="VSRorganizionalHeading"/>
        <w:rPr>
          <w:lang w:val="en-GB"/>
        </w:rPr>
      </w:pPr>
      <w:r w:rsidRPr="00BC1573">
        <w:rPr>
          <w:lang w:val="en-GB"/>
        </w:rPr>
        <w:lastRenderedPageBreak/>
        <w:t>Aufgabenstellung</w:t>
      </w:r>
    </w:p>
    <w:p w:rsidR="008E59C8" w:rsidRPr="00370CF1" w:rsidRDefault="008E59C8" w:rsidP="008E59C8">
      <w:pPr>
        <w:jc w:val="left"/>
        <w:rPr>
          <w:szCs w:val="16"/>
          <w:lang w:val="en-GB"/>
        </w:rPr>
      </w:pPr>
      <w:r w:rsidRPr="00370CF1">
        <w:rPr>
          <w:szCs w:val="16"/>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8E59C8" w:rsidRPr="00370CF1" w:rsidRDefault="008E59C8" w:rsidP="008E59C8">
      <w:pPr>
        <w:jc w:val="left"/>
        <w:rPr>
          <w:szCs w:val="16"/>
          <w:lang w:val="en-GB"/>
        </w:rPr>
      </w:pPr>
      <w:r>
        <w:t xml:space="preserve"> </w:t>
      </w:r>
      <w:r w:rsidRPr="00370CF1">
        <w:rPr>
          <w:szCs w:val="16"/>
          <w:lang w:val="en-GB"/>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8E59C8" w:rsidRPr="00370CF1" w:rsidRDefault="008E59C8" w:rsidP="008E59C8">
      <w:pPr>
        <w:jc w:val="left"/>
        <w:rPr>
          <w:szCs w:val="16"/>
          <w:lang w:val="en-GB"/>
        </w:rPr>
        <w:sectPr w:rsidR="008E59C8" w:rsidRPr="00370CF1"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70CF1">
        <w:rPr>
          <w:szCs w:val="16"/>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w:t>
      </w:r>
      <w:r w:rsidRPr="00370CF1">
        <w:rPr>
          <w:szCs w:val="16"/>
          <w:lang w:val="en-GB"/>
        </w:rPr>
        <w:lastRenderedPageBreak/>
        <w:t>and trust in computer science with reference to Content Trust. The demonstration of feasibility with an implementation prototype of the concept is part of this thesis as well as a suitable evaluation with exemplary use cases.</w:t>
      </w: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8E59C8"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4297102" w:history="1">
            <w:r w:rsidR="008E59C8" w:rsidRPr="001C00E6">
              <w:rPr>
                <w:rStyle w:val="Hyperlink"/>
                <w:noProof/>
                <w:lang w:val="en-GB"/>
              </w:rPr>
              <w:t>List of Figures</w:t>
            </w:r>
            <w:r w:rsidR="008E59C8">
              <w:rPr>
                <w:noProof/>
                <w:webHidden/>
              </w:rPr>
              <w:tab/>
            </w:r>
            <w:r w:rsidR="008E59C8">
              <w:rPr>
                <w:noProof/>
                <w:webHidden/>
              </w:rPr>
              <w:fldChar w:fldCharType="begin"/>
            </w:r>
            <w:r w:rsidR="008E59C8">
              <w:rPr>
                <w:noProof/>
                <w:webHidden/>
              </w:rPr>
              <w:instrText xml:space="preserve"> PAGEREF _Toc534297102 \h </w:instrText>
            </w:r>
            <w:r w:rsidR="008E59C8">
              <w:rPr>
                <w:noProof/>
                <w:webHidden/>
              </w:rPr>
            </w:r>
            <w:r w:rsidR="008E59C8">
              <w:rPr>
                <w:noProof/>
                <w:webHidden/>
              </w:rPr>
              <w:fldChar w:fldCharType="separate"/>
            </w:r>
            <w:r w:rsidR="008E59C8">
              <w:rPr>
                <w:noProof/>
                <w:webHidden/>
              </w:rPr>
              <w:t>vii</w:t>
            </w:r>
            <w:r w:rsidR="008E59C8">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03" w:history="1">
            <w:r w:rsidRPr="001C00E6">
              <w:rPr>
                <w:rStyle w:val="Hyperlink"/>
                <w:noProof/>
                <w:lang w:val="en-GB"/>
              </w:rPr>
              <w:t>List of Tables</w:t>
            </w:r>
            <w:r>
              <w:rPr>
                <w:noProof/>
                <w:webHidden/>
              </w:rPr>
              <w:tab/>
            </w:r>
            <w:r>
              <w:rPr>
                <w:noProof/>
                <w:webHidden/>
              </w:rPr>
              <w:fldChar w:fldCharType="begin"/>
            </w:r>
            <w:r>
              <w:rPr>
                <w:noProof/>
                <w:webHidden/>
              </w:rPr>
              <w:instrText xml:space="preserve"> PAGEREF _Toc534297103 \h </w:instrText>
            </w:r>
            <w:r>
              <w:rPr>
                <w:noProof/>
                <w:webHidden/>
              </w:rPr>
            </w:r>
            <w:r>
              <w:rPr>
                <w:noProof/>
                <w:webHidden/>
              </w:rPr>
              <w:fldChar w:fldCharType="separate"/>
            </w:r>
            <w:r>
              <w:rPr>
                <w:noProof/>
                <w:webHidden/>
              </w:rPr>
              <w:t>ix</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04" w:history="1">
            <w:r w:rsidRPr="001C00E6">
              <w:rPr>
                <w:rStyle w:val="Hyperlink"/>
                <w:noProof/>
                <w:lang w:val="en-GB"/>
              </w:rPr>
              <w:t>List of Listings</w:t>
            </w:r>
            <w:r>
              <w:rPr>
                <w:noProof/>
                <w:webHidden/>
              </w:rPr>
              <w:tab/>
            </w:r>
            <w:r>
              <w:rPr>
                <w:noProof/>
                <w:webHidden/>
              </w:rPr>
              <w:fldChar w:fldCharType="begin"/>
            </w:r>
            <w:r>
              <w:rPr>
                <w:noProof/>
                <w:webHidden/>
              </w:rPr>
              <w:instrText xml:space="preserve"> PAGEREF _Toc534297104 \h </w:instrText>
            </w:r>
            <w:r>
              <w:rPr>
                <w:noProof/>
                <w:webHidden/>
              </w:rPr>
            </w:r>
            <w:r>
              <w:rPr>
                <w:noProof/>
                <w:webHidden/>
              </w:rPr>
              <w:fldChar w:fldCharType="separate"/>
            </w:r>
            <w:r>
              <w:rPr>
                <w:noProof/>
                <w:webHidden/>
              </w:rPr>
              <w:t>xi</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05" w:history="1">
            <w:r w:rsidRPr="001C00E6">
              <w:rPr>
                <w:rStyle w:val="Hyperlink"/>
                <w:noProof/>
                <w:lang w:val="en-GB"/>
              </w:rPr>
              <w:t>List of Abbreviations</w:t>
            </w:r>
            <w:r>
              <w:rPr>
                <w:noProof/>
                <w:webHidden/>
              </w:rPr>
              <w:tab/>
            </w:r>
            <w:r>
              <w:rPr>
                <w:noProof/>
                <w:webHidden/>
              </w:rPr>
              <w:fldChar w:fldCharType="begin"/>
            </w:r>
            <w:r>
              <w:rPr>
                <w:noProof/>
                <w:webHidden/>
              </w:rPr>
              <w:instrText xml:space="preserve"> PAGEREF _Toc534297105 \h </w:instrText>
            </w:r>
            <w:r>
              <w:rPr>
                <w:noProof/>
                <w:webHidden/>
              </w:rPr>
            </w:r>
            <w:r>
              <w:rPr>
                <w:noProof/>
                <w:webHidden/>
              </w:rPr>
              <w:fldChar w:fldCharType="separate"/>
            </w:r>
            <w:r>
              <w:rPr>
                <w:noProof/>
                <w:webHidden/>
              </w:rPr>
              <w:t>xiii</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06" w:history="1">
            <w:r w:rsidRPr="001C00E6">
              <w:rPr>
                <w:rStyle w:val="Hyperlink"/>
                <w:noProof/>
                <w:lang w:val="en-GB"/>
              </w:rPr>
              <w:t>1</w:t>
            </w:r>
            <w:r>
              <w:rPr>
                <w:rFonts w:asciiTheme="minorHAnsi" w:eastAsiaTheme="minorEastAsia" w:hAnsiTheme="minorHAnsi"/>
                <w:b w:val="0"/>
                <w:noProof/>
                <w:lang w:val="en-US"/>
              </w:rPr>
              <w:tab/>
            </w:r>
            <w:r w:rsidRPr="001C00E6">
              <w:rPr>
                <w:rStyle w:val="Hyperlink"/>
                <w:noProof/>
                <w:lang w:val="en-GB"/>
              </w:rPr>
              <w:t>Introduction</w:t>
            </w:r>
            <w:r>
              <w:rPr>
                <w:noProof/>
                <w:webHidden/>
              </w:rPr>
              <w:tab/>
            </w:r>
            <w:r>
              <w:rPr>
                <w:noProof/>
                <w:webHidden/>
              </w:rPr>
              <w:fldChar w:fldCharType="begin"/>
            </w:r>
            <w:r>
              <w:rPr>
                <w:noProof/>
                <w:webHidden/>
              </w:rPr>
              <w:instrText xml:space="preserve"> PAGEREF _Toc534297106 \h </w:instrText>
            </w:r>
            <w:r>
              <w:rPr>
                <w:noProof/>
                <w:webHidden/>
              </w:rPr>
            </w:r>
            <w:r>
              <w:rPr>
                <w:noProof/>
                <w:webHidden/>
              </w:rPr>
              <w:fldChar w:fldCharType="separate"/>
            </w:r>
            <w:r>
              <w:rPr>
                <w:noProof/>
                <w:webHidden/>
              </w:rPr>
              <w:t>1</w:t>
            </w:r>
            <w:r>
              <w:rPr>
                <w:noProof/>
                <w:webHidden/>
              </w:rPr>
              <w:fldChar w:fldCharType="end"/>
            </w:r>
          </w:hyperlink>
        </w:p>
        <w:p w:rsidR="008E59C8" w:rsidRDefault="008E59C8">
          <w:pPr>
            <w:pStyle w:val="TOC2"/>
            <w:rPr>
              <w:rFonts w:eastAsiaTheme="minorEastAsia"/>
              <w:noProof/>
              <w:lang w:val="en-US"/>
            </w:rPr>
          </w:pPr>
          <w:hyperlink w:anchor="_Toc534297107" w:history="1">
            <w:r w:rsidRPr="001C00E6">
              <w:rPr>
                <w:rStyle w:val="Hyperlink"/>
                <w:noProof/>
                <w:lang w:val="en-GB"/>
              </w:rPr>
              <w:t>1.1</w:t>
            </w:r>
            <w:r>
              <w:rPr>
                <w:rFonts w:eastAsiaTheme="minorEastAsia"/>
                <w:noProof/>
                <w:lang w:val="en-US"/>
              </w:rPr>
              <w:tab/>
            </w:r>
            <w:r w:rsidRPr="001C00E6">
              <w:rPr>
                <w:rStyle w:val="Hyperlink"/>
                <w:noProof/>
                <w:lang w:val="en-GB"/>
              </w:rPr>
              <w:t>Current situation</w:t>
            </w:r>
            <w:r>
              <w:rPr>
                <w:noProof/>
                <w:webHidden/>
              </w:rPr>
              <w:tab/>
            </w:r>
            <w:r>
              <w:rPr>
                <w:noProof/>
                <w:webHidden/>
              </w:rPr>
              <w:fldChar w:fldCharType="begin"/>
            </w:r>
            <w:r>
              <w:rPr>
                <w:noProof/>
                <w:webHidden/>
              </w:rPr>
              <w:instrText xml:space="preserve"> PAGEREF _Toc534297107 \h </w:instrText>
            </w:r>
            <w:r>
              <w:rPr>
                <w:noProof/>
                <w:webHidden/>
              </w:rPr>
            </w:r>
            <w:r>
              <w:rPr>
                <w:noProof/>
                <w:webHidden/>
              </w:rPr>
              <w:fldChar w:fldCharType="separate"/>
            </w:r>
            <w:r>
              <w:rPr>
                <w:noProof/>
                <w:webHidden/>
              </w:rPr>
              <w:t>2</w:t>
            </w:r>
            <w:r>
              <w:rPr>
                <w:noProof/>
                <w:webHidden/>
              </w:rPr>
              <w:fldChar w:fldCharType="end"/>
            </w:r>
          </w:hyperlink>
        </w:p>
        <w:p w:rsidR="008E59C8" w:rsidRDefault="008E59C8">
          <w:pPr>
            <w:pStyle w:val="TOC2"/>
            <w:rPr>
              <w:rFonts w:eastAsiaTheme="minorEastAsia"/>
              <w:noProof/>
              <w:lang w:val="en-US"/>
            </w:rPr>
          </w:pPr>
          <w:hyperlink w:anchor="_Toc534297108" w:history="1">
            <w:r w:rsidRPr="001C00E6">
              <w:rPr>
                <w:rStyle w:val="Hyperlink"/>
                <w:noProof/>
                <w:lang w:val="en-GB"/>
              </w:rPr>
              <w:t>1.2</w:t>
            </w:r>
            <w:r>
              <w:rPr>
                <w:rFonts w:eastAsiaTheme="minorEastAsia"/>
                <w:noProof/>
                <w:lang w:val="en-US"/>
              </w:rPr>
              <w:tab/>
            </w:r>
            <w:r w:rsidRPr="001C00E6">
              <w:rPr>
                <w:rStyle w:val="Hyperlink"/>
                <w:noProof/>
                <w:lang w:val="en-GB"/>
              </w:rPr>
              <w:t>Motivation</w:t>
            </w:r>
            <w:r>
              <w:rPr>
                <w:noProof/>
                <w:webHidden/>
              </w:rPr>
              <w:tab/>
            </w:r>
            <w:r>
              <w:rPr>
                <w:noProof/>
                <w:webHidden/>
              </w:rPr>
              <w:fldChar w:fldCharType="begin"/>
            </w:r>
            <w:r>
              <w:rPr>
                <w:noProof/>
                <w:webHidden/>
              </w:rPr>
              <w:instrText xml:space="preserve"> PAGEREF _Toc534297108 \h </w:instrText>
            </w:r>
            <w:r>
              <w:rPr>
                <w:noProof/>
                <w:webHidden/>
              </w:rPr>
            </w:r>
            <w:r>
              <w:rPr>
                <w:noProof/>
                <w:webHidden/>
              </w:rPr>
              <w:fldChar w:fldCharType="separate"/>
            </w:r>
            <w:r>
              <w:rPr>
                <w:noProof/>
                <w:webHidden/>
              </w:rPr>
              <w:t>3</w:t>
            </w:r>
            <w:r>
              <w:rPr>
                <w:noProof/>
                <w:webHidden/>
              </w:rPr>
              <w:fldChar w:fldCharType="end"/>
            </w:r>
          </w:hyperlink>
        </w:p>
        <w:p w:rsidR="008E59C8" w:rsidRDefault="008E59C8">
          <w:pPr>
            <w:pStyle w:val="TOC2"/>
            <w:rPr>
              <w:rFonts w:eastAsiaTheme="minorEastAsia"/>
              <w:noProof/>
              <w:lang w:val="en-US"/>
            </w:rPr>
          </w:pPr>
          <w:hyperlink w:anchor="_Toc534297109" w:history="1">
            <w:r w:rsidRPr="001C00E6">
              <w:rPr>
                <w:rStyle w:val="Hyperlink"/>
                <w:noProof/>
                <w:lang w:val="en-GB"/>
              </w:rPr>
              <w:t>1.3</w:t>
            </w:r>
            <w:r>
              <w:rPr>
                <w:rFonts w:eastAsiaTheme="minorEastAsia"/>
                <w:noProof/>
                <w:lang w:val="en-US"/>
              </w:rPr>
              <w:tab/>
            </w:r>
            <w:r w:rsidRPr="001C00E6">
              <w:rPr>
                <w:rStyle w:val="Hyperlink"/>
                <w:noProof/>
                <w:lang w:val="en-GB"/>
              </w:rPr>
              <w:t>Problem</w:t>
            </w:r>
            <w:r>
              <w:rPr>
                <w:noProof/>
                <w:webHidden/>
              </w:rPr>
              <w:tab/>
            </w:r>
            <w:r>
              <w:rPr>
                <w:noProof/>
                <w:webHidden/>
              </w:rPr>
              <w:fldChar w:fldCharType="begin"/>
            </w:r>
            <w:r>
              <w:rPr>
                <w:noProof/>
                <w:webHidden/>
              </w:rPr>
              <w:instrText xml:space="preserve"> PAGEREF _Toc534297109 \h </w:instrText>
            </w:r>
            <w:r>
              <w:rPr>
                <w:noProof/>
                <w:webHidden/>
              </w:rPr>
            </w:r>
            <w:r>
              <w:rPr>
                <w:noProof/>
                <w:webHidden/>
              </w:rPr>
              <w:fldChar w:fldCharType="separate"/>
            </w:r>
            <w:r>
              <w:rPr>
                <w:noProof/>
                <w:webHidden/>
              </w:rPr>
              <w:t>5</w:t>
            </w:r>
            <w:r>
              <w:rPr>
                <w:noProof/>
                <w:webHidden/>
              </w:rPr>
              <w:fldChar w:fldCharType="end"/>
            </w:r>
          </w:hyperlink>
        </w:p>
        <w:p w:rsidR="008E59C8" w:rsidRDefault="008E59C8">
          <w:pPr>
            <w:pStyle w:val="TOC2"/>
            <w:rPr>
              <w:rFonts w:eastAsiaTheme="minorEastAsia"/>
              <w:noProof/>
              <w:lang w:val="en-US"/>
            </w:rPr>
          </w:pPr>
          <w:hyperlink w:anchor="_Toc534297110" w:history="1">
            <w:r w:rsidRPr="001C00E6">
              <w:rPr>
                <w:rStyle w:val="Hyperlink"/>
                <w:noProof/>
                <w:lang w:val="en-GB"/>
              </w:rPr>
              <w:t>1.4</w:t>
            </w:r>
            <w:r>
              <w:rPr>
                <w:rFonts w:eastAsiaTheme="minorEastAsia"/>
                <w:noProof/>
                <w:lang w:val="en-US"/>
              </w:rPr>
              <w:tab/>
            </w:r>
            <w:r w:rsidRPr="001C00E6">
              <w:rPr>
                <w:rStyle w:val="Hyperlink"/>
                <w:noProof/>
                <w:lang w:val="en-GB"/>
              </w:rPr>
              <w:t>Objective</w:t>
            </w:r>
            <w:r>
              <w:rPr>
                <w:noProof/>
                <w:webHidden/>
              </w:rPr>
              <w:tab/>
            </w:r>
            <w:r>
              <w:rPr>
                <w:noProof/>
                <w:webHidden/>
              </w:rPr>
              <w:fldChar w:fldCharType="begin"/>
            </w:r>
            <w:r>
              <w:rPr>
                <w:noProof/>
                <w:webHidden/>
              </w:rPr>
              <w:instrText xml:space="preserve"> PAGEREF _Toc534297110 \h </w:instrText>
            </w:r>
            <w:r>
              <w:rPr>
                <w:noProof/>
                <w:webHidden/>
              </w:rPr>
            </w:r>
            <w:r>
              <w:rPr>
                <w:noProof/>
                <w:webHidden/>
              </w:rPr>
              <w:fldChar w:fldCharType="separate"/>
            </w:r>
            <w:r>
              <w:rPr>
                <w:noProof/>
                <w:webHidden/>
              </w:rPr>
              <w:t>9</w:t>
            </w:r>
            <w:r>
              <w:rPr>
                <w:noProof/>
                <w:webHidden/>
              </w:rPr>
              <w:fldChar w:fldCharType="end"/>
            </w:r>
          </w:hyperlink>
        </w:p>
        <w:p w:rsidR="008E59C8" w:rsidRDefault="008E59C8">
          <w:pPr>
            <w:pStyle w:val="TOC2"/>
            <w:rPr>
              <w:rFonts w:eastAsiaTheme="minorEastAsia"/>
              <w:noProof/>
              <w:lang w:val="en-US"/>
            </w:rPr>
          </w:pPr>
          <w:hyperlink w:anchor="_Toc534297111" w:history="1">
            <w:r w:rsidRPr="001C00E6">
              <w:rPr>
                <w:rStyle w:val="Hyperlink"/>
                <w:noProof/>
                <w:lang w:val="en-GB"/>
              </w:rPr>
              <w:t>1.5</w:t>
            </w:r>
            <w:r>
              <w:rPr>
                <w:rFonts w:eastAsiaTheme="minorEastAsia"/>
                <w:noProof/>
                <w:lang w:val="en-US"/>
              </w:rPr>
              <w:tab/>
            </w:r>
            <w:r w:rsidRPr="001C00E6">
              <w:rPr>
                <w:rStyle w:val="Hyperlink"/>
                <w:noProof/>
                <w:lang w:val="en-GB"/>
              </w:rPr>
              <w:t>Outline</w:t>
            </w:r>
            <w:r>
              <w:rPr>
                <w:noProof/>
                <w:webHidden/>
              </w:rPr>
              <w:tab/>
            </w:r>
            <w:r>
              <w:rPr>
                <w:noProof/>
                <w:webHidden/>
              </w:rPr>
              <w:fldChar w:fldCharType="begin"/>
            </w:r>
            <w:r>
              <w:rPr>
                <w:noProof/>
                <w:webHidden/>
              </w:rPr>
              <w:instrText xml:space="preserve"> PAGEREF _Toc534297111 \h </w:instrText>
            </w:r>
            <w:r>
              <w:rPr>
                <w:noProof/>
                <w:webHidden/>
              </w:rPr>
            </w:r>
            <w:r>
              <w:rPr>
                <w:noProof/>
                <w:webHidden/>
              </w:rPr>
              <w:fldChar w:fldCharType="separate"/>
            </w:r>
            <w:r>
              <w:rPr>
                <w:noProof/>
                <w:webHidden/>
              </w:rPr>
              <w:t>10</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12" w:history="1">
            <w:r w:rsidRPr="001C00E6">
              <w:rPr>
                <w:rStyle w:val="Hyperlink"/>
                <w:noProof/>
                <w:lang w:val="en-GB"/>
              </w:rPr>
              <w:t>2</w:t>
            </w:r>
            <w:r>
              <w:rPr>
                <w:rFonts w:asciiTheme="minorHAnsi" w:eastAsiaTheme="minorEastAsia" w:hAnsiTheme="minorHAnsi"/>
                <w:b w:val="0"/>
                <w:noProof/>
                <w:lang w:val="en-US"/>
              </w:rPr>
              <w:tab/>
            </w:r>
            <w:r w:rsidRPr="001C00E6">
              <w:rPr>
                <w:rStyle w:val="Hyperlink"/>
                <w:noProof/>
                <w:lang w:val="en-GB"/>
              </w:rPr>
              <w:t>State of The Art</w:t>
            </w:r>
            <w:r>
              <w:rPr>
                <w:noProof/>
                <w:webHidden/>
              </w:rPr>
              <w:tab/>
            </w:r>
            <w:r>
              <w:rPr>
                <w:noProof/>
                <w:webHidden/>
              </w:rPr>
              <w:fldChar w:fldCharType="begin"/>
            </w:r>
            <w:r>
              <w:rPr>
                <w:noProof/>
                <w:webHidden/>
              </w:rPr>
              <w:instrText xml:space="preserve"> PAGEREF _Toc534297112 \h </w:instrText>
            </w:r>
            <w:r>
              <w:rPr>
                <w:noProof/>
                <w:webHidden/>
              </w:rPr>
            </w:r>
            <w:r>
              <w:rPr>
                <w:noProof/>
                <w:webHidden/>
              </w:rPr>
              <w:fldChar w:fldCharType="separate"/>
            </w:r>
            <w:r>
              <w:rPr>
                <w:noProof/>
                <w:webHidden/>
              </w:rPr>
              <w:t>11</w:t>
            </w:r>
            <w:r>
              <w:rPr>
                <w:noProof/>
                <w:webHidden/>
              </w:rPr>
              <w:fldChar w:fldCharType="end"/>
            </w:r>
          </w:hyperlink>
        </w:p>
        <w:p w:rsidR="008E59C8" w:rsidRDefault="008E59C8">
          <w:pPr>
            <w:pStyle w:val="TOC2"/>
            <w:rPr>
              <w:rFonts w:eastAsiaTheme="minorEastAsia"/>
              <w:noProof/>
              <w:lang w:val="en-US"/>
            </w:rPr>
          </w:pPr>
          <w:hyperlink w:anchor="_Toc534297113" w:history="1">
            <w:r w:rsidRPr="001C00E6">
              <w:rPr>
                <w:rStyle w:val="Hyperlink"/>
                <w:noProof/>
                <w:lang w:val="en-GB"/>
              </w:rPr>
              <w:t>2.1</w:t>
            </w:r>
            <w:r>
              <w:rPr>
                <w:rFonts w:eastAsiaTheme="minorEastAsia"/>
                <w:noProof/>
                <w:lang w:val="en-US"/>
              </w:rPr>
              <w:tab/>
            </w:r>
            <w:r w:rsidRPr="001C00E6">
              <w:rPr>
                <w:rStyle w:val="Hyperlink"/>
                <w:noProof/>
                <w:lang w:val="en-GB"/>
              </w:rPr>
              <w:t>Requirements</w:t>
            </w:r>
            <w:r>
              <w:rPr>
                <w:noProof/>
                <w:webHidden/>
              </w:rPr>
              <w:tab/>
            </w:r>
            <w:r>
              <w:rPr>
                <w:noProof/>
                <w:webHidden/>
              </w:rPr>
              <w:fldChar w:fldCharType="begin"/>
            </w:r>
            <w:r>
              <w:rPr>
                <w:noProof/>
                <w:webHidden/>
              </w:rPr>
              <w:instrText xml:space="preserve"> PAGEREF _Toc534297113 \h </w:instrText>
            </w:r>
            <w:r>
              <w:rPr>
                <w:noProof/>
                <w:webHidden/>
              </w:rPr>
            </w:r>
            <w:r>
              <w:rPr>
                <w:noProof/>
                <w:webHidden/>
              </w:rPr>
              <w:fldChar w:fldCharType="separate"/>
            </w:r>
            <w:r>
              <w:rPr>
                <w:noProof/>
                <w:webHidden/>
              </w:rPr>
              <w:t>11</w:t>
            </w:r>
            <w:r>
              <w:rPr>
                <w:noProof/>
                <w:webHidden/>
              </w:rPr>
              <w:fldChar w:fldCharType="end"/>
            </w:r>
          </w:hyperlink>
        </w:p>
        <w:p w:rsidR="008E59C8" w:rsidRDefault="008E59C8">
          <w:pPr>
            <w:pStyle w:val="TOC3"/>
            <w:rPr>
              <w:rFonts w:eastAsiaTheme="minorEastAsia"/>
              <w:noProof/>
              <w:lang w:val="en-US"/>
            </w:rPr>
          </w:pPr>
          <w:hyperlink w:anchor="_Toc534297114" w:history="1">
            <w:r w:rsidRPr="001C00E6">
              <w:rPr>
                <w:rStyle w:val="Hyperlink"/>
                <w:noProof/>
                <w:lang w:val="en-GB"/>
              </w:rPr>
              <w:t>2.1.1</w:t>
            </w:r>
            <w:r>
              <w:rPr>
                <w:rFonts w:eastAsiaTheme="minorEastAsia"/>
                <w:noProof/>
                <w:lang w:val="en-US"/>
              </w:rPr>
              <w:tab/>
            </w:r>
            <w:r w:rsidRPr="001C00E6">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_Toc534297114 \h </w:instrText>
            </w:r>
            <w:r>
              <w:rPr>
                <w:noProof/>
                <w:webHidden/>
              </w:rPr>
            </w:r>
            <w:r>
              <w:rPr>
                <w:noProof/>
                <w:webHidden/>
              </w:rPr>
              <w:fldChar w:fldCharType="separate"/>
            </w:r>
            <w:r>
              <w:rPr>
                <w:noProof/>
                <w:webHidden/>
              </w:rPr>
              <w:t>12</w:t>
            </w:r>
            <w:r>
              <w:rPr>
                <w:noProof/>
                <w:webHidden/>
              </w:rPr>
              <w:fldChar w:fldCharType="end"/>
            </w:r>
          </w:hyperlink>
        </w:p>
        <w:p w:rsidR="008E59C8" w:rsidRDefault="008E59C8">
          <w:pPr>
            <w:pStyle w:val="TOC3"/>
            <w:rPr>
              <w:rFonts w:eastAsiaTheme="minorEastAsia"/>
              <w:noProof/>
              <w:lang w:val="en-US"/>
            </w:rPr>
          </w:pPr>
          <w:hyperlink w:anchor="_Toc534297115" w:history="1">
            <w:r w:rsidRPr="001C00E6">
              <w:rPr>
                <w:rStyle w:val="Hyperlink"/>
                <w:noProof/>
                <w:lang w:val="en-GB"/>
              </w:rPr>
              <w:t>2.1.2</w:t>
            </w:r>
            <w:r>
              <w:rPr>
                <w:rFonts w:eastAsiaTheme="minorEastAsia"/>
                <w:noProof/>
                <w:lang w:val="en-US"/>
              </w:rPr>
              <w:tab/>
            </w:r>
            <w:r w:rsidRPr="001C00E6">
              <w:rPr>
                <w:rStyle w:val="Hyperlink"/>
                <w:noProof/>
                <w:lang w:val="en-GB"/>
              </w:rPr>
              <w:t>Requirements of Content trust</w:t>
            </w:r>
            <w:r>
              <w:rPr>
                <w:noProof/>
                <w:webHidden/>
              </w:rPr>
              <w:tab/>
            </w:r>
            <w:r>
              <w:rPr>
                <w:noProof/>
                <w:webHidden/>
              </w:rPr>
              <w:fldChar w:fldCharType="begin"/>
            </w:r>
            <w:r>
              <w:rPr>
                <w:noProof/>
                <w:webHidden/>
              </w:rPr>
              <w:instrText xml:space="preserve"> PAGEREF _Toc534297115 \h </w:instrText>
            </w:r>
            <w:r>
              <w:rPr>
                <w:noProof/>
                <w:webHidden/>
              </w:rPr>
            </w:r>
            <w:r>
              <w:rPr>
                <w:noProof/>
                <w:webHidden/>
              </w:rPr>
              <w:fldChar w:fldCharType="separate"/>
            </w:r>
            <w:r>
              <w:rPr>
                <w:noProof/>
                <w:webHidden/>
              </w:rPr>
              <w:t>17</w:t>
            </w:r>
            <w:r>
              <w:rPr>
                <w:noProof/>
                <w:webHidden/>
              </w:rPr>
              <w:fldChar w:fldCharType="end"/>
            </w:r>
          </w:hyperlink>
        </w:p>
        <w:p w:rsidR="008E59C8" w:rsidRDefault="008E59C8">
          <w:pPr>
            <w:pStyle w:val="TOC3"/>
            <w:rPr>
              <w:rFonts w:eastAsiaTheme="minorEastAsia"/>
              <w:noProof/>
              <w:lang w:val="en-US"/>
            </w:rPr>
          </w:pPr>
          <w:hyperlink w:anchor="_Toc534297116" w:history="1">
            <w:r w:rsidRPr="001C00E6">
              <w:rPr>
                <w:rStyle w:val="Hyperlink"/>
                <w:noProof/>
                <w:lang w:val="en-GB"/>
              </w:rPr>
              <w:t>2.1.3</w:t>
            </w:r>
            <w:r>
              <w:rPr>
                <w:rFonts w:eastAsiaTheme="minorEastAsia"/>
                <w:noProof/>
                <w:lang w:val="en-US"/>
              </w:rPr>
              <w:tab/>
            </w:r>
            <w:r w:rsidRPr="001C00E6">
              <w:rPr>
                <w:rStyle w:val="Hyperlink"/>
                <w:noProof/>
                <w:lang w:val="en-GB"/>
              </w:rPr>
              <w:t>Requirements of Developers and Users</w:t>
            </w:r>
            <w:r>
              <w:rPr>
                <w:noProof/>
                <w:webHidden/>
              </w:rPr>
              <w:tab/>
            </w:r>
            <w:r>
              <w:rPr>
                <w:noProof/>
                <w:webHidden/>
              </w:rPr>
              <w:fldChar w:fldCharType="begin"/>
            </w:r>
            <w:r>
              <w:rPr>
                <w:noProof/>
                <w:webHidden/>
              </w:rPr>
              <w:instrText xml:space="preserve"> PAGEREF _Toc534297116 \h </w:instrText>
            </w:r>
            <w:r>
              <w:rPr>
                <w:noProof/>
                <w:webHidden/>
              </w:rPr>
            </w:r>
            <w:r>
              <w:rPr>
                <w:noProof/>
                <w:webHidden/>
              </w:rPr>
              <w:fldChar w:fldCharType="separate"/>
            </w:r>
            <w:r>
              <w:rPr>
                <w:noProof/>
                <w:webHidden/>
              </w:rPr>
              <w:t>21</w:t>
            </w:r>
            <w:r>
              <w:rPr>
                <w:noProof/>
                <w:webHidden/>
              </w:rPr>
              <w:fldChar w:fldCharType="end"/>
            </w:r>
          </w:hyperlink>
        </w:p>
        <w:p w:rsidR="008E59C8" w:rsidRDefault="008E59C8">
          <w:pPr>
            <w:pStyle w:val="TOC2"/>
            <w:rPr>
              <w:rFonts w:eastAsiaTheme="minorEastAsia"/>
              <w:noProof/>
              <w:lang w:val="en-US"/>
            </w:rPr>
          </w:pPr>
          <w:hyperlink w:anchor="_Toc534297117" w:history="1">
            <w:r w:rsidRPr="001C00E6">
              <w:rPr>
                <w:rStyle w:val="Hyperlink"/>
                <w:noProof/>
                <w:lang w:val="en-GB"/>
              </w:rPr>
              <w:t>2.2</w:t>
            </w:r>
            <w:r>
              <w:rPr>
                <w:rFonts w:eastAsiaTheme="minorEastAsia"/>
                <w:noProof/>
                <w:lang w:val="en-US"/>
              </w:rPr>
              <w:tab/>
            </w:r>
            <w:r w:rsidRPr="001C00E6">
              <w:rPr>
                <w:rStyle w:val="Hyperlink"/>
                <w:noProof/>
                <w:lang w:val="en-GB"/>
              </w:rPr>
              <w:t>Literature review</w:t>
            </w:r>
            <w:r>
              <w:rPr>
                <w:noProof/>
                <w:webHidden/>
              </w:rPr>
              <w:tab/>
            </w:r>
            <w:r>
              <w:rPr>
                <w:noProof/>
                <w:webHidden/>
              </w:rPr>
              <w:fldChar w:fldCharType="begin"/>
            </w:r>
            <w:r>
              <w:rPr>
                <w:noProof/>
                <w:webHidden/>
              </w:rPr>
              <w:instrText xml:space="preserve"> PAGEREF _Toc534297117 \h </w:instrText>
            </w:r>
            <w:r>
              <w:rPr>
                <w:noProof/>
                <w:webHidden/>
              </w:rPr>
            </w:r>
            <w:r>
              <w:rPr>
                <w:noProof/>
                <w:webHidden/>
              </w:rPr>
              <w:fldChar w:fldCharType="separate"/>
            </w:r>
            <w:r>
              <w:rPr>
                <w:noProof/>
                <w:webHidden/>
              </w:rPr>
              <w:t>22</w:t>
            </w:r>
            <w:r>
              <w:rPr>
                <w:noProof/>
                <w:webHidden/>
              </w:rPr>
              <w:fldChar w:fldCharType="end"/>
            </w:r>
          </w:hyperlink>
        </w:p>
        <w:p w:rsidR="008E59C8" w:rsidRDefault="008E59C8">
          <w:pPr>
            <w:pStyle w:val="TOC3"/>
            <w:rPr>
              <w:rFonts w:eastAsiaTheme="minorEastAsia"/>
              <w:noProof/>
              <w:lang w:val="en-US"/>
            </w:rPr>
          </w:pPr>
          <w:hyperlink w:anchor="_Toc534297118" w:history="1">
            <w:r w:rsidRPr="001C00E6">
              <w:rPr>
                <w:rStyle w:val="Hyperlink"/>
                <w:noProof/>
                <w:lang w:val="en-GB"/>
              </w:rPr>
              <w:t>2.2.1</w:t>
            </w:r>
            <w:r>
              <w:rPr>
                <w:rFonts w:eastAsiaTheme="minorEastAsia"/>
                <w:noProof/>
                <w:lang w:val="en-US"/>
              </w:rPr>
              <w:tab/>
            </w:r>
            <w:r w:rsidRPr="001C00E6">
              <w:rPr>
                <w:rStyle w:val="Hyperlink"/>
                <w:noProof/>
                <w:lang w:val="en-GB"/>
              </w:rPr>
              <w:t>Microservices and Micro frontends literature review</w:t>
            </w:r>
            <w:r>
              <w:rPr>
                <w:noProof/>
                <w:webHidden/>
              </w:rPr>
              <w:tab/>
            </w:r>
            <w:r>
              <w:rPr>
                <w:noProof/>
                <w:webHidden/>
              </w:rPr>
              <w:fldChar w:fldCharType="begin"/>
            </w:r>
            <w:r>
              <w:rPr>
                <w:noProof/>
                <w:webHidden/>
              </w:rPr>
              <w:instrText xml:space="preserve"> PAGEREF _Toc534297118 \h </w:instrText>
            </w:r>
            <w:r>
              <w:rPr>
                <w:noProof/>
                <w:webHidden/>
              </w:rPr>
            </w:r>
            <w:r>
              <w:rPr>
                <w:noProof/>
                <w:webHidden/>
              </w:rPr>
              <w:fldChar w:fldCharType="separate"/>
            </w:r>
            <w:r>
              <w:rPr>
                <w:noProof/>
                <w:webHidden/>
              </w:rPr>
              <w:t>22</w:t>
            </w:r>
            <w:r>
              <w:rPr>
                <w:noProof/>
                <w:webHidden/>
              </w:rPr>
              <w:fldChar w:fldCharType="end"/>
            </w:r>
          </w:hyperlink>
        </w:p>
        <w:p w:rsidR="008E59C8" w:rsidRDefault="008E59C8">
          <w:pPr>
            <w:pStyle w:val="TOC3"/>
            <w:rPr>
              <w:rFonts w:eastAsiaTheme="minorEastAsia"/>
              <w:noProof/>
              <w:lang w:val="en-US"/>
            </w:rPr>
          </w:pPr>
          <w:hyperlink w:anchor="_Toc534297119" w:history="1">
            <w:r w:rsidRPr="001C00E6">
              <w:rPr>
                <w:rStyle w:val="Hyperlink"/>
                <w:noProof/>
                <w:lang w:val="en-GB"/>
              </w:rPr>
              <w:t>2.2.2</w:t>
            </w:r>
            <w:r>
              <w:rPr>
                <w:rFonts w:eastAsiaTheme="minorEastAsia"/>
                <w:noProof/>
                <w:lang w:val="en-US"/>
              </w:rPr>
              <w:tab/>
            </w:r>
            <w:r w:rsidRPr="001C00E6">
              <w:rPr>
                <w:rStyle w:val="Hyperlink"/>
                <w:noProof/>
                <w:lang w:val="en-GB"/>
              </w:rPr>
              <w:t>Trust literature review</w:t>
            </w:r>
            <w:r>
              <w:rPr>
                <w:noProof/>
                <w:webHidden/>
              </w:rPr>
              <w:tab/>
            </w:r>
            <w:r>
              <w:rPr>
                <w:noProof/>
                <w:webHidden/>
              </w:rPr>
              <w:fldChar w:fldCharType="begin"/>
            </w:r>
            <w:r>
              <w:rPr>
                <w:noProof/>
                <w:webHidden/>
              </w:rPr>
              <w:instrText xml:space="preserve"> PAGEREF _Toc534297119 \h </w:instrText>
            </w:r>
            <w:r>
              <w:rPr>
                <w:noProof/>
                <w:webHidden/>
              </w:rPr>
            </w:r>
            <w:r>
              <w:rPr>
                <w:noProof/>
                <w:webHidden/>
              </w:rPr>
              <w:fldChar w:fldCharType="separate"/>
            </w:r>
            <w:r>
              <w:rPr>
                <w:noProof/>
                <w:webHidden/>
              </w:rPr>
              <w:t>29</w:t>
            </w:r>
            <w:r>
              <w:rPr>
                <w:noProof/>
                <w:webHidden/>
              </w:rPr>
              <w:fldChar w:fldCharType="end"/>
            </w:r>
          </w:hyperlink>
        </w:p>
        <w:p w:rsidR="008E59C8" w:rsidRDefault="008E59C8">
          <w:pPr>
            <w:pStyle w:val="TOC2"/>
            <w:rPr>
              <w:rFonts w:eastAsiaTheme="minorEastAsia"/>
              <w:noProof/>
              <w:lang w:val="en-US"/>
            </w:rPr>
          </w:pPr>
          <w:hyperlink w:anchor="_Toc534297120" w:history="1">
            <w:r w:rsidRPr="001C00E6">
              <w:rPr>
                <w:rStyle w:val="Hyperlink"/>
                <w:noProof/>
                <w:lang w:val="en-GB"/>
              </w:rPr>
              <w:t>2.3</w:t>
            </w:r>
            <w:r>
              <w:rPr>
                <w:rFonts w:eastAsiaTheme="minorEastAsia"/>
                <w:noProof/>
                <w:lang w:val="en-US"/>
              </w:rPr>
              <w:tab/>
            </w:r>
            <w:r w:rsidRPr="001C00E6">
              <w:rPr>
                <w:rStyle w:val="Hyperlink"/>
                <w:noProof/>
                <w:lang w:val="en-GB"/>
              </w:rPr>
              <w:t>Analysis</w:t>
            </w:r>
            <w:r>
              <w:rPr>
                <w:noProof/>
                <w:webHidden/>
              </w:rPr>
              <w:tab/>
            </w:r>
            <w:r>
              <w:rPr>
                <w:noProof/>
                <w:webHidden/>
              </w:rPr>
              <w:fldChar w:fldCharType="begin"/>
            </w:r>
            <w:r>
              <w:rPr>
                <w:noProof/>
                <w:webHidden/>
              </w:rPr>
              <w:instrText xml:space="preserve"> PAGEREF _Toc534297120 \h </w:instrText>
            </w:r>
            <w:r>
              <w:rPr>
                <w:noProof/>
                <w:webHidden/>
              </w:rPr>
            </w:r>
            <w:r>
              <w:rPr>
                <w:noProof/>
                <w:webHidden/>
              </w:rPr>
              <w:fldChar w:fldCharType="separate"/>
            </w:r>
            <w:r>
              <w:rPr>
                <w:noProof/>
                <w:webHidden/>
              </w:rPr>
              <w:t>36</w:t>
            </w:r>
            <w:r>
              <w:rPr>
                <w:noProof/>
                <w:webHidden/>
              </w:rPr>
              <w:fldChar w:fldCharType="end"/>
            </w:r>
          </w:hyperlink>
        </w:p>
        <w:p w:rsidR="008E59C8" w:rsidRDefault="008E59C8">
          <w:pPr>
            <w:pStyle w:val="TOC3"/>
            <w:rPr>
              <w:rFonts w:eastAsiaTheme="minorEastAsia"/>
              <w:noProof/>
              <w:lang w:val="en-US"/>
            </w:rPr>
          </w:pPr>
          <w:hyperlink w:anchor="_Toc534297121" w:history="1">
            <w:r w:rsidRPr="001C00E6">
              <w:rPr>
                <w:rStyle w:val="Hyperlink"/>
                <w:noProof/>
                <w:lang w:val="en-GB"/>
              </w:rPr>
              <w:t>2.3.1</w:t>
            </w:r>
            <w:r>
              <w:rPr>
                <w:rFonts w:eastAsiaTheme="minorEastAsia"/>
                <w:noProof/>
                <w:lang w:val="en-US"/>
              </w:rPr>
              <w:tab/>
            </w:r>
            <w:r w:rsidRPr="001C00E6">
              <w:rPr>
                <w:rStyle w:val="Hyperlink"/>
                <w:noProof/>
                <w:lang w:val="en-GB"/>
              </w:rPr>
              <w:t>Microservices analysis</w:t>
            </w:r>
            <w:r>
              <w:rPr>
                <w:noProof/>
                <w:webHidden/>
              </w:rPr>
              <w:tab/>
            </w:r>
            <w:r>
              <w:rPr>
                <w:noProof/>
                <w:webHidden/>
              </w:rPr>
              <w:fldChar w:fldCharType="begin"/>
            </w:r>
            <w:r>
              <w:rPr>
                <w:noProof/>
                <w:webHidden/>
              </w:rPr>
              <w:instrText xml:space="preserve"> PAGEREF _Toc534297121 \h </w:instrText>
            </w:r>
            <w:r>
              <w:rPr>
                <w:noProof/>
                <w:webHidden/>
              </w:rPr>
            </w:r>
            <w:r>
              <w:rPr>
                <w:noProof/>
                <w:webHidden/>
              </w:rPr>
              <w:fldChar w:fldCharType="separate"/>
            </w:r>
            <w:r>
              <w:rPr>
                <w:noProof/>
                <w:webHidden/>
              </w:rPr>
              <w:t>37</w:t>
            </w:r>
            <w:r>
              <w:rPr>
                <w:noProof/>
                <w:webHidden/>
              </w:rPr>
              <w:fldChar w:fldCharType="end"/>
            </w:r>
          </w:hyperlink>
        </w:p>
        <w:p w:rsidR="008E59C8" w:rsidRDefault="008E59C8">
          <w:pPr>
            <w:pStyle w:val="TOC3"/>
            <w:rPr>
              <w:rFonts w:eastAsiaTheme="minorEastAsia"/>
              <w:noProof/>
              <w:lang w:val="en-US"/>
            </w:rPr>
          </w:pPr>
          <w:hyperlink w:anchor="_Toc534297122" w:history="1">
            <w:r w:rsidRPr="001C00E6">
              <w:rPr>
                <w:rStyle w:val="Hyperlink"/>
                <w:noProof/>
                <w:lang w:val="en-GB"/>
              </w:rPr>
              <w:t>2.3.2</w:t>
            </w:r>
            <w:r>
              <w:rPr>
                <w:rFonts w:eastAsiaTheme="minorEastAsia"/>
                <w:noProof/>
                <w:lang w:val="en-US"/>
              </w:rPr>
              <w:tab/>
            </w:r>
            <w:r w:rsidRPr="001C00E6">
              <w:rPr>
                <w:rStyle w:val="Hyperlink"/>
                <w:noProof/>
                <w:lang w:val="en-GB"/>
              </w:rPr>
              <w:t>Content trust analysis</w:t>
            </w:r>
            <w:r>
              <w:rPr>
                <w:noProof/>
                <w:webHidden/>
              </w:rPr>
              <w:tab/>
            </w:r>
            <w:r>
              <w:rPr>
                <w:noProof/>
                <w:webHidden/>
              </w:rPr>
              <w:fldChar w:fldCharType="begin"/>
            </w:r>
            <w:r>
              <w:rPr>
                <w:noProof/>
                <w:webHidden/>
              </w:rPr>
              <w:instrText xml:space="preserve"> PAGEREF _Toc534297122 \h </w:instrText>
            </w:r>
            <w:r>
              <w:rPr>
                <w:noProof/>
                <w:webHidden/>
              </w:rPr>
            </w:r>
            <w:r>
              <w:rPr>
                <w:noProof/>
                <w:webHidden/>
              </w:rPr>
              <w:fldChar w:fldCharType="separate"/>
            </w:r>
            <w:r>
              <w:rPr>
                <w:noProof/>
                <w:webHidden/>
              </w:rPr>
              <w:t>39</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23" w:history="1">
            <w:r w:rsidRPr="001C00E6">
              <w:rPr>
                <w:rStyle w:val="Hyperlink"/>
                <w:noProof/>
                <w:lang w:val="en-GB"/>
              </w:rPr>
              <w:t>3</w:t>
            </w:r>
            <w:r>
              <w:rPr>
                <w:rFonts w:asciiTheme="minorHAnsi" w:eastAsiaTheme="minorEastAsia" w:hAnsiTheme="minorHAnsi"/>
                <w:b w:val="0"/>
                <w:noProof/>
                <w:lang w:val="en-US"/>
              </w:rPr>
              <w:tab/>
            </w:r>
            <w:r w:rsidRPr="001C00E6">
              <w:rPr>
                <w:rStyle w:val="Hyperlink"/>
                <w:noProof/>
                <w:lang w:val="en-GB"/>
              </w:rPr>
              <w:t>Concept</w:t>
            </w:r>
            <w:r>
              <w:rPr>
                <w:noProof/>
                <w:webHidden/>
              </w:rPr>
              <w:tab/>
            </w:r>
            <w:r>
              <w:rPr>
                <w:noProof/>
                <w:webHidden/>
              </w:rPr>
              <w:fldChar w:fldCharType="begin"/>
            </w:r>
            <w:r>
              <w:rPr>
                <w:noProof/>
                <w:webHidden/>
              </w:rPr>
              <w:instrText xml:space="preserve"> PAGEREF _Toc534297123 \h </w:instrText>
            </w:r>
            <w:r>
              <w:rPr>
                <w:noProof/>
                <w:webHidden/>
              </w:rPr>
            </w:r>
            <w:r>
              <w:rPr>
                <w:noProof/>
                <w:webHidden/>
              </w:rPr>
              <w:fldChar w:fldCharType="separate"/>
            </w:r>
            <w:r>
              <w:rPr>
                <w:noProof/>
                <w:webHidden/>
              </w:rPr>
              <w:t>42</w:t>
            </w:r>
            <w:r>
              <w:rPr>
                <w:noProof/>
                <w:webHidden/>
              </w:rPr>
              <w:fldChar w:fldCharType="end"/>
            </w:r>
          </w:hyperlink>
        </w:p>
        <w:p w:rsidR="008E59C8" w:rsidRDefault="008E59C8">
          <w:pPr>
            <w:pStyle w:val="TOC2"/>
            <w:rPr>
              <w:rFonts w:eastAsiaTheme="minorEastAsia"/>
              <w:noProof/>
              <w:lang w:val="en-US"/>
            </w:rPr>
          </w:pPr>
          <w:hyperlink w:anchor="_Toc534297124" w:history="1">
            <w:r w:rsidRPr="001C00E6">
              <w:rPr>
                <w:rStyle w:val="Hyperlink"/>
                <w:noProof/>
                <w:lang w:val="en-GB"/>
              </w:rPr>
              <w:t>3.1</w:t>
            </w:r>
            <w:r>
              <w:rPr>
                <w:rFonts w:eastAsiaTheme="minorEastAsia"/>
                <w:noProof/>
                <w:lang w:val="en-US"/>
              </w:rPr>
              <w:tab/>
            </w:r>
            <w:r w:rsidRPr="001C00E6">
              <w:rPr>
                <w:rStyle w:val="Hyperlink"/>
                <w:noProof/>
                <w:lang w:val="en-GB"/>
              </w:rPr>
              <w:t>Concept of microservices</w:t>
            </w:r>
            <w:r>
              <w:rPr>
                <w:noProof/>
                <w:webHidden/>
              </w:rPr>
              <w:tab/>
            </w:r>
            <w:r>
              <w:rPr>
                <w:noProof/>
                <w:webHidden/>
              </w:rPr>
              <w:fldChar w:fldCharType="begin"/>
            </w:r>
            <w:r>
              <w:rPr>
                <w:noProof/>
                <w:webHidden/>
              </w:rPr>
              <w:instrText xml:space="preserve"> PAGEREF _Toc534297124 \h </w:instrText>
            </w:r>
            <w:r>
              <w:rPr>
                <w:noProof/>
                <w:webHidden/>
              </w:rPr>
            </w:r>
            <w:r>
              <w:rPr>
                <w:noProof/>
                <w:webHidden/>
              </w:rPr>
              <w:fldChar w:fldCharType="separate"/>
            </w:r>
            <w:r>
              <w:rPr>
                <w:noProof/>
                <w:webHidden/>
              </w:rPr>
              <w:t>43</w:t>
            </w:r>
            <w:r>
              <w:rPr>
                <w:noProof/>
                <w:webHidden/>
              </w:rPr>
              <w:fldChar w:fldCharType="end"/>
            </w:r>
          </w:hyperlink>
        </w:p>
        <w:p w:rsidR="008E59C8" w:rsidRDefault="008E59C8">
          <w:pPr>
            <w:pStyle w:val="TOC2"/>
            <w:rPr>
              <w:rFonts w:eastAsiaTheme="minorEastAsia"/>
              <w:noProof/>
              <w:lang w:val="en-US"/>
            </w:rPr>
          </w:pPr>
          <w:hyperlink w:anchor="_Toc534297125" w:history="1">
            <w:r w:rsidRPr="001C00E6">
              <w:rPr>
                <w:rStyle w:val="Hyperlink"/>
                <w:noProof/>
                <w:lang w:val="en-GB"/>
              </w:rPr>
              <w:t>3.2</w:t>
            </w:r>
            <w:r>
              <w:rPr>
                <w:rFonts w:eastAsiaTheme="minorEastAsia"/>
                <w:noProof/>
                <w:lang w:val="en-US"/>
              </w:rPr>
              <w:tab/>
            </w:r>
            <w:r w:rsidRPr="001C00E6">
              <w:rPr>
                <w:rStyle w:val="Hyperlink"/>
                <w:noProof/>
                <w:lang w:val="en-GB"/>
              </w:rPr>
              <w:t>Concept of content trust</w:t>
            </w:r>
            <w:r>
              <w:rPr>
                <w:noProof/>
                <w:webHidden/>
              </w:rPr>
              <w:tab/>
            </w:r>
            <w:r>
              <w:rPr>
                <w:noProof/>
                <w:webHidden/>
              </w:rPr>
              <w:fldChar w:fldCharType="begin"/>
            </w:r>
            <w:r>
              <w:rPr>
                <w:noProof/>
                <w:webHidden/>
              </w:rPr>
              <w:instrText xml:space="preserve"> PAGEREF _Toc534297125 \h </w:instrText>
            </w:r>
            <w:r>
              <w:rPr>
                <w:noProof/>
                <w:webHidden/>
              </w:rPr>
            </w:r>
            <w:r>
              <w:rPr>
                <w:noProof/>
                <w:webHidden/>
              </w:rPr>
              <w:fldChar w:fldCharType="separate"/>
            </w:r>
            <w:r>
              <w:rPr>
                <w:noProof/>
                <w:webHidden/>
              </w:rPr>
              <w:t>46</w:t>
            </w:r>
            <w:r>
              <w:rPr>
                <w:noProof/>
                <w:webHidden/>
              </w:rPr>
              <w:fldChar w:fldCharType="end"/>
            </w:r>
          </w:hyperlink>
        </w:p>
        <w:p w:rsidR="008E59C8" w:rsidRDefault="008E59C8">
          <w:pPr>
            <w:pStyle w:val="TOC2"/>
            <w:rPr>
              <w:rFonts w:eastAsiaTheme="minorEastAsia"/>
              <w:noProof/>
              <w:lang w:val="en-US"/>
            </w:rPr>
          </w:pPr>
          <w:hyperlink w:anchor="_Toc534297126" w:history="1">
            <w:r w:rsidRPr="001C00E6">
              <w:rPr>
                <w:rStyle w:val="Hyperlink"/>
                <w:noProof/>
                <w:lang w:val="en-GB"/>
              </w:rPr>
              <w:t>3.3</w:t>
            </w:r>
            <w:r>
              <w:rPr>
                <w:rFonts w:eastAsiaTheme="minorEastAsia"/>
                <w:noProof/>
                <w:lang w:val="en-US"/>
              </w:rPr>
              <w:tab/>
            </w:r>
            <w:r w:rsidRPr="001C00E6">
              <w:rPr>
                <w:rStyle w:val="Hyperlink"/>
                <w:noProof/>
                <w:lang w:val="en-GB"/>
              </w:rPr>
              <w:t>Overall structure</w:t>
            </w:r>
            <w:r>
              <w:rPr>
                <w:noProof/>
                <w:webHidden/>
              </w:rPr>
              <w:tab/>
            </w:r>
            <w:r>
              <w:rPr>
                <w:noProof/>
                <w:webHidden/>
              </w:rPr>
              <w:fldChar w:fldCharType="begin"/>
            </w:r>
            <w:r>
              <w:rPr>
                <w:noProof/>
                <w:webHidden/>
              </w:rPr>
              <w:instrText xml:space="preserve"> PAGEREF _Toc534297126 \h </w:instrText>
            </w:r>
            <w:r>
              <w:rPr>
                <w:noProof/>
                <w:webHidden/>
              </w:rPr>
            </w:r>
            <w:r>
              <w:rPr>
                <w:noProof/>
                <w:webHidden/>
              </w:rPr>
              <w:fldChar w:fldCharType="separate"/>
            </w:r>
            <w:r>
              <w:rPr>
                <w:noProof/>
                <w:webHidden/>
              </w:rPr>
              <w:t>52</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27" w:history="1">
            <w:r w:rsidRPr="001C00E6">
              <w:rPr>
                <w:rStyle w:val="Hyperlink"/>
                <w:noProof/>
                <w:lang w:val="en-GB"/>
              </w:rPr>
              <w:t>Bibliography</w:t>
            </w:r>
            <w:r>
              <w:rPr>
                <w:noProof/>
                <w:webHidden/>
              </w:rPr>
              <w:tab/>
            </w:r>
            <w:r>
              <w:rPr>
                <w:noProof/>
                <w:webHidden/>
              </w:rPr>
              <w:fldChar w:fldCharType="begin"/>
            </w:r>
            <w:r>
              <w:rPr>
                <w:noProof/>
                <w:webHidden/>
              </w:rPr>
              <w:instrText xml:space="preserve"> PAGEREF _Toc534297127 \h </w:instrText>
            </w:r>
            <w:r>
              <w:rPr>
                <w:noProof/>
                <w:webHidden/>
              </w:rPr>
            </w:r>
            <w:r>
              <w:rPr>
                <w:noProof/>
                <w:webHidden/>
              </w:rPr>
              <w:fldChar w:fldCharType="separate"/>
            </w:r>
            <w:r>
              <w:rPr>
                <w:noProof/>
                <w:webHidden/>
              </w:rPr>
              <w:t>55</w:t>
            </w:r>
            <w:r>
              <w:rPr>
                <w:noProof/>
                <w:webHidden/>
              </w:rPr>
              <w:fldChar w:fldCharType="end"/>
            </w:r>
          </w:hyperlink>
        </w:p>
        <w:p w:rsidR="008E59C8" w:rsidRDefault="008E59C8">
          <w:pPr>
            <w:pStyle w:val="TOC4"/>
            <w:rPr>
              <w:rFonts w:asciiTheme="minorHAnsi" w:eastAsiaTheme="minorEastAsia" w:hAnsiTheme="minorHAnsi"/>
              <w:b w:val="0"/>
              <w:noProof/>
              <w:lang w:val="en-US"/>
            </w:rPr>
          </w:pPr>
          <w:hyperlink w:anchor="_Toc534297128" w:history="1">
            <w:r w:rsidRPr="001C00E6">
              <w:rPr>
                <w:rStyle w:val="Hyperlink"/>
                <w:noProof/>
                <w:lang w:val="en-GB"/>
              </w:rPr>
              <w:t>Appendix A</w:t>
            </w:r>
            <w:r>
              <w:rPr>
                <w:rFonts w:asciiTheme="minorHAnsi" w:eastAsiaTheme="minorEastAsia" w:hAnsiTheme="minorHAnsi"/>
                <w:b w:val="0"/>
                <w:noProof/>
                <w:lang w:val="en-US"/>
              </w:rPr>
              <w:tab/>
            </w:r>
            <w:r w:rsidRPr="001C00E6">
              <w:rPr>
                <w:rStyle w:val="Hyperlink"/>
                <w:noProof/>
                <w:lang w:val="en-GB"/>
              </w:rPr>
              <w:t>Bezeichner für Anhang A</w:t>
            </w:r>
            <w:r>
              <w:rPr>
                <w:noProof/>
                <w:webHidden/>
              </w:rPr>
              <w:tab/>
            </w:r>
            <w:r>
              <w:rPr>
                <w:noProof/>
                <w:webHidden/>
              </w:rPr>
              <w:fldChar w:fldCharType="begin"/>
            </w:r>
            <w:r>
              <w:rPr>
                <w:noProof/>
                <w:webHidden/>
              </w:rPr>
              <w:instrText xml:space="preserve"> PAGEREF _Toc534297128 \h </w:instrText>
            </w:r>
            <w:r>
              <w:rPr>
                <w:noProof/>
                <w:webHidden/>
              </w:rPr>
            </w:r>
            <w:r>
              <w:rPr>
                <w:noProof/>
                <w:webHidden/>
              </w:rPr>
              <w:fldChar w:fldCharType="separate"/>
            </w:r>
            <w:r>
              <w:rPr>
                <w:noProof/>
                <w:webHidden/>
              </w:rPr>
              <w:t>57</w:t>
            </w:r>
            <w:r>
              <w:rPr>
                <w:noProof/>
                <w:webHidden/>
              </w:rPr>
              <w:fldChar w:fldCharType="end"/>
            </w:r>
          </w:hyperlink>
        </w:p>
        <w:p w:rsidR="008E59C8" w:rsidRDefault="008E59C8">
          <w:pPr>
            <w:pStyle w:val="TOC5"/>
            <w:rPr>
              <w:rFonts w:eastAsiaTheme="minorEastAsia"/>
              <w:noProof/>
              <w:lang w:val="en-US"/>
            </w:rPr>
          </w:pPr>
          <w:hyperlink w:anchor="_Toc534297129" w:history="1">
            <w:r w:rsidRPr="001C00E6">
              <w:rPr>
                <w:rStyle w:val="Hyperlink"/>
                <w:noProof/>
                <w:lang w:val="en-GB"/>
              </w:rPr>
              <w:t>A.1</w:t>
            </w:r>
            <w:r>
              <w:rPr>
                <w:rFonts w:eastAsiaTheme="minorEastAsia"/>
                <w:noProof/>
                <w:lang w:val="en-US"/>
              </w:rPr>
              <w:tab/>
            </w:r>
            <w:r w:rsidRPr="001C00E6">
              <w:rPr>
                <w:rStyle w:val="Hyperlink"/>
                <w:noProof/>
                <w:lang w:val="en-GB"/>
              </w:rPr>
              <w:t>Bezeichner für Anhang A.1</w:t>
            </w:r>
            <w:r>
              <w:rPr>
                <w:noProof/>
                <w:webHidden/>
              </w:rPr>
              <w:tab/>
            </w:r>
            <w:r>
              <w:rPr>
                <w:noProof/>
                <w:webHidden/>
              </w:rPr>
              <w:fldChar w:fldCharType="begin"/>
            </w:r>
            <w:r>
              <w:rPr>
                <w:noProof/>
                <w:webHidden/>
              </w:rPr>
              <w:instrText xml:space="preserve"> PAGEREF _Toc534297129 \h </w:instrText>
            </w:r>
            <w:r>
              <w:rPr>
                <w:noProof/>
                <w:webHidden/>
              </w:rPr>
            </w:r>
            <w:r>
              <w:rPr>
                <w:noProof/>
                <w:webHidden/>
              </w:rPr>
              <w:fldChar w:fldCharType="separate"/>
            </w:r>
            <w:r>
              <w:rPr>
                <w:noProof/>
                <w:webHidden/>
              </w:rPr>
              <w:t>57</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30" w:history="1">
            <w:r w:rsidRPr="001C00E6">
              <w:rPr>
                <w:rStyle w:val="Hyperlink"/>
                <w:noProof/>
                <w:lang w:val="en-GB"/>
              </w:rPr>
              <w:t>Glossary</w:t>
            </w:r>
            <w:r>
              <w:rPr>
                <w:noProof/>
                <w:webHidden/>
              </w:rPr>
              <w:tab/>
            </w:r>
            <w:r>
              <w:rPr>
                <w:noProof/>
                <w:webHidden/>
              </w:rPr>
              <w:fldChar w:fldCharType="begin"/>
            </w:r>
            <w:r>
              <w:rPr>
                <w:noProof/>
                <w:webHidden/>
              </w:rPr>
              <w:instrText xml:space="preserve"> PAGEREF _Toc534297130 \h </w:instrText>
            </w:r>
            <w:r>
              <w:rPr>
                <w:noProof/>
                <w:webHidden/>
              </w:rPr>
            </w:r>
            <w:r>
              <w:rPr>
                <w:noProof/>
                <w:webHidden/>
              </w:rPr>
              <w:fldChar w:fldCharType="separate"/>
            </w:r>
            <w:r>
              <w:rPr>
                <w:noProof/>
                <w:webHidden/>
              </w:rPr>
              <w:t>LIX</w:t>
            </w:r>
            <w:r>
              <w:rPr>
                <w:noProof/>
                <w:webHidden/>
              </w:rPr>
              <w:fldChar w:fldCharType="end"/>
            </w:r>
          </w:hyperlink>
        </w:p>
        <w:p w:rsidR="008E59C8" w:rsidRDefault="008E59C8">
          <w:pPr>
            <w:pStyle w:val="TOC1"/>
            <w:rPr>
              <w:rFonts w:asciiTheme="minorHAnsi" w:eastAsiaTheme="minorEastAsia" w:hAnsiTheme="minorHAnsi"/>
              <w:b w:val="0"/>
              <w:noProof/>
              <w:lang w:val="en-US"/>
            </w:rPr>
          </w:pPr>
          <w:hyperlink w:anchor="_Toc534297131" w:history="1">
            <w:r w:rsidRPr="001C00E6">
              <w:rPr>
                <w:rStyle w:val="Hyperlink"/>
                <w:noProof/>
                <w:lang w:val="en-GB"/>
              </w:rPr>
              <w:t>Index</w:t>
            </w:r>
            <w:r>
              <w:rPr>
                <w:noProof/>
                <w:webHidden/>
              </w:rPr>
              <w:tab/>
            </w:r>
            <w:r>
              <w:rPr>
                <w:noProof/>
                <w:webHidden/>
              </w:rPr>
              <w:fldChar w:fldCharType="begin"/>
            </w:r>
            <w:r>
              <w:rPr>
                <w:noProof/>
                <w:webHidden/>
              </w:rPr>
              <w:instrText xml:space="preserve"> PAGEREF _Toc534297131 \h </w:instrText>
            </w:r>
            <w:r>
              <w:rPr>
                <w:noProof/>
                <w:webHidden/>
              </w:rPr>
            </w:r>
            <w:r>
              <w:rPr>
                <w:noProof/>
                <w:webHidden/>
              </w:rPr>
              <w:fldChar w:fldCharType="separate"/>
            </w:r>
            <w:r>
              <w:rPr>
                <w:noProof/>
                <w:webHidden/>
              </w:rPr>
              <w:t>LXI</w:t>
            </w:r>
            <w:r>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numPr>
          <w:ilvl w:val="0"/>
          <w:numId w:val="0"/>
        </w:numPr>
        <w:rPr>
          <w:lang w:val="en-GB"/>
        </w:rPr>
      </w:pPr>
      <w:bookmarkStart w:id="0" w:name="_Toc269169314"/>
      <w:bookmarkStart w:id="1" w:name="_Toc534297102"/>
      <w:r>
        <w:rPr>
          <w:lang w:val="en-GB"/>
        </w:rPr>
        <w:lastRenderedPageBreak/>
        <w:t>List</w:t>
      </w:r>
      <w:r w:rsidR="007B3F33" w:rsidRPr="00BC1573">
        <w:rPr>
          <w:lang w:val="en-GB"/>
        </w:rPr>
        <w:t xml:space="preserve"> of Figures</w:t>
      </w:r>
      <w:bookmarkEnd w:id="1"/>
    </w:p>
    <w:p w:rsidR="00976E97" w:rsidRDefault="008E59C8">
      <w:pPr>
        <w:pStyle w:val="TableofFigures"/>
        <w:tabs>
          <w:tab w:val="right" w:leader="dot" w:pos="8493"/>
        </w:tabs>
        <w:rPr>
          <w:rFonts w:eastAsiaTheme="minorEastAsia"/>
          <w:noProof/>
          <w:lang w:val="en-US"/>
        </w:rPr>
      </w:pPr>
      <w:r>
        <w:rPr>
          <w:lang w:val="en-GB"/>
        </w:rPr>
        <w:fldChar w:fldCharType="begin"/>
      </w:r>
      <w:r>
        <w:rPr>
          <w:lang w:val="en-GB"/>
        </w:rPr>
        <w:instrText xml:space="preserve"> TOC \h \z \c "Figure" </w:instrText>
      </w:r>
      <w:r>
        <w:rPr>
          <w:lang w:val="en-GB"/>
        </w:rPr>
        <w:fldChar w:fldCharType="separate"/>
      </w:r>
      <w:hyperlink w:anchor="_Toc534297190" w:history="1">
        <w:r w:rsidR="00976E97" w:rsidRPr="00B50008">
          <w:rPr>
            <w:rStyle w:val="Hyperlink"/>
            <w:noProof/>
          </w:rPr>
          <w:t xml:space="preserve">Figure </w:t>
        </w:r>
        <w:r w:rsidR="00976E97" w:rsidRPr="00B50008">
          <w:rPr>
            <w:rStyle w:val="Hyperlink"/>
            <w:noProof/>
            <w:cs/>
          </w:rPr>
          <w:t>‎</w:t>
        </w:r>
        <w:r w:rsidR="00976E97" w:rsidRPr="00B50008">
          <w:rPr>
            <w:rStyle w:val="Hyperlink"/>
            <w:noProof/>
          </w:rPr>
          <w:t>2</w:t>
        </w:r>
        <w:r w:rsidR="00976E97" w:rsidRPr="00B50008">
          <w:rPr>
            <w:rStyle w:val="Hyperlink"/>
            <w:noProof/>
          </w:rPr>
          <w:noBreakHyphen/>
          <w:t>1 Scale Cube [35]</w:t>
        </w:r>
        <w:r w:rsidR="00976E97">
          <w:rPr>
            <w:noProof/>
            <w:webHidden/>
          </w:rPr>
          <w:tab/>
        </w:r>
        <w:r w:rsidR="00976E97">
          <w:rPr>
            <w:noProof/>
            <w:webHidden/>
          </w:rPr>
          <w:fldChar w:fldCharType="begin"/>
        </w:r>
        <w:r w:rsidR="00976E97">
          <w:rPr>
            <w:noProof/>
            <w:webHidden/>
          </w:rPr>
          <w:instrText xml:space="preserve"> PAGEREF _Toc534297190 \h </w:instrText>
        </w:r>
        <w:r w:rsidR="00976E97">
          <w:rPr>
            <w:noProof/>
            <w:webHidden/>
          </w:rPr>
        </w:r>
        <w:r w:rsidR="00976E97">
          <w:rPr>
            <w:noProof/>
            <w:webHidden/>
          </w:rPr>
          <w:fldChar w:fldCharType="separate"/>
        </w:r>
        <w:r w:rsidR="00976E97">
          <w:rPr>
            <w:noProof/>
            <w:webHidden/>
          </w:rPr>
          <w:t>27</w:t>
        </w:r>
        <w:r w:rsidR="00976E97">
          <w:rPr>
            <w:noProof/>
            <w:webHidden/>
          </w:rPr>
          <w:fldChar w:fldCharType="end"/>
        </w:r>
      </w:hyperlink>
    </w:p>
    <w:p w:rsidR="00976E97" w:rsidRDefault="00976E97">
      <w:pPr>
        <w:pStyle w:val="TableofFigures"/>
        <w:tabs>
          <w:tab w:val="right" w:leader="dot" w:pos="8493"/>
        </w:tabs>
        <w:rPr>
          <w:rFonts w:eastAsiaTheme="minorEastAsia"/>
          <w:noProof/>
          <w:lang w:val="en-US"/>
        </w:rPr>
      </w:pPr>
      <w:hyperlink w:anchor="_Toc534297191" w:history="1">
        <w:r w:rsidRPr="00B50008">
          <w:rPr>
            <w:rStyle w:val="Hyperlink"/>
            <w:noProof/>
          </w:rPr>
          <w:t xml:space="preserve">Figure </w:t>
        </w:r>
        <w:r w:rsidRPr="00B50008">
          <w:rPr>
            <w:rStyle w:val="Hyperlink"/>
            <w:noProof/>
            <w:cs/>
          </w:rPr>
          <w:t>‎</w:t>
        </w:r>
        <w:r w:rsidRPr="00B50008">
          <w:rPr>
            <w:rStyle w:val="Hyperlink"/>
            <w:noProof/>
          </w:rPr>
          <w:t>3</w:t>
        </w:r>
        <w:r w:rsidRPr="00B50008">
          <w:rPr>
            <w:rStyle w:val="Hyperlink"/>
            <w:noProof/>
          </w:rPr>
          <w:noBreakHyphen/>
          <w:t>1 Overall structure</w:t>
        </w:r>
        <w:r>
          <w:rPr>
            <w:noProof/>
            <w:webHidden/>
          </w:rPr>
          <w:tab/>
        </w:r>
        <w:r>
          <w:rPr>
            <w:noProof/>
            <w:webHidden/>
          </w:rPr>
          <w:fldChar w:fldCharType="begin"/>
        </w:r>
        <w:r>
          <w:rPr>
            <w:noProof/>
            <w:webHidden/>
          </w:rPr>
          <w:instrText xml:space="preserve"> PAGEREF _Toc534297191 \h </w:instrText>
        </w:r>
        <w:r>
          <w:rPr>
            <w:noProof/>
            <w:webHidden/>
          </w:rPr>
        </w:r>
        <w:r>
          <w:rPr>
            <w:noProof/>
            <w:webHidden/>
          </w:rPr>
          <w:fldChar w:fldCharType="separate"/>
        </w:r>
        <w:r>
          <w:rPr>
            <w:noProof/>
            <w:webHidden/>
          </w:rPr>
          <w:t>52</w:t>
        </w:r>
        <w:r>
          <w:rPr>
            <w:noProof/>
            <w:webHidden/>
          </w:rPr>
          <w:fldChar w:fldCharType="end"/>
        </w:r>
      </w:hyperlink>
    </w:p>
    <w:p w:rsidR="00962C1D" w:rsidRPr="00BC1573" w:rsidRDefault="008E59C8" w:rsidP="00276E01">
      <w:pPr>
        <w:pStyle w:val="TableofFigures"/>
        <w:tabs>
          <w:tab w:val="right" w:leader="dot" w:pos="8493"/>
        </w:tabs>
        <w:rPr>
          <w:lang w:val="en-GB"/>
        </w:rPr>
        <w:sectPr w:rsidR="00962C1D" w:rsidRPr="00BC1573"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Pr>
          <w:lang w:val="en-GB"/>
        </w:rPr>
        <w:fldChar w:fldCharType="end"/>
      </w:r>
      <w:bookmarkStart w:id="2" w:name="_GoBack"/>
      <w:bookmarkEnd w:id="2"/>
    </w:p>
    <w:p w:rsidR="000F3BF1" w:rsidRPr="00BC1573" w:rsidRDefault="0060625D" w:rsidP="00A21343">
      <w:pPr>
        <w:pStyle w:val="Heading1"/>
        <w:numPr>
          <w:ilvl w:val="0"/>
          <w:numId w:val="0"/>
        </w:numPr>
        <w:spacing w:before="880"/>
        <w:rPr>
          <w:lang w:val="en-GB"/>
        </w:rPr>
      </w:pPr>
      <w:bookmarkStart w:id="3" w:name="_Toc534297103"/>
      <w:r w:rsidRPr="00BC1573">
        <w:rPr>
          <w:lang w:val="en-GB"/>
        </w:rPr>
        <w:lastRenderedPageBreak/>
        <w:t>List of Table</w:t>
      </w:r>
      <w:r w:rsidR="00591897" w:rsidRPr="00BC1573">
        <w:rPr>
          <w:lang w:val="en-GB"/>
        </w:rPr>
        <w:t>s</w:t>
      </w:r>
      <w:bookmarkEnd w:id="3"/>
    </w:p>
    <w:p w:rsidR="00976E97"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4297181" w:history="1">
        <w:r w:rsidR="00976E97" w:rsidRPr="002F3B27">
          <w:rPr>
            <w:rStyle w:val="Hyperlink"/>
            <w:noProof/>
          </w:rPr>
          <w:t xml:space="preserve">Table </w:t>
        </w:r>
        <w:r w:rsidR="00976E97" w:rsidRPr="002F3B27">
          <w:rPr>
            <w:rStyle w:val="Hyperlink"/>
            <w:noProof/>
            <w:cs/>
          </w:rPr>
          <w:t>‎</w:t>
        </w:r>
        <w:r w:rsidR="00976E97" w:rsidRPr="002F3B27">
          <w:rPr>
            <w:rStyle w:val="Hyperlink"/>
            <w:noProof/>
          </w:rPr>
          <w:t>2.1 Comparing monolith and microservices [34]</w:t>
        </w:r>
        <w:r w:rsidR="00976E97">
          <w:rPr>
            <w:noProof/>
            <w:webHidden/>
          </w:rPr>
          <w:tab/>
        </w:r>
        <w:r w:rsidR="00976E97">
          <w:rPr>
            <w:noProof/>
            <w:webHidden/>
          </w:rPr>
          <w:fldChar w:fldCharType="begin"/>
        </w:r>
        <w:r w:rsidR="00976E97">
          <w:rPr>
            <w:noProof/>
            <w:webHidden/>
          </w:rPr>
          <w:instrText xml:space="preserve"> PAGEREF _Toc534297181 \h </w:instrText>
        </w:r>
        <w:r w:rsidR="00976E97">
          <w:rPr>
            <w:noProof/>
            <w:webHidden/>
          </w:rPr>
        </w:r>
        <w:r w:rsidR="00976E97">
          <w:rPr>
            <w:noProof/>
            <w:webHidden/>
          </w:rPr>
          <w:fldChar w:fldCharType="separate"/>
        </w:r>
        <w:r w:rsidR="00976E97">
          <w:rPr>
            <w:noProof/>
            <w:webHidden/>
          </w:rPr>
          <w:t>28</w:t>
        </w:r>
        <w:r w:rsidR="00976E97">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numPr>
          <w:ilvl w:val="0"/>
          <w:numId w:val="0"/>
        </w:numPr>
        <w:spacing w:before="880"/>
        <w:rPr>
          <w:lang w:val="en-GB"/>
        </w:rPr>
      </w:pPr>
      <w:bookmarkStart w:id="4" w:name="_Toc534297104"/>
      <w:r>
        <w:rPr>
          <w:lang w:val="en-GB"/>
        </w:rPr>
        <w:lastRenderedPageBreak/>
        <w:t>List</w:t>
      </w:r>
      <w:r w:rsidR="003B5507" w:rsidRPr="00BC1573">
        <w:rPr>
          <w:lang w:val="en-GB"/>
        </w:rPr>
        <w:t xml:space="preserve"> of Listing</w:t>
      </w:r>
      <w:r w:rsidR="00591897" w:rsidRPr="00BC1573">
        <w:rPr>
          <w:lang w:val="en-GB"/>
        </w:rPr>
        <w:t>s</w:t>
      </w:r>
      <w:bookmarkEnd w:id="4"/>
    </w:p>
    <w:p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A3705E">
          <w:rPr>
            <w:noProof/>
            <w:webHidden/>
            <w:lang w:val="en-GB"/>
          </w:rPr>
          <w:t>1</w:t>
        </w:r>
        <w:r w:rsidR="009E6E79" w:rsidRPr="00BC1573">
          <w:rPr>
            <w:webHidden/>
            <w:lang w:val="en-GB"/>
          </w:rPr>
          <w:fldChar w:fldCharType="end"/>
        </w:r>
      </w:hyperlink>
    </w:p>
    <w:p w:rsidR="009E6E79" w:rsidRPr="00BC1573" w:rsidRDefault="0033463E">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A3705E">
          <w:rPr>
            <w:noProof/>
            <w:webHidden/>
            <w:lang w:val="en-GB"/>
          </w:rPr>
          <w:t>1</w:t>
        </w:r>
        <w:r w:rsidR="009E6E79" w:rsidRPr="00BC1573">
          <w:rPr>
            <w:webHidden/>
            <w:lang w:val="en-GB"/>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numPr>
          <w:ilvl w:val="0"/>
          <w:numId w:val="0"/>
        </w:numPr>
        <w:spacing w:before="880"/>
        <w:rPr>
          <w:lang w:val="en-GB"/>
        </w:rPr>
      </w:pPr>
      <w:bookmarkStart w:id="5" w:name="_Toc534297105"/>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rsidR="00F5530A" w:rsidRPr="00BC1573" w:rsidRDefault="00A3705E" w:rsidP="006B2100">
      <w:pPr>
        <w:pStyle w:val="Heading1"/>
        <w:rPr>
          <w:lang w:val="en-GB"/>
        </w:rPr>
      </w:pPr>
      <w:bookmarkStart w:id="6" w:name="_Toc534297106"/>
      <w:bookmarkEnd w:id="0"/>
      <w:r>
        <w:rPr>
          <w:lang w:val="en-GB"/>
        </w:rPr>
        <w:lastRenderedPageBreak/>
        <w:t>Introduction</w:t>
      </w:r>
      <w:bookmarkEnd w:id="6"/>
    </w:p>
    <w:p w:rsidR="00A3705E" w:rsidRPr="005704D8" w:rsidRDefault="00A3705E" w:rsidP="00A3705E">
      <w:bookmarkStart w:id="7" w:name="_Toc528771666"/>
      <w:r w:rsidRPr="005704D8">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rsidR="00A3705E" w:rsidRDefault="00A3705E" w:rsidP="00A3705E">
      <w:r w:rsidRPr="005704D8">
        <w:t>Once the application is ready to be deployed, developers will have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t>,</w:t>
      </w:r>
      <w:r w:rsidRPr="005704D8">
        <w:t xml:space="preserve"> such possibility of parts isolation give</w:t>
      </w:r>
      <w:r>
        <w:t>s</w:t>
      </w:r>
      <w:r w:rsidRPr="005704D8">
        <w:t xml:space="preserve"> developers more flexibility and features when trying to find solutions for the problems.</w:t>
      </w:r>
    </w:p>
    <w:p w:rsidR="00A3705E" w:rsidRPr="005704D8" w:rsidRDefault="00A3705E" w:rsidP="00A3705E">
      <w:r>
        <w:t xml:space="preserve">Furthermore, updating a monolithic-based application and adding new features to it becomes harder the bigger the application is </w:t>
      </w:r>
      <w:r w:rsidRPr="005A2F3F">
        <w:rPr>
          <w:color w:val="000000" w:themeColor="text1"/>
        </w:rPr>
        <w:t xml:space="preserve">[34]. </w:t>
      </w:r>
      <w:r>
        <w:t xml:space="preserve">Application parts will be more interconnected and making changes to one part could result in needs to make changes to other parts. Hence developers might have to modify many parts of the system to allow for the new updates to take place. </w:t>
      </w:r>
    </w:p>
    <w:p w:rsidR="00A3705E" w:rsidRPr="005704D8" w:rsidRDefault="00A3705E" w:rsidP="00A3705E">
      <w:r w:rsidRPr="005704D8">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t>,</w:t>
      </w:r>
      <w:r w:rsidRPr="005704D8">
        <w:t xml:space="preserve"> having the frontend as a combination of many small independent micro frontend apps. </w:t>
      </w:r>
    </w:p>
    <w:p w:rsidR="00A3705E" w:rsidRPr="00BC1573" w:rsidRDefault="00A3705E" w:rsidP="00A3705E">
      <w:pPr>
        <w:pStyle w:val="Heading2"/>
        <w:rPr>
          <w:lang w:val="en-GB"/>
        </w:rPr>
      </w:pPr>
      <w:bookmarkStart w:id="8" w:name="_Toc534052695"/>
      <w:bookmarkStart w:id="9" w:name="_Toc534297107"/>
      <w:r>
        <w:rPr>
          <w:lang w:val="en-GB"/>
        </w:rPr>
        <w:lastRenderedPageBreak/>
        <w:t>Current situation</w:t>
      </w:r>
      <w:bookmarkEnd w:id="7"/>
      <w:bookmarkEnd w:id="8"/>
      <w:bookmarkEnd w:id="9"/>
    </w:p>
    <w:p w:rsidR="00A3705E" w:rsidRPr="00C61BB5" w:rsidRDefault="00A3705E" w:rsidP="00A3705E">
      <w:pPr>
        <w:rPr>
          <w:szCs w:val="16"/>
          <w:lang w:val="en-GB"/>
        </w:rPr>
      </w:pPr>
      <w:bookmarkStart w:id="10" w:name="_Ref270176816"/>
      <w:bookmarkStart w:id="11" w:name="_Ref270176818"/>
      <w:r w:rsidRPr="00C61BB5">
        <w:rPr>
          <w:szCs w:val="16"/>
          <w:lang w:val="en-GB"/>
        </w:rPr>
        <w:t xml:space="preserve">Microservices is still a new concept, although some companies have already migrated to the </w:t>
      </w:r>
      <w:r>
        <w:rPr>
          <w:szCs w:val="16"/>
          <w:lang w:val="en-GB"/>
        </w:rPr>
        <w:t>m</w:t>
      </w:r>
      <w:r w:rsidRPr="00C61BB5">
        <w:rPr>
          <w:szCs w:val="16"/>
          <w:lang w:val="en-GB"/>
        </w:rPr>
        <w:t>icroservices architecture</w:t>
      </w:r>
      <w:r>
        <w:rPr>
          <w:szCs w:val="16"/>
          <w:lang w:val="en-GB"/>
        </w:rPr>
        <w:t xml:space="preserve"> such as Amazon and Netflix [2]</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rsidR="00A3705E" w:rsidRDefault="00A3705E" w:rsidP="00A3705E">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Pr>
          <w:szCs w:val="16"/>
          <w:lang w:val="en-GB"/>
        </w:rPr>
        <w:t xml:space="preserve"> [1].</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rsidR="00A3705E" w:rsidRPr="00A70659" w:rsidRDefault="00A3705E" w:rsidP="00A3705E">
      <w:pPr>
        <w:rPr>
          <w:color w:val="FF0000"/>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 xml:space="preserve">There can be other questions regarding the nature of the microservice itself. Such as the size of each microservice. Moreover, the communication between microservices is another challenge that deserves thoughtful consideration. </w:t>
      </w:r>
    </w:p>
    <w:p w:rsidR="00A3705E" w:rsidRDefault="00A3705E" w:rsidP="00A3705E">
      <w:pPr>
        <w:rPr>
          <w:szCs w:val="16"/>
          <w:lang w:val="en-GB"/>
        </w:rPr>
      </w:pPr>
      <w:r>
        <w:rPr>
          <w:szCs w:val="16"/>
          <w:lang w:val="en-GB"/>
        </w:rPr>
        <w:t xml:space="preserve">On the other hand, some concerns related to the frontend part of the application can also be thought about:  for example, </w:t>
      </w:r>
      <w:r w:rsidRPr="00C61BB5">
        <w:rPr>
          <w:szCs w:val="16"/>
          <w:lang w:val="en-GB"/>
        </w:rPr>
        <w:t xml:space="preserve">what if the </w:t>
      </w:r>
      <w:r>
        <w:rPr>
          <w:szCs w:val="16"/>
          <w:lang w:val="en-GB"/>
        </w:rPr>
        <w:t>f</w:t>
      </w:r>
      <w:r w:rsidRPr="00C61BB5">
        <w:rPr>
          <w:szCs w:val="16"/>
          <w:lang w:val="en-GB"/>
        </w:rPr>
        <w:t xml:space="preserve">rontend </w:t>
      </w:r>
      <w:r>
        <w:rPr>
          <w:szCs w:val="16"/>
          <w:lang w:val="en-GB"/>
        </w:rPr>
        <w:t>becomes</w:t>
      </w:r>
      <w:r w:rsidRPr="00C61BB5">
        <w:rPr>
          <w:szCs w:val="16"/>
          <w:lang w:val="en-GB"/>
        </w:rPr>
        <w:t xml:space="preserve"> also comple</w:t>
      </w:r>
      <w:r>
        <w:rPr>
          <w:szCs w:val="16"/>
          <w:lang w:val="en-GB"/>
        </w:rPr>
        <w:t>x and needs to be divided into micro frontends, then a solution should be found to help both ends of the application,</w:t>
      </w:r>
      <w:r w:rsidRPr="001E7B54">
        <w:rPr>
          <w:szCs w:val="16"/>
          <w:lang w:val="en-GB"/>
        </w:rPr>
        <w:t xml:space="preserve"> </w:t>
      </w:r>
      <w:r>
        <w:rPr>
          <w:szCs w:val="16"/>
          <w:lang w:val="en-GB"/>
        </w:rPr>
        <w:t>m</w:t>
      </w:r>
      <w:r w:rsidRPr="00C61BB5">
        <w:rPr>
          <w:szCs w:val="16"/>
          <w:lang w:val="en-GB"/>
        </w:rPr>
        <w:t xml:space="preserve">icro </w:t>
      </w:r>
      <w:r>
        <w:rPr>
          <w:szCs w:val="16"/>
          <w:lang w:val="en-GB"/>
        </w:rPr>
        <w:t>f</w:t>
      </w:r>
      <w:r w:rsidRPr="00C61BB5">
        <w:rPr>
          <w:szCs w:val="16"/>
          <w:lang w:val="en-GB"/>
        </w:rPr>
        <w:t>rontends and microservices</w:t>
      </w:r>
      <w:r>
        <w:rPr>
          <w:szCs w:val="16"/>
          <w:lang w:val="en-GB"/>
        </w:rPr>
        <w:t xml:space="preserve">, to work in harmony. Moreover, developers should find ways to help micro frontends exchange data between each other without violating the isolation and independence of each micro frontend. </w:t>
      </w:r>
    </w:p>
    <w:p w:rsidR="00A3705E" w:rsidRPr="00C61BB5" w:rsidRDefault="00A3705E" w:rsidP="00A3705E">
      <w:pPr>
        <w:rPr>
          <w:szCs w:val="16"/>
          <w:lang w:val="en-GB"/>
        </w:rPr>
      </w:pPr>
      <w:r>
        <w:rPr>
          <w:szCs w:val="16"/>
          <w:lang w:val="en-GB"/>
        </w:rPr>
        <w:t xml:space="preserve">Furthermore, security is a big concern, a system should be in place to help microservices trust each other. Trust here doesn’t just mean believing each microservice to what it claims it is. But having a system that helps microservices to trust the behaviour of each other. </w:t>
      </w:r>
    </w:p>
    <w:p w:rsidR="00A3705E" w:rsidRPr="00C61BB5" w:rsidRDefault="00A3705E" w:rsidP="00A3705E">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The architecture itself is new and a great deal of research is needed to help those who want to</w:t>
      </w:r>
      <w:r>
        <w:rPr>
          <w:szCs w:val="16"/>
          <w:lang w:val="en-GB"/>
        </w:rPr>
        <w:t xml:space="preserve"> move their application into m</w:t>
      </w:r>
      <w:r w:rsidRPr="00C61BB5">
        <w:rPr>
          <w:szCs w:val="16"/>
          <w:lang w:val="en-GB"/>
        </w:rPr>
        <w:t xml:space="preserve">icroservice </w:t>
      </w:r>
      <w:r>
        <w:rPr>
          <w:szCs w:val="16"/>
          <w:lang w:val="en-GB"/>
        </w:rPr>
        <w:t xml:space="preserve">and micro frontends </w:t>
      </w:r>
      <w:r w:rsidRPr="00C61BB5">
        <w:rPr>
          <w:szCs w:val="16"/>
          <w:lang w:val="en-GB"/>
        </w:rPr>
        <w:t>architecture</w:t>
      </w:r>
      <w:r>
        <w:rPr>
          <w:szCs w:val="16"/>
          <w:lang w:val="en-GB"/>
        </w:rPr>
        <w:t xml:space="preserve"> </w:t>
      </w:r>
      <w:r w:rsidRPr="008145DD">
        <w:rPr>
          <w:szCs w:val="16"/>
          <w:lang w:val="en-GB"/>
        </w:rPr>
        <w:t xml:space="preserve">[32]. </w:t>
      </w:r>
      <w:r>
        <w:rPr>
          <w:szCs w:val="16"/>
          <w:lang w:val="en-GB"/>
        </w:rPr>
        <w:t>O</w:t>
      </w:r>
      <w:r w:rsidRPr="00C61BB5">
        <w:rPr>
          <w:szCs w:val="16"/>
          <w:lang w:val="en-GB"/>
        </w:rPr>
        <w:t xml:space="preserve">r </w:t>
      </w:r>
      <w:r>
        <w:rPr>
          <w:szCs w:val="16"/>
          <w:lang w:val="en-GB"/>
        </w:rPr>
        <w:t>build one from the beginning.</w:t>
      </w:r>
    </w:p>
    <w:p w:rsidR="00A3705E" w:rsidRPr="00C61BB5" w:rsidRDefault="00A3705E" w:rsidP="00A3705E">
      <w:pPr>
        <w:rPr>
          <w:szCs w:val="16"/>
          <w:lang w:val="en-GB"/>
        </w:rPr>
      </w:pPr>
      <w:r w:rsidRPr="00C61BB5">
        <w:rPr>
          <w:szCs w:val="16"/>
          <w:lang w:val="en-GB"/>
        </w:rPr>
        <w:lastRenderedPageBreak/>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icroservice architecture and there’s no clear guideline</w:t>
      </w:r>
      <w:r>
        <w:rPr>
          <w:szCs w:val="16"/>
          <w:lang w:val="en-GB"/>
        </w:rPr>
        <w:t>s</w:t>
      </w:r>
      <w:r w:rsidRPr="00C61BB5">
        <w:rPr>
          <w:szCs w:val="16"/>
          <w:lang w:val="en-GB"/>
        </w:rPr>
        <w:t xml:space="preserve"> </w:t>
      </w:r>
      <w:r>
        <w:rPr>
          <w:szCs w:val="16"/>
          <w:lang w:val="en-GB"/>
        </w:rPr>
        <w:t>of how an application based on m</w:t>
      </w:r>
      <w:r w:rsidRPr="00C61BB5">
        <w:rPr>
          <w:szCs w:val="16"/>
          <w:lang w:val="en-GB"/>
        </w:rPr>
        <w:t>icroservices should be built</w:t>
      </w:r>
      <w:r>
        <w:rPr>
          <w:szCs w:val="16"/>
          <w:lang w:val="en-GB"/>
        </w:rPr>
        <w:t xml:space="preserve"> [32]</w:t>
      </w:r>
      <w:r w:rsidRPr="00C61BB5">
        <w:rPr>
          <w:szCs w:val="16"/>
          <w:lang w:val="en-GB"/>
        </w:rPr>
        <w:t xml:space="preserve">. Over the last few years some characteristics for a microservices-based application have been developed and some general basic outlines are now commonly used. </w:t>
      </w:r>
    </w:p>
    <w:p w:rsidR="00A3705E" w:rsidRPr="00C61BB5" w:rsidRDefault="00A3705E" w:rsidP="00A3705E">
      <w:pPr>
        <w:pStyle w:val="ListParagraph"/>
        <w:numPr>
          <w:ilvl w:val="0"/>
          <w:numId w:val="20"/>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rsidR="00A3705E" w:rsidRPr="00C61BB5" w:rsidRDefault="00A3705E" w:rsidP="00A3705E">
      <w:pPr>
        <w:pStyle w:val="ListParagraph"/>
        <w:numPr>
          <w:ilvl w:val="0"/>
          <w:numId w:val="20"/>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rsidR="00A3705E" w:rsidRPr="00C61BB5" w:rsidRDefault="00A3705E" w:rsidP="00A3705E">
      <w:pPr>
        <w:pStyle w:val="ListParagraph"/>
        <w:numPr>
          <w:ilvl w:val="0"/>
          <w:numId w:val="20"/>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there’s no on big unit moderating the communications between microservices.</w:t>
      </w:r>
    </w:p>
    <w:p w:rsidR="00A3705E" w:rsidRPr="00C61BB5" w:rsidRDefault="00A3705E" w:rsidP="00A3705E">
      <w:pPr>
        <w:pStyle w:val="ListParagraph"/>
        <w:numPr>
          <w:ilvl w:val="0"/>
          <w:numId w:val="20"/>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icroservices-based application involves having different teams work</w:t>
      </w:r>
      <w:r>
        <w:rPr>
          <w:szCs w:val="16"/>
          <w:lang w:val="en-GB"/>
        </w:rPr>
        <w:t>ing on different microservices. E</w:t>
      </w:r>
      <w:r w:rsidRPr="00C61BB5">
        <w:rPr>
          <w:szCs w:val="16"/>
          <w:lang w:val="en-GB"/>
        </w:rPr>
        <w:t xml:space="preserve">ach team can then choose development technologies and tools that are most suitable for their own microservice. </w:t>
      </w:r>
    </w:p>
    <w:p w:rsidR="00A3705E" w:rsidRPr="00BC1573" w:rsidRDefault="00A3705E" w:rsidP="00A3705E">
      <w:pPr>
        <w:pStyle w:val="Heading2"/>
        <w:rPr>
          <w:lang w:val="en-GB"/>
        </w:rPr>
      </w:pPr>
      <w:bookmarkStart w:id="12" w:name="_Toc528771667"/>
      <w:bookmarkStart w:id="13" w:name="_Toc534052696"/>
      <w:bookmarkStart w:id="14" w:name="_Toc534297108"/>
      <w:bookmarkEnd w:id="10"/>
      <w:bookmarkEnd w:id="11"/>
      <w:r>
        <w:rPr>
          <w:lang w:val="en-GB"/>
        </w:rPr>
        <w:t>Motivation</w:t>
      </w:r>
      <w:bookmarkEnd w:id="12"/>
      <w:bookmarkEnd w:id="13"/>
      <w:bookmarkEnd w:id="14"/>
    </w:p>
    <w:p w:rsidR="00A3705E" w:rsidRPr="00DE125F" w:rsidRDefault="00A3705E" w:rsidP="00A3705E">
      <w:pPr>
        <w:rPr>
          <w:rFonts w:ascii="Palatino Linotype" w:eastAsia="Palatino Linotype" w:hAnsi="Palatino Linotype" w:cs="Times New Roman"/>
          <w:szCs w:val="16"/>
          <w:lang w:val="en-GB"/>
        </w:rPr>
      </w:pPr>
      <w:bookmarkStart w:id="15" w:name="_Ref270177233"/>
      <w:bookmarkStart w:id="16"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w:t>
      </w:r>
      <w:r>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 xml:space="preserve"> part of the application</w:t>
      </w:r>
      <w:r>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This architecture is called monolithic architecture</w:t>
      </w:r>
      <w:r>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It usually consists of three layers on top of each other’s, the User Interface, then underneath comes the Logic Layer and finally the Backend [</w:t>
      </w:r>
      <w:r>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Moreover, some applications could end up having their logic layers divided further into more layers.</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coupled</w:t>
      </w:r>
      <w:r>
        <w:rPr>
          <w:rFonts w:ascii="Palatino Linotype" w:eastAsia="Palatino Linotype" w:hAnsi="Palatino Linotype" w:cs="Times New Roman"/>
          <w:szCs w:val="16"/>
          <w:lang w:val="en-GB"/>
        </w:rPr>
        <w:t xml:space="preserve"> [16]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As a consequence, the system, of course, will be hard to maintain and update</w:t>
      </w:r>
      <w:r>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t>
      </w:r>
      <w:r>
        <w:rPr>
          <w:rFonts w:ascii="Palatino Linotype" w:eastAsia="Palatino Linotype" w:hAnsi="Palatino Linotype" w:cs="Times New Roman"/>
          <w:szCs w:val="16"/>
          <w:lang w:val="en-GB"/>
        </w:rPr>
        <w:t>could cause</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failure of the system</w:t>
      </w:r>
      <w:r w:rsidRPr="00DE125F">
        <w:rPr>
          <w:rFonts w:ascii="Palatino Linotype" w:eastAsia="Palatino Linotype" w:hAnsi="Palatino Linotype" w:cs="Times New Roman"/>
          <w:szCs w:val="16"/>
          <w:lang w:val="en-GB"/>
        </w:rPr>
        <w:t xml:space="preserve">,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could cascade to prevent</w:t>
      </w:r>
      <w:r w:rsidRPr="00DE125F">
        <w:rPr>
          <w:rFonts w:ascii="Palatino Linotype" w:eastAsia="Palatino Linotype" w:hAnsi="Palatino Linotype" w:cs="Times New Roman"/>
          <w:szCs w:val="16"/>
          <w:lang w:val="en-GB"/>
        </w:rPr>
        <w:t xml:space="preserve"> data </w:t>
      </w:r>
      <w:r>
        <w:rPr>
          <w:rFonts w:ascii="Palatino Linotype" w:eastAsia="Palatino Linotype" w:hAnsi="Palatino Linotype" w:cs="Times New Roman"/>
          <w:szCs w:val="16"/>
          <w:lang w:val="en-GB"/>
        </w:rPr>
        <w:t>from</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flowing</w:t>
      </w:r>
      <w:r w:rsidRPr="00DE125F">
        <w:rPr>
          <w:rFonts w:ascii="Palatino Linotype" w:eastAsia="Palatino Linotype" w:hAnsi="Palatino Linotype" w:cs="Times New Roman"/>
          <w:szCs w:val="16"/>
          <w:lang w:val="en-GB"/>
        </w:rPr>
        <w:t xml:space="preserve"> to the backend.</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some cases, fixing the issue</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could cost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developers to make </w:t>
      </w:r>
      <w:r w:rsidRPr="00DE125F">
        <w:rPr>
          <w:rFonts w:ascii="Palatino Linotype" w:eastAsia="Palatino Linotype" w:hAnsi="Palatino Linotype" w:cs="Times New Roman"/>
          <w:szCs w:val="16"/>
          <w:lang w:val="en-GB"/>
        </w:rPr>
        <w:t>some modification</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two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 xml:space="preserve"> and changes.</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rsidR="00A3705E" w:rsidRPr="00DE125F" w:rsidRDefault="00A3705E" w:rsidP="00A3705E">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architecture, each part of the application is developed independently, as a standalone application. This means that developers could choose Angular for one micro frontend and then choose React JS or Vue.js for another part. Each development </w:t>
      </w:r>
      <w:r w:rsidRPr="00DE125F">
        <w:rPr>
          <w:rFonts w:ascii="Palatino Linotype" w:eastAsia="Palatino Linotype" w:hAnsi="Palatino Linotype" w:cs="Times New Roman"/>
          <w:szCs w:val="16"/>
          <w:lang w:val="en-GB"/>
        </w:rPr>
        <w:lastRenderedPageBreak/>
        <w:t>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rsidR="00A3705E" w:rsidRPr="00DE125F" w:rsidRDefault="00A3705E" w:rsidP="00A3705E">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Although 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architecture helps to solve many pressing problems for the development of web application.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such architecture brings its own challenges and problems.</w:t>
      </w:r>
    </w:p>
    <w:p w:rsidR="00A3705E"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rsidR="00A3705E" w:rsidRPr="0093775F" w:rsidRDefault="00A3705E" w:rsidP="00A3705E">
      <w:pPr>
        <w:rPr>
          <w:szCs w:val="16"/>
          <w:lang w:val="en-GB"/>
        </w:rPr>
      </w:pPr>
      <w:r>
        <w:rPr>
          <w:szCs w:val="16"/>
          <w:lang w:val="en-GB"/>
        </w:rPr>
        <w:t>Such trust is very important, especially, when there is a need for using third-party microservices. In this case microservices might end up exchanging sensitive data such as user logins and passwords or maybe even bank details. In such situation microservices should not start exchanging this type of data without verifying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rsidR="00A3705E" w:rsidRPr="00BC1573" w:rsidRDefault="00A3705E" w:rsidP="00A3705E">
      <w:pPr>
        <w:pStyle w:val="Heading2"/>
        <w:rPr>
          <w:lang w:val="en-GB"/>
        </w:rPr>
      </w:pPr>
      <w:bookmarkStart w:id="17" w:name="_Toc528771668"/>
      <w:bookmarkStart w:id="18" w:name="_Toc534052697"/>
      <w:bookmarkStart w:id="19" w:name="_Toc534297109"/>
      <w:bookmarkEnd w:id="15"/>
      <w:bookmarkEnd w:id="16"/>
      <w:r>
        <w:rPr>
          <w:lang w:val="en-GB"/>
        </w:rPr>
        <w:t>Problem</w:t>
      </w:r>
      <w:bookmarkEnd w:id="17"/>
      <w:bookmarkEnd w:id="18"/>
      <w:bookmarkEnd w:id="19"/>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Pr>
          <w:rFonts w:ascii="Palatino Linotype" w:eastAsia="Palatino Linotype" w:hAnsi="Palatino Linotype" w:cs="Times New Roman"/>
          <w:szCs w:val="16"/>
          <w:lang w:val="en-GB"/>
        </w:rPr>
        <w:t xml:space="preserve"> [32]</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rsidR="00A3705E" w:rsidRPr="00DE125F"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rsidR="00A3705E" w:rsidRPr="00DE125F"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rsidR="00A3705E" w:rsidRPr="00DE125F" w:rsidRDefault="00A3705E" w:rsidP="00A3705E">
      <w:pPr>
        <w:pStyle w:val="ListParagraph"/>
        <w:numPr>
          <w:ilvl w:val="0"/>
          <w:numId w:val="21"/>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developers want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Another reason 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rsidR="00A3705E" w:rsidRPr="00DE125F" w:rsidRDefault="00A3705E" w:rsidP="00A3705E">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Pr>
          <w:rFonts w:ascii="Palatino Linotype" w:eastAsia="Palatino Linotype" w:hAnsi="Palatino Linotype" w:cs="Times New Roman"/>
          <w:szCs w:val="16"/>
          <w:lang w:val="en-GB"/>
        </w:rPr>
        <w:t xml:space="preserve"> </w:t>
      </w:r>
      <w:r w:rsidRPr="00414DB0">
        <w:rPr>
          <w:rFonts w:ascii="Palatino Linotype" w:eastAsia="Palatino Linotype" w:hAnsi="Palatino Linotype" w:cs="Times New Roman"/>
          <w:szCs w:val="16"/>
          <w:lang w:val="en-GB"/>
        </w:rPr>
        <w:t xml:space="preserve">[32], </w:t>
      </w:r>
      <w:r w:rsidRPr="00DE125F">
        <w:rPr>
          <w:rFonts w:ascii="Palatino Linotype" w:eastAsia="Palatino Linotype" w:hAnsi="Palatino Linotype" w:cs="Times New Roman"/>
          <w:szCs w:val="16"/>
          <w:lang w:val="en-GB"/>
        </w:rPr>
        <w:t xml:space="preserve">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conditions are not quite the same as with traditional SOA</w:t>
      </w:r>
      <w:r>
        <w:rPr>
          <w:rFonts w:ascii="Palatino Linotype" w:eastAsia="Palatino Linotype" w:hAnsi="Palatino Linotype" w:cs="Times New Roman"/>
          <w:szCs w:val="16"/>
          <w:lang w:val="en-GB"/>
        </w:rPr>
        <w:t xml:space="preserve"> [39]</w:t>
      </w:r>
      <w:r w:rsidRPr="00DE125F">
        <w:rPr>
          <w:rFonts w:ascii="Palatino Linotype" w:eastAsia="Palatino Linotype" w:hAnsi="Palatino Linotype" w:cs="Times New Roman"/>
          <w:szCs w:val="16"/>
          <w:lang w:val="en-GB"/>
        </w:rPr>
        <w:t xml:space="preserv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rsidR="00A3705E" w:rsidRPr="00DE125F"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rsidR="00A3705E" w:rsidRPr="00DE125F"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rsidR="00A3705E" w:rsidRPr="00DE125F"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XML-RPC - XML Remote Procedure Call</w:t>
      </w:r>
    </w:p>
    <w:p w:rsidR="00A3705E" w:rsidRPr="00DE125F" w:rsidRDefault="00A3705E" w:rsidP="00A3705E">
      <w:pPr>
        <w:pStyle w:val="ListParagraph"/>
        <w:numPr>
          <w:ilvl w:val="0"/>
          <w:numId w:val="22"/>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SOAP</w:t>
      </w:r>
      <w:r>
        <w:rPr>
          <w:rFonts w:ascii="Palatino Linotype" w:eastAsia="Palatino Linotype" w:hAnsi="Palatino Linotype" w:cs="Times New Roman"/>
          <w:szCs w:val="16"/>
          <w:lang w:val="en-GB"/>
        </w:rPr>
        <w:t xml:space="preserve"> </w:t>
      </w:r>
      <w:r w:rsidRPr="00804C64">
        <w:rPr>
          <w:rFonts w:ascii="Palatino Linotype" w:eastAsia="Palatino Linotype" w:hAnsi="Palatino Linotype" w:cs="Times New Roman"/>
          <w:szCs w:val="16"/>
          <w:lang w:val="en-GB"/>
        </w:rPr>
        <w:t>[40]</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w:t>
      </w:r>
      <w:r w:rsidRPr="003C5404">
        <w:rPr>
          <w:rFonts w:ascii="Palatino Linotype" w:eastAsia="Palatino Linotype" w:hAnsi="Palatino Linotype" w:cs="Times New Roman"/>
          <w:szCs w:val="16"/>
          <w:lang w:val="en-GB"/>
        </w:rPr>
        <w:t xml:space="preserve">parts [1]. </w:t>
      </w:r>
      <w:r w:rsidRPr="00DE125F">
        <w:rPr>
          <w:rFonts w:ascii="Palatino Linotype" w:eastAsia="Palatino Linotype" w:hAnsi="Palatino Linotype" w:cs="Times New Roman"/>
          <w:szCs w:val="16"/>
          <w:lang w:val="en-GB"/>
        </w:rPr>
        <w:t>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At the end once each micro frontend is developed, the final frontend should be able to contain all the micro frontends when they are needed. There are different technologies </w:t>
      </w:r>
      <w:r>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rsidR="00A3705E" w:rsidRPr="00DE125F" w:rsidRDefault="00A3705E" w:rsidP="00A3705E">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rsidR="00A3705E" w:rsidRPr="00DE125F" w:rsidRDefault="00A3705E" w:rsidP="00A3705E">
      <w:pPr>
        <w:pStyle w:val="ListParagraph"/>
        <w:numPr>
          <w:ilvl w:val="0"/>
          <w:numId w:val="23"/>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rsidR="00A3705E" w:rsidRPr="00DE125F"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rsidR="00A3705E" w:rsidRPr="00DE125F"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rsidR="00A3705E" w:rsidRPr="00DE125F" w:rsidRDefault="00A3705E" w:rsidP="00A3705E">
      <w:pPr>
        <w:pStyle w:val="ListParagraph"/>
        <w:numPr>
          <w:ilvl w:val="0"/>
          <w:numId w:val="24"/>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iFrame</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w:t>
      </w:r>
      <w:r>
        <w:rPr>
          <w:rFonts w:ascii="Palatino Linotype" w:eastAsia="Palatino Linotype" w:hAnsi="Palatino Linotype" w:cs="Times New Roman"/>
          <w:szCs w:val="16"/>
          <w:lang w:val="en-GB"/>
        </w:rPr>
        <w:t>third-party</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the n</w:t>
      </w:r>
      <w:r>
        <w:rPr>
          <w:rFonts w:ascii="Palatino Linotype" w:eastAsia="Palatino Linotype" w:hAnsi="Palatino Linotype" w:cs="Times New Roman"/>
          <w:szCs w:val="16"/>
          <w:lang w:val="en-GB"/>
        </w:rPr>
        <w:t>ewly added ready-made solutions.</w:t>
      </w:r>
      <w:r w:rsidRPr="00DE125F">
        <w:rPr>
          <w:rFonts w:ascii="Palatino Linotype" w:eastAsia="Palatino Linotype" w:hAnsi="Palatino Linotype" w:cs="Times New Roman"/>
          <w:szCs w:val="16"/>
          <w:lang w:val="en-GB"/>
        </w:rPr>
        <w:t xml:space="preserve">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rsidR="00A3705E"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w:t>
      </w:r>
      <w:r>
        <w:rPr>
          <w:rFonts w:ascii="Palatino Linotype" w:eastAsia="Palatino Linotype" w:hAnsi="Palatino Linotype" w:cs="Times New Roman"/>
          <w:szCs w:val="16"/>
          <w:lang w:val="en-GB"/>
        </w:rPr>
        <w:t>in the string of microservices.</w:t>
      </w:r>
    </w:p>
    <w:p w:rsidR="00A3705E" w:rsidRPr="00DE125F" w:rsidRDefault="00A3705E" w:rsidP="00A3705E">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E</w:t>
      </w:r>
      <w:r w:rsidRPr="00DE125F">
        <w:rPr>
          <w:rFonts w:ascii="Palatino Linotype" w:eastAsia="Palatino Linotype" w:hAnsi="Palatino Linotype" w:cs="Times New Roman"/>
          <w:szCs w:val="16"/>
          <w:lang w:val="en-GB"/>
        </w:rPr>
        <w:t xml:space="preserve">ach microservice should be doing its own task of verifying its behaviour with other microservices. When one microservice fails in doing so, then </w:t>
      </w:r>
      <w:r>
        <w:rPr>
          <w:rFonts w:ascii="Palatino Linotype" w:eastAsia="Palatino Linotype" w:hAnsi="Palatino Linotype" w:cs="Times New Roman"/>
          <w:szCs w:val="16"/>
          <w:lang w:val="en-GB"/>
        </w:rPr>
        <w:t>developers should be alerted.</w:t>
      </w:r>
    </w:p>
    <w:p w:rsidR="00A3705E" w:rsidRPr="00BC1573" w:rsidRDefault="00A3705E" w:rsidP="00A3705E">
      <w:pPr>
        <w:pStyle w:val="Heading2"/>
        <w:rPr>
          <w:lang w:val="en-GB"/>
        </w:rPr>
      </w:pPr>
      <w:bookmarkStart w:id="20" w:name="_Toc528771669"/>
      <w:bookmarkStart w:id="21" w:name="_Toc534052698"/>
      <w:bookmarkStart w:id="22" w:name="_Toc534297110"/>
      <w:r>
        <w:rPr>
          <w:lang w:val="en-GB"/>
        </w:rPr>
        <w:lastRenderedPageBreak/>
        <w:t>Objective</w:t>
      </w:r>
      <w:bookmarkEnd w:id="20"/>
      <w:bookmarkEnd w:id="21"/>
      <w:bookmarkEnd w:id="22"/>
    </w:p>
    <w:p w:rsidR="00A3705E"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rsidR="00A3705E" w:rsidRPr="00102CED" w:rsidRDefault="00A3705E" w:rsidP="00A3705E">
      <w:pPr>
        <w:rPr>
          <w:rFonts w:ascii="Palatino Linotype" w:eastAsia="Palatino Linotype" w:hAnsi="Palatino Linotype" w:cs="Times New Roman"/>
          <w:szCs w:val="16"/>
        </w:rPr>
      </w:pPr>
      <w:r>
        <w:rPr>
          <w:rFonts w:ascii="Palatino Linotype" w:eastAsia="Palatino Linotype" w:hAnsi="Palatino Linotype" w:cs="Times New Roman"/>
          <w:szCs w:val="16"/>
          <w:lang w:val="en-GB"/>
        </w:rPr>
        <w:t>Building a solution that’s ready to be deployed based on microservices and micro frontends architecture is still missing in the literature. Moreover, having a practical example of content trust between applications is also absent. Hence building a content trust system between microservices will fill a gap in the literature. And could add to the work done in microservices as well as content trust.</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w:t>
      </w:r>
      <w:r>
        <w:rPr>
          <w:rFonts w:ascii="Palatino Linotype" w:eastAsia="Palatino Linotype" w:hAnsi="Palatino Linotype" w:cs="Times New Roman"/>
          <w:szCs w:val="16"/>
          <w:lang w:val="en-GB"/>
        </w:rPr>
        <w:t>research</w:t>
      </w:r>
      <w:r w:rsidRPr="00DE125F">
        <w:rPr>
          <w:rFonts w:ascii="Palatino Linotype" w:eastAsia="Palatino Linotype" w:hAnsi="Palatino Linotype" w:cs="Times New Roman"/>
          <w:szCs w:val="16"/>
          <w:lang w:val="en-GB"/>
        </w:rPr>
        <w:t xml:space="preserve"> will try to find answers to some of the questions mentioned </w:t>
      </w:r>
      <w:r>
        <w:rPr>
          <w:rFonts w:ascii="Palatino Linotype" w:eastAsia="Palatino Linotype" w:hAnsi="Palatino Linotype" w:cs="Times New Roman"/>
          <w:szCs w:val="16"/>
          <w:lang w:val="en-GB"/>
        </w:rPr>
        <w:t>in the previous sections</w:t>
      </w:r>
      <w:r w:rsidRPr="00DE125F">
        <w:rPr>
          <w:rFonts w:ascii="Palatino Linotype" w:eastAsia="Palatino Linotype" w:hAnsi="Palatino Linotype" w:cs="Times New Roman"/>
          <w:szCs w:val="16"/>
          <w:lang w:val="en-GB"/>
        </w:rPr>
        <w:t>. While there are many questions and uncertainty to explore and research, this thesis will not try to find answers f</w:t>
      </w:r>
      <w:r>
        <w:rPr>
          <w:rFonts w:ascii="Palatino Linotype" w:eastAsia="Palatino Linotype" w:hAnsi="Palatino Linotype" w:cs="Times New Roman"/>
          <w:szCs w:val="16"/>
          <w:lang w:val="en-GB"/>
        </w:rPr>
        <w:t xml:space="preserve">or every possible problem resulting </w:t>
      </w:r>
      <w:r w:rsidRPr="00DE125F">
        <w:rPr>
          <w:rFonts w:ascii="Palatino Linotype" w:eastAsia="Palatino Linotype" w:hAnsi="Palatino Linotype" w:cs="Times New Roman"/>
          <w:szCs w:val="16"/>
          <w:lang w:val="en-GB"/>
        </w:rPr>
        <w:t>from building microservices-based web applications. The workflow will be building of a Blog based on the microservices architecture, the development will involve using the latest technologies and tools to build the Blog. Solutions for faced challenges will be documented which then can be used by researchers, students or anyone interested in the microservices architecture. It could also be used by developers who are building a microservices-based web application to help them overcome some of the challenges that could face them.</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w:t>
      </w:r>
      <w:r>
        <w:rPr>
          <w:rFonts w:ascii="Palatino Linotype" w:eastAsia="Palatino Linotype" w:hAnsi="Palatino Linotype" w:cs="Times New Roman"/>
          <w:szCs w:val="16"/>
          <w:lang w:val="en-GB"/>
        </w:rPr>
        <w:t xml:space="preserve">just </w:t>
      </w:r>
      <w:r w:rsidRPr="00DE125F">
        <w:rPr>
          <w:rFonts w:ascii="Palatino Linotype" w:eastAsia="Palatino Linotype" w:hAnsi="Palatino Linotype" w:cs="Times New Roman"/>
          <w:szCs w:val="16"/>
          <w:lang w:val="en-GB"/>
        </w:rPr>
        <w:t xml:space="preserve">about verifying each microservice its identity to the other microservices, but it is </w:t>
      </w:r>
      <w:r>
        <w:rPr>
          <w:rFonts w:ascii="Palatino Linotype" w:eastAsia="Palatino Linotype" w:hAnsi="Palatino Linotype" w:cs="Times New Roman"/>
          <w:szCs w:val="16"/>
          <w:lang w:val="en-GB"/>
        </w:rPr>
        <w:t xml:space="preserve">also </w:t>
      </w:r>
      <w:r w:rsidRPr="00DE125F">
        <w:rPr>
          <w:rFonts w:ascii="Palatino Linotype" w:eastAsia="Palatino Linotype" w:hAnsi="Palatino Linotype" w:cs="Times New Roman"/>
          <w:szCs w:val="16"/>
          <w:lang w:val="en-GB"/>
        </w:rPr>
        <w:t xml:space="preserve">about having a mean or way of verifying the behaviour of each microservice. Such method could be very useful when developers have to add different microservices from other sources and have to check their behaviour and trust it.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 years of research and will most likely be a never ending one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rsidR="00A3705E" w:rsidRPr="00BC1573" w:rsidRDefault="00A3705E" w:rsidP="00A3705E">
      <w:pPr>
        <w:pStyle w:val="Heading2"/>
        <w:rPr>
          <w:lang w:val="en-GB"/>
        </w:rPr>
      </w:pPr>
      <w:bookmarkStart w:id="23" w:name="_Toc528771670"/>
      <w:bookmarkStart w:id="24" w:name="_Toc534052699"/>
      <w:bookmarkStart w:id="25" w:name="_Toc534297111"/>
      <w:r>
        <w:rPr>
          <w:lang w:val="en-GB"/>
        </w:rPr>
        <w:lastRenderedPageBreak/>
        <w:t>Outline</w:t>
      </w:r>
      <w:bookmarkEnd w:id="23"/>
      <w:bookmarkEnd w:id="24"/>
      <w:bookmarkEnd w:id="25"/>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following chapters will talk more in depth about the microservices architecture and micro front ends. </w:t>
      </w:r>
    </w:p>
    <w:p w:rsidR="00A3705E"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next chapter of this thesis will be </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tate-of-</w:t>
      </w:r>
      <w:r>
        <w:rPr>
          <w:rFonts w:ascii="Palatino Linotype" w:eastAsia="Palatino Linotype" w:hAnsi="Palatino Linotype" w:cs="Times New Roman"/>
          <w:szCs w:val="16"/>
          <w:lang w:val="en-GB"/>
        </w:rPr>
        <w:t>T</w:t>
      </w:r>
      <w:r w:rsidRPr="00DE125F">
        <w:rPr>
          <w:rFonts w:ascii="Palatino Linotype" w:eastAsia="Palatino Linotype" w:hAnsi="Palatino Linotype" w:cs="Times New Roman"/>
          <w:szCs w:val="16"/>
          <w:lang w:val="en-GB"/>
        </w:rPr>
        <w:t>he-</w:t>
      </w:r>
      <w:r>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discussion of requirements for microservices-based application and content trust will be presented. Moreover, a literature review and analysis of the requirements against the literature review will be provided.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Third chapter will focus on the concept of building microservices and securing their behaviour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rsidR="00A3705E" w:rsidRPr="00DE125F" w:rsidRDefault="00A3705E" w:rsidP="00A3705E">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rsidR="00A3705E" w:rsidRPr="003E69BE" w:rsidRDefault="00A3705E" w:rsidP="00A3705E">
      <w:pPr>
        <w:rPr>
          <w:rFonts w:ascii="Palatino Linotype" w:eastAsia="Palatino Linotype" w:hAnsi="Palatino Linotype" w:cs="Times New Roman"/>
          <w:szCs w:val="16"/>
          <w:lang w:val="en-GB"/>
        </w:rPr>
        <w:sectPr w:rsidR="00A3705E" w:rsidRPr="003E69BE" w:rsidSect="009325BF">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w:t>
      </w:r>
      <w:r>
        <w:rPr>
          <w:rFonts w:ascii="Palatino Linotype" w:eastAsia="Palatino Linotype" w:hAnsi="Palatino Linotype" w:cs="Times New Roman"/>
          <w:szCs w:val="16"/>
          <w:lang w:val="en-GB"/>
        </w:rPr>
        <w:t>, an</w:t>
      </w:r>
      <w:r w:rsidRPr="00DE125F">
        <w:rPr>
          <w:rFonts w:ascii="Palatino Linotype" w:eastAsia="Palatino Linotype" w:hAnsi="Palatino Linotype" w:cs="Times New Roman"/>
          <w:szCs w:val="16"/>
          <w:lang w:val="en-GB"/>
        </w:rPr>
        <w:t xml:space="preserve">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rsidR="00A3705E" w:rsidRDefault="00A3705E" w:rsidP="00A3705E">
      <w:pPr>
        <w:pStyle w:val="Heading1"/>
        <w:rPr>
          <w:lang w:val="en-GB"/>
        </w:rPr>
      </w:pPr>
      <w:bookmarkStart w:id="26" w:name="_Toc534052700"/>
      <w:bookmarkStart w:id="27" w:name="_Toc534297112"/>
      <w:r>
        <w:rPr>
          <w:lang w:val="en-GB"/>
        </w:rPr>
        <w:lastRenderedPageBreak/>
        <w:t>State of The Art</w:t>
      </w:r>
      <w:bookmarkEnd w:id="26"/>
      <w:bookmarkEnd w:id="27"/>
    </w:p>
    <w:p w:rsidR="00A3705E" w:rsidRDefault="00A3705E" w:rsidP="00A3705E">
      <w:pPr>
        <w:pStyle w:val="NormalText"/>
        <w:rPr>
          <w:lang w:val="en-GB"/>
        </w:rPr>
      </w:pPr>
      <w:r>
        <w:rPr>
          <w:lang w:val="en-GB"/>
        </w:rPr>
        <w:t>This chapter will be composed of three parts:</w:t>
      </w:r>
    </w:p>
    <w:p w:rsidR="00A3705E" w:rsidRPr="00CC23E8" w:rsidRDefault="00A3705E" w:rsidP="00A3705E">
      <w:pPr>
        <w:pStyle w:val="ListParagraph"/>
        <w:numPr>
          <w:ilvl w:val="0"/>
          <w:numId w:val="25"/>
        </w:numPr>
        <w:rPr>
          <w:color w:val="000000"/>
          <w:lang w:val="en-GB"/>
        </w:rPr>
      </w:pPr>
      <w:r w:rsidRPr="00CC23E8">
        <w:rPr>
          <w:color w:val="000000"/>
          <w:lang w:val="en-GB"/>
        </w:rPr>
        <w:t xml:space="preserve">Requirements </w:t>
      </w:r>
    </w:p>
    <w:p w:rsidR="00A3705E" w:rsidRPr="00CC23E8" w:rsidRDefault="00A3705E" w:rsidP="00A3705E">
      <w:pPr>
        <w:pStyle w:val="ListParagraph"/>
        <w:numPr>
          <w:ilvl w:val="0"/>
          <w:numId w:val="25"/>
        </w:numPr>
        <w:rPr>
          <w:color w:val="000000"/>
          <w:lang w:val="en-GB"/>
        </w:rPr>
      </w:pPr>
      <w:r w:rsidRPr="00CC23E8">
        <w:rPr>
          <w:color w:val="000000"/>
          <w:lang w:val="en-GB"/>
        </w:rPr>
        <w:t>Literature/State of the Art Review</w:t>
      </w:r>
    </w:p>
    <w:p w:rsidR="00A3705E" w:rsidRDefault="00A3705E" w:rsidP="00A3705E">
      <w:pPr>
        <w:pStyle w:val="ListParagraph"/>
        <w:numPr>
          <w:ilvl w:val="0"/>
          <w:numId w:val="25"/>
        </w:numPr>
        <w:rPr>
          <w:color w:val="000000"/>
          <w:lang w:val="en-GB"/>
        </w:rPr>
      </w:pPr>
      <w:r>
        <w:rPr>
          <w:color w:val="000000"/>
          <w:lang w:val="en-GB"/>
        </w:rPr>
        <w:t>Analysis</w:t>
      </w:r>
    </w:p>
    <w:p w:rsidR="00A3705E" w:rsidRDefault="00A3705E" w:rsidP="00A3705E">
      <w:pPr>
        <w:rPr>
          <w:color w:val="000000"/>
          <w:lang w:val="en-GB"/>
        </w:rPr>
      </w:pPr>
      <w:r>
        <w:rPr>
          <w:color w:val="000000"/>
          <w:lang w:val="en-GB"/>
        </w:rPr>
        <w:t>The first part will discuss and analyse the requirements for an application based on the microservices architecture. It’ll also discuss the requirements of content trust between microservices. Hence it’ll be composed of two sub sections. One for microservices and the other for content trust.</w:t>
      </w:r>
    </w:p>
    <w:p w:rsidR="00A3705E" w:rsidRDefault="00A3705E" w:rsidP="00A3705E">
      <w:pPr>
        <w:rPr>
          <w:color w:val="000000"/>
          <w:lang w:val="en-GB"/>
        </w:rPr>
      </w:pPr>
      <w:r>
        <w:rPr>
          <w:color w:val="000000"/>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A3705E" w:rsidRDefault="00A3705E" w:rsidP="00A3705E">
      <w:pPr>
        <w:rPr>
          <w:color w:val="000000"/>
          <w:lang w:val="en-GB"/>
        </w:rPr>
      </w:pPr>
      <w:r>
        <w:rPr>
          <w:color w:val="000000"/>
          <w:lang w:val="en-GB"/>
        </w:rPr>
        <w:t xml:space="preserve">Last part of this chapter will be connecting the first two parts together. It’ll check the literature review against the requirements analysis. </w:t>
      </w:r>
    </w:p>
    <w:p w:rsidR="00A3705E" w:rsidRPr="00CC23E8" w:rsidRDefault="00A3705E" w:rsidP="00A3705E">
      <w:pPr>
        <w:pStyle w:val="Heading2"/>
        <w:rPr>
          <w:lang w:val="en-GB"/>
        </w:rPr>
      </w:pPr>
      <w:bookmarkStart w:id="28" w:name="_Toc534052701"/>
      <w:bookmarkStart w:id="29" w:name="_Toc534297113"/>
      <w:r w:rsidRPr="00CC23E8">
        <w:rPr>
          <w:lang w:val="en-GB"/>
        </w:rPr>
        <w:t>Requirements</w:t>
      </w:r>
      <w:bookmarkEnd w:id="28"/>
      <w:bookmarkEnd w:id="29"/>
      <w:r w:rsidRPr="00CC23E8">
        <w:rPr>
          <w:lang w:val="en-GB"/>
        </w:rPr>
        <w:t xml:space="preserve"> </w:t>
      </w:r>
    </w:p>
    <w:p w:rsidR="00A3705E" w:rsidRPr="0058591C" w:rsidRDefault="00A3705E" w:rsidP="00A3705E">
      <w:pPr>
        <w:rPr>
          <w:color w:val="000000"/>
          <w:lang w:val="en-GB"/>
        </w:rPr>
      </w:pPr>
      <w:r w:rsidRPr="0058591C">
        <w:rPr>
          <w:color w:val="000000"/>
          <w:lang w:val="en-GB"/>
        </w:rPr>
        <w:t xml:space="preserve">This part of the thesis will present requirements analysis for a microservices-based architecture that relies on content trust to verify the behaviour of its different components. The discussion will be split into </w:t>
      </w:r>
      <w:r>
        <w:rPr>
          <w:color w:val="000000"/>
          <w:lang w:val="en-GB"/>
        </w:rPr>
        <w:t>three</w:t>
      </w:r>
      <w:r w:rsidRPr="0058591C">
        <w:rPr>
          <w:color w:val="000000"/>
          <w:lang w:val="en-GB"/>
        </w:rPr>
        <w:t xml:space="preserve"> parts:</w:t>
      </w:r>
    </w:p>
    <w:p w:rsidR="00A3705E" w:rsidRPr="0058591C" w:rsidRDefault="00A3705E" w:rsidP="00A3705E">
      <w:pPr>
        <w:pStyle w:val="ListParagraph"/>
        <w:numPr>
          <w:ilvl w:val="0"/>
          <w:numId w:val="28"/>
        </w:numPr>
        <w:rPr>
          <w:color w:val="000000"/>
          <w:lang w:val="en-GB"/>
        </w:rPr>
      </w:pPr>
      <w:r>
        <w:rPr>
          <w:color w:val="000000"/>
          <w:lang w:val="en-GB"/>
        </w:rPr>
        <w:t xml:space="preserve">Requirements of </w:t>
      </w:r>
      <w:r w:rsidRPr="0058591C">
        <w:rPr>
          <w:color w:val="000000"/>
          <w:lang w:val="en-GB"/>
        </w:rPr>
        <w:t>Microservices and micro frontends</w:t>
      </w:r>
    </w:p>
    <w:p w:rsidR="00A3705E" w:rsidRDefault="00A3705E" w:rsidP="00A3705E">
      <w:pPr>
        <w:pStyle w:val="ListParagraph"/>
        <w:numPr>
          <w:ilvl w:val="0"/>
          <w:numId w:val="28"/>
        </w:numPr>
        <w:rPr>
          <w:color w:val="000000"/>
          <w:lang w:val="en-GB"/>
        </w:rPr>
      </w:pPr>
      <w:r>
        <w:rPr>
          <w:color w:val="000000"/>
          <w:lang w:val="en-GB"/>
        </w:rPr>
        <w:t xml:space="preserve">Requirements of </w:t>
      </w:r>
      <w:r w:rsidRPr="0058591C">
        <w:rPr>
          <w:color w:val="000000"/>
          <w:lang w:val="en-GB"/>
        </w:rPr>
        <w:t>Content trust between microservices</w:t>
      </w:r>
    </w:p>
    <w:p w:rsidR="00A3705E" w:rsidRPr="0058591C" w:rsidRDefault="00A3705E" w:rsidP="00A3705E">
      <w:pPr>
        <w:pStyle w:val="ListParagraph"/>
        <w:numPr>
          <w:ilvl w:val="0"/>
          <w:numId w:val="28"/>
        </w:numPr>
        <w:rPr>
          <w:color w:val="000000"/>
          <w:lang w:val="en-GB"/>
        </w:rPr>
      </w:pPr>
      <w:r>
        <w:rPr>
          <w:color w:val="000000"/>
          <w:lang w:val="en-GB"/>
        </w:rPr>
        <w:t>Requirements of Developers and Users</w:t>
      </w:r>
    </w:p>
    <w:p w:rsidR="00A3705E" w:rsidRPr="0058591C" w:rsidRDefault="00A3705E" w:rsidP="00A3705E">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rsidR="00A3705E" w:rsidRDefault="00A3705E" w:rsidP="00A3705E">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rsidR="00A3705E" w:rsidRDefault="00A3705E" w:rsidP="00A3705E">
      <w:pPr>
        <w:rPr>
          <w:color w:val="000000"/>
          <w:lang w:val="en-GB"/>
        </w:rPr>
      </w:pPr>
      <w:r>
        <w:rPr>
          <w:color w:val="000000"/>
          <w:lang w:val="en-GB"/>
        </w:rPr>
        <w:t>A third section will discuss from the prospects of developers and users.</w:t>
      </w:r>
    </w:p>
    <w:p w:rsidR="00A3705E" w:rsidRDefault="00A3705E" w:rsidP="00A3705E">
      <w:pPr>
        <w:pStyle w:val="Heading3"/>
        <w:rPr>
          <w:lang w:val="en-GB"/>
        </w:rPr>
      </w:pPr>
      <w:bookmarkStart w:id="30" w:name="_Toc534052702"/>
      <w:bookmarkStart w:id="31" w:name="_Toc534297114"/>
      <w:r w:rsidRPr="0058591C">
        <w:rPr>
          <w:lang w:val="en-GB"/>
        </w:rPr>
        <w:t xml:space="preserve">Requirements of </w:t>
      </w:r>
      <w:r>
        <w:rPr>
          <w:lang w:val="en-GB"/>
        </w:rPr>
        <w:t>Microservices and Micro frontends</w:t>
      </w:r>
      <w:bookmarkEnd w:id="30"/>
      <w:bookmarkEnd w:id="31"/>
      <w:r w:rsidRPr="0058591C">
        <w:rPr>
          <w:lang w:val="en-GB"/>
        </w:rPr>
        <w:t xml:space="preserve"> </w:t>
      </w:r>
    </w:p>
    <w:p w:rsidR="00A3705E" w:rsidRDefault="00A3705E" w:rsidP="00A3705E">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rsidR="00A3705E" w:rsidRPr="0017431A" w:rsidRDefault="00A3705E" w:rsidP="00A3705E">
      <w:pPr>
        <w:rPr>
          <w:color w:val="000000"/>
        </w:rPr>
      </w:pPr>
      <w:r w:rsidRPr="00F841E3">
        <w:rPr>
          <w:color w:val="000000"/>
        </w:rPr>
        <w:t xml:space="preserve">Since micro frontends are basically microservices architecture applied to the frontend part of the application. </w:t>
      </w:r>
      <w:r>
        <w:rPr>
          <w:color w:val="000000"/>
        </w:rPr>
        <w:t>Some</w:t>
      </w:r>
      <w:r w:rsidRPr="00F841E3">
        <w:rPr>
          <w:color w:val="000000"/>
        </w:rPr>
        <w:t xml:space="preserve"> requirements should be respected when developing frontends as a group of sma</w:t>
      </w:r>
      <w:r>
        <w:rPr>
          <w:color w:val="000000"/>
        </w:rPr>
        <w:t>ll independent micro frontends.</w:t>
      </w:r>
    </w:p>
    <w:p w:rsidR="00A3705E" w:rsidRDefault="00A3705E" w:rsidP="00A3705E">
      <w:pPr>
        <w:rPr>
          <w:color w:val="000000"/>
        </w:rPr>
      </w:pPr>
      <w:r w:rsidRPr="00F841E3">
        <w:rPr>
          <w:color w:val="000000"/>
        </w:rPr>
        <w:t>Microservices as described by Sam Newman in his book building microservices [1] are basically small independent services, that work together. From this definition, the basic requirements of microservices can be derived.</w:t>
      </w:r>
    </w:p>
    <w:p w:rsidR="00A3705E" w:rsidRPr="00F841E3" w:rsidRDefault="00A3705E" w:rsidP="00A3705E">
      <w:pPr>
        <w:pStyle w:val="ListParagraph"/>
        <w:numPr>
          <w:ilvl w:val="0"/>
          <w:numId w:val="29"/>
        </w:numPr>
        <w:rPr>
          <w:color w:val="000000"/>
        </w:rPr>
      </w:pPr>
      <w:r w:rsidRPr="00F841E3">
        <w:rPr>
          <w:color w:val="000000"/>
        </w:rPr>
        <w:t>Small</w:t>
      </w:r>
    </w:p>
    <w:p w:rsidR="00A3705E" w:rsidRPr="00F841E3" w:rsidRDefault="00A3705E" w:rsidP="00A3705E">
      <w:pPr>
        <w:pStyle w:val="ListParagraph"/>
        <w:numPr>
          <w:ilvl w:val="0"/>
          <w:numId w:val="29"/>
        </w:numPr>
        <w:rPr>
          <w:color w:val="000000"/>
        </w:rPr>
      </w:pPr>
      <w:r w:rsidRPr="00F841E3">
        <w:rPr>
          <w:color w:val="000000"/>
        </w:rPr>
        <w:t xml:space="preserve">Autonomous </w:t>
      </w:r>
    </w:p>
    <w:p w:rsidR="00A3705E" w:rsidRPr="00F841E3" w:rsidRDefault="00A3705E" w:rsidP="00A3705E">
      <w:pPr>
        <w:pStyle w:val="ListParagraph"/>
        <w:numPr>
          <w:ilvl w:val="0"/>
          <w:numId w:val="29"/>
        </w:numPr>
        <w:rPr>
          <w:color w:val="000000"/>
        </w:rPr>
      </w:pPr>
      <w:r w:rsidRPr="00F841E3">
        <w:rPr>
          <w:color w:val="000000"/>
        </w:rPr>
        <w:t>Has an Interface</w:t>
      </w:r>
    </w:p>
    <w:p w:rsidR="00A3705E" w:rsidRPr="00F841E3" w:rsidRDefault="00A3705E" w:rsidP="00A3705E">
      <w:pPr>
        <w:rPr>
          <w:color w:val="000000"/>
        </w:rPr>
      </w:pPr>
      <w:r w:rsidRPr="00F841E3">
        <w:rPr>
          <w:color w:val="000000"/>
        </w:rPr>
        <w:t>Moreover, in [1][5][29] the description continues and more requirements can also be derived</w:t>
      </w:r>
    </w:p>
    <w:p w:rsidR="00A3705E" w:rsidRPr="00F841E3" w:rsidRDefault="00A3705E" w:rsidP="00A3705E">
      <w:pPr>
        <w:pStyle w:val="ListParagraph"/>
        <w:numPr>
          <w:ilvl w:val="0"/>
          <w:numId w:val="30"/>
        </w:numPr>
        <w:rPr>
          <w:color w:val="000000"/>
        </w:rPr>
      </w:pPr>
      <w:r w:rsidRPr="00F841E3">
        <w:rPr>
          <w:color w:val="000000"/>
        </w:rPr>
        <w:t>Resilience</w:t>
      </w:r>
    </w:p>
    <w:p w:rsidR="00A3705E" w:rsidRPr="00F841E3" w:rsidRDefault="00A3705E" w:rsidP="00A3705E">
      <w:pPr>
        <w:pStyle w:val="ListParagraph"/>
        <w:numPr>
          <w:ilvl w:val="0"/>
          <w:numId w:val="30"/>
        </w:numPr>
        <w:rPr>
          <w:color w:val="000000"/>
        </w:rPr>
      </w:pPr>
      <w:r w:rsidRPr="00F841E3">
        <w:rPr>
          <w:color w:val="000000"/>
        </w:rPr>
        <w:t>Scalable</w:t>
      </w:r>
    </w:p>
    <w:p w:rsidR="00A3705E" w:rsidRPr="00F841E3" w:rsidRDefault="00A3705E" w:rsidP="00A3705E">
      <w:pPr>
        <w:pStyle w:val="ListParagraph"/>
        <w:numPr>
          <w:ilvl w:val="0"/>
          <w:numId w:val="30"/>
        </w:numPr>
        <w:rPr>
          <w:color w:val="000000"/>
        </w:rPr>
      </w:pPr>
      <w:r w:rsidRPr="00F841E3">
        <w:rPr>
          <w:color w:val="000000"/>
        </w:rPr>
        <w:lastRenderedPageBreak/>
        <w:t>Easy to deploy</w:t>
      </w:r>
    </w:p>
    <w:p w:rsidR="00A3705E" w:rsidRPr="00F841E3" w:rsidRDefault="00A3705E" w:rsidP="00A3705E">
      <w:pPr>
        <w:pStyle w:val="ListParagraph"/>
        <w:numPr>
          <w:ilvl w:val="0"/>
          <w:numId w:val="30"/>
        </w:numPr>
        <w:rPr>
          <w:color w:val="000000"/>
        </w:rPr>
      </w:pPr>
      <w:r w:rsidRPr="00F841E3">
        <w:rPr>
          <w:color w:val="000000"/>
        </w:rPr>
        <w:t>Reusable</w:t>
      </w:r>
    </w:p>
    <w:p w:rsidR="00A3705E" w:rsidRPr="00F841E3" w:rsidRDefault="00A3705E" w:rsidP="00A3705E">
      <w:pPr>
        <w:pStyle w:val="ListParagraph"/>
        <w:numPr>
          <w:ilvl w:val="0"/>
          <w:numId w:val="30"/>
        </w:numPr>
        <w:rPr>
          <w:color w:val="000000"/>
        </w:rPr>
      </w:pPr>
      <w:r w:rsidRPr="00F841E3">
        <w:rPr>
          <w:color w:val="000000"/>
        </w:rPr>
        <w:t>Automation</w:t>
      </w:r>
    </w:p>
    <w:p w:rsidR="00A3705E" w:rsidRPr="00F841E3" w:rsidRDefault="00A3705E" w:rsidP="00A3705E">
      <w:pPr>
        <w:pStyle w:val="ListParagraph"/>
        <w:numPr>
          <w:ilvl w:val="0"/>
          <w:numId w:val="30"/>
        </w:numPr>
        <w:rPr>
          <w:color w:val="000000"/>
        </w:rPr>
      </w:pPr>
      <w:r w:rsidRPr="00F841E3">
        <w:rPr>
          <w:color w:val="000000"/>
        </w:rPr>
        <w:t>Replicab</w:t>
      </w:r>
      <w:r>
        <w:rPr>
          <w:color w:val="000000"/>
        </w:rPr>
        <w:t>le</w:t>
      </w:r>
      <w:r w:rsidRPr="00F841E3">
        <w:rPr>
          <w:color w:val="000000"/>
        </w:rPr>
        <w:t xml:space="preserve"> </w:t>
      </w:r>
    </w:p>
    <w:p w:rsidR="00A3705E" w:rsidRPr="00F617DE" w:rsidRDefault="00A3705E" w:rsidP="00A3705E">
      <w:pPr>
        <w:pStyle w:val="ListParagraph"/>
        <w:numPr>
          <w:ilvl w:val="0"/>
          <w:numId w:val="30"/>
        </w:numPr>
        <w:rPr>
          <w:color w:val="000000"/>
        </w:rPr>
      </w:pPr>
      <w:r w:rsidRPr="00F841E3">
        <w:rPr>
          <w:color w:val="000000"/>
        </w:rPr>
        <w:t>Low influence if the interface changes</w:t>
      </w:r>
    </w:p>
    <w:p w:rsidR="00A3705E" w:rsidRDefault="00A3705E" w:rsidP="00A3705E">
      <w:pPr>
        <w:rPr>
          <w:color w:val="000000"/>
        </w:rPr>
      </w:pPr>
      <w:r w:rsidRPr="00F841E3">
        <w:rPr>
          <w:color w:val="000000"/>
        </w:rPr>
        <w:t>The following pages will go in details about each one of the requirements.</w:t>
      </w:r>
      <w:r>
        <w:rPr>
          <w:color w:val="000000"/>
        </w:rPr>
        <w:t xml:space="preserve"> For each requirement, a discussion of the micro frontends requirements is presented when applicable.</w:t>
      </w:r>
    </w:p>
    <w:p w:rsidR="00A3705E" w:rsidRPr="00F841E3" w:rsidRDefault="00A3705E" w:rsidP="00A3705E">
      <w:pPr>
        <w:rPr>
          <w:b/>
          <w:bCs/>
          <w:color w:val="000000"/>
        </w:rPr>
      </w:pPr>
      <w:r w:rsidRPr="00F841E3">
        <w:rPr>
          <w:b/>
          <w:bCs/>
          <w:color w:val="000000"/>
        </w:rPr>
        <w:t>Small</w:t>
      </w:r>
    </w:p>
    <w:p w:rsidR="00A3705E" w:rsidRPr="00F841E3" w:rsidRDefault="00A3705E" w:rsidP="00A3705E">
      <w:pPr>
        <w:rPr>
          <w:color w:val="000000"/>
        </w:rPr>
      </w:pPr>
      <w:r w:rsidRPr="00F841E3">
        <w:rPr>
          <w:color w:val="000000"/>
        </w:rPr>
        <w:t>The idea of microservices architecture is that the application will be composed of small services. In order to get the most out of microservices, each service should be doing one task. Such focus is tie</w:t>
      </w:r>
      <w:r>
        <w:rPr>
          <w:color w:val="000000"/>
        </w:rPr>
        <w:t>d</w:t>
      </w:r>
      <w:r w:rsidRPr="00F841E3">
        <w:rPr>
          <w:color w:val="000000"/>
        </w:rPr>
        <w:t xml:space="preserve"> to the functionality requirements of the business. With having each microservice handling only one task, developers can </w:t>
      </w:r>
      <w:r>
        <w:rPr>
          <w:color w:val="000000"/>
        </w:rPr>
        <w:t>increase the chances of developing an application that</w:t>
      </w:r>
      <w:r w:rsidRPr="00F841E3">
        <w:rPr>
          <w:color w:val="000000"/>
        </w:rPr>
        <w:t xml:space="preserve"> respect</w:t>
      </w:r>
      <w:r>
        <w:rPr>
          <w:color w:val="000000"/>
        </w:rPr>
        <w:t>s</w:t>
      </w:r>
      <w:r w:rsidRPr="00F841E3">
        <w:rPr>
          <w:color w:val="000000"/>
        </w:rPr>
        <w:t xml:space="preserve"> other requirements of microservices, such as resilience and scalability.</w:t>
      </w:r>
    </w:p>
    <w:p w:rsidR="00A3705E" w:rsidRDefault="00A3705E" w:rsidP="00A3705E">
      <w:pPr>
        <w:rPr>
          <w:color w:val="000000"/>
        </w:rPr>
      </w:pPr>
      <w:r w:rsidRPr="00F841E3">
        <w:rPr>
          <w:color w:val="000000"/>
        </w:rPr>
        <w:t>Each microservice is supposed to be small, the size of each service should be scaled down until it can’t be scaled anymore. Such approach will help to magnify the gains but also adds more overhead</w:t>
      </w:r>
      <w:r>
        <w:rPr>
          <w:color w:val="000000"/>
        </w:rPr>
        <w:t xml:space="preserve"> [1]</w:t>
      </w:r>
      <w:r w:rsidRPr="00F841E3">
        <w:rPr>
          <w:color w:val="000000"/>
        </w:rPr>
        <w:t>. Once each service is very small then it can easily be replaced, isolated, updated or deleted while the rest of the system is still running. On the other hand, having many small dynamic parts in the system will make it harder to manage and could add extra complexity.</w:t>
      </w:r>
    </w:p>
    <w:p w:rsidR="00A3705E" w:rsidRDefault="00A3705E" w:rsidP="00A3705E">
      <w:pPr>
        <w:rPr>
          <w:color w:val="000000"/>
        </w:rPr>
      </w:pPr>
      <w:r>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rsidR="00A3705E" w:rsidRPr="00F841E3" w:rsidRDefault="00A3705E" w:rsidP="00A3705E">
      <w:pPr>
        <w:rPr>
          <w:b/>
          <w:bCs/>
          <w:color w:val="000000"/>
        </w:rPr>
      </w:pPr>
      <w:r w:rsidRPr="00F841E3">
        <w:rPr>
          <w:b/>
          <w:bCs/>
          <w:color w:val="000000"/>
        </w:rPr>
        <w:t xml:space="preserve">Autonomous  </w:t>
      </w:r>
    </w:p>
    <w:p w:rsidR="00A3705E" w:rsidRPr="00F841E3" w:rsidRDefault="00A3705E" w:rsidP="00A3705E">
      <w:pPr>
        <w:rPr>
          <w:color w:val="000000"/>
        </w:rPr>
      </w:pPr>
      <w:r w:rsidRPr="00F841E3">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rsidR="00A3705E" w:rsidRDefault="00A3705E" w:rsidP="00A3705E">
      <w:pPr>
        <w:rPr>
          <w:color w:val="000000"/>
        </w:rPr>
      </w:pPr>
      <w:r w:rsidRPr="00F841E3">
        <w:rPr>
          <w:color w:val="000000"/>
        </w:rPr>
        <w:lastRenderedPageBreak/>
        <w:t xml:space="preserve">Furthermore, each microservice is independent enough to allow developers to develop each microservice independently. This includes giving each team the freedom of choosing which toolsets to be used </w:t>
      </w:r>
      <w:r>
        <w:rPr>
          <w:color w:val="000000"/>
        </w:rPr>
        <w:t>for</w:t>
      </w:r>
      <w:r w:rsidRPr="00F841E3">
        <w:rPr>
          <w:color w:val="000000"/>
        </w:rPr>
        <w:t xml:space="preserve"> the development of this particular microservice. Such freedom will help developers to choose the most suitable tool for each service depending on the service itself and regardless of other parts of the application.</w:t>
      </w:r>
    </w:p>
    <w:p w:rsidR="00A3705E" w:rsidRPr="00F841E3" w:rsidRDefault="00A3705E" w:rsidP="00A3705E">
      <w:pPr>
        <w:rPr>
          <w:color w:val="000000"/>
        </w:rPr>
      </w:pPr>
      <w:r>
        <w:rPr>
          <w:color w:val="000000"/>
        </w:rPr>
        <w:t>This also applies to the micro frontends. Each micro frontend should be developed in a way that makes it as an independent app.</w:t>
      </w:r>
    </w:p>
    <w:p w:rsidR="00A3705E" w:rsidRPr="00F841E3" w:rsidRDefault="00A3705E" w:rsidP="00A3705E">
      <w:pPr>
        <w:rPr>
          <w:b/>
          <w:bCs/>
          <w:color w:val="000000"/>
        </w:rPr>
      </w:pPr>
      <w:r w:rsidRPr="00F841E3">
        <w:rPr>
          <w:b/>
          <w:bCs/>
          <w:color w:val="000000"/>
        </w:rPr>
        <w:t>Has an Interface</w:t>
      </w:r>
    </w:p>
    <w:p w:rsidR="00A3705E" w:rsidRPr="00F841E3" w:rsidRDefault="00A3705E" w:rsidP="00A3705E">
      <w:pPr>
        <w:rPr>
          <w:color w:val="000000"/>
        </w:rPr>
      </w:pPr>
      <w:r w:rsidRPr="00F841E3">
        <w:rPr>
          <w:color w:val="000000"/>
        </w:rPr>
        <w:t>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w:t>
      </w:r>
      <w:r>
        <w:rPr>
          <w:color w:val="000000"/>
        </w:rPr>
        <w:t xml:space="preserve"> [33]</w:t>
      </w:r>
      <w:r w:rsidRPr="00F841E3">
        <w:rPr>
          <w:color w:val="000000"/>
        </w:rPr>
        <w:t xml:space="preserve">. Such API will enable microservices to support the principle of encapsulation. Where each microservice will have the freedom to hide its internal implementation and expose only a channel of communication. </w:t>
      </w:r>
    </w:p>
    <w:p w:rsidR="00A3705E" w:rsidRPr="00F841E3" w:rsidRDefault="00A3705E" w:rsidP="00A3705E">
      <w:pPr>
        <w:rPr>
          <w:color w:val="000000"/>
        </w:rPr>
      </w:pPr>
      <w:r w:rsidRPr="00F841E3">
        <w:rPr>
          <w:color w:val="000000"/>
        </w:rPr>
        <w:t xml:space="preserve">Furthermore, having each microservice offering an API will help to make the system adheres more </w:t>
      </w:r>
      <w:r>
        <w:rPr>
          <w:color w:val="000000"/>
        </w:rPr>
        <w:t xml:space="preserve">to </w:t>
      </w:r>
      <w:r w:rsidRPr="00F841E3">
        <w:rPr>
          <w:color w:val="000000"/>
        </w:rPr>
        <w:t>the principles of microservices. Hence allowing each microservice to be updated or changed without affecting the rest of the system as long as it keeps respecting its old API.</w:t>
      </w:r>
    </w:p>
    <w:p w:rsidR="00A3705E" w:rsidRPr="00F841E3" w:rsidRDefault="00A3705E" w:rsidP="00A3705E">
      <w:pPr>
        <w:rPr>
          <w:b/>
          <w:bCs/>
          <w:color w:val="000000"/>
        </w:rPr>
      </w:pPr>
      <w:r w:rsidRPr="00F841E3">
        <w:rPr>
          <w:b/>
          <w:bCs/>
          <w:color w:val="000000"/>
        </w:rPr>
        <w:t>Resilience</w:t>
      </w:r>
    </w:p>
    <w:p w:rsidR="00A3705E" w:rsidRPr="00F841E3" w:rsidRDefault="00A3705E" w:rsidP="00A3705E">
      <w:pPr>
        <w:rPr>
          <w:color w:val="000000"/>
        </w:rPr>
      </w:pPr>
      <w:r w:rsidRPr="00F841E3">
        <w:rPr>
          <w:color w:val="000000"/>
        </w:rPr>
        <w:t>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w:t>
      </w:r>
      <w:r>
        <w:rPr>
          <w:color w:val="000000"/>
        </w:rPr>
        <w:t xml:space="preserve"> [1]</w:t>
      </w:r>
      <w:r w:rsidRPr="00F841E3">
        <w:rPr>
          <w:color w:val="000000"/>
        </w:rPr>
        <w:t xml:space="preserve">. </w:t>
      </w:r>
    </w:p>
    <w:p w:rsidR="00A3705E" w:rsidRDefault="00A3705E" w:rsidP="00A3705E">
      <w:pPr>
        <w:rPr>
          <w:color w:val="000000"/>
        </w:rPr>
      </w:pPr>
      <w:r w:rsidRPr="00F841E3">
        <w:rPr>
          <w:color w:val="000000"/>
        </w:rP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w:t>
      </w:r>
      <w:r>
        <w:rPr>
          <w:color w:val="000000"/>
        </w:rPr>
        <w:t xml:space="preserve"> [5]</w:t>
      </w:r>
      <w:r w:rsidRPr="00F841E3">
        <w:rPr>
          <w:color w:val="000000"/>
        </w:rPr>
        <w:t xml:space="preserve">. This division of functionality leads to even more </w:t>
      </w:r>
      <w:r w:rsidRPr="00F841E3">
        <w:rPr>
          <w:color w:val="000000"/>
        </w:rPr>
        <w:lastRenderedPageBreak/>
        <w:t>benefits, as in this case, the system will keep running while developers are working on fixing the failing part.</w:t>
      </w:r>
    </w:p>
    <w:p w:rsidR="00A3705E" w:rsidRPr="00F841E3" w:rsidRDefault="00A3705E" w:rsidP="00A3705E">
      <w:pPr>
        <w:rPr>
          <w:color w:val="000000"/>
        </w:rPr>
      </w:pPr>
      <w:r>
        <w:rPr>
          <w:color w:val="000000"/>
        </w:rPr>
        <w:t xml:space="preserve">As for the frontend, in case of a failure in one or more of its micro frontends, other micro frontends should still function. Any problem happening in a micro frontend should not affect the rest of the micro frontends. </w:t>
      </w:r>
    </w:p>
    <w:p w:rsidR="00A3705E" w:rsidRPr="00F841E3" w:rsidRDefault="00A3705E" w:rsidP="00A3705E">
      <w:pPr>
        <w:rPr>
          <w:b/>
          <w:bCs/>
          <w:color w:val="000000"/>
        </w:rPr>
      </w:pPr>
      <w:r w:rsidRPr="00F841E3">
        <w:rPr>
          <w:b/>
          <w:bCs/>
          <w:color w:val="000000"/>
        </w:rPr>
        <w:t xml:space="preserve">Scalable </w:t>
      </w:r>
    </w:p>
    <w:p w:rsidR="00A3705E" w:rsidRPr="00F841E3" w:rsidRDefault="00A3705E" w:rsidP="00A3705E">
      <w:pPr>
        <w:rPr>
          <w:color w:val="000000"/>
        </w:rPr>
      </w:pPr>
      <w:r w:rsidRPr="00F841E3">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rsidR="00A3705E" w:rsidRDefault="00A3705E" w:rsidP="00A3705E">
      <w:pPr>
        <w:rPr>
          <w:color w:val="000000"/>
        </w:rPr>
      </w:pPr>
      <w:r w:rsidRPr="00F841E3">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rsidR="00A3705E" w:rsidRPr="00F841E3" w:rsidRDefault="00A3705E" w:rsidP="00A3705E">
      <w:pPr>
        <w:rPr>
          <w:color w:val="000000"/>
        </w:rPr>
      </w:pPr>
      <w:r>
        <w:rPr>
          <w:color w:val="000000"/>
        </w:rPr>
        <w:t xml:space="preserve">The overall frontend should allow for modifications and adjustments. At any time adding new micro frontends should be possible without affecting other micro frontends. </w:t>
      </w:r>
    </w:p>
    <w:p w:rsidR="00A3705E" w:rsidRPr="00F841E3" w:rsidRDefault="00A3705E" w:rsidP="00A3705E">
      <w:pPr>
        <w:rPr>
          <w:b/>
          <w:bCs/>
          <w:color w:val="000000"/>
        </w:rPr>
      </w:pPr>
      <w:r w:rsidRPr="00F841E3">
        <w:rPr>
          <w:b/>
          <w:bCs/>
          <w:color w:val="000000"/>
        </w:rPr>
        <w:t>Easy to deploy</w:t>
      </w:r>
    </w:p>
    <w:p w:rsidR="00A3705E" w:rsidRPr="00F841E3" w:rsidRDefault="00A3705E" w:rsidP="00A3705E">
      <w:pPr>
        <w:rPr>
          <w:color w:val="000000"/>
        </w:rPr>
      </w:pPr>
      <w:r w:rsidRPr="00F841E3">
        <w:rPr>
          <w:color w:val="000000"/>
        </w:rPr>
        <w:t>Developers under monolithic architecture have to redeploy the whole system when they add new features o</w:t>
      </w:r>
      <w:r>
        <w:rPr>
          <w:color w:val="000000"/>
        </w:rPr>
        <w:t>r</w:t>
      </w:r>
      <w:r w:rsidRPr="00F841E3">
        <w:rPr>
          <w:color w:val="000000"/>
        </w:rPr>
        <w:t xml:space="preserve"> make changes. Meaning they would need to release new versions of the system with each update. And in case they try to gather each few updates together before releasing a new version then there are more risks in having errors in the released versions</w:t>
      </w:r>
      <w:r>
        <w:rPr>
          <w:color w:val="000000"/>
        </w:rPr>
        <w:t xml:space="preserve"> [4]</w:t>
      </w:r>
      <w:r w:rsidRPr="00F841E3">
        <w:rPr>
          <w:color w:val="000000"/>
        </w:rPr>
        <w:t>.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w:t>
      </w:r>
      <w:r>
        <w:rPr>
          <w:color w:val="000000"/>
        </w:rPr>
        <w:t xml:space="preserve"> [1]</w:t>
      </w:r>
      <w:r w:rsidRPr="00F841E3">
        <w:rPr>
          <w:color w:val="000000"/>
        </w:rPr>
        <w:t>.</w:t>
      </w:r>
    </w:p>
    <w:p w:rsidR="00A3705E" w:rsidRPr="00F841E3" w:rsidRDefault="00A3705E" w:rsidP="00A3705E">
      <w:pPr>
        <w:rPr>
          <w:color w:val="000000"/>
        </w:rPr>
      </w:pPr>
      <w:r w:rsidRPr="00F841E3">
        <w:rPr>
          <w:color w:val="000000"/>
        </w:rPr>
        <w:lastRenderedPageBreak/>
        <w:t>Moreover, when something goes wrong after a new modification, it’ll be easier to isolate the new changes and fix the problem. Or even rollback to the old service while fixing the mistakes in the newly updated parts.</w:t>
      </w:r>
    </w:p>
    <w:p w:rsidR="00A3705E" w:rsidRPr="00F841E3" w:rsidRDefault="00A3705E" w:rsidP="00A3705E">
      <w:pPr>
        <w:rPr>
          <w:b/>
          <w:bCs/>
          <w:color w:val="000000"/>
        </w:rPr>
      </w:pPr>
      <w:r w:rsidRPr="00F841E3">
        <w:rPr>
          <w:b/>
          <w:bCs/>
          <w:color w:val="000000"/>
        </w:rPr>
        <w:t>Reusable</w:t>
      </w:r>
    </w:p>
    <w:p w:rsidR="00A3705E" w:rsidRPr="00F841E3" w:rsidRDefault="00A3705E" w:rsidP="00A3705E">
      <w:pPr>
        <w:rPr>
          <w:color w:val="000000"/>
        </w:rPr>
      </w:pPr>
      <w:r w:rsidRPr="00F841E3">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w:t>
      </w:r>
      <w:r>
        <w:rPr>
          <w:color w:val="000000"/>
        </w:rPr>
        <w:t xml:space="preserve"> [5]</w:t>
      </w:r>
      <w:r w:rsidRPr="00F841E3">
        <w:rPr>
          <w:color w:val="000000"/>
        </w:rPr>
        <w:t>. This of course means saving more resources.</w:t>
      </w:r>
    </w:p>
    <w:p w:rsidR="00A3705E" w:rsidRDefault="00A3705E" w:rsidP="00A3705E">
      <w:pPr>
        <w:rPr>
          <w:color w:val="000000"/>
        </w:rPr>
      </w:pPr>
      <w:r w:rsidRPr="00F841E3">
        <w:rPr>
          <w:color w:val="000000"/>
        </w:rPr>
        <w:t>Furthermore, some services can be reused on different platforms</w:t>
      </w:r>
      <w:r>
        <w:rPr>
          <w:color w:val="000000"/>
        </w:rPr>
        <w:t xml:space="preserve"> [1]</w:t>
      </w:r>
      <w:r w:rsidRPr="00F841E3">
        <w:rPr>
          <w:color w:val="000000"/>
        </w:rPr>
        <w:t>.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rsidR="00A3705E" w:rsidRPr="00F841E3" w:rsidRDefault="00A3705E" w:rsidP="00A3705E">
      <w:pPr>
        <w:rPr>
          <w:color w:val="000000"/>
        </w:rPr>
      </w:pPr>
      <w:r>
        <w:rPr>
          <w:color w:val="000000"/>
        </w:rPr>
        <w:t xml:space="preserve">Each micro frontend is an independent small application. As a result, reusing each micro frontend in different applications is possible. Sometimes, few modifications to the styling are required to make the micro frontend more suitable with its new application. </w:t>
      </w:r>
    </w:p>
    <w:p w:rsidR="00A3705E" w:rsidRPr="00F841E3" w:rsidRDefault="00A3705E" w:rsidP="00A3705E">
      <w:pPr>
        <w:rPr>
          <w:b/>
          <w:bCs/>
          <w:color w:val="000000"/>
        </w:rPr>
      </w:pPr>
      <w:r w:rsidRPr="00F841E3">
        <w:rPr>
          <w:b/>
          <w:bCs/>
          <w:color w:val="000000"/>
        </w:rPr>
        <w:t>Automation</w:t>
      </w:r>
    </w:p>
    <w:p w:rsidR="00A3705E" w:rsidRPr="00F841E3" w:rsidRDefault="00A3705E" w:rsidP="00A3705E">
      <w:pPr>
        <w:rPr>
          <w:color w:val="000000"/>
        </w:rPr>
      </w:pPr>
      <w:r w:rsidRPr="00F841E3">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r>
        <w:rPr>
          <w:color w:val="000000"/>
        </w:rPr>
        <w:t xml:space="preserve"> [4]</w:t>
      </w:r>
      <w:r w:rsidRPr="00F841E3">
        <w:rPr>
          <w:color w:val="000000"/>
        </w:rPr>
        <w:t>.</w:t>
      </w:r>
    </w:p>
    <w:p w:rsidR="00A3705E" w:rsidRPr="00F841E3" w:rsidRDefault="00A3705E" w:rsidP="00A3705E">
      <w:pPr>
        <w:rPr>
          <w:b/>
          <w:bCs/>
          <w:color w:val="000000"/>
        </w:rPr>
      </w:pPr>
      <w:r w:rsidRPr="00F841E3">
        <w:rPr>
          <w:b/>
          <w:bCs/>
          <w:color w:val="000000"/>
        </w:rPr>
        <w:t>Replicab</w:t>
      </w:r>
      <w:r>
        <w:rPr>
          <w:b/>
          <w:bCs/>
          <w:color w:val="000000"/>
        </w:rPr>
        <w:t>le</w:t>
      </w:r>
      <w:r w:rsidRPr="00F841E3">
        <w:rPr>
          <w:b/>
          <w:bCs/>
          <w:color w:val="000000"/>
        </w:rPr>
        <w:t xml:space="preserve"> </w:t>
      </w:r>
    </w:p>
    <w:p w:rsidR="00A3705E" w:rsidRPr="00F841E3" w:rsidRDefault="00A3705E" w:rsidP="00A3705E">
      <w:pPr>
        <w:rPr>
          <w:color w:val="000000"/>
        </w:rPr>
      </w:pPr>
      <w:r>
        <w:rPr>
          <w:color w:val="000000"/>
        </w:rPr>
        <w:t>The nature of microservices help in making each one of them a replicable entity. Each microservice has an interface that helps it in communicating with other microservices. Hence replacing one service with another is possible as long as the new service interface respects the old service interface [29].</w:t>
      </w:r>
    </w:p>
    <w:p w:rsidR="00A3705E" w:rsidRPr="00F841E3" w:rsidRDefault="00A3705E" w:rsidP="00A3705E">
      <w:pPr>
        <w:rPr>
          <w:b/>
          <w:bCs/>
          <w:color w:val="000000"/>
        </w:rPr>
      </w:pPr>
      <w:r w:rsidRPr="00F841E3">
        <w:rPr>
          <w:b/>
          <w:bCs/>
          <w:color w:val="000000"/>
        </w:rPr>
        <w:t>Low influence if the interface changes</w:t>
      </w:r>
    </w:p>
    <w:p w:rsidR="00A3705E" w:rsidRPr="00F841E3" w:rsidRDefault="00A3705E" w:rsidP="00A3705E">
      <w:pPr>
        <w:rPr>
          <w:color w:val="000000"/>
        </w:rPr>
      </w:pPr>
      <w:r w:rsidRPr="00F841E3">
        <w:rPr>
          <w:color w:val="000000"/>
        </w:rPr>
        <w:lastRenderedPageBreak/>
        <w:t>Since microservices only method of communication is through API then system developers should strive to keep each interface unchanged. In case a change is absolutely necessary, the influence of such ch</w:t>
      </w:r>
      <w:r>
        <w:rPr>
          <w:color w:val="000000"/>
        </w:rPr>
        <w:t>ange must be keep minimal [30].</w:t>
      </w:r>
    </w:p>
    <w:p w:rsidR="00A3705E" w:rsidRPr="0058591C" w:rsidRDefault="00A3705E" w:rsidP="00A3705E">
      <w:pPr>
        <w:pStyle w:val="Heading3"/>
        <w:rPr>
          <w:lang w:val="en-GB"/>
        </w:rPr>
      </w:pPr>
      <w:bookmarkStart w:id="32" w:name="_Toc534052703"/>
      <w:bookmarkStart w:id="33" w:name="_Toc534297115"/>
      <w:r w:rsidRPr="0058591C">
        <w:rPr>
          <w:lang w:val="en-GB"/>
        </w:rPr>
        <w:t>Requirements of Content trust</w:t>
      </w:r>
      <w:bookmarkEnd w:id="32"/>
      <w:bookmarkEnd w:id="33"/>
      <w:r w:rsidRPr="0058591C">
        <w:rPr>
          <w:lang w:val="en-GB"/>
        </w:rPr>
        <w:t xml:space="preserve"> </w:t>
      </w:r>
    </w:p>
    <w:p w:rsidR="00A3705E" w:rsidRPr="0095094B" w:rsidRDefault="00A3705E" w:rsidP="00A3705E">
      <w:pPr>
        <w:rPr>
          <w:color w:val="000000"/>
          <w:lang w:val="en-GB"/>
        </w:rPr>
      </w:pPr>
      <w:r w:rsidRPr="0058591C">
        <w:rPr>
          <w:color w:val="000000"/>
          <w:lang w:val="en-GB"/>
        </w:rPr>
        <w:t>This section will discuss the requirements for a content trust system that will be implemented to help microservices verify the behaviour of other microservices. The following pages will try to give more details about what it should be included in content trust system.</w:t>
      </w:r>
      <w:r>
        <w:rPr>
          <w:color w:val="000000"/>
          <w:lang w:val="en-GB"/>
        </w:rPr>
        <w:t xml:space="preserve"> </w:t>
      </w:r>
    </w:p>
    <w:p w:rsidR="00A3705E" w:rsidRPr="0058591C" w:rsidRDefault="00A3705E" w:rsidP="00A3705E">
      <w:pPr>
        <w:rPr>
          <w:color w:val="000000"/>
          <w:lang w:val="en-GB"/>
        </w:rPr>
      </w:pPr>
      <w:r w:rsidRPr="0058591C">
        <w:rPr>
          <w:color w:val="000000"/>
          <w:lang w:val="en-GB"/>
        </w:rPr>
        <w:t xml:space="preserve">Microservices themselves need to have clear rules about how to </w:t>
      </w:r>
      <w:r>
        <w:rPr>
          <w:color w:val="000000"/>
          <w:lang w:val="en-GB"/>
        </w:rPr>
        <w:t xml:space="preserve">securely </w:t>
      </w:r>
      <w:r w:rsidRPr="0058591C">
        <w:rPr>
          <w:color w:val="000000"/>
          <w:lang w:val="en-GB"/>
        </w:rPr>
        <w:t>communicate with other microservices especially ones coming from different developers. This communication should allow microservices to make a judgment of whether to trust the other microservices or not.</w:t>
      </w:r>
    </w:p>
    <w:p w:rsidR="00A3705E" w:rsidRPr="0058591C" w:rsidRDefault="00A3705E" w:rsidP="00A3705E">
      <w:pPr>
        <w:rPr>
          <w:color w:val="000000"/>
          <w:lang w:val="en-GB"/>
        </w:rPr>
      </w:pPr>
      <w:r w:rsidRPr="0058591C">
        <w:rPr>
          <w:color w:val="000000"/>
          <w:lang w:val="en-GB"/>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rsidR="00A3705E" w:rsidRPr="0058591C" w:rsidRDefault="00A3705E" w:rsidP="00A3705E">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Pr>
          <w:color w:val="000000"/>
          <w:lang w:val="en-GB"/>
        </w:rPr>
        <w:t xml:space="preserve"> Those measures are inspired from web content trust [17].</w:t>
      </w:r>
    </w:p>
    <w:p w:rsidR="00A3705E" w:rsidRPr="0058591C" w:rsidRDefault="00A3705E" w:rsidP="00A3705E">
      <w:pPr>
        <w:rPr>
          <w:color w:val="000000"/>
          <w:lang w:val="en-GB"/>
        </w:rPr>
      </w:pPr>
      <w:r w:rsidRPr="0058591C">
        <w:rPr>
          <w:color w:val="000000"/>
          <w:lang w:val="en-GB"/>
        </w:rPr>
        <w:t xml:space="preserve">Those measures differ in how hard it is to obtain the needed information. It all depends on the kind of information </w:t>
      </w:r>
      <w:r>
        <w:rPr>
          <w:color w:val="000000"/>
          <w:lang w:val="en-GB"/>
        </w:rPr>
        <w:t xml:space="preserve">that </w:t>
      </w:r>
      <w:r w:rsidRPr="0058591C">
        <w:rPr>
          <w:color w:val="000000"/>
          <w:lang w:val="en-GB"/>
        </w:rPr>
        <w:t>is being retrieved. In order for microservices to be able to check the content trust of one another</w:t>
      </w:r>
      <w:r>
        <w:rPr>
          <w:color w:val="000000"/>
          <w:lang w:val="en-GB"/>
        </w:rPr>
        <w:t>,</w:t>
      </w:r>
      <w:r w:rsidRPr="0058591C">
        <w:rPr>
          <w:color w:val="000000"/>
          <w:lang w:val="en-GB"/>
        </w:rPr>
        <w:t xml:space="preserve"> each microservice should be able check the following:</w:t>
      </w:r>
    </w:p>
    <w:p w:rsidR="00A3705E" w:rsidRPr="0058591C" w:rsidRDefault="00A3705E" w:rsidP="00A3705E">
      <w:pPr>
        <w:pStyle w:val="ListParagraph"/>
        <w:numPr>
          <w:ilvl w:val="0"/>
          <w:numId w:val="26"/>
        </w:numPr>
        <w:rPr>
          <w:color w:val="000000"/>
          <w:lang w:val="en-GB"/>
        </w:rPr>
      </w:pPr>
      <w:r w:rsidRPr="0058591C">
        <w:rPr>
          <w:color w:val="000000"/>
          <w:lang w:val="en-GB"/>
        </w:rPr>
        <w:t>The identity of a microservice</w:t>
      </w:r>
    </w:p>
    <w:p w:rsidR="00A3705E" w:rsidRPr="0058591C" w:rsidRDefault="00A3705E" w:rsidP="00A3705E">
      <w:pPr>
        <w:pStyle w:val="ListParagraph"/>
        <w:numPr>
          <w:ilvl w:val="0"/>
          <w:numId w:val="26"/>
        </w:numPr>
        <w:rPr>
          <w:color w:val="000000"/>
          <w:lang w:val="en-GB"/>
        </w:rPr>
      </w:pPr>
      <w:r w:rsidRPr="0058591C">
        <w:rPr>
          <w:color w:val="000000"/>
          <w:lang w:val="en-GB"/>
        </w:rPr>
        <w:t xml:space="preserve">The type of service </w:t>
      </w:r>
    </w:p>
    <w:p w:rsidR="00A3705E" w:rsidRPr="0058591C" w:rsidRDefault="00A3705E" w:rsidP="00A3705E">
      <w:pPr>
        <w:pStyle w:val="ListParagraph"/>
        <w:numPr>
          <w:ilvl w:val="0"/>
          <w:numId w:val="26"/>
        </w:numPr>
        <w:rPr>
          <w:color w:val="000000"/>
          <w:lang w:val="en-GB"/>
        </w:rPr>
      </w:pPr>
      <w:r>
        <w:rPr>
          <w:color w:val="000000"/>
          <w:lang w:val="en-GB"/>
        </w:rPr>
        <w:t>Service sensitivity check</w:t>
      </w:r>
    </w:p>
    <w:p w:rsidR="00A3705E" w:rsidRDefault="00A3705E" w:rsidP="00A3705E">
      <w:pPr>
        <w:pStyle w:val="ListParagraph"/>
        <w:numPr>
          <w:ilvl w:val="0"/>
          <w:numId w:val="26"/>
        </w:numPr>
        <w:rPr>
          <w:color w:val="000000"/>
          <w:lang w:val="en-GB"/>
        </w:rPr>
      </w:pPr>
      <w:r w:rsidRPr="007549AA">
        <w:rPr>
          <w:color w:val="000000"/>
          <w:lang w:val="en-GB"/>
        </w:rPr>
        <w:t>Check the number of interacting services</w:t>
      </w:r>
    </w:p>
    <w:p w:rsidR="00A3705E" w:rsidRPr="0058591C" w:rsidRDefault="00A3705E" w:rsidP="00A3705E">
      <w:pPr>
        <w:pStyle w:val="ListParagraph"/>
        <w:numPr>
          <w:ilvl w:val="0"/>
          <w:numId w:val="26"/>
        </w:numPr>
        <w:rPr>
          <w:color w:val="000000"/>
          <w:lang w:val="en-GB"/>
        </w:rPr>
      </w:pPr>
      <w:r w:rsidRPr="0058591C">
        <w:rPr>
          <w:color w:val="000000"/>
          <w:lang w:val="en-GB"/>
        </w:rPr>
        <w:lastRenderedPageBreak/>
        <w:t>The evaluation by other microservices</w:t>
      </w:r>
    </w:p>
    <w:p w:rsidR="00A3705E" w:rsidRPr="0058591C" w:rsidRDefault="00A3705E" w:rsidP="00A3705E">
      <w:pPr>
        <w:pStyle w:val="ListParagraph"/>
        <w:numPr>
          <w:ilvl w:val="0"/>
          <w:numId w:val="26"/>
        </w:numPr>
        <w:rPr>
          <w:color w:val="000000"/>
          <w:lang w:val="en-GB"/>
        </w:rPr>
      </w:pPr>
      <w:r>
        <w:rPr>
          <w:color w:val="000000"/>
          <w:lang w:val="en-GB"/>
        </w:rPr>
        <w:t xml:space="preserve">Age of the microservice </w:t>
      </w:r>
    </w:p>
    <w:p w:rsidR="00A3705E" w:rsidRPr="0058591C" w:rsidRDefault="00A3705E" w:rsidP="00A3705E">
      <w:pPr>
        <w:pStyle w:val="ListParagraph"/>
        <w:numPr>
          <w:ilvl w:val="0"/>
          <w:numId w:val="26"/>
        </w:numPr>
        <w:rPr>
          <w:color w:val="000000"/>
          <w:lang w:val="en-GB"/>
        </w:rPr>
      </w:pPr>
      <w:r>
        <w:rPr>
          <w:color w:val="000000"/>
          <w:lang w:val="en-GB"/>
        </w:rPr>
        <w:t>Trust transitivity</w:t>
      </w:r>
    </w:p>
    <w:p w:rsidR="00A3705E" w:rsidRPr="00731674" w:rsidRDefault="00A3705E" w:rsidP="00A3705E">
      <w:pPr>
        <w:pStyle w:val="ListParagraph"/>
        <w:numPr>
          <w:ilvl w:val="0"/>
          <w:numId w:val="26"/>
        </w:numPr>
        <w:rPr>
          <w:color w:val="000000"/>
          <w:lang w:val="en-GB"/>
        </w:rPr>
      </w:pPr>
      <w:r w:rsidRPr="0058591C">
        <w:rPr>
          <w:color w:val="000000"/>
          <w:lang w:val="en-GB"/>
        </w:rPr>
        <w:t>The nature of the connection with the microservice</w:t>
      </w:r>
    </w:p>
    <w:p w:rsidR="00A3705E" w:rsidRPr="00731674" w:rsidRDefault="00A3705E" w:rsidP="00A3705E">
      <w:pPr>
        <w:rPr>
          <w:color w:val="000000" w:themeColor="text1"/>
          <w:lang w:val="en-GB"/>
        </w:rPr>
      </w:pPr>
      <w:r>
        <w:rPr>
          <w:color w:val="000000" w:themeColor="text1"/>
          <w:lang w:val="en-GB"/>
        </w:rPr>
        <w:t>On the other hand</w:t>
      </w:r>
      <w:r w:rsidRPr="00731674">
        <w:rPr>
          <w:color w:val="000000" w:themeColor="text1"/>
          <w:lang w:val="en-GB"/>
        </w:rPr>
        <w:t xml:space="preserve">, content trust can have other more factors to be evaluated. Not all of those factors can be used between services in a SOA. </w:t>
      </w:r>
      <w:r>
        <w:rPr>
          <w:color w:val="000000" w:themeColor="text1"/>
          <w:lang w:val="en-GB"/>
        </w:rPr>
        <w:t>The reason for this, is because some of those factors require real-time human analysis such as: User expertise, bias, incentive, and deception. Moreover, other factors are mostly concerned with evaluating information online and can’t be projected into microservices such as: Agreement, recency, authority, specificity, and likelihood. Furthermore, factors such as limited resources.</w:t>
      </w:r>
    </w:p>
    <w:p w:rsidR="00A3705E" w:rsidRPr="0058591C" w:rsidRDefault="00A3705E" w:rsidP="00A3705E">
      <w:pPr>
        <w:rPr>
          <w:b/>
          <w:bCs/>
          <w:color w:val="000000"/>
          <w:lang w:val="en-GB" w:bidi="ar-SY"/>
        </w:rPr>
      </w:pPr>
      <w:r w:rsidRPr="0058591C">
        <w:rPr>
          <w:b/>
          <w:bCs/>
          <w:color w:val="000000"/>
          <w:lang w:val="en-GB"/>
        </w:rPr>
        <w:t xml:space="preserve">The identity of a microservice </w:t>
      </w:r>
    </w:p>
    <w:p w:rsidR="00A3705E" w:rsidRPr="0058591C" w:rsidRDefault="00A3705E" w:rsidP="00A3705E">
      <w:pPr>
        <w:rPr>
          <w:color w:val="000000"/>
          <w:lang w:val="en-GB"/>
        </w:rPr>
      </w:pPr>
      <w:r w:rsidRPr="0058591C">
        <w:rPr>
          <w:color w:val="000000"/>
          <w:lang w:val="en-GB"/>
        </w:rPr>
        <w:t xml:space="preserve">When an application starts using third-party microservices then there should be a need for verifying the identity of microservices.   </w:t>
      </w:r>
    </w:p>
    <w:p w:rsidR="00A3705E" w:rsidRPr="0058591C" w:rsidRDefault="00A3705E" w:rsidP="00A3705E">
      <w:pPr>
        <w:rPr>
          <w:color w:val="000000"/>
          <w:lang w:val="en-GB"/>
        </w:rPr>
      </w:pPr>
      <w:r w:rsidRPr="0058591C">
        <w:rPr>
          <w:color w:val="000000"/>
          <w:lang w:val="en-GB"/>
        </w:rPr>
        <w:t>A system must be in place to help microservices ver</w:t>
      </w:r>
      <w:r>
        <w:rPr>
          <w:color w:val="000000"/>
          <w:lang w:val="en-GB"/>
        </w:rPr>
        <w:t xml:space="preserve">ify each other and make sure </w:t>
      </w:r>
      <w:r w:rsidRPr="0058591C">
        <w:rPr>
          <w:color w:val="000000"/>
          <w:lang w:val="en-GB"/>
        </w:rPr>
        <w:t>that each microservice is what it claims</w:t>
      </w:r>
      <w:r>
        <w:rPr>
          <w:color w:val="000000"/>
          <w:lang w:val="en-GB"/>
        </w:rPr>
        <w:t xml:space="preserve"> to be</w:t>
      </w:r>
      <w:r w:rsidRPr="0058591C">
        <w:rPr>
          <w:color w:val="000000"/>
          <w:lang w:val="en-GB"/>
        </w:rPr>
        <w:t xml:space="preserve">.  </w:t>
      </w:r>
    </w:p>
    <w:p w:rsidR="00A3705E" w:rsidRPr="0058591C" w:rsidRDefault="00A3705E" w:rsidP="00A3705E">
      <w:pPr>
        <w:rPr>
          <w:color w:val="000000"/>
          <w:lang w:val="en-GB"/>
        </w:rPr>
      </w:pPr>
      <w:r w:rsidRPr="0058591C">
        <w:rPr>
          <w:color w:val="000000"/>
          <w:lang w:val="en-GB"/>
        </w:rPr>
        <w:t xml:space="preserve">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w:t>
      </w:r>
      <w:r>
        <w:rPr>
          <w:color w:val="000000"/>
          <w:lang w:val="en-GB"/>
        </w:rPr>
        <w:t>could stop. And a</w:t>
      </w:r>
      <w:r w:rsidRPr="0058591C">
        <w:rPr>
          <w:color w:val="000000"/>
          <w:lang w:val="en-GB"/>
        </w:rPr>
        <w:t xml:space="preserve">ny planned communication </w:t>
      </w:r>
      <w:r>
        <w:rPr>
          <w:color w:val="000000"/>
          <w:lang w:val="en-GB"/>
        </w:rPr>
        <w:t>may</w:t>
      </w:r>
      <w:r w:rsidRPr="0058591C">
        <w:rPr>
          <w:color w:val="000000"/>
          <w:lang w:val="en-GB"/>
        </w:rPr>
        <w:t xml:space="preserve"> not take place</w:t>
      </w:r>
      <w:r>
        <w:rPr>
          <w:color w:val="000000"/>
          <w:lang w:val="en-GB"/>
        </w:rPr>
        <w:t>. This of course depends on how developers want to handle such failure</w:t>
      </w:r>
      <w:r w:rsidRPr="0058591C">
        <w:rPr>
          <w:color w:val="000000"/>
          <w:lang w:val="en-GB"/>
        </w:rPr>
        <w:t>. Moreover, such scenario could actually lead to further steps. The system could include a notification mechanism. Those notifications will signal the ID of the involved microservices and which one failed in authorizing itself. Hence developers can take notes of what happened and make sure that all the microservices of the system are secure.</w:t>
      </w:r>
    </w:p>
    <w:p w:rsidR="00A3705E" w:rsidRPr="0058591C" w:rsidRDefault="00A3705E" w:rsidP="00A3705E">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w:t>
      </w:r>
      <w:r>
        <w:rPr>
          <w:color w:val="000000"/>
          <w:lang w:val="en-GB"/>
        </w:rPr>
        <w:t>a successful</w:t>
      </w:r>
      <w:r w:rsidRPr="0058591C">
        <w:rPr>
          <w:color w:val="000000"/>
          <w:lang w:val="en-GB"/>
        </w:rPr>
        <w:t xml:space="preserve"> identity verification</w:t>
      </w:r>
      <w:r>
        <w:rPr>
          <w:color w:val="000000"/>
          <w:lang w:val="en-GB"/>
        </w:rPr>
        <w:t xml:space="preserve"> could increase the positive evaluation of the trust for the concerned service.</w:t>
      </w:r>
      <w:r w:rsidRPr="0058591C">
        <w:rPr>
          <w:color w:val="000000"/>
          <w:lang w:val="en-GB"/>
        </w:rPr>
        <w:t xml:space="preserve"> </w:t>
      </w:r>
    </w:p>
    <w:p w:rsidR="00A3705E" w:rsidRPr="0058591C" w:rsidRDefault="00A3705E" w:rsidP="00A3705E">
      <w:pPr>
        <w:rPr>
          <w:b/>
          <w:bCs/>
          <w:color w:val="000000"/>
          <w:lang w:val="en-GB"/>
        </w:rPr>
      </w:pPr>
      <w:r w:rsidRPr="0058591C">
        <w:rPr>
          <w:b/>
          <w:bCs/>
          <w:color w:val="000000"/>
          <w:lang w:val="en-GB"/>
        </w:rPr>
        <w:t xml:space="preserve">The type of service </w:t>
      </w:r>
    </w:p>
    <w:p w:rsidR="00A3705E" w:rsidRPr="0058591C" w:rsidRDefault="00A3705E" w:rsidP="00A3705E">
      <w:pPr>
        <w:rPr>
          <w:color w:val="000000"/>
          <w:lang w:val="en-GB"/>
        </w:rPr>
      </w:pPr>
      <w:r w:rsidRPr="0058591C">
        <w:rPr>
          <w:color w:val="000000"/>
          <w:lang w:val="en-GB"/>
        </w:rPr>
        <w:lastRenderedPageBreak/>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rsidR="00A3705E" w:rsidRPr="0058591C" w:rsidRDefault="00A3705E" w:rsidP="00A3705E">
      <w:pPr>
        <w:rPr>
          <w:color w:val="000000"/>
          <w:lang w:val="en-GB"/>
        </w:rPr>
      </w:pPr>
      <w:r w:rsidRPr="0058591C">
        <w:rPr>
          <w:color w:val="000000"/>
          <w:lang w:val="en-GB"/>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behaviour is as it is supposed to be or not.</w:t>
      </w:r>
    </w:p>
    <w:p w:rsidR="00A3705E" w:rsidRPr="0058591C" w:rsidRDefault="00A3705E" w:rsidP="00A3705E">
      <w:pPr>
        <w:rPr>
          <w:b/>
          <w:bCs/>
          <w:color w:val="000000"/>
          <w:lang w:val="en-GB"/>
        </w:rPr>
      </w:pPr>
      <w:r>
        <w:rPr>
          <w:b/>
          <w:bCs/>
          <w:color w:val="000000"/>
          <w:lang w:val="en-GB"/>
        </w:rPr>
        <w:t>Service sensitivity check</w:t>
      </w:r>
    </w:p>
    <w:p w:rsidR="00A3705E" w:rsidRPr="0058591C" w:rsidRDefault="00A3705E" w:rsidP="00A3705E">
      <w:pPr>
        <w:rPr>
          <w:color w:val="000000"/>
          <w:lang w:val="en-GB"/>
        </w:rPr>
      </w:pPr>
      <w:r w:rsidRPr="0058591C">
        <w:rPr>
          <w:color w:val="000000"/>
          <w:lang w:val="en-GB"/>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rsidR="00A3705E" w:rsidRPr="0058591C" w:rsidRDefault="00A3705E" w:rsidP="00A3705E">
      <w:pPr>
        <w:rPr>
          <w:b/>
          <w:bCs/>
          <w:color w:val="000000"/>
          <w:lang w:val="en-GB"/>
        </w:rPr>
      </w:pPr>
      <w:r>
        <w:rPr>
          <w:b/>
          <w:bCs/>
          <w:color w:val="000000"/>
          <w:lang w:val="en-GB"/>
        </w:rPr>
        <w:t>Check the number of interacting services</w:t>
      </w:r>
    </w:p>
    <w:p w:rsidR="00A3705E" w:rsidRPr="0058591C" w:rsidRDefault="00A3705E" w:rsidP="00A3705E">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rsidR="00A3705E" w:rsidRPr="002272A6" w:rsidRDefault="00A3705E" w:rsidP="00A3705E">
      <w:pPr>
        <w:rPr>
          <w:b/>
          <w:bCs/>
          <w:color w:val="000000"/>
          <w:lang w:val="en-GB"/>
        </w:rPr>
      </w:pPr>
      <w:r w:rsidRPr="002272A6">
        <w:rPr>
          <w:b/>
          <w:bCs/>
          <w:color w:val="000000"/>
          <w:lang w:val="en-GB"/>
        </w:rPr>
        <w:t>The evaluation by other microservices</w:t>
      </w:r>
    </w:p>
    <w:p w:rsidR="00A3705E" w:rsidRPr="0058591C" w:rsidRDefault="00A3705E" w:rsidP="00A3705E">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t>
      </w:r>
      <w:r w:rsidRPr="0058591C">
        <w:rPr>
          <w:color w:val="000000"/>
          <w:lang w:val="en-GB"/>
        </w:rPr>
        <w:lastRenderedPageBreak/>
        <w:t xml:space="preserve">what other microservice thinks of the behaviour of the requestor microservice it’ll then help the requested microservice to increase its own positive or negative evaluation of the requestor.  </w:t>
      </w:r>
    </w:p>
    <w:p w:rsidR="00A3705E" w:rsidRPr="0058591C" w:rsidRDefault="00A3705E" w:rsidP="00A3705E">
      <w:pPr>
        <w:rPr>
          <w:b/>
          <w:bCs/>
          <w:color w:val="000000"/>
          <w:lang w:val="en-GB"/>
        </w:rPr>
      </w:pPr>
      <w:r>
        <w:rPr>
          <w:b/>
          <w:bCs/>
          <w:color w:val="000000"/>
          <w:lang w:val="en-GB"/>
        </w:rPr>
        <w:t xml:space="preserve">Age of the microservice </w:t>
      </w:r>
    </w:p>
    <w:p w:rsidR="00A3705E" w:rsidRPr="0058591C" w:rsidRDefault="00A3705E" w:rsidP="00A3705E">
      <w:pPr>
        <w:rPr>
          <w:color w:val="000000"/>
          <w:lang w:val="en-GB"/>
        </w:rPr>
      </w:pPr>
      <w:r w:rsidRPr="0058591C">
        <w:rPr>
          <w:color w:val="000000"/>
          <w:lang w:val="en-GB"/>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 Moreover, some microservices will be replaced by new microservices. And some new microservices will also be added to fulfil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rsidR="00A3705E" w:rsidRPr="0058591C" w:rsidRDefault="00A3705E" w:rsidP="00A3705E">
      <w:pPr>
        <w:rPr>
          <w:b/>
          <w:bCs/>
          <w:color w:val="000000"/>
          <w:lang w:val="en-GB"/>
        </w:rPr>
      </w:pPr>
      <w:r>
        <w:rPr>
          <w:b/>
          <w:bCs/>
          <w:color w:val="000000"/>
          <w:lang w:val="en-GB"/>
        </w:rPr>
        <w:t xml:space="preserve">Trust transitivity </w:t>
      </w:r>
    </w:p>
    <w:p w:rsidR="00A3705E" w:rsidRPr="0058591C" w:rsidRDefault="00A3705E" w:rsidP="00A3705E">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rsidR="00A3705E" w:rsidRPr="0058591C" w:rsidRDefault="00A3705E" w:rsidP="00A3705E">
      <w:pPr>
        <w:rPr>
          <w:b/>
          <w:bCs/>
          <w:color w:val="000000"/>
          <w:lang w:val="en-GB"/>
        </w:rPr>
      </w:pPr>
      <w:r>
        <w:rPr>
          <w:b/>
          <w:bCs/>
          <w:color w:val="000000"/>
          <w:lang w:val="en-GB"/>
        </w:rPr>
        <w:t>The</w:t>
      </w:r>
      <w:r w:rsidRPr="0058591C">
        <w:rPr>
          <w:b/>
          <w:bCs/>
          <w:color w:val="000000"/>
          <w:lang w:val="en-GB"/>
        </w:rPr>
        <w:t xml:space="preserve"> nature of the connection with the microservice </w:t>
      </w:r>
    </w:p>
    <w:p w:rsidR="00A3705E" w:rsidRPr="0058591C" w:rsidRDefault="00A3705E" w:rsidP="00A3705E">
      <w:pPr>
        <w:rPr>
          <w:color w:val="000000"/>
          <w:lang w:val="en-GB"/>
        </w:rPr>
      </w:pPr>
      <w:r w:rsidRPr="0058591C">
        <w:rPr>
          <w:color w:val="000000"/>
          <w:lang w:val="en-GB"/>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w:t>
      </w:r>
      <w:r w:rsidRPr="0058591C">
        <w:rPr>
          <w:color w:val="000000"/>
          <w:lang w:val="en-GB"/>
        </w:rPr>
        <w:lastRenderedPageBreak/>
        <w:t>trust the behaviour or a microservice or not. The reason for this is because if the microservice was installed by the same developers then it is more likely that they will try to unite the way microservices interact with each other inside their system.</w:t>
      </w:r>
    </w:p>
    <w:p w:rsidR="00A3705E" w:rsidRPr="0058591C" w:rsidRDefault="00A3705E" w:rsidP="00A3705E">
      <w:pPr>
        <w:rPr>
          <w:color w:val="000000"/>
          <w:lang w:val="en-GB"/>
        </w:rPr>
      </w:pPr>
      <w:r w:rsidRPr="0058591C">
        <w:rPr>
          <w:color w:val="000000"/>
          <w:lang w:val="en-GB"/>
        </w:rPr>
        <w:t>When microservices have a system that helps them in identifying other microservices and also helps them in making a decision about the behaviour of other microservices. Then the system will exhibit an intelligent behaviour that will help in detecting and eliminating security threats.  In order to obtain a decision about the behaviour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rsidR="00A3705E" w:rsidRDefault="00A3705E" w:rsidP="00A3705E">
      <w:pPr>
        <w:rPr>
          <w:color w:val="000000"/>
          <w:lang w:val="en-GB"/>
        </w:rPr>
      </w:pPr>
      <w:r w:rsidRPr="0058591C">
        <w:rPr>
          <w:color w:val="000000"/>
          <w:lang w:val="en-GB"/>
        </w:rPr>
        <w:t>As can be seen, content trust requirements of microservices are a combination or policy-based trust and reputation-based trust. Microservices have to make a decision of trust the content and behaviour or other microservices based on a combination trust system.</w:t>
      </w:r>
    </w:p>
    <w:p w:rsidR="00A3705E" w:rsidRPr="004E3BAE" w:rsidRDefault="00A3705E" w:rsidP="00A3705E">
      <w:pPr>
        <w:pStyle w:val="Heading3"/>
        <w:rPr>
          <w:lang w:val="en-GB"/>
        </w:rPr>
      </w:pPr>
      <w:bookmarkStart w:id="34" w:name="_Toc534052704"/>
      <w:bookmarkStart w:id="35" w:name="_Toc534297116"/>
      <w:r w:rsidRPr="0058591C">
        <w:rPr>
          <w:lang w:val="en-GB"/>
        </w:rPr>
        <w:t xml:space="preserve">Requirements of </w:t>
      </w:r>
      <w:r>
        <w:rPr>
          <w:lang w:val="en-GB"/>
        </w:rPr>
        <w:t>Developers and Users</w:t>
      </w:r>
      <w:bookmarkEnd w:id="34"/>
      <w:bookmarkEnd w:id="35"/>
    </w:p>
    <w:p w:rsidR="00A3705E" w:rsidRPr="00783F2E" w:rsidRDefault="00A3705E" w:rsidP="00A3705E">
      <w:pPr>
        <w:rPr>
          <w:color w:val="000000" w:themeColor="text1"/>
          <w:lang w:val="en-GB"/>
        </w:rPr>
      </w:pPr>
      <w:r w:rsidRPr="00783F2E">
        <w:rPr>
          <w:color w:val="000000" w:themeColor="text1"/>
          <w:lang w:val="en-GB"/>
        </w:rPr>
        <w:t>Developers are the person or the group of people who are creating the application. From their point of view when trying to handle content trust between microservices, there can be two cases:</w:t>
      </w:r>
    </w:p>
    <w:p w:rsidR="00A3705E" w:rsidRPr="00783F2E" w:rsidRDefault="00A3705E" w:rsidP="00A3705E">
      <w:pPr>
        <w:pStyle w:val="ListParagraph"/>
        <w:numPr>
          <w:ilvl w:val="0"/>
          <w:numId w:val="27"/>
        </w:numPr>
        <w:rPr>
          <w:color w:val="000000" w:themeColor="text1"/>
          <w:lang w:val="en-GB"/>
        </w:rPr>
      </w:pPr>
      <w:r w:rsidRPr="00783F2E">
        <w:rPr>
          <w:color w:val="000000" w:themeColor="text1"/>
          <w:lang w:val="en-GB"/>
        </w:rPr>
        <w:t>All microservices are developed in-house</w:t>
      </w:r>
    </w:p>
    <w:p w:rsidR="00A3705E" w:rsidRPr="00783F2E" w:rsidRDefault="00A3705E" w:rsidP="00A3705E">
      <w:pPr>
        <w:pStyle w:val="ListParagraph"/>
        <w:numPr>
          <w:ilvl w:val="0"/>
          <w:numId w:val="27"/>
        </w:numPr>
        <w:rPr>
          <w:color w:val="000000" w:themeColor="text1"/>
          <w:lang w:val="en-GB"/>
        </w:rPr>
      </w:pPr>
      <w:r w:rsidRPr="00783F2E">
        <w:rPr>
          <w:color w:val="000000" w:themeColor="text1"/>
          <w:lang w:val="en-GB"/>
        </w:rPr>
        <w:t>Some microservices are developed by a third-part</w:t>
      </w:r>
    </w:p>
    <w:p w:rsidR="00A3705E" w:rsidRPr="00783F2E" w:rsidRDefault="00A3705E" w:rsidP="00A3705E">
      <w:pPr>
        <w:rPr>
          <w:color w:val="000000" w:themeColor="text1"/>
          <w:lang w:val="en-GB"/>
        </w:rPr>
      </w:pPr>
      <w:r w:rsidRPr="00783F2E">
        <w:rPr>
          <w:color w:val="000000" w:themeColor="text1"/>
          <w:lang w:val="en-GB"/>
        </w:rPr>
        <w:t>When having all the microservices as an internal product, something developed by the same company then trusting the behaviour of different microservice is not as important. The reason for this is that when developers develop a microservice they’ll be able to trust its behaviour directly. They will be sure that no hidden intentions are implemented or any harmful behaviour intentionally in place.  Furthermore, some concerns should be taken into consideration if in the future some microservices will be introduced from a third-party.</w:t>
      </w:r>
    </w:p>
    <w:p w:rsidR="00A3705E" w:rsidRPr="00702EB7" w:rsidRDefault="00A3705E" w:rsidP="00A3705E">
      <w:pPr>
        <w:rPr>
          <w:color w:val="000000" w:themeColor="text1"/>
          <w:lang w:val="en-GB"/>
        </w:rPr>
      </w:pPr>
      <w:r w:rsidRPr="00702EB7">
        <w:rPr>
          <w:color w:val="000000" w:themeColor="text1"/>
          <w:lang w:val="en-GB"/>
        </w:rPr>
        <w:t xml:space="preserve">On the other hand, when some microservices are developed by a third-party, then developers must make sure that microservices of both sides will be able to communicate with each other to verify their behaviour and build their trust. Developers should be able </w:t>
      </w:r>
      <w:r w:rsidRPr="00702EB7">
        <w:rPr>
          <w:color w:val="000000" w:themeColor="text1"/>
          <w:lang w:val="en-GB"/>
        </w:rPr>
        <w:lastRenderedPageBreak/>
        <w:t>to adapt any third-party microservices. In such a way make it able to provide the requested information. Such information as identity verification, age of operation, the type of service provided, and so on. This information will help microservices to make a decision of whether they should trust the behaviour of a certain microservice or not. Failing to do so while having a content trust system implemented could create many problems.</w:t>
      </w:r>
    </w:p>
    <w:p w:rsidR="00A3705E" w:rsidRPr="00702EB7" w:rsidRDefault="00A3705E" w:rsidP="00A3705E">
      <w:pPr>
        <w:rPr>
          <w:color w:val="000000" w:themeColor="text1"/>
          <w:lang w:val="en-GB"/>
        </w:rPr>
      </w:pPr>
      <w:r w:rsidRPr="00702EB7">
        <w:rPr>
          <w:color w:val="000000" w:themeColor="text1"/>
          <w:lang w:val="en-GB"/>
        </w:rPr>
        <w:t xml:space="preserve">On the other hand, users of the system don’t have any content trust requirements. The reason for this is because content trust is something related to the interaction between microservices themselves. It is all internal behaviour. </w:t>
      </w:r>
    </w:p>
    <w:p w:rsidR="00A3705E" w:rsidRDefault="00A3705E" w:rsidP="00A3705E">
      <w:pPr>
        <w:pStyle w:val="Heading2"/>
        <w:rPr>
          <w:lang w:val="en-GB"/>
        </w:rPr>
      </w:pPr>
      <w:bookmarkStart w:id="36" w:name="_Toc534052705"/>
      <w:bookmarkStart w:id="37" w:name="_Toc534297117"/>
      <w:r w:rsidRPr="00F841E3">
        <w:rPr>
          <w:lang w:val="en-GB"/>
        </w:rPr>
        <w:t>Literature review</w:t>
      </w:r>
      <w:bookmarkEnd w:id="36"/>
      <w:bookmarkEnd w:id="37"/>
      <w:r w:rsidRPr="00F841E3">
        <w:rPr>
          <w:lang w:val="en-GB"/>
        </w:rPr>
        <w:t xml:space="preserve"> </w:t>
      </w:r>
    </w:p>
    <w:p w:rsidR="00A3705E" w:rsidRDefault="00A3705E" w:rsidP="00A3705E">
      <w:pPr>
        <w:pStyle w:val="NormalText"/>
        <w:rPr>
          <w:lang w:val="en-GB"/>
        </w:rPr>
      </w:pPr>
      <w:r>
        <w:rPr>
          <w:lang w:val="en-GB"/>
        </w:rPr>
        <w:t>This section presents a literature review for microservices as well as trust in computer system.</w:t>
      </w:r>
    </w:p>
    <w:p w:rsidR="00A3705E" w:rsidRDefault="00A3705E" w:rsidP="00A3705E">
      <w:pPr>
        <w:pStyle w:val="Heading3"/>
        <w:rPr>
          <w:lang w:val="en-GB"/>
        </w:rPr>
      </w:pPr>
      <w:bookmarkStart w:id="38" w:name="_Toc534052706"/>
      <w:bookmarkStart w:id="39" w:name="_Toc534297118"/>
      <w:r>
        <w:rPr>
          <w:lang w:val="en-GB"/>
        </w:rPr>
        <w:t>Microservices and Micro frontends literature review</w:t>
      </w:r>
      <w:bookmarkEnd w:id="38"/>
      <w:bookmarkEnd w:id="39"/>
    </w:p>
    <w:p w:rsidR="00A3705E" w:rsidRDefault="00A3705E" w:rsidP="00A3705E">
      <w:pPr>
        <w:pStyle w:val="NormalText"/>
        <w:rPr>
          <w:lang w:val="en-GB"/>
        </w:rPr>
      </w:pPr>
      <w:r>
        <w:rPr>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A3705E" w:rsidRDefault="00A3705E" w:rsidP="00A3705E">
      <w:pPr>
        <w:pStyle w:val="NormalText"/>
        <w:rPr>
          <w:lang w:val="en-GB"/>
        </w:rPr>
      </w:pPr>
      <w:r>
        <w:rPr>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w:t>
      </w:r>
      <w:r w:rsidRPr="003F2215">
        <w:rPr>
          <w:lang w:val="en-GB"/>
        </w:rPr>
        <w:t>independent frontend components</w:t>
      </w:r>
      <w:r>
        <w:rPr>
          <w:lang w:val="en-GB"/>
        </w:rPr>
        <w:t xml:space="preserve">”. It goes on to explain that the system can be split into parts and each part could have its micro frontend, a microservice, and maybe a database according to [42]. </w:t>
      </w:r>
    </w:p>
    <w:p w:rsidR="00A3705E" w:rsidRDefault="00A3705E" w:rsidP="00A3705E">
      <w:pPr>
        <w:pStyle w:val="NormalText"/>
        <w:rPr>
          <w:lang w:val="en-GB"/>
        </w:rPr>
      </w:pPr>
      <w:r>
        <w:rPr>
          <w:lang w:val="en-GB"/>
        </w:rPr>
        <w:t>Instead of writing the application as a monolithic one, it can be divided into small parts. “</w:t>
      </w:r>
      <w:r w:rsidRPr="00466132">
        <w:rPr>
          <w:lang w:val="en-GB"/>
        </w:rPr>
        <w:t>an approach to developing web application as a composition of small frontend apps</w:t>
      </w:r>
      <w:r>
        <w:rPr>
          <w:lang w:val="en-GB"/>
        </w:rPr>
        <w:t>” as defined in [44].</w:t>
      </w:r>
    </w:p>
    <w:p w:rsidR="00A3705E" w:rsidRPr="005A5238" w:rsidRDefault="00A3705E" w:rsidP="00A3705E">
      <w:pPr>
        <w:pStyle w:val="NormalText"/>
        <w:rPr>
          <w:lang w:val="en-GB"/>
        </w:rPr>
      </w:pPr>
      <w:r>
        <w:rPr>
          <w:lang w:val="en-GB"/>
        </w:rPr>
        <w:lastRenderedPageBreak/>
        <w:t>The writer in [45] agrees with [43] where it mentions that, micro frontends is the concept of microservices applied to the frontend. Furthermore, [45] presents an important feature of micro frontends which is developing each part using the right technology. It is described as “</w:t>
      </w:r>
      <w:r w:rsidRPr="00DB1844">
        <w:rPr>
          <w:lang w:val="en-GB"/>
        </w:rPr>
        <w:t>use different te</w:t>
      </w:r>
      <w:r>
        <w:rPr>
          <w:lang w:val="en-GB"/>
        </w:rPr>
        <w:t>chnology for different services”. Services here refers to micro frontends.</w:t>
      </w:r>
    </w:p>
    <w:p w:rsidR="00A3705E" w:rsidRDefault="00A3705E" w:rsidP="00A3705E">
      <w:pPr>
        <w:pStyle w:val="NormalText"/>
      </w:pPr>
      <w: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rsidR="00A3705E" w:rsidRDefault="00A3705E" w:rsidP="00A3705E">
      <w:pPr>
        <w:pStyle w:val="NormalText"/>
      </w:pPr>
      <w: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rsidR="00A3705E" w:rsidRDefault="00A3705E" w:rsidP="00A3705E">
      <w:pPr>
        <w:pStyle w:val="NormalText"/>
      </w:pPr>
      <w: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rsidR="00A3705E" w:rsidRDefault="00A3705E" w:rsidP="00A3705E">
      <w:pPr>
        <w:pStyle w:val="NormalText"/>
      </w:pPr>
      <w: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w:t>
      </w:r>
      <w:r>
        <w:lastRenderedPageBreak/>
        <w:t>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rsidR="00A3705E" w:rsidRDefault="00A3705E" w:rsidP="00A3705E">
      <w:pPr>
        <w:pStyle w:val="NormalText"/>
      </w:pPr>
      <w: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rsidR="00A3705E" w:rsidRDefault="00A3705E" w:rsidP="00A3705E">
      <w:pPr>
        <w:pStyle w:val="NormalText"/>
      </w:pPr>
      <w: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rsidR="00A3705E" w:rsidRDefault="00A3705E" w:rsidP="00A3705E">
      <w:pPr>
        <w:pStyle w:val="NormalText"/>
      </w:pPr>
      <w:r>
        <w:t xml:space="preserve">Furthermore, some researchers [29] suggest that microservices are supposed to be easily-replaced components. The same is suggested in [1] where microservices should have the possibility of being isolated from the rest of the system or even getting replaced </w:t>
      </w:r>
      <w:r>
        <w:lastRenderedPageBreak/>
        <w:t>completely. Such replacement and changes should not create complications for the system [1].</w:t>
      </w:r>
    </w:p>
    <w:p w:rsidR="00A3705E" w:rsidRDefault="00A3705E" w:rsidP="00A3705E">
      <w:pPr>
        <w:pStyle w:val="NormalText"/>
      </w:pPr>
      <w: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A3705E" w:rsidRDefault="00A3705E" w:rsidP="00A3705E">
      <w:pPr>
        <w:pStyle w:val="NormalText"/>
      </w:pPr>
      <w: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A3705E" w:rsidRPr="007C685D" w:rsidRDefault="00A3705E" w:rsidP="00A3705E">
      <w:pPr>
        <w:pStyle w:val="NormalText"/>
        <w:rPr>
          <w:b/>
          <w:bCs/>
        </w:rPr>
      </w:pPr>
      <w:r w:rsidRPr="007C685D">
        <w:rPr>
          <w:b/>
          <w:bCs/>
        </w:rPr>
        <w:t>Microservices vs monolithic</w:t>
      </w:r>
    </w:p>
    <w:p w:rsidR="00A3705E" w:rsidRDefault="00A3705E" w:rsidP="00A3705E">
      <w:pPr>
        <w:pStyle w:val="NormalText"/>
      </w:pPr>
      <w:r>
        <w:t xml:space="preserve">This section will give a comparison overview of microservices vs monolithic architecture in literature. The comparison will focus on the following:   </w:t>
      </w:r>
    </w:p>
    <w:p w:rsidR="00A3705E" w:rsidRPr="007C685D" w:rsidRDefault="00A3705E" w:rsidP="00A3705E">
      <w:pPr>
        <w:pStyle w:val="ListParagraph"/>
        <w:numPr>
          <w:ilvl w:val="0"/>
          <w:numId w:val="26"/>
        </w:numPr>
        <w:rPr>
          <w:color w:val="000000"/>
          <w:lang w:val="en-GB"/>
        </w:rPr>
      </w:pPr>
      <w:r w:rsidRPr="007C685D">
        <w:rPr>
          <w:color w:val="000000"/>
          <w:lang w:val="en-GB"/>
        </w:rPr>
        <w:t>Size</w:t>
      </w:r>
    </w:p>
    <w:p w:rsidR="00A3705E" w:rsidRPr="007C685D" w:rsidRDefault="00A3705E" w:rsidP="00A3705E">
      <w:pPr>
        <w:pStyle w:val="ListParagraph"/>
        <w:numPr>
          <w:ilvl w:val="0"/>
          <w:numId w:val="26"/>
        </w:numPr>
        <w:rPr>
          <w:color w:val="000000"/>
          <w:lang w:val="en-GB"/>
        </w:rPr>
      </w:pPr>
      <w:r w:rsidRPr="007C685D">
        <w:rPr>
          <w:color w:val="000000"/>
          <w:lang w:val="en-GB"/>
        </w:rPr>
        <w:t>Scalability</w:t>
      </w:r>
    </w:p>
    <w:p w:rsidR="00A3705E" w:rsidRPr="007C685D" w:rsidRDefault="00A3705E" w:rsidP="00A3705E">
      <w:pPr>
        <w:pStyle w:val="ListParagraph"/>
        <w:numPr>
          <w:ilvl w:val="0"/>
          <w:numId w:val="26"/>
        </w:numPr>
        <w:rPr>
          <w:color w:val="000000"/>
          <w:lang w:val="en-GB"/>
        </w:rPr>
      </w:pPr>
      <w:r w:rsidRPr="007C685D">
        <w:rPr>
          <w:color w:val="000000"/>
          <w:lang w:val="en-GB"/>
        </w:rPr>
        <w:t>Loose coupling</w:t>
      </w:r>
    </w:p>
    <w:p w:rsidR="00A3705E" w:rsidRPr="007C685D" w:rsidRDefault="00A3705E" w:rsidP="00A3705E">
      <w:pPr>
        <w:pStyle w:val="ListParagraph"/>
        <w:numPr>
          <w:ilvl w:val="0"/>
          <w:numId w:val="26"/>
        </w:numPr>
        <w:rPr>
          <w:color w:val="000000"/>
          <w:lang w:val="en-GB"/>
        </w:rPr>
      </w:pPr>
      <w:r w:rsidRPr="007C685D">
        <w:rPr>
          <w:color w:val="000000"/>
          <w:lang w:val="en-GB"/>
        </w:rPr>
        <w:t>Maintainability</w:t>
      </w:r>
    </w:p>
    <w:p w:rsidR="00A3705E" w:rsidRPr="007C685D" w:rsidRDefault="00A3705E" w:rsidP="00A3705E">
      <w:pPr>
        <w:pStyle w:val="NormalText"/>
        <w:rPr>
          <w:b/>
          <w:bCs/>
        </w:rPr>
      </w:pPr>
      <w:r w:rsidRPr="007C685D">
        <w:rPr>
          <w:b/>
          <w:bCs/>
        </w:rPr>
        <w:t>Size</w:t>
      </w:r>
    </w:p>
    <w:p w:rsidR="00A3705E" w:rsidRDefault="00A3705E" w:rsidP="00A3705E">
      <w:pPr>
        <w:pStyle w:val="NormalText"/>
      </w:pPr>
      <w: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A3705E" w:rsidRDefault="00A3705E" w:rsidP="00A3705E">
      <w:pPr>
        <w:pStyle w:val="NormalText"/>
      </w:pPr>
      <w:r>
        <w:lastRenderedPageBreak/>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A3705E" w:rsidRDefault="00A3705E" w:rsidP="00A3705E">
      <w:pPr>
        <w:pStyle w:val="NormalText"/>
      </w:pPr>
      <w: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A3705E" w:rsidRPr="007C685D" w:rsidRDefault="00A3705E" w:rsidP="00A3705E">
      <w:pPr>
        <w:pStyle w:val="NormalText"/>
        <w:rPr>
          <w:b/>
          <w:bCs/>
        </w:rPr>
      </w:pPr>
      <w:r w:rsidRPr="007C685D">
        <w:rPr>
          <w:b/>
          <w:bCs/>
        </w:rPr>
        <w:t>Scalability</w:t>
      </w:r>
    </w:p>
    <w:p w:rsidR="00A3705E" w:rsidRDefault="00A3705E" w:rsidP="00A3705E">
      <w:pPr>
        <w:pStyle w:val="NormalText"/>
      </w:pPr>
      <w:r>
        <w:t>Applications based on microservices have the chance to grow when there is a need for new features in the application. Adding such new features means adding new services to the system. And adding new services to the system is usually an easy task.</w:t>
      </w:r>
    </w:p>
    <w:p w:rsidR="00A3705E" w:rsidRDefault="00A3705E" w:rsidP="00A3705E">
      <w:pPr>
        <w:pStyle w:val="NormalText"/>
      </w:pPr>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A3705E" w:rsidRDefault="00A3705E" w:rsidP="00A3705E">
      <w:pPr>
        <w:pStyle w:val="NormalText"/>
      </w:pPr>
      <w:r>
        <w:t>In the book The Art of Scalability [35] the scale cube is introduced. It can be seen in figure 2.1. The Scale Cube has 3 axes: X-axis, Y-axis, and Z-axis [35]</w:t>
      </w:r>
    </w:p>
    <w:p w:rsidR="00A3705E" w:rsidRPr="007C685D" w:rsidRDefault="00A3705E" w:rsidP="00A3705E">
      <w:pPr>
        <w:pStyle w:val="ListParagraph"/>
        <w:numPr>
          <w:ilvl w:val="0"/>
          <w:numId w:val="26"/>
        </w:numPr>
        <w:rPr>
          <w:color w:val="000000"/>
          <w:lang w:val="en-GB"/>
        </w:rPr>
      </w:pPr>
      <w:r w:rsidRPr="007C685D">
        <w:rPr>
          <w:color w:val="000000"/>
          <w:lang w:val="en-GB"/>
        </w:rPr>
        <w:t>Horizontal Duplication and Cloning (X-Axis)</w:t>
      </w:r>
    </w:p>
    <w:p w:rsidR="00A3705E" w:rsidRPr="007C685D" w:rsidRDefault="00A3705E" w:rsidP="00A3705E">
      <w:pPr>
        <w:pStyle w:val="ListParagraph"/>
        <w:numPr>
          <w:ilvl w:val="0"/>
          <w:numId w:val="26"/>
        </w:numPr>
        <w:rPr>
          <w:color w:val="000000"/>
          <w:lang w:val="en-GB"/>
        </w:rPr>
      </w:pPr>
      <w:r w:rsidRPr="007C685D">
        <w:rPr>
          <w:color w:val="000000"/>
          <w:lang w:val="en-GB"/>
        </w:rPr>
        <w:t>Functional Decomposition and Segmentation (Y-Axis)</w:t>
      </w:r>
    </w:p>
    <w:p w:rsidR="00A3705E" w:rsidRPr="007C685D" w:rsidRDefault="00A3705E" w:rsidP="00A3705E">
      <w:pPr>
        <w:pStyle w:val="ListParagraph"/>
        <w:numPr>
          <w:ilvl w:val="0"/>
          <w:numId w:val="26"/>
        </w:numPr>
        <w:rPr>
          <w:color w:val="000000"/>
          <w:lang w:val="en-GB"/>
        </w:rPr>
      </w:pPr>
      <w:r w:rsidRPr="007C685D">
        <w:rPr>
          <w:color w:val="000000"/>
          <w:lang w:val="en-GB"/>
        </w:rPr>
        <w:t>Horizontal Data Partitioning - Shards (Z-Axis)</w:t>
      </w:r>
    </w:p>
    <w:p w:rsidR="00A3705E" w:rsidRDefault="00A3705E" w:rsidP="00A3705E">
      <w:pPr>
        <w:pStyle w:val="NormalText"/>
      </w:pPr>
      <w:r>
        <w:t xml:space="preserve">Commonly, monolithic-based application can scale only on one axis, that’s (X-Axis). On the other hand, a microservice-based application have the ability to scale over all three axes [36]. </w:t>
      </w:r>
    </w:p>
    <w:p w:rsidR="00A3705E" w:rsidRDefault="00A3705E" w:rsidP="00A3705E">
      <w:pPr>
        <w:pStyle w:val="NormalText"/>
        <w:keepNext/>
        <w:jc w:val="center"/>
      </w:pPr>
      <w:r>
        <w:rPr>
          <w:noProof/>
          <w:lang w:val="en-US"/>
        </w:rPr>
        <w:lastRenderedPageBreak/>
        <w:drawing>
          <wp:inline distT="0" distB="0" distL="0" distR="0" wp14:anchorId="074424C2" wp14:editId="5C42D874">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rsidR="00A3705E" w:rsidRDefault="00A3705E" w:rsidP="00A3705E">
      <w:pPr>
        <w:pStyle w:val="Caption"/>
      </w:pPr>
      <w:bookmarkStart w:id="40" w:name="_Toc530852680"/>
      <w:bookmarkStart w:id="41" w:name="_Toc534297190"/>
      <w:r>
        <w:t xml:space="preserve">Figure </w:t>
      </w:r>
      <w:fldSimple w:instr=" STYLEREF 1 \s ">
        <w:r w:rsidR="008E59C8">
          <w:rPr>
            <w:rFonts w:hint="cs"/>
            <w:noProof/>
            <w:cs/>
          </w:rPr>
          <w:t>‎</w:t>
        </w:r>
        <w:r w:rsidR="008E59C8">
          <w:rPr>
            <w:noProof/>
          </w:rPr>
          <w:t>2</w:t>
        </w:r>
      </w:fldSimple>
      <w:r w:rsidR="008E59C8">
        <w:noBreakHyphen/>
      </w:r>
      <w:fldSimple w:instr=" SEQ Figure \* ARABIC \s 1 ">
        <w:r w:rsidR="008E59C8">
          <w:rPr>
            <w:noProof/>
          </w:rPr>
          <w:t>1</w:t>
        </w:r>
      </w:fldSimple>
      <w:r>
        <w:t xml:space="preserve"> Scale Cube [35]</w:t>
      </w:r>
      <w:bookmarkEnd w:id="40"/>
      <w:bookmarkEnd w:id="41"/>
    </w:p>
    <w:p w:rsidR="00A3705E" w:rsidRPr="007C685D" w:rsidRDefault="00A3705E" w:rsidP="00A3705E">
      <w:pPr>
        <w:pStyle w:val="NormalText"/>
        <w:rPr>
          <w:b/>
          <w:bCs/>
        </w:rPr>
      </w:pPr>
      <w:r w:rsidRPr="007C685D">
        <w:rPr>
          <w:b/>
          <w:bCs/>
        </w:rPr>
        <w:t>Loose coupling</w:t>
      </w:r>
    </w:p>
    <w:p w:rsidR="00A3705E" w:rsidRDefault="00A3705E" w:rsidP="00A3705E">
      <w:pPr>
        <w:pStyle w:val="NormalText"/>
      </w:pPr>
      <w: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A3705E" w:rsidRPr="007C685D" w:rsidRDefault="00A3705E" w:rsidP="00A3705E">
      <w:pPr>
        <w:pStyle w:val="NormalText"/>
        <w:rPr>
          <w:b/>
          <w:bCs/>
        </w:rPr>
      </w:pPr>
      <w:r w:rsidRPr="007C685D">
        <w:rPr>
          <w:b/>
          <w:bCs/>
        </w:rPr>
        <w:t>Maintainability</w:t>
      </w:r>
    </w:p>
    <w:p w:rsidR="00A3705E" w:rsidRDefault="00A3705E" w:rsidP="00A3705E">
      <w:pPr>
        <w:pStyle w:val="NormalText"/>
      </w:pPr>
      <w: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A3705E" w:rsidRDefault="00A3705E" w:rsidP="00A3705E">
      <w:pPr>
        <w:pStyle w:val="VSRTEST"/>
        <w:framePr w:w="0" w:vSpace="0" w:wrap="auto" w:vAnchor="margin" w:xAlign="left" w:yAlign="inline" w:anchorLock="0"/>
        <w:spacing w:after="0"/>
        <w:jc w:val="left"/>
      </w:pPr>
      <w:r>
        <w:t xml:space="preserve">In [34] researchers use different points to compare monolithic-based applications to microservices-based application. Table 2.1 presents the comparison. They conclude that </w:t>
      </w:r>
      <w:r>
        <w:lastRenderedPageBreak/>
        <w:t xml:space="preserve">both architecture styles have positive and negative points. In general microservice architecture is more suitable for projects with big codebase. But once the project is small </w:t>
      </w:r>
      <w:r w:rsidRPr="00447D8B">
        <w:t>building it with microservices architecture could bring an additional overhead [34].</w:t>
      </w:r>
    </w:p>
    <w:p w:rsidR="00A3705E" w:rsidRPr="00447D8B" w:rsidRDefault="00A3705E" w:rsidP="00A3705E">
      <w:pPr>
        <w:pStyle w:val="VSRTEST"/>
        <w:framePr w:w="0" w:vSpace="0" w:wrap="auto" w:vAnchor="margin" w:xAlign="left" w:yAlign="inline" w:anchorLock="0"/>
        <w:spacing w:after="0"/>
        <w:jc w:val="left"/>
        <w:rPr>
          <w:b/>
          <w:bCs/>
          <w:color w:val="000000"/>
          <w:lang w:val="en-GB"/>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A3705E" w:rsidRPr="00447D8B" w:rsidTr="00A370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Category</w:t>
            </w:r>
          </w:p>
        </w:tc>
        <w:tc>
          <w:tcPr>
            <w:tcW w:w="2805" w:type="dxa"/>
            <w:tcBorders>
              <w:bottom w:val="none" w:sz="0" w:space="0" w:color="auto"/>
            </w:tcBorders>
          </w:tcPr>
          <w:p w:rsidR="00A3705E" w:rsidRPr="00447D8B"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Monolith</w:t>
            </w:r>
          </w:p>
        </w:tc>
        <w:tc>
          <w:tcPr>
            <w:tcW w:w="2853" w:type="dxa"/>
            <w:tcBorders>
              <w:bottom w:val="none" w:sz="0" w:space="0" w:color="auto"/>
            </w:tcBorders>
          </w:tcPr>
          <w:p w:rsidR="00A3705E" w:rsidRPr="00447D8B"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Microservices</w:t>
            </w:r>
          </w:p>
        </w:tc>
      </w:tr>
      <w:tr w:rsidR="00A3705E" w:rsidRPr="00447D8B"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Time to market</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Fast in the beginning, slower</w:t>
            </w:r>
          </w:p>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Later as codebase grows.</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Slower in the beginning because</w:t>
            </w:r>
          </w:p>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of the technical challenges that microservices have. Faster later</w:t>
            </w:r>
          </w:p>
        </w:tc>
      </w:tr>
      <w:tr w:rsidR="00A3705E" w:rsidRPr="00447D8B"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Refactoring</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do, as changes can affect multiple places.</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Easier and safe because changes are contained inside the microservice.</w:t>
            </w:r>
          </w:p>
        </w:tc>
      </w:tr>
      <w:tr w:rsidR="00A3705E" w:rsidRPr="00447D8B"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Deployment</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The whole monolith has to be deployed always.</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Can be deployed in small parts, only one service at a time.</w:t>
            </w:r>
          </w:p>
        </w:tc>
      </w:tr>
      <w:tr w:rsidR="00A3705E" w:rsidRPr="00447D8B"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Coding language</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change. As codebase is large. Requires big rewriting.</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Language and tools can be selected per service. Services are small so changing is easy.</w:t>
            </w:r>
          </w:p>
        </w:tc>
      </w:tr>
      <w:tr w:rsidR="00A3705E" w:rsidRPr="00447D8B"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Scaling</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means deploying the whole monolith.</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can be done per service.</w:t>
            </w:r>
          </w:p>
        </w:tc>
      </w:tr>
      <w:tr w:rsidR="00A3705E" w:rsidRPr="00447D8B"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DevOps skills</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Doesn’t require much as the number of technologies is limited.</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Multiple different technologies a lot of DevOps skills required.</w:t>
            </w:r>
          </w:p>
        </w:tc>
      </w:tr>
      <w:tr w:rsidR="00A3705E" w:rsidRPr="00447D8B"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Understandability</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Hard to understand as complexity is high. A lot of moving parts.</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Easy to understand as codebase</w:t>
            </w:r>
          </w:p>
          <w:p w:rsidR="00A3705E" w:rsidRPr="00447D8B"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is strictly modular and services use SRP.</w:t>
            </w:r>
          </w:p>
        </w:tc>
      </w:tr>
      <w:tr w:rsidR="00A3705E" w:rsidRPr="00447D8B"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rsidR="00A3705E" w:rsidRPr="00447D8B" w:rsidRDefault="00A3705E" w:rsidP="00A3705E">
            <w:pPr>
              <w:pStyle w:val="VSRTEST"/>
              <w:framePr w:w="0" w:vSpace="0" w:wrap="auto" w:vAnchor="margin" w:xAlign="left" w:yAlign="inline" w:anchorLock="0"/>
              <w:spacing w:after="0"/>
              <w:jc w:val="left"/>
              <w:rPr>
                <w:color w:val="000000"/>
                <w:lang w:val="en-GB"/>
              </w:rPr>
            </w:pPr>
            <w:r w:rsidRPr="00447D8B">
              <w:rPr>
                <w:color w:val="000000"/>
                <w:lang w:val="en-GB"/>
              </w:rPr>
              <w:t>Performance</w:t>
            </w:r>
          </w:p>
        </w:tc>
        <w:tc>
          <w:tcPr>
            <w:tcW w:w="2805"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No communicational overhead.</w:t>
            </w:r>
          </w:p>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Technology stack might not support performance.</w:t>
            </w:r>
          </w:p>
        </w:tc>
        <w:tc>
          <w:tcPr>
            <w:tcW w:w="2853" w:type="dxa"/>
          </w:tcPr>
          <w:p w:rsidR="00A3705E" w:rsidRPr="00447D8B"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Communication adds overhead.</w:t>
            </w:r>
          </w:p>
          <w:p w:rsidR="00A3705E" w:rsidRPr="00447D8B" w:rsidRDefault="00A3705E" w:rsidP="00A3705E">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Possible performance gains because of technology choices</w:t>
            </w:r>
          </w:p>
        </w:tc>
      </w:tr>
    </w:tbl>
    <w:p w:rsidR="00A3705E" w:rsidRPr="005A5238" w:rsidRDefault="00A3705E" w:rsidP="00A3705E">
      <w:pPr>
        <w:pStyle w:val="Caption"/>
      </w:pPr>
      <w:bookmarkStart w:id="42" w:name="_Toc530852892"/>
      <w:bookmarkStart w:id="43" w:name="_Toc534297181"/>
      <w:r>
        <w:t xml:space="preserve">Table </w:t>
      </w:r>
      <w:r w:rsidR="0033463E">
        <w:fldChar w:fldCharType="begin"/>
      </w:r>
      <w:r w:rsidR="0033463E">
        <w:instrText xml:space="preserve"> STYLEREF 1 \s </w:instrText>
      </w:r>
      <w:r w:rsidR="0033463E">
        <w:fldChar w:fldCharType="separate"/>
      </w:r>
      <w:r>
        <w:rPr>
          <w:rFonts w:hint="cs"/>
          <w:noProof/>
          <w:cs/>
        </w:rPr>
        <w:t>‎</w:t>
      </w:r>
      <w:r>
        <w:rPr>
          <w:noProof/>
        </w:rPr>
        <w:t>2</w:t>
      </w:r>
      <w:r w:rsidR="0033463E">
        <w:rPr>
          <w:noProof/>
        </w:rPr>
        <w:fldChar w:fldCharType="end"/>
      </w:r>
      <w:r>
        <w:t>.</w:t>
      </w:r>
      <w:r w:rsidR="0033463E">
        <w:fldChar w:fldCharType="begin"/>
      </w:r>
      <w:r w:rsidR="0033463E">
        <w:instrText xml:space="preserve"> SEQ Table \* ARABIC \s 1 </w:instrText>
      </w:r>
      <w:r w:rsidR="0033463E">
        <w:fldChar w:fldCharType="separate"/>
      </w:r>
      <w:r>
        <w:rPr>
          <w:noProof/>
        </w:rPr>
        <w:t>1</w:t>
      </w:r>
      <w:r w:rsidR="0033463E">
        <w:rPr>
          <w:noProof/>
        </w:rPr>
        <w:fldChar w:fldCharType="end"/>
      </w:r>
      <w:r>
        <w:t xml:space="preserve"> </w:t>
      </w:r>
      <w:r w:rsidRPr="00C22825">
        <w:t>Comparing monolith and microservices [34]</w:t>
      </w:r>
      <w:bookmarkEnd w:id="42"/>
      <w:bookmarkEnd w:id="43"/>
    </w:p>
    <w:p w:rsidR="00A3705E" w:rsidRPr="00C65E38" w:rsidRDefault="00A3705E" w:rsidP="00A3705E">
      <w:pPr>
        <w:pStyle w:val="Heading3"/>
        <w:rPr>
          <w:lang w:val="en-GB"/>
        </w:rPr>
      </w:pPr>
      <w:bookmarkStart w:id="44" w:name="_Toc534052707"/>
      <w:bookmarkStart w:id="45" w:name="_Toc534297119"/>
      <w:r w:rsidRPr="00C65E38">
        <w:rPr>
          <w:lang w:val="en-GB"/>
        </w:rPr>
        <w:lastRenderedPageBreak/>
        <w:t>Trust literature review</w:t>
      </w:r>
      <w:bookmarkEnd w:id="44"/>
      <w:bookmarkEnd w:id="45"/>
    </w:p>
    <w:p w:rsidR="00A3705E" w:rsidRDefault="00A3705E" w:rsidP="00A3705E">
      <w:r>
        <w:t>This part of the thesis tries to present a literature review of trust and the different mechanisms used to help secure the behavior of a software.</w:t>
      </w:r>
    </w:p>
    <w:p w:rsidR="00A3705E" w:rsidRDefault="00A3705E" w:rsidP="00A3705E">
      <w:r>
        <w:t>First, a definition of trust is illustrated, to give the reader a broader understanding of trust and its use in the literature.  The next step is presenting the different techniques of trust as used by researchers and software developers.</w:t>
      </w:r>
    </w:p>
    <w:p w:rsidR="00A3705E" w:rsidRPr="00C65E38" w:rsidRDefault="00A3705E" w:rsidP="00A3705E">
      <w:pPr>
        <w:rPr>
          <w:b/>
          <w:bCs/>
        </w:rPr>
      </w:pPr>
      <w:r w:rsidRPr="00C65E38">
        <w:rPr>
          <w:b/>
          <w:bCs/>
        </w:rPr>
        <w:t>Definition of trust</w:t>
      </w:r>
    </w:p>
    <w:p w:rsidR="00A3705E" w:rsidRDefault="00A3705E" w:rsidP="00A3705E">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A3705E" w:rsidRDefault="00A3705E" w:rsidP="00A3705E">
      <w:r>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rsidR="00A3705E" w:rsidRDefault="00A3705E" w:rsidP="00A3705E">
      <w:r>
        <w:t xml:space="preserve">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resources for the efficient execution of job with respect to established policies”. While </w:t>
      </w:r>
      <w:r>
        <w:lastRenderedPageBreak/>
        <w:t>according to [18] code trust “exists from service provider’s side to subject’s side that subject will generate a legitimate request consisting of virus free code and will not produce malicious results and does not temper other results/information/code”</w:t>
      </w:r>
    </w:p>
    <w:p w:rsidR="00A3705E" w:rsidRDefault="00A3705E" w:rsidP="00A3705E">
      <w:r>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rsidR="00A3705E" w:rsidRDefault="00A3705E" w:rsidP="00A3705E">
      <w:r>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rsidR="00A3705E" w:rsidRDefault="00A3705E" w:rsidP="00A3705E">
      <w:r>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rsidR="00A3705E" w:rsidRDefault="00A3705E" w:rsidP="00A3705E">
      <w:r>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rsidR="00A3705E" w:rsidRDefault="00A3705E" w:rsidP="00A3705E">
      <w:r>
        <w:t xml:space="preserve">Trusting beliefs is also used as one of the conceptual definitions of trust in [7]. Besides trusting beliefs, two more definitions are given: Disposition to Trust and Institution-based Trust. </w:t>
      </w:r>
    </w:p>
    <w:p w:rsidR="00A3705E" w:rsidRDefault="00A3705E" w:rsidP="00A3705E">
      <w:r w:rsidRPr="00786E51">
        <w:rPr>
          <w:color w:val="000000" w:themeColor="text1"/>
        </w:rPr>
        <w:lastRenderedPageBreak/>
        <w:t xml:space="preserve">In [37] </w:t>
      </w:r>
      <w:r>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A3705E" w:rsidRDefault="00A3705E" w:rsidP="00A3705E">
      <w:r>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rsidR="00A3705E" w:rsidRDefault="00A3705E" w:rsidP="00A3705E">
      <w:r>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rsidR="00A3705E" w:rsidRDefault="00A3705E" w:rsidP="00A3705E">
      <w:r>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rsidR="00A3705E" w:rsidRDefault="00A3705E" w:rsidP="00A3705E">
      <w:r>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rsidR="00A3705E" w:rsidRDefault="00A3705E" w:rsidP="00A3705E">
      <w:r>
        <w:lastRenderedPageBreak/>
        <w:t>However, another definition of trust is also presented in [8] trust is seen as a “social capital” writer argues about the role trust plays for individuals in society and hence the role each individual plays in the society.</w:t>
      </w:r>
    </w:p>
    <w:p w:rsidR="00A3705E" w:rsidRDefault="00A3705E" w:rsidP="00A3705E">
      <w:r>
        <w:t>Lastly [8] also presents trust as a part in the “power-knowledge” theory where knowledge leads to power and trust is an important component to acquire knowledge.</w:t>
      </w:r>
    </w:p>
    <w:p w:rsidR="00A3705E" w:rsidRDefault="00A3705E" w:rsidP="00A3705E">
      <w: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A3705E" w:rsidRPr="00C65E38" w:rsidRDefault="00A3705E" w:rsidP="00A3705E">
      <w:pPr>
        <w:rPr>
          <w:b/>
          <w:bCs/>
        </w:rPr>
      </w:pPr>
      <w:r w:rsidRPr="00C65E38">
        <w:rPr>
          <w:b/>
          <w:bCs/>
        </w:rPr>
        <w:t xml:space="preserve">Authentication and Authorization </w:t>
      </w:r>
    </w:p>
    <w:p w:rsidR="00A3705E" w:rsidRDefault="00A3705E" w:rsidP="00A3705E">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rsidR="00A3705E" w:rsidRDefault="00A3705E" w:rsidP="00A3705E">
      <w:r>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rsidR="00A3705E" w:rsidRDefault="00A3705E" w:rsidP="00A3705E">
      <w:r>
        <w:t xml:space="preserve"> 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rsidR="00A3705E" w:rsidRDefault="00A3705E" w:rsidP="00A3705E">
      <w:r>
        <w:lastRenderedPageBreak/>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rsidR="00A3705E" w:rsidRDefault="00A3705E" w:rsidP="00A3705E">
      <w:r>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A3705E" w:rsidRDefault="00A3705E" w:rsidP="00A3705E">
      <w: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A3705E" w:rsidRDefault="00A3705E" w:rsidP="00A3705E">
      <w:r>
        <w:t xml:space="preserve">An indication to the importance of identity check in computer system is made in [20]. It explains that having identity verification helps in making the system more secure </w:t>
      </w:r>
      <w:r>
        <w:lastRenderedPageBreak/>
        <w:t xml:space="preserve">against attacks. “Validating users before allowing them access is an easy way to catch an intruder from stepping into boundaries that they shouldn't cross”. </w:t>
      </w:r>
    </w:p>
    <w:p w:rsidR="00A3705E" w:rsidRDefault="00A3705E" w:rsidP="00A3705E">
      <w: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A3705E" w:rsidRDefault="00A3705E" w:rsidP="00A3705E">
      <w:r>
        <w:t>From the definitions and explanations given by different researchers, it is clear that authentication is an important step in giving access rights to a requestor that’s trying to access one or more resources.</w:t>
      </w:r>
    </w:p>
    <w:p w:rsidR="00A3705E" w:rsidRDefault="00A3705E" w:rsidP="00A3705E">
      <w:r>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rsidR="00A3705E" w:rsidRDefault="00A3705E" w:rsidP="00A3705E">
      <w:r>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rsidR="00A3705E" w:rsidRDefault="00A3705E" w:rsidP="00A3705E">
      <w:r>
        <w:lastRenderedPageBreak/>
        <w:t>After that, [18] have described the requestor and the service they continue by giving a definition to the resource that’s being requested. They say: “Resource is an object that is accessed by Subjects. It can be a CPU, a storage device, software, data”</w:t>
      </w:r>
    </w:p>
    <w:p w:rsidR="00A3705E" w:rsidRDefault="00A3705E" w:rsidP="00A3705E">
      <w:r>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rsidR="00A3705E" w:rsidRPr="00C65E38" w:rsidRDefault="00A3705E" w:rsidP="00A3705E">
      <w:pPr>
        <w:rPr>
          <w:b/>
          <w:bCs/>
        </w:rPr>
      </w:pPr>
      <w:r w:rsidRPr="00C65E38">
        <w:rPr>
          <w:b/>
          <w:bCs/>
        </w:rPr>
        <w:t>Reputation based trust</w:t>
      </w:r>
    </w:p>
    <w:p w:rsidR="00A3705E" w:rsidRDefault="00A3705E" w:rsidP="00A3705E">
      <w: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rsidR="00A3705E" w:rsidRDefault="00A3705E" w:rsidP="00A3705E">
      <w:r>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rsidR="00A3705E" w:rsidRDefault="00A3705E" w:rsidP="00A3705E">
      <w: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rsidR="00A3705E" w:rsidRDefault="00A3705E" w:rsidP="00A3705E">
      <w:r>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A3705E" w:rsidRDefault="00A3705E" w:rsidP="00A3705E">
      <w:r>
        <w:t xml:space="preserve"> [27] Also agrees with the mentioned studies, it states that “reputation serves as the basis for trust”. Hence giving an important value for the experiences of other entities in the system.</w:t>
      </w:r>
    </w:p>
    <w:p w:rsidR="00A3705E" w:rsidRDefault="00A3705E" w:rsidP="00A3705E">
      <w:r>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rsidR="00A3705E" w:rsidRPr="00ED0C73" w:rsidRDefault="00A3705E" w:rsidP="00A3705E">
      <w:pPr>
        <w:pStyle w:val="Heading2"/>
        <w:rPr>
          <w:lang w:val="en-GB"/>
        </w:rPr>
      </w:pPr>
      <w:bookmarkStart w:id="46" w:name="_Toc534052708"/>
      <w:bookmarkStart w:id="47" w:name="_Toc534297120"/>
      <w:r w:rsidRPr="00ED0C73">
        <w:rPr>
          <w:lang w:val="en-GB"/>
        </w:rPr>
        <w:t>Analysis</w:t>
      </w:r>
      <w:bookmarkEnd w:id="46"/>
      <w:bookmarkEnd w:id="47"/>
    </w:p>
    <w:p w:rsidR="00A3705E" w:rsidRDefault="00A3705E" w:rsidP="00A3705E">
      <w:pPr>
        <w:pStyle w:val="NormalText"/>
      </w:pPr>
      <w: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A3705E" w:rsidRPr="00ED0C73" w:rsidRDefault="00A3705E" w:rsidP="00A3705E">
      <w:pPr>
        <w:pStyle w:val="ListParagraph"/>
        <w:numPr>
          <w:ilvl w:val="0"/>
          <w:numId w:val="26"/>
        </w:numPr>
        <w:rPr>
          <w:color w:val="000000"/>
          <w:lang w:val="en-GB"/>
        </w:rPr>
      </w:pPr>
      <w:r w:rsidRPr="00ED0C73">
        <w:rPr>
          <w:color w:val="000000"/>
          <w:lang w:val="en-GB"/>
        </w:rPr>
        <w:t xml:space="preserve">Microservices </w:t>
      </w:r>
    </w:p>
    <w:p w:rsidR="00A3705E" w:rsidRPr="00ED0C73" w:rsidRDefault="00A3705E" w:rsidP="00A3705E">
      <w:pPr>
        <w:pStyle w:val="ListParagraph"/>
        <w:numPr>
          <w:ilvl w:val="0"/>
          <w:numId w:val="26"/>
        </w:numPr>
        <w:rPr>
          <w:color w:val="000000"/>
          <w:lang w:val="en-GB"/>
        </w:rPr>
      </w:pPr>
      <w:r w:rsidRPr="00ED0C73">
        <w:rPr>
          <w:color w:val="000000"/>
          <w:lang w:val="en-GB"/>
        </w:rPr>
        <w:t>Content trust</w:t>
      </w:r>
    </w:p>
    <w:p w:rsidR="00A3705E" w:rsidRDefault="00A3705E" w:rsidP="00A3705E">
      <w:pPr>
        <w:pStyle w:val="NormalText"/>
      </w:pPr>
      <w:r>
        <w:t xml:space="preserve">Besides going through the previously presented literature review, the following pages will also compare the presented requirements against some well-known implementations of microservices as well as content trust. </w:t>
      </w:r>
    </w:p>
    <w:p w:rsidR="00A3705E" w:rsidRPr="00ED0C73" w:rsidRDefault="00A3705E" w:rsidP="00A3705E">
      <w:pPr>
        <w:pStyle w:val="Heading3"/>
        <w:rPr>
          <w:lang w:val="en-GB"/>
        </w:rPr>
      </w:pPr>
      <w:bookmarkStart w:id="48" w:name="_Toc534052709"/>
      <w:bookmarkStart w:id="49" w:name="_Toc534297121"/>
      <w:r w:rsidRPr="00ED0C73">
        <w:rPr>
          <w:lang w:val="en-GB"/>
        </w:rPr>
        <w:lastRenderedPageBreak/>
        <w:t>Microservices analysis</w:t>
      </w:r>
      <w:bookmarkEnd w:id="48"/>
      <w:bookmarkEnd w:id="49"/>
    </w:p>
    <w:p w:rsidR="00A3705E" w:rsidRDefault="00A3705E" w:rsidP="00A3705E">
      <w:pPr>
        <w:pStyle w:val="NormalText"/>
      </w:pPr>
      <w:r>
        <w:t>The following pages provide analysis for the literature review of microservies while comparing it to the requirements of microservices, mentioned in the first section of this chapter.</w:t>
      </w:r>
    </w:p>
    <w:p w:rsidR="00A3705E" w:rsidRPr="005F71D5" w:rsidRDefault="00A3705E" w:rsidP="00A3705E">
      <w:pPr>
        <w:pStyle w:val="NormalText"/>
        <w:rPr>
          <w:lang w:val="en-US"/>
        </w:rPr>
      </w:pPr>
      <w:r>
        <w:rPr>
          <w:lang w:val="en-US"/>
        </w:rPr>
        <w:t xml:space="preserve">Microservice-based applications can be built using either one of two architecture styles, that’s is orchestration and choreography </w:t>
      </w:r>
      <w:r w:rsidRPr="00E21C39">
        <w:rPr>
          <w:color w:val="000000" w:themeColor="text1"/>
          <w:lang w:val="en-US"/>
        </w:rPr>
        <w:t>[</w:t>
      </w:r>
      <w:r>
        <w:rPr>
          <w:color w:val="000000" w:themeColor="text1"/>
          <w:lang w:val="en-US"/>
        </w:rPr>
        <w:t>41</w:t>
      </w:r>
      <w:r w:rsidRPr="00E21C39">
        <w:rPr>
          <w:color w:val="000000" w:themeColor="text1"/>
          <w:lang w:val="en-US"/>
        </w:rPr>
        <w:t>]</w:t>
      </w:r>
      <w:r>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rsidR="00A3705E" w:rsidRDefault="00A3705E" w:rsidP="00A3705E">
      <w:pPr>
        <w:pStyle w:val="NormalText"/>
      </w:pPr>
      <w:r>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rsidR="00A3705E" w:rsidRDefault="00A3705E" w:rsidP="00A3705E">
      <w:pPr>
        <w:pStyle w:val="NormalText"/>
      </w:pPr>
      <w: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rsidR="00A3705E" w:rsidRDefault="00A3705E" w:rsidP="00A3705E">
      <w:pPr>
        <w:pStyle w:val="NormalText"/>
      </w:pPr>
      <w:r>
        <w:t xml:space="preserve">The previous point bring the discussion to the argument that microservices-based application should be resilient. Where the system have the ability to handle failures. In </w:t>
      </w:r>
      <w:r>
        <w:lastRenderedPageBreak/>
        <w:t>such 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A3705E" w:rsidRDefault="00A3705E" w:rsidP="00A3705E">
      <w:pPr>
        <w:pStyle w:val="NormalText"/>
      </w:pPr>
      <w: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rsidR="00A3705E" w:rsidRDefault="00A3705E" w:rsidP="00A3705E">
      <w:pPr>
        <w:pStyle w:val="NormalText"/>
      </w:pPr>
      <w: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rsidR="00A3705E" w:rsidRDefault="00A3705E" w:rsidP="00A3705E">
      <w:pPr>
        <w:pStyle w:val="NormalText"/>
      </w:pPr>
      <w: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rsidR="00A3705E" w:rsidRPr="00ED0C73" w:rsidRDefault="00A3705E" w:rsidP="00A3705E">
      <w:pPr>
        <w:pStyle w:val="Heading3"/>
        <w:rPr>
          <w:lang w:val="en-GB"/>
        </w:rPr>
      </w:pPr>
      <w:bookmarkStart w:id="50" w:name="_Toc534052710"/>
      <w:bookmarkStart w:id="51" w:name="_Toc534297122"/>
      <w:r w:rsidRPr="00ED0C73">
        <w:rPr>
          <w:lang w:val="en-GB"/>
        </w:rPr>
        <w:lastRenderedPageBreak/>
        <w:t>Content trust analysis</w:t>
      </w:r>
      <w:bookmarkEnd w:id="50"/>
      <w:bookmarkEnd w:id="51"/>
    </w:p>
    <w:p w:rsidR="00A3705E" w:rsidRDefault="00A3705E" w:rsidP="00A3705E">
      <w:pPr>
        <w:pStyle w:val="NormalText"/>
      </w:pPr>
      <w: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A3705E" w:rsidRDefault="00A3705E" w:rsidP="00A3705E">
      <w:pPr>
        <w:pStyle w:val="NormalText"/>
      </w:pPr>
      <w: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rsidR="00A3705E" w:rsidRDefault="00A3705E" w:rsidP="00A3705E">
      <w:pPr>
        <w:pStyle w:val="NormalText"/>
      </w:pPr>
      <w: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rsidR="00A3705E" w:rsidRDefault="00A3705E" w:rsidP="00A3705E">
      <w:pPr>
        <w:pStyle w:val="NormalText"/>
      </w:pPr>
      <w: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rsidR="00A3705E" w:rsidRDefault="00A3705E" w:rsidP="00A3705E">
      <w:pPr>
        <w:pStyle w:val="NormalText"/>
      </w:pPr>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rsidR="00A3705E" w:rsidRDefault="00A3705E" w:rsidP="00A3705E">
      <w:pPr>
        <w:pStyle w:val="NormalText"/>
      </w:pPr>
      <w: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w:t>
      </w:r>
      <w:r>
        <w:lastRenderedPageBreak/>
        <w:t>is stated that the age of the content could play a role in helping the readers of the content on deciding whether the content is trustworthy or not.</w:t>
      </w:r>
    </w:p>
    <w:p w:rsidR="00A3705E" w:rsidRDefault="00A3705E" w:rsidP="00A3705E">
      <w:pPr>
        <w:pStyle w:val="NormalText"/>
      </w:pPr>
      <w: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A3705E" w:rsidRDefault="00A3705E" w:rsidP="00A3705E">
      <w:pPr>
        <w:pStyle w:val="NormalText"/>
      </w:pPr>
      <w: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rsidR="00A3705E" w:rsidRDefault="00A3705E" w:rsidP="00A3705E">
      <w:pPr>
        <w:pStyle w:val="NormalText"/>
      </w:pPr>
      <w: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a specific image or not.</w:t>
      </w:r>
    </w:p>
    <w:p w:rsidR="00A3705E" w:rsidRDefault="00A3705E" w:rsidP="00A3705E">
      <w:pPr>
        <w:pStyle w:val="NormalText"/>
        <w:rPr>
          <w:lang w:val="en-US"/>
        </w:rPr>
      </w:pPr>
      <w:r>
        <w:rPr>
          <w:lang w:val="en-US"/>
        </w:rPr>
        <w:lastRenderedPageBreak/>
        <w:t xml:space="preserve">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application is developed by different sources. Hence it’ll be a mechanism that helps each service to trust the behavior of other services. This process is done automatically, without a human intervention. </w:t>
      </w:r>
    </w:p>
    <w:p w:rsidR="00A3705E" w:rsidRPr="006408D3" w:rsidRDefault="00A3705E" w:rsidP="00A3705E">
      <w:pPr>
        <w:pStyle w:val="NormalText"/>
        <w:rPr>
          <w:lang w:val="en-US"/>
        </w:rPr>
      </w:pPr>
      <w:r>
        <w:rPr>
          <w:lang w:val="en-US"/>
        </w:rPr>
        <w:t>Next chapter in this thesis will discuss the concept behind building the Blog. It’ll give an overview of how, micro frontends, microservices, and content trust system can all work together to produce a more secure, flexible and robust system.</w:t>
      </w:r>
    </w:p>
    <w:p w:rsidR="004B6988" w:rsidRPr="00A3705E" w:rsidRDefault="004B6988" w:rsidP="00A40760">
      <w:pPr>
        <w:rPr>
          <w:lang w:val="en-US"/>
        </w:rPr>
      </w:pPr>
    </w:p>
    <w:p w:rsidR="00C34D42" w:rsidRDefault="00C34D42" w:rsidP="00A3705E">
      <w:pPr>
        <w:pStyle w:val="Heading1"/>
        <w:rPr>
          <w:lang w:val="en-GB"/>
        </w:rPr>
        <w:sectPr w:rsidR="00C34D42" w:rsidSect="00A3705E">
          <w:headerReference w:type="even" r:id="rId58"/>
          <w:headerReference w:type="default" r:id="rId59"/>
          <w:footerReference w:type="even" r:id="rId60"/>
          <w:footerReference w:type="default" r:id="rId61"/>
          <w:headerReference w:type="first" r:id="rId62"/>
          <w:footerReference w:type="first" r:id="rId63"/>
          <w:type w:val="oddPage"/>
          <w:pgSz w:w="11906" w:h="16838" w:code="9"/>
          <w:pgMar w:top="2240" w:right="1418" w:bottom="2552" w:left="1985" w:header="1418" w:footer="1366" w:gutter="0"/>
          <w:cols w:space="708"/>
          <w:titlePg/>
          <w:docGrid w:linePitch="360"/>
        </w:sectPr>
      </w:pPr>
    </w:p>
    <w:p w:rsidR="00A3705E" w:rsidRDefault="00A3705E" w:rsidP="00A3705E">
      <w:pPr>
        <w:pStyle w:val="Heading1"/>
        <w:rPr>
          <w:lang w:val="en-GB"/>
        </w:rPr>
      </w:pPr>
      <w:bookmarkStart w:id="52" w:name="_Toc534297123"/>
      <w:r>
        <w:rPr>
          <w:lang w:val="en-GB"/>
        </w:rPr>
        <w:lastRenderedPageBreak/>
        <w:t>Concept</w:t>
      </w:r>
      <w:bookmarkEnd w:id="52"/>
    </w:p>
    <w:p w:rsidR="00C34D42" w:rsidRDefault="00C34D42" w:rsidP="00C34D42">
      <w:pPr>
        <w:pStyle w:val="NormalText"/>
        <w:rPr>
          <w:lang w:val="en-GB"/>
        </w:rPr>
      </w:pPr>
    </w:p>
    <w:p w:rsidR="00C34D42" w:rsidRDefault="00C34D42" w:rsidP="00C34D42">
      <w:r>
        <w:t xml:space="preserve">Web applications usually consists of two parts, a frontend and a backend. The frontend is the part that’s responsible about what the user can see and interact with. The backend is responsible for processing the data and storing it in a database. </w:t>
      </w:r>
    </w:p>
    <w:p w:rsidR="00C34D42" w:rsidRDefault="00C34D42" w:rsidP="00C34D42">
      <w:r>
        <w:t xml:space="preserve">Moreover, those two parts of the application are divided into three layers, that’s the user interface, application logic and the database. This monolithic three layers architecture has some problems associated with it. Where it is hard to scale the application when new functionalities and features are required. The bigger the application the harder to scale </w:t>
      </w:r>
      <w:r>
        <w:rPr>
          <w:color w:val="FF0000"/>
        </w:rPr>
        <w:t>[]</w:t>
      </w:r>
      <w:r>
        <w:t>. Maintenance also becomes harder, the three mentioned layers overlap and becomes more tightly coupled. When a problem arises in the system, sometimes it may not be easy to isolate the problem and keep the system running. The application is tightly coupled and isolating any parts of it could lead to the stopping of many of its functionalities.</w:t>
      </w:r>
    </w:p>
    <w:p w:rsidR="00C34D42" w:rsidRDefault="00C34D42" w:rsidP="00C34D42">
      <w:r>
        <w:t xml:space="preserve">Furthermore, continuous development under monolithic architecture is hard </w:t>
      </w:r>
      <w:r>
        <w:rPr>
          <w:color w:val="FF0000"/>
        </w:rPr>
        <w:t>[]</w:t>
      </w:r>
      <w:r>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rsidR="00C34D42" w:rsidRDefault="00C34D42" w:rsidP="00C34D42">
      <w:r>
        <w:t>Microservices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consists of many services. Since each service handles only one task then it is advised that the size of each service is kept as small as possible []. Each service is called a microservice.</w:t>
      </w:r>
    </w:p>
    <w:p w:rsidR="00C34D42" w:rsidRDefault="00C34D42" w:rsidP="00C34D42">
      <w:r>
        <w:lastRenderedPageBreak/>
        <w:t>Microservices architecture can also be applied to the frontend part of the application. That’s the user interface. In such scenario, the user will be getting the same output as if the application is based on the monolithic architecture. The difference is that the user interface will be composed of more than one frontend. Those frontends collaborate together to render the final output to the user. Each frontend is called a micro frontend.</w:t>
      </w:r>
    </w:p>
    <w:p w:rsidR="00C34D42" w:rsidRDefault="00C34D42" w:rsidP="00C34D42">
      <w:r>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rsidR="00C34D42" w:rsidRDefault="00C34D42" w:rsidP="00C34D42">
      <w:r>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C34D42" w:rsidRDefault="00C34D42" w:rsidP="00C34D42">
      <w:r>
        <w:t xml:space="preserve"> Moreover, continuous deliver is much smoother under microservices architecture, developers don’t need to release a new version for each change they make. They can simply replace one service by a new one and the system will continue to run as usual. </w:t>
      </w:r>
    </w:p>
    <w:p w:rsidR="00C34D42" w:rsidRPr="00C34D42" w:rsidRDefault="00C34D42" w:rsidP="00C34D42">
      <w:pPr>
        <w:pStyle w:val="Heading2"/>
        <w:rPr>
          <w:lang w:val="en-GB"/>
        </w:rPr>
      </w:pPr>
      <w:bookmarkStart w:id="53" w:name="_Toc534297124"/>
      <w:r w:rsidRPr="00C34D42">
        <w:rPr>
          <w:lang w:val="en-GB"/>
        </w:rPr>
        <w:t>Concept of microservices</w:t>
      </w:r>
      <w:bookmarkEnd w:id="53"/>
    </w:p>
    <w:p w:rsidR="00C34D42" w:rsidRPr="00C34D42" w:rsidRDefault="00C34D42" w:rsidP="00C34D42">
      <w:r>
        <w:t>This thesis will implement a Blog built using microservices architecture. The Blog will use many services collaborating together to deliver its services to clients. The services in the Blog will have certain features that make them suitable to be used in a microservices-based application. Such services adheres to the requirements mentioned in the second chapter. The services will be:</w:t>
      </w:r>
    </w:p>
    <w:p w:rsidR="00C34D42" w:rsidRDefault="00C34D42" w:rsidP="00C34D42">
      <w:pPr>
        <w:rPr>
          <w:b/>
          <w:bCs/>
        </w:rPr>
      </w:pPr>
      <w:r>
        <w:rPr>
          <w:b/>
          <w:bCs/>
        </w:rPr>
        <w:t>Small</w:t>
      </w:r>
    </w:p>
    <w:p w:rsidR="00C34D42" w:rsidRDefault="00C34D42" w:rsidP="00C34D42">
      <w:r>
        <w:lastRenderedPageBreak/>
        <w:t xml:space="preserve">Each service in the Blog should have a small size where it handles one task. For example, one service would handle storing a new post in the database. Another service handles bringing posts from the database. </w:t>
      </w:r>
    </w:p>
    <w:p w:rsidR="00C34D42" w:rsidRDefault="00C34D42" w:rsidP="00C34D42">
      <w:r>
        <w:t>The reason for making services small is to be able to get the most benefit possible from using microservices architecture. When services are as small as possible it becomes easy to replace them with new services, or isolate a service when it is not running as it is supposed to. Also it helps to make the system more scalable since adding new features means adding more small services to the Blog. This would be easier than adding a big service that handles many tasks and have to communicate with many other services.</w:t>
      </w:r>
    </w:p>
    <w:p w:rsidR="00C34D42" w:rsidRDefault="00C34D42" w:rsidP="00C34D42">
      <w:pPr>
        <w:rPr>
          <w:b/>
          <w:bCs/>
        </w:rPr>
      </w:pPr>
      <w:r>
        <w:rPr>
          <w:b/>
          <w:bCs/>
        </w:rPr>
        <w:t xml:space="preserve">Independent </w:t>
      </w:r>
    </w:p>
    <w:p w:rsidR="00C34D42" w:rsidRDefault="00C34D42" w:rsidP="00C34D42">
      <w:r>
        <w:t>Each service in the Blog is independent where it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C34D42" w:rsidRDefault="00C34D42" w:rsidP="00C34D42">
      <w: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C34D42" w:rsidRDefault="00C34D42" w:rsidP="00C34D42">
      <w:pPr>
        <w:rPr>
          <w:b/>
          <w:bCs/>
        </w:rPr>
      </w:pPr>
      <w:r>
        <w:rPr>
          <w:b/>
          <w:bCs/>
        </w:rPr>
        <w:t>Has an interface</w:t>
      </w:r>
    </w:p>
    <w:p w:rsidR="00C34D42" w:rsidRDefault="00C34D42" w:rsidP="00C34D42">
      <w:r>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C34D42" w:rsidRDefault="00C34D42" w:rsidP="00C34D42">
      <w:pPr>
        <w:rPr>
          <w:b/>
          <w:bCs/>
        </w:rPr>
      </w:pPr>
      <w:r>
        <w:rPr>
          <w:b/>
          <w:bCs/>
        </w:rPr>
        <w:t xml:space="preserve">Reusable  </w:t>
      </w:r>
    </w:p>
    <w:p w:rsidR="00C34D42" w:rsidRDefault="00C34D42" w:rsidP="00C34D42">
      <w:r>
        <w:t xml:space="preserve">Since each service is performing a small specific one task then there’s a high chance that the same functionality will be needed in other applications. For example, a service that’s </w:t>
      </w:r>
      <w:r>
        <w:lastRenderedPageBreak/>
        <w:t>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rsidR="00C34D42" w:rsidRDefault="00C34D42" w:rsidP="00C34D42">
      <w:r>
        <w:t>The five previous features represent the highlights or how services are going to be. Some differences might occur from one service to another but it will be discussed in the following chapter which is the implementation.</w:t>
      </w:r>
    </w:p>
    <w:p w:rsidR="00C34D42" w:rsidRDefault="00C34D42" w:rsidP="00C34D42">
      <w:r>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rsidR="00C34D42" w:rsidRDefault="00C34D42" w:rsidP="00C34D42">
      <w:pPr>
        <w:rPr>
          <w:b/>
          <w:bCs/>
        </w:rPr>
      </w:pPr>
      <w:r>
        <w:rPr>
          <w:b/>
          <w:bCs/>
        </w:rPr>
        <w:t>Scalable</w:t>
      </w:r>
    </w:p>
    <w:p w:rsidR="00C34D42" w:rsidRDefault="00C34D42" w:rsidP="00C34D42">
      <w:r>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rsidR="00C34D42" w:rsidRDefault="00C34D42" w:rsidP="00C34D42">
      <w:pPr>
        <w:rPr>
          <w:b/>
          <w:bCs/>
        </w:rPr>
      </w:pPr>
      <w:r>
        <w:rPr>
          <w:b/>
          <w:bCs/>
        </w:rPr>
        <w:t>Resilience</w:t>
      </w:r>
    </w:p>
    <w:p w:rsidR="00C34D42" w:rsidRDefault="00C34D42" w:rsidP="00C34D42">
      <w:pPr>
        <w:rPr>
          <w:lang w:bidi="ar-SY"/>
        </w:rPr>
      </w:pPr>
      <w:r>
        <w:t xml:space="preserve"> The Blog must be able to handle failures </w:t>
      </w:r>
      <w:r>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C34D42" w:rsidRDefault="00C34D42" w:rsidP="00C34D42">
      <w:pPr>
        <w:rPr>
          <w:lang w:bidi="ar-SY"/>
        </w:rPr>
      </w:pPr>
      <w:r>
        <w:rPr>
          <w:lang w:bidi="ar-SY"/>
        </w:rPr>
        <w:t>This is a very important feature of any microservices-based application. Such application should exhibit a better behavior when dealing with failures compared to a monolithic application.</w:t>
      </w:r>
    </w:p>
    <w:p w:rsidR="00C34D42" w:rsidRDefault="00C34D42" w:rsidP="00C34D42">
      <w:pPr>
        <w:rPr>
          <w:b/>
          <w:bCs/>
          <w:lang w:bidi="ar-SY"/>
        </w:rPr>
      </w:pPr>
      <w:r>
        <w:rPr>
          <w:b/>
          <w:bCs/>
          <w:lang w:bidi="ar-SY"/>
        </w:rPr>
        <w:t>Loosely-coupled</w:t>
      </w:r>
    </w:p>
    <w:p w:rsidR="00C34D42" w:rsidRDefault="00C34D42" w:rsidP="00C34D42">
      <w:pPr>
        <w:rPr>
          <w:lang w:bidi="ar-SY"/>
        </w:rPr>
      </w:pPr>
      <w:r>
        <w:rPr>
          <w:lang w:bidi="ar-SY"/>
        </w:rPr>
        <w:lastRenderedPageBreak/>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C34D42" w:rsidRDefault="00C34D42" w:rsidP="00C34D42">
      <w:pPr>
        <w:rPr>
          <w:lang w:bidi="ar-SY"/>
        </w:rPr>
      </w:pPr>
      <w:r>
        <w:rPr>
          <w:lang w:bidi="ar-SY"/>
        </w:rPr>
        <w:t xml:space="preserve">Such loosely-coupled structure of the application helps the Blog to be more flexiable when facing problems. Or when some services should be replaced by others. It also helps when performing updates on the Blog. </w:t>
      </w:r>
    </w:p>
    <w:p w:rsidR="00C34D42" w:rsidRPr="00C34D42" w:rsidRDefault="00C34D42" w:rsidP="00C34D42">
      <w:pPr>
        <w:pStyle w:val="Heading2"/>
        <w:rPr>
          <w:lang w:val="en-GB"/>
        </w:rPr>
      </w:pPr>
      <w:bookmarkStart w:id="54" w:name="_Toc534297125"/>
      <w:r>
        <w:rPr>
          <w:lang w:val="en-GB"/>
        </w:rPr>
        <w:t>C</w:t>
      </w:r>
      <w:r w:rsidRPr="00C34D42">
        <w:rPr>
          <w:lang w:val="en-GB"/>
        </w:rPr>
        <w:t>oncept of content trust</w:t>
      </w:r>
      <w:bookmarkEnd w:id="54"/>
    </w:p>
    <w:p w:rsidR="00C34D42" w:rsidRDefault="00C34D42" w:rsidP="00C34D42">
      <w:r>
        <w:t xml:space="preserve">Content trust as defined in [17] is not an isolated judgment but it is related to the context in which the judgment is taking place. Hence the surrounding environment and the time of making the decision play a role in the final judgment. </w:t>
      </w:r>
    </w:p>
    <w:p w:rsidR="00C34D42" w:rsidRDefault="00C34D42" w:rsidP="00C34D42">
      <w:r>
        <w:t>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C34D42" w:rsidRDefault="00C34D42" w:rsidP="00C34D42">
      <w:r>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In this case, services will reject the incoming requests and operations will not take place. Thus clients of the application will be denied the services for not valid reasons. </w:t>
      </w:r>
    </w:p>
    <w:p w:rsidR="00C34D42" w:rsidRDefault="00C34D42" w:rsidP="00C34D42">
      <w:r>
        <w:t xml:space="preserve">For example in an online banking system, a user is trying to start a transaction from one account to another. The request goes from the frontend to the services responsible for </w:t>
      </w:r>
      <w:r>
        <w:lastRenderedPageBreak/>
        <w:t xml:space="preserve">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C34D42" w:rsidRDefault="00C34D42" w:rsidP="00C34D42">
      <w:r>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w:t>
      </w:r>
    </w:p>
    <w:p w:rsidR="00C34D42" w:rsidRDefault="00C34D42" w:rsidP="00C34D42">
      <w:r>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rsidR="00C34D42" w:rsidRDefault="00C34D42" w:rsidP="00C34D42">
      <w:r>
        <w:t>Building on the requirements mentioned in the second chapter, the system of content trust should follow the mentioned requirements. The following pages will discuss the concept behind building a content trust system based on those requirements. The following points will be discussed:</w:t>
      </w:r>
    </w:p>
    <w:p w:rsidR="00C34D42" w:rsidRDefault="00C34D42" w:rsidP="00C34D42">
      <w:pPr>
        <w:pStyle w:val="ListParagraph"/>
        <w:numPr>
          <w:ilvl w:val="0"/>
          <w:numId w:val="31"/>
        </w:numPr>
      </w:pPr>
      <w:r>
        <w:t>Identity verification</w:t>
      </w:r>
    </w:p>
    <w:p w:rsidR="00C34D42" w:rsidRDefault="00C34D42" w:rsidP="00C34D42">
      <w:pPr>
        <w:pStyle w:val="ListParagraph"/>
        <w:numPr>
          <w:ilvl w:val="0"/>
          <w:numId w:val="31"/>
        </w:numPr>
      </w:pPr>
      <w:r>
        <w:t>Services classifications</w:t>
      </w:r>
    </w:p>
    <w:p w:rsidR="00C34D42" w:rsidRDefault="00C34D42" w:rsidP="00C34D42">
      <w:pPr>
        <w:pStyle w:val="ListParagraph"/>
        <w:numPr>
          <w:ilvl w:val="0"/>
          <w:numId w:val="31"/>
        </w:numPr>
      </w:pPr>
      <w:r>
        <w:t>Service sensitivity measure</w:t>
      </w:r>
    </w:p>
    <w:p w:rsidR="00C34D42" w:rsidRDefault="00C34D42" w:rsidP="00C34D42">
      <w:pPr>
        <w:pStyle w:val="ListParagraph"/>
        <w:numPr>
          <w:ilvl w:val="0"/>
          <w:numId w:val="31"/>
        </w:numPr>
      </w:pPr>
      <w:r>
        <w:t>Past experience</w:t>
      </w:r>
    </w:p>
    <w:p w:rsidR="00C34D42" w:rsidRDefault="00C34D42" w:rsidP="00C34D42">
      <w:pPr>
        <w:pStyle w:val="ListParagraph"/>
        <w:numPr>
          <w:ilvl w:val="0"/>
          <w:numId w:val="31"/>
        </w:numPr>
      </w:pPr>
      <w:r>
        <w:t>Number of interacting services</w:t>
      </w:r>
    </w:p>
    <w:p w:rsidR="00C34D42" w:rsidRDefault="00C34D42" w:rsidP="00C34D42">
      <w:pPr>
        <w:pStyle w:val="ListParagraph"/>
        <w:numPr>
          <w:ilvl w:val="0"/>
          <w:numId w:val="31"/>
        </w:numPr>
      </w:pPr>
      <w:r>
        <w:t>Check the evaluation of other microservices (indirect trust)</w:t>
      </w:r>
    </w:p>
    <w:p w:rsidR="00C34D42" w:rsidRDefault="00C34D42" w:rsidP="00C34D42">
      <w:pPr>
        <w:pStyle w:val="ListParagraph"/>
        <w:numPr>
          <w:ilvl w:val="0"/>
          <w:numId w:val="31"/>
        </w:numPr>
      </w:pPr>
      <w:r>
        <w:t>Check the age of microservices</w:t>
      </w:r>
    </w:p>
    <w:p w:rsidR="00C34D42" w:rsidRDefault="00C34D42" w:rsidP="00C34D42">
      <w:pPr>
        <w:pStyle w:val="ListParagraph"/>
        <w:numPr>
          <w:ilvl w:val="0"/>
          <w:numId w:val="31"/>
        </w:numPr>
      </w:pPr>
      <w:r>
        <w:t>Passing of trust</w:t>
      </w:r>
    </w:p>
    <w:p w:rsidR="00C34D42" w:rsidRDefault="00C34D42" w:rsidP="00C34D42">
      <w:pPr>
        <w:pStyle w:val="ListParagraph"/>
        <w:numPr>
          <w:ilvl w:val="0"/>
          <w:numId w:val="31"/>
        </w:numPr>
        <w:rPr>
          <w:color w:val="000000" w:themeColor="text1"/>
        </w:rPr>
      </w:pPr>
      <w:r>
        <w:rPr>
          <w:color w:val="000000" w:themeColor="text1"/>
        </w:rPr>
        <w:t>Developers of the service</w:t>
      </w:r>
    </w:p>
    <w:p w:rsidR="00C34D42" w:rsidRDefault="00C34D42" w:rsidP="00C34D42">
      <w:pPr>
        <w:pStyle w:val="ListParagraph"/>
        <w:numPr>
          <w:ilvl w:val="0"/>
          <w:numId w:val="31"/>
        </w:numPr>
        <w:rPr>
          <w:color w:val="000000" w:themeColor="text1"/>
        </w:rPr>
      </w:pPr>
      <w:r>
        <w:rPr>
          <w:color w:val="000000" w:themeColor="text1"/>
        </w:rPr>
        <w:t>Limited services</w:t>
      </w:r>
    </w:p>
    <w:p w:rsidR="00C34D42" w:rsidRDefault="00C34D42" w:rsidP="00C34D42">
      <w:r>
        <w:lastRenderedPageBreak/>
        <w:t>The proposed system should allow each microservice should be able to check the above characteristics of other microservices.</w:t>
      </w:r>
    </w:p>
    <w:p w:rsidR="00C34D42" w:rsidRDefault="00C34D42" w:rsidP="00C34D42">
      <w:pPr>
        <w:rPr>
          <w:b/>
          <w:bCs/>
        </w:rPr>
      </w:pPr>
      <w:r>
        <w:rPr>
          <w:b/>
          <w:bCs/>
        </w:rPr>
        <w:t>Identity verification</w:t>
      </w:r>
    </w:p>
    <w:p w:rsidR="00C34D42" w:rsidRDefault="00C34D42" w:rsidP="00C34D42">
      <w:pPr>
        <w:rPr>
          <w:color w:val="FF0000"/>
          <w:lang w:val="en-GB"/>
        </w:rPr>
      </w:pPr>
      <w:r>
        <w:rPr>
          <w:lang w:val="en-GB"/>
        </w:rPr>
        <w:t xml:space="preserve">Each microservice has a unique ID in the system. Hence the installed services should be able to read all the IDs of the other services. 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Pr>
          <w:color w:val="FF0000"/>
          <w:lang w:val="en-GB"/>
        </w:rPr>
        <w:t>Should the whole communication stops or should it only affect the trust negatively??</w:t>
      </w:r>
    </w:p>
    <w:p w:rsidR="00C34D42" w:rsidRDefault="00C34D42" w:rsidP="00C34D42">
      <w:pPr>
        <w:rPr>
          <w:lang w:val="en-GB"/>
        </w:rPr>
      </w:pPr>
      <w:r>
        <w:rPr>
          <w:lang w:val="en-GB"/>
        </w:rPr>
        <w:t>Identity check can take several forms and follow</w:t>
      </w:r>
      <w:r>
        <w:t>s</w:t>
      </w:r>
      <w:r>
        <w:rPr>
          <w:lang w:val="en-GB"/>
        </w:rPr>
        <w:t xml:space="preserve"> different algorithms. The important point here is that microservices should be able to have a unified way of announcing themselves to any microservices that are making a request about the identity of a certain microservice. </w:t>
      </w:r>
    </w:p>
    <w:p w:rsidR="00C34D42" w:rsidRPr="00C34D42" w:rsidRDefault="00C34D42" w:rsidP="00C34D42">
      <w:pPr>
        <w:rPr>
          <w:b/>
          <w:bCs/>
        </w:rPr>
      </w:pPr>
      <w:r>
        <w:rPr>
          <w:b/>
          <w:bCs/>
        </w:rPr>
        <w:t>Services classifications</w:t>
      </w:r>
    </w:p>
    <w:p w:rsidR="00C34D42" w:rsidRDefault="00C34D42" w:rsidP="00C34D42">
      <w:r>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rsidR="00C34D42" w:rsidRDefault="00C34D42" w:rsidP="00C34D42">
      <w:r>
        <w:t>This classification of sensitivity is not achieved by services themselves. It is one of the characteristics of each service. Developers should be able to give each service this classification.</w:t>
      </w:r>
    </w:p>
    <w:p w:rsidR="00C34D42" w:rsidRDefault="00C34D42" w:rsidP="00C34D42">
      <w:pPr>
        <w:rPr>
          <w:b/>
          <w:bCs/>
        </w:rPr>
      </w:pPr>
      <w:r>
        <w:rPr>
          <w:b/>
          <w:bCs/>
        </w:rPr>
        <w:t>Service sensitivity measure</w:t>
      </w:r>
    </w:p>
    <w:p w:rsidR="00C34D42" w:rsidRDefault="00C34D42" w:rsidP="00C34D42">
      <w:r>
        <w:t xml:space="preserve">The classification mentioned in the previous point helps microservices making a better decision. Each service should be able to know how sensitive the other service is. If the service has a low sensitivity classification then its trust evaluation doesn’t need to be high. On the other hand, when a service is classified as a sensitive one, then its trust </w:t>
      </w:r>
      <w:r>
        <w:lastRenderedPageBreak/>
        <w:t>evaluation by other microservices should be high before deciding to exchange data with it.</w:t>
      </w:r>
    </w:p>
    <w:p w:rsidR="00C34D42" w:rsidRDefault="00C34D42" w:rsidP="00C34D42">
      <w:pPr>
        <w:rPr>
          <w:b/>
          <w:bCs/>
        </w:rPr>
      </w:pPr>
      <w:r>
        <w:rPr>
          <w:b/>
          <w:bCs/>
        </w:rPr>
        <w:t>Past experience</w:t>
      </w:r>
    </w:p>
    <w:p w:rsidR="00C34D42" w:rsidRDefault="00C34D42" w:rsidP="00C34D42">
      <w:r>
        <w:t>Each microservice interacting with another microservice, could have past experience(s) with one another. The past reactions will have an influence on the decision of whether the two services will interact together this time or not.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rsidR="00C34D42" w:rsidRDefault="00C34D42" w:rsidP="00C34D42">
      <w:r>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rsidR="00C34D42" w:rsidRDefault="00C34D42" w:rsidP="00C34D42">
      <w:r>
        <w:t xml:space="preserve">This past experience doesn’t have an influence when two microservices wants to exchange data for the first time. In this case there’ll be no weighting taken into account for past experiences. </w:t>
      </w:r>
    </w:p>
    <w:p w:rsidR="00C34D42" w:rsidRDefault="00C34D42" w:rsidP="00C34D42">
      <w:pPr>
        <w:rPr>
          <w:b/>
          <w:bCs/>
        </w:rPr>
      </w:pPr>
      <w:r>
        <w:rPr>
          <w:b/>
          <w:bCs/>
        </w:rPr>
        <w:t>Number of interacting services</w:t>
      </w:r>
    </w:p>
    <w:p w:rsidR="00C34D42" w:rsidRDefault="00C34D42" w:rsidP="00C34D42">
      <w:r>
        <w:t>Each microservice trying to initiate a connection with another microservice should be able to know how many other services successfully interacted with it and how many other services failed to interact with it. The difference in the two numbers helps each services to either add a positive value to the trust evaluation or a negative one.</w:t>
      </w:r>
    </w:p>
    <w:p w:rsidR="00C34D42" w:rsidRDefault="00C34D42" w:rsidP="00C34D42">
      <w:r>
        <w:t xml:space="preserve">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 </w:t>
      </w:r>
    </w:p>
    <w:p w:rsidR="00C34D42" w:rsidRDefault="00C34D42" w:rsidP="00C34D42">
      <w:r>
        <w:t>Of course, the more successful interactions each microservice has, the higher its trust value is. This number should be taken into consideration in relation to the overall number of interaction each microservice has.</w:t>
      </w:r>
    </w:p>
    <w:p w:rsidR="00C34D42" w:rsidRDefault="00C34D42" w:rsidP="00C34D42">
      <w:pPr>
        <w:rPr>
          <w:b/>
          <w:bCs/>
        </w:rPr>
      </w:pPr>
      <w:r>
        <w:rPr>
          <w:b/>
          <w:bCs/>
        </w:rPr>
        <w:t>Check the evaluation of other microservices (indirect trust)</w:t>
      </w:r>
    </w:p>
    <w:p w:rsidR="00C34D42" w:rsidRDefault="00C34D42" w:rsidP="00C34D42">
      <w:r>
        <w:lastRenderedPageBreak/>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 This evaluation whether it has a positive sum or a negative sum will have an influence on the decision of whether to trust the service or not.</w:t>
      </w:r>
    </w:p>
    <w:p w:rsidR="00C34D42" w:rsidRDefault="00C34D42" w:rsidP="00C34D42">
      <w:pPr>
        <w:rPr>
          <w:b/>
          <w:bCs/>
          <w:lang w:val="en-US"/>
        </w:rPr>
      </w:pPr>
      <w:r>
        <w:rPr>
          <w:b/>
          <w:bCs/>
        </w:rPr>
        <w:t>Check the age of microservices</w:t>
      </w:r>
    </w:p>
    <w:p w:rsidR="00C34D42" w:rsidRDefault="00C34D42" w:rsidP="00C34D42">
      <w:r>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rsidR="00C34D42" w:rsidRDefault="00C34D42" w:rsidP="00C34D42">
      <w:pPr>
        <w:rPr>
          <w:b/>
          <w:bCs/>
          <w:lang w:val="en-US"/>
        </w:rPr>
      </w:pPr>
      <w:r>
        <w:rPr>
          <w:b/>
          <w:bCs/>
        </w:rPr>
        <w:t>Passing of trust</w:t>
      </w:r>
    </w:p>
    <w:p w:rsidR="00C34D42" w:rsidRDefault="00C34D42" w:rsidP="00C34D42">
      <w:r>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its decision positivly of whether to interact with the microservice or not.  </w:t>
      </w:r>
    </w:p>
    <w:p w:rsidR="00C34D42" w:rsidRDefault="00C34D42" w:rsidP="00C34D42">
      <w:r>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rsidR="00C34D42" w:rsidRDefault="00C34D42" w:rsidP="00C34D42">
      <w:pPr>
        <w:rPr>
          <w:b/>
          <w:bCs/>
          <w:lang w:val="en-US"/>
        </w:rPr>
      </w:pPr>
      <w:r>
        <w:rPr>
          <w:b/>
          <w:bCs/>
        </w:rPr>
        <w:t>Developers of the service</w:t>
      </w:r>
    </w:p>
    <w:p w:rsidR="00C34D42" w:rsidRDefault="00C34D42" w:rsidP="00C34D42">
      <w:r>
        <w:t xml:space="preserve">Who is behind the development of the service should give a good indication of whether the service should be trusted or not. Developers of the system could develop most of the </w:t>
      </w:r>
      <w:r>
        <w:lastRenderedPageBreak/>
        <w:t>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rsidR="00C34D42" w:rsidRDefault="00C34D42" w:rsidP="00C34D42">
      <w:pPr>
        <w:rPr>
          <w:b/>
          <w:bCs/>
          <w:color w:val="000000" w:themeColor="text1"/>
        </w:rPr>
      </w:pPr>
      <w:r>
        <w:rPr>
          <w:b/>
          <w:bCs/>
          <w:color w:val="000000" w:themeColor="text1"/>
        </w:rPr>
        <w:t>Limited services</w:t>
      </w:r>
    </w:p>
    <w:p w:rsidR="00C34D42" w:rsidRDefault="00C34D42" w:rsidP="00C34D42">
      <w:r>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rsidR="00C34D42" w:rsidRDefault="00C34D42" w:rsidP="00C34D42">
      <w:r>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the same job should be different from the first case. When only one service exist for any task. </w:t>
      </w:r>
    </w:p>
    <w:p w:rsidR="00C34D42" w:rsidRDefault="00C34D42" w:rsidP="00C34D42">
      <w:r>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rsidR="00C34D42" w:rsidRDefault="00C34D42" w:rsidP="00C34D42">
      <w:r>
        <w:t xml:space="preserve">On the other hand, a different team of developers developing another application, could think differently. The way they would use the content trust system is similar but 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rsidR="00C34D42" w:rsidRPr="0090774A" w:rsidRDefault="0090774A" w:rsidP="0090774A">
      <w:pPr>
        <w:pStyle w:val="Heading2"/>
        <w:rPr>
          <w:lang w:val="en-GB"/>
        </w:rPr>
      </w:pPr>
      <w:bookmarkStart w:id="55" w:name="_Toc534297126"/>
      <w:r w:rsidRPr="0090774A">
        <w:rPr>
          <w:lang w:val="en-GB"/>
        </w:rPr>
        <w:lastRenderedPageBreak/>
        <w:t>Overall</w:t>
      </w:r>
      <w:r>
        <w:rPr>
          <w:lang w:val="en-GB"/>
        </w:rPr>
        <w:t xml:space="preserve"> structure</w:t>
      </w:r>
      <w:bookmarkEnd w:id="55"/>
    </w:p>
    <w:p w:rsidR="008E59C8" w:rsidRDefault="0090774A" w:rsidP="008E59C8">
      <w:pPr>
        <w:pStyle w:val="NormalText"/>
        <w:keepNext/>
        <w:jc w:val="center"/>
      </w:pPr>
      <w:r>
        <w:rPr>
          <w:noProof/>
          <w:lang w:val="en-US"/>
        </w:rPr>
        <w:drawing>
          <wp:inline distT="0" distB="0" distL="0" distR="0" wp14:anchorId="0B76B9E7" wp14:editId="64C68BA3">
            <wp:extent cx="5130006" cy="6572250"/>
            <wp:effectExtent l="0" t="0" r="0" b="0"/>
            <wp:docPr id="23"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40384" cy="6585546"/>
                    </a:xfrm>
                    <a:prstGeom prst="rect">
                      <a:avLst/>
                    </a:prstGeom>
                    <a:noFill/>
                    <a:ln>
                      <a:noFill/>
                    </a:ln>
                  </pic:spPr>
                </pic:pic>
              </a:graphicData>
            </a:graphic>
          </wp:inline>
        </w:drawing>
      </w:r>
    </w:p>
    <w:p w:rsidR="0090774A" w:rsidRPr="008E59C8" w:rsidRDefault="008E59C8" w:rsidP="008E59C8">
      <w:pPr>
        <w:pStyle w:val="Caption"/>
        <w:rPr>
          <w:noProof/>
          <w:lang w:val="en-US"/>
        </w:rPr>
      </w:pPr>
      <w:bookmarkStart w:id="56" w:name="_Toc534297191"/>
      <w:r>
        <w:t xml:space="preserve">Figure </w:t>
      </w:r>
      <w:fldSimple w:instr=" STYLEREF 1 \s ">
        <w:r>
          <w:rPr>
            <w:rFonts w:hint="cs"/>
            <w:noProof/>
            <w:cs/>
          </w:rPr>
          <w:t>‎</w:t>
        </w:r>
        <w:r>
          <w:rPr>
            <w:noProof/>
          </w:rPr>
          <w:t>3</w:t>
        </w:r>
      </w:fldSimple>
      <w:r>
        <w:noBreakHyphen/>
      </w:r>
      <w:fldSimple w:instr=" SEQ Figure \* ARABIC \s 1 ">
        <w:r>
          <w:rPr>
            <w:noProof/>
          </w:rPr>
          <w:t>1</w:t>
        </w:r>
      </w:fldSimple>
      <w:r>
        <w:t xml:space="preserve"> Overall structure</w:t>
      </w:r>
      <w:bookmarkEnd w:id="56"/>
    </w:p>
    <w:p w:rsidR="0090774A" w:rsidRDefault="0090774A" w:rsidP="0090774A">
      <w:r>
        <w:lastRenderedPageBreak/>
        <w:t>Figure 3.1 shows a possible structure of the proposed system. The system has the following parts:</w:t>
      </w:r>
    </w:p>
    <w:p w:rsidR="0090774A" w:rsidRDefault="0090774A" w:rsidP="0090774A">
      <w:pPr>
        <w:pStyle w:val="ListParagraph"/>
        <w:numPr>
          <w:ilvl w:val="0"/>
          <w:numId w:val="35"/>
        </w:numPr>
      </w:pPr>
      <w:r>
        <w:t>A frontend which consists of micro frontends</w:t>
      </w:r>
    </w:p>
    <w:p w:rsidR="0090774A" w:rsidRDefault="0090774A" w:rsidP="0090774A">
      <w:pPr>
        <w:pStyle w:val="ListParagraph"/>
        <w:numPr>
          <w:ilvl w:val="0"/>
          <w:numId w:val="36"/>
        </w:numPr>
        <w:rPr>
          <w:lang w:val="en-US"/>
        </w:rPr>
      </w:pPr>
      <w:r>
        <w:rPr>
          <w:lang w:val="en-US"/>
        </w:rPr>
        <w:t>Services</w:t>
      </w:r>
    </w:p>
    <w:p w:rsidR="0090774A" w:rsidRDefault="0090774A" w:rsidP="0090774A">
      <w:pPr>
        <w:pStyle w:val="ListParagraph"/>
        <w:numPr>
          <w:ilvl w:val="0"/>
          <w:numId w:val="36"/>
        </w:numPr>
        <w:rPr>
          <w:lang w:val="en-US"/>
        </w:rPr>
      </w:pPr>
      <w:r>
        <w:rPr>
          <w:lang w:val="en-US"/>
        </w:rPr>
        <w:t xml:space="preserve">One or more databases </w:t>
      </w:r>
    </w:p>
    <w:p w:rsidR="0090774A" w:rsidRDefault="0090774A" w:rsidP="0090774A">
      <w:pPr>
        <w:pStyle w:val="ListParagraph"/>
        <w:numPr>
          <w:ilvl w:val="0"/>
          <w:numId w:val="36"/>
        </w:numPr>
        <w:rPr>
          <w:lang w:val="en-US"/>
        </w:rPr>
      </w:pPr>
      <w:r>
        <w:rPr>
          <w:lang w:val="en-US"/>
        </w:rPr>
        <w:t>Communication system between services</w:t>
      </w:r>
    </w:p>
    <w:p w:rsidR="0090774A" w:rsidRDefault="0090774A" w:rsidP="0090774A">
      <w:pPr>
        <w:pStyle w:val="ListParagraph"/>
        <w:numPr>
          <w:ilvl w:val="0"/>
          <w:numId w:val="36"/>
        </w:numPr>
        <w:rPr>
          <w:lang w:val="en-US"/>
        </w:rPr>
      </w:pPr>
      <w:r>
        <w:rPr>
          <w:lang w:val="en-US"/>
        </w:rPr>
        <w:t xml:space="preserve">Content trust system   </w:t>
      </w:r>
    </w:p>
    <w:p w:rsidR="0090774A" w:rsidRDefault="0090774A" w:rsidP="0090774A">
      <w:pPr>
        <w:rPr>
          <w:lang w:val="en-US"/>
        </w:rPr>
      </w:pPr>
      <w: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90774A" w:rsidRDefault="0090774A" w:rsidP="0090774A">
      <w:r>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rsidR="0090774A" w:rsidRDefault="0090774A" w:rsidP="0090774A">
      <w:r>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rsidR="0090774A" w:rsidRDefault="0090774A" w:rsidP="0090774A">
      <w:r>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rsidR="0090774A" w:rsidRDefault="0090774A" w:rsidP="0090774A">
      <w:r>
        <w:t xml:space="preserve">A communication system among services is proposed to make sure that the application operate as it is supposed to. Such communication system is represented by arrows in figure 3.1. Each micro service in the Blog will have an interface. This interface helps the </w:t>
      </w:r>
      <w:r>
        <w:lastRenderedPageBreak/>
        <w:t>microservice to interact with other microservices. Therefore, services will be communicating with each other to handle user’s requests.</w:t>
      </w:r>
    </w:p>
    <w:p w:rsidR="0090774A" w:rsidRDefault="0090774A" w:rsidP="0090774A">
      <w:r>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rsidR="0090774A" w:rsidRPr="00C34D42" w:rsidRDefault="0090774A" w:rsidP="00C34D42">
      <w:pPr>
        <w:pStyle w:val="NormalText"/>
        <w:sectPr w:rsidR="0090774A" w:rsidRPr="00C34D42" w:rsidSect="00C34D42">
          <w:pgSz w:w="11906" w:h="16838" w:code="9"/>
          <w:pgMar w:top="2240" w:right="1418" w:bottom="2552" w:left="1985" w:header="1418" w:footer="1366" w:gutter="0"/>
          <w:cols w:space="708"/>
          <w:titlePg/>
          <w:docGrid w:linePitch="360"/>
        </w:sectPr>
      </w:pPr>
    </w:p>
    <w:bookmarkStart w:id="57" w:name="_Toc534297127"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numPr>
              <w:ilvl w:val="0"/>
              <w:numId w:val="0"/>
            </w:numPr>
            <w:rPr>
              <w:lang w:val="en-GB"/>
            </w:rPr>
          </w:pPr>
          <w:r w:rsidRPr="00BC1573">
            <w:rPr>
              <w:lang w:val="en-GB"/>
            </w:rPr>
            <w:t>Bibliography</w:t>
          </w:r>
          <w:bookmarkEnd w:id="57"/>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7E426D">
          <w:headerReference w:type="even" r:id="rId65"/>
          <w:headerReference w:type="default" r:id="rId66"/>
          <w:footerReference w:type="even" r:id="rId67"/>
          <w:footerReference w:type="default" r:id="rId68"/>
          <w:headerReference w:type="first" r:id="rId69"/>
          <w:footerReference w:type="first" r:id="rId70"/>
          <w:type w:val="oddPage"/>
          <w:pgSz w:w="11906" w:h="16838" w:code="9"/>
          <w:pgMar w:top="2240" w:right="1418" w:bottom="2552" w:left="1985" w:header="1418" w:footer="1366" w:gutter="0"/>
          <w:cols w:space="708"/>
          <w:titlePg/>
          <w:docGrid w:linePitch="360"/>
        </w:sectPr>
      </w:pPr>
    </w:p>
    <w:p w:rsidR="003677F6" w:rsidRPr="00BC1573" w:rsidRDefault="003677F6" w:rsidP="004C1A98">
      <w:pPr>
        <w:pStyle w:val="Heading4"/>
        <w:rPr>
          <w:lang w:val="en-GB"/>
        </w:rPr>
      </w:pPr>
      <w:bookmarkStart w:id="58" w:name="_Toc534297128"/>
      <w:r w:rsidRPr="00BC1573">
        <w:rPr>
          <w:lang w:val="en-GB"/>
        </w:rPr>
        <w:lastRenderedPageBreak/>
        <w:t xml:space="preserve">Bezeichner </w:t>
      </w:r>
      <w:r w:rsidR="0060113F" w:rsidRPr="00BC1573">
        <w:rPr>
          <w:lang w:val="en-GB"/>
        </w:rPr>
        <w:t>für Anhang A</w:t>
      </w:r>
      <w:bookmarkEnd w:id="58"/>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9" w:name="_Toc534297129"/>
      <w:r w:rsidRPr="00BC1573">
        <w:rPr>
          <w:lang w:val="en-GB"/>
        </w:rPr>
        <w:t>Bezeichner für Anhang A.1</w:t>
      </w:r>
      <w:bookmarkEnd w:id="59"/>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622FCAE8" wp14:editId="5E8801E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705E" w:rsidRDefault="00A3705E" w:rsidP="002467A0">
                            <w:pPr>
                              <w:pStyle w:val="VSRCode"/>
                            </w:pPr>
                            <w:r>
                              <w:t>&lt;</w:t>
                            </w:r>
                            <w:r w:rsidRPr="004E021E">
                              <w:rPr>
                                <w:color w:val="0070C0"/>
                              </w:rPr>
                              <w:t>xml</w:t>
                            </w:r>
                            <w:r>
                              <w:t>&gt;</w:t>
                            </w:r>
                          </w:p>
                          <w:p w:rsidR="00A3705E" w:rsidRDefault="00A3705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3705E" w:rsidRDefault="00A3705E"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622FCAE8"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A3705E" w:rsidRDefault="00A3705E" w:rsidP="002467A0">
                      <w:pPr>
                        <w:pStyle w:val="VSRCode"/>
                      </w:pPr>
                      <w:r>
                        <w:t>&lt;</w:t>
                      </w:r>
                      <w:r w:rsidRPr="004E021E">
                        <w:rPr>
                          <w:color w:val="0070C0"/>
                        </w:rPr>
                        <w:t>xml</w:t>
                      </w:r>
                      <w:r>
                        <w:t>&gt;</w:t>
                      </w:r>
                    </w:p>
                    <w:p w:rsidR="00A3705E" w:rsidRDefault="00A3705E"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A3705E" w:rsidRDefault="00A3705E"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71"/>
          <w:headerReference w:type="default" r:id="rId72"/>
          <w:footerReference w:type="even" r:id="rId73"/>
          <w:footerReference w:type="default" r:id="rId74"/>
          <w:headerReference w:type="first" r:id="rId75"/>
          <w:footerReference w:type="first" r:id="rId76"/>
          <w:type w:val="oddPage"/>
          <w:pgSz w:w="11906" w:h="16838" w:code="9"/>
          <w:pgMar w:top="2240" w:right="1418" w:bottom="2552" w:left="1985" w:header="1418" w:footer="1366" w:gutter="0"/>
          <w:cols w:space="708"/>
          <w:titlePg/>
          <w:docGrid w:linePitch="360"/>
        </w:sectPr>
      </w:pPr>
      <w:bookmarkStart w:id="60"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A3705E">
        <w:rPr>
          <w:rFonts w:hint="cs"/>
          <w:noProof/>
          <w:cs/>
          <w:lang w:val="en-GB"/>
        </w:rPr>
        <w:t>‎</w:t>
      </w:r>
      <w:r w:rsidR="00A3705E">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A3705E">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60"/>
    </w:p>
    <w:p w:rsidR="007F502B" w:rsidRPr="00BC1573" w:rsidRDefault="004C1A98" w:rsidP="00CB7BD9">
      <w:pPr>
        <w:pStyle w:val="Heading1"/>
        <w:numPr>
          <w:ilvl w:val="0"/>
          <w:numId w:val="0"/>
        </w:numPr>
        <w:rPr>
          <w:lang w:val="en-GB"/>
        </w:rPr>
      </w:pPr>
      <w:bookmarkStart w:id="61" w:name="_Toc534297130"/>
      <w:r w:rsidRPr="00BC1573">
        <w:rPr>
          <w:lang w:val="en-GB"/>
        </w:rPr>
        <w:lastRenderedPageBreak/>
        <w:t>Glossary</w:t>
      </w:r>
      <w:bookmarkEnd w:id="61"/>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7"/>
          <w:headerReference w:type="default" r:id="rId78"/>
          <w:footerReference w:type="even" r:id="rId79"/>
          <w:footerReference w:type="default" r:id="rId80"/>
          <w:headerReference w:type="first" r:id="rId81"/>
          <w:footerReference w:type="first" r:id="rId82"/>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numPr>
          <w:ilvl w:val="0"/>
          <w:numId w:val="0"/>
        </w:numPr>
        <w:rPr>
          <w:lang w:val="en-GB"/>
        </w:rPr>
      </w:pPr>
      <w:bookmarkStart w:id="62" w:name="_Toc534297131"/>
      <w:r w:rsidRPr="00BC1573">
        <w:rPr>
          <w:lang w:val="en-GB"/>
        </w:rPr>
        <w:lastRenderedPageBreak/>
        <w:t>Index</w:t>
      </w:r>
      <w:bookmarkEnd w:id="62"/>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3"/>
          <w:headerReference w:type="default" r:id="rId84"/>
          <w:footerReference w:type="even" r:id="rId85"/>
          <w:footerReference w:type="default" r:id="rId86"/>
          <w:headerReference w:type="first" r:id="rId87"/>
          <w:footerReference w:type="first" r:id="rId88"/>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8E59C8">
        <w:rPr>
          <w:noProof/>
          <w:lang w:val="en-GB"/>
        </w:rPr>
        <w:t>3.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74212856" wp14:editId="37157004">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D67DD"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33463E" w:rsidP="00CB7BD9">
      <w:pPr>
        <w:ind w:right="5668"/>
        <w:jc w:val="center"/>
        <w:rPr>
          <w:sz w:val="20"/>
          <w:szCs w:val="20"/>
          <w:lang w:val="en-GB"/>
        </w:rPr>
      </w:pPr>
      <w:sdt>
        <w:sdtPr>
          <w:rPr>
            <w:sz w:val="20"/>
            <w:szCs w:val="20"/>
            <w:lang w:val="en-GB"/>
          </w:rPr>
          <w:alias w:val="Comments"/>
          <w:tag w:val=""/>
          <w:id w:val="235293086"/>
          <w:placeholder>
            <w:docPart w:val="FEEC76DD17A644C8A8D9A1835874EB8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76639" w:rsidRPr="00BC1573">
            <w:rPr>
              <w:sz w:val="20"/>
              <w:szCs w:val="20"/>
              <w:lang w:val="en-GB"/>
            </w:rPr>
            <w:t>&lt;TODO: Vorname Autor&gt;</w:t>
          </w:r>
        </w:sdtContent>
      </w:sdt>
      <w:r w:rsidR="00D76639" w:rsidRPr="00BC1573">
        <w:rPr>
          <w:sz w:val="20"/>
          <w:szCs w:val="20"/>
          <w:lang w:val="en-GB"/>
        </w:rPr>
        <w:t xml:space="preserve"> </w:t>
      </w:r>
      <w:sdt>
        <w:sdtPr>
          <w:rPr>
            <w:sz w:val="20"/>
            <w:szCs w:val="20"/>
            <w:lang w:val="en-GB"/>
          </w:rPr>
          <w:alias w:val="Author"/>
          <w:tag w:val=""/>
          <w:id w:val="-665404582"/>
          <w:placeholder>
            <w:docPart w:val="35EF1AC66E4E4F1987E72059CC3A6976"/>
          </w:placeholder>
          <w:dataBinding w:prefixMappings="xmlns:ns0='http://purl.org/dc/elements/1.1/' xmlns:ns1='http://schemas.openxmlformats.org/package/2006/metadata/core-properties' " w:xpath="/ns1:coreProperties[1]/ns0:creator[1]" w:storeItemID="{6C3C8BC8-F283-45AE-878A-BAB7291924A1}"/>
          <w:text/>
        </w:sdtPr>
        <w:sdtEndPr/>
        <w:sdtContent>
          <w:r w:rsidR="00A3705E">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9"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A3705E">
        <w:rPr>
          <w:rFonts w:hint="cs"/>
          <w:color w:val="FF0000"/>
          <w:cs/>
          <w:lang w:val="en-GB"/>
        </w:rPr>
        <w:t>‎</w:t>
      </w:r>
      <w:r w:rsidR="00A3705E">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A3705E"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0"/>
      <w:headerReference w:type="default" r:id="rId91"/>
      <w:footerReference w:type="even" r:id="rId92"/>
      <w:footerReference w:type="default" r:id="rId93"/>
      <w:headerReference w:type="first" r:id="rId94"/>
      <w:footerReference w:type="first" r:id="rId9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63E" w:rsidRDefault="0033463E" w:rsidP="00702C88">
      <w:pPr>
        <w:spacing w:after="0" w:line="240" w:lineRule="auto"/>
      </w:pPr>
      <w:r>
        <w:separator/>
      </w:r>
    </w:p>
  </w:endnote>
  <w:endnote w:type="continuationSeparator" w:id="0">
    <w:p w:rsidR="0033463E" w:rsidRDefault="0033463E"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sidR="00976E97">
      <w:rPr>
        <w:noProof/>
      </w:rPr>
      <w:t>8</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7</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sidR="00976E97">
      <w:rPr>
        <w:noProof/>
      </w:rPr>
      <w:t>54</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53</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42</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55</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57</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Arabic  \* MERGEFORMAT </w:instrText>
    </w:r>
    <w:r>
      <w:fldChar w:fldCharType="separate"/>
    </w:r>
    <w:r w:rsidR="00976E97">
      <w:rPr>
        <w:noProof/>
      </w:rPr>
      <w:t>59</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Arabic  \* MERGEFORMAT </w:instrText>
    </w:r>
    <w:r>
      <w:fldChar w:fldCharType="separate"/>
    </w:r>
    <w:r w:rsidR="00976E97">
      <w:rPr>
        <w:noProof/>
      </w:rPr>
      <w:t>61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Default="008E59C8" w:rsidP="00DE3893">
    <w:pPr>
      <w:pStyle w:val="Footer"/>
      <w:jc w:val="left"/>
    </w:pPr>
    <w:r>
      <w:fldChar w:fldCharType="begin"/>
    </w:r>
    <w:r>
      <w:instrText xml:space="preserve"> PAGE   \* MERGEFORMAT </w:instrText>
    </w:r>
    <w:r>
      <w:fldChar w:fldCharType="separate"/>
    </w:r>
    <w:r w:rsidR="00976E97">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Default="008E59C8"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Default="008E59C8" w:rsidP="00DE3893">
    <w:pPr>
      <w:pStyle w:val="Footer"/>
      <w:jc w:val="right"/>
    </w:pPr>
    <w:r>
      <w:fldChar w:fldCharType="begin"/>
    </w:r>
    <w:r>
      <w:instrText xml:space="preserve"> PAGE   \* MERGEFORMAT </w:instrText>
    </w:r>
    <w:r>
      <w:fldChar w:fldCharType="separate"/>
    </w:r>
    <w:r w:rsidR="00976E97">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left"/>
    </w:pPr>
    <w:r>
      <w:fldChar w:fldCharType="begin"/>
    </w:r>
    <w:r>
      <w:instrText xml:space="preserve"> PAGE   \* MERGEFORMAT </w:instrText>
    </w:r>
    <w:r>
      <w:fldChar w:fldCharType="separate"/>
    </w:r>
    <w:r w:rsidR="00976E97">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rsidP="00DE3893">
    <w:pPr>
      <w:pStyle w:val="Footer"/>
      <w:jc w:val="right"/>
    </w:pPr>
    <w:r>
      <w:fldChar w:fldCharType="begin"/>
    </w:r>
    <w:r>
      <w:instrText xml:space="preserve"> PAGE   \* MERGEFORMAT </w:instrText>
    </w:r>
    <w:r>
      <w:fldChar w:fldCharType="separate"/>
    </w:r>
    <w:r w:rsidR="00976E97">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63E" w:rsidRDefault="0033463E" w:rsidP="00702C88">
      <w:pPr>
        <w:spacing w:after="0" w:line="240" w:lineRule="auto"/>
      </w:pPr>
      <w:r>
        <w:separator/>
      </w:r>
    </w:p>
  </w:footnote>
  <w:footnote w:type="continuationSeparator" w:id="0">
    <w:p w:rsidR="0033463E" w:rsidRDefault="0033463E"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2912" behindDoc="0" locked="0" layoutInCell="1" allowOverlap="1" wp14:anchorId="449EA025" wp14:editId="14728ECD">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F34B6" id="Straight Connector 12" o:spid="_x0000_s1026" style="position:absolute;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4352" behindDoc="0" locked="0" layoutInCell="1" allowOverlap="1" wp14:anchorId="09DCFC68" wp14:editId="7DCBE284">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6FFBD"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7424" behindDoc="0" locked="0" layoutInCell="1" allowOverlap="1" wp14:anchorId="11BDDFC3" wp14:editId="3C3DEE6B">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4AAC5" id="Straight Connector 27" o:spid="_x0000_s1026" style="position:absolute;z-index:25168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0496" behindDoc="0" locked="0" layoutInCell="1" allowOverlap="1" wp14:anchorId="2EF049A7" wp14:editId="534649C8">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FF2B8" id="Straight Connector 31"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93568" behindDoc="0" locked="0" layoutInCell="1" allowOverlap="1" wp14:anchorId="4A896DC0" wp14:editId="15442E67">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38EEB8" id="Straight Connector 33" o:spid="_x0000_s1026" style="position:absolute;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6640" behindDoc="0" locked="0" layoutInCell="1" allowOverlap="1" wp14:anchorId="73B4DC1D" wp14:editId="7C6D354D">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37890" id="Straight Connector 35"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9712" behindDoc="0" locked="0" layoutInCell="1" allowOverlap="1" wp14:anchorId="04A2B30D" wp14:editId="70BBB8BC">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31FDBC" id="Straight Connector 37" o:spid="_x0000_s1026" style="position:absolute;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EA7A74" w:rsidRDefault="00A3705E"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A3705E">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A3705E">
      <w:rPr>
        <w:b/>
        <w:bCs/>
        <w:noProof/>
        <w:lang w:val="en-US"/>
      </w:rPr>
      <w:t>Anleitung lesen</w:t>
    </w:r>
    <w:r>
      <w:fldChar w:fldCharType="end"/>
    </w:r>
    <w:r>
      <w:rPr>
        <w:noProof/>
        <w:lang w:val="en-US"/>
      </w:rPr>
      <mc:AlternateContent>
        <mc:Choice Requires="wps">
          <w:drawing>
            <wp:anchor distT="0" distB="0" distL="114300" distR="114300" simplePos="0" relativeHeight="251613696" behindDoc="0" locked="0" layoutInCell="1" allowOverlap="1" wp14:anchorId="07C545B2" wp14:editId="360F6D8B">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7BBD4" id="Straight Connector 8" o:spid="_x0000_s1026" style="position:absolute;z-index:25161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976E97" w:rsidRPr="00976E97">
      <w:rPr>
        <w:rFonts w:hint="cs"/>
        <w:b/>
        <w:bCs/>
        <w:smallCaps/>
        <w:noProof/>
        <w:cs/>
      </w:rPr>
      <w:t>‎</w:t>
    </w:r>
    <w:r w:rsidR="00976E97" w:rsidRPr="00976E97">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976E97" w:rsidRPr="00976E97">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701760" behindDoc="0" locked="0" layoutInCell="1" allowOverlap="1" wp14:anchorId="6CAAFB48" wp14:editId="7676E413">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612AB" id="Straight Connector 1"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76E97" w:rsidRPr="00976E97">
      <w:rPr>
        <w:rFonts w:hint="cs"/>
        <w:b/>
        <w:bCs/>
        <w:smallCaps/>
        <w:noProof/>
        <w:cs/>
      </w:rPr>
      <w:t>‎</w:t>
    </w:r>
    <w:r w:rsidR="00976E97" w:rsidRPr="00976E97">
      <w:rPr>
        <w:b/>
        <w:bCs/>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76E97" w:rsidRPr="00976E97">
      <w:rPr>
        <w:b/>
        <w:bCs/>
        <w:smallCaps/>
        <w:noProof/>
      </w:rPr>
      <w:t>Problem</w:t>
    </w:r>
    <w:r>
      <w:rPr>
        <w:smallCaps/>
      </w:rPr>
      <w:fldChar w:fldCharType="end"/>
    </w:r>
    <w:r w:rsidRPr="00962C1D">
      <w:rPr>
        <w:smallCaps/>
        <w:noProof/>
        <w:lang w:val="en-US"/>
      </w:rPr>
      <mc:AlternateContent>
        <mc:Choice Requires="wps">
          <w:drawing>
            <wp:anchor distT="0" distB="0" distL="114300" distR="114300" simplePos="0" relativeHeight="251703808" behindDoc="0" locked="0" layoutInCell="1" allowOverlap="1" wp14:anchorId="4A18B4E6" wp14:editId="30E0A91B">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CE2C3D" id="Straight Connector 4" o:spid="_x0000_s1026" style="position:absolute;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976E97" w:rsidRPr="00976E97">
      <w:rPr>
        <w:rFonts w:hint="cs"/>
        <w:b/>
        <w:bCs/>
        <w:smallCaps/>
        <w:noProof/>
        <w:cs/>
      </w:rPr>
      <w:t>‎</w:t>
    </w:r>
    <w:r w:rsidR="00976E97">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976E97" w:rsidRPr="00976E97">
      <w:rPr>
        <w:b/>
        <w:bCs/>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2848" behindDoc="0" locked="0" layoutInCell="1" allowOverlap="1" wp14:anchorId="35C44A93" wp14:editId="466DB41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76DD2" id="Straight Connector 3" o:spid="_x0000_s1026" style="position:absolute;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976E97" w:rsidRPr="00976E97">
      <w:rPr>
        <w:rFonts w:hint="cs"/>
        <w:b/>
        <w:bCs/>
        <w:smallCaps/>
        <w:noProof/>
        <w:cs/>
      </w:rPr>
      <w:t>‎</w:t>
    </w:r>
    <w:r w:rsidR="00976E97">
      <w:rPr>
        <w:smallCaps/>
        <w:noProof/>
      </w:rPr>
      <w:t>3.3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976E97" w:rsidRPr="00976E97">
      <w:rPr>
        <w:b/>
        <w:bCs/>
        <w:smallCaps/>
        <w:noProof/>
      </w:rPr>
      <w:t>Overall</w:t>
    </w:r>
    <w:r w:rsidR="00976E97">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72064" behindDoc="0" locked="0" layoutInCell="1" allowOverlap="1" wp14:anchorId="79A34D51" wp14:editId="08DA10A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664C9F" id="Straight Connector 14" o:spid="_x0000_s1026" style="position:absolute;z-index:251672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843BFB" w:rsidRDefault="00A3705E"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29056" behindDoc="0" locked="0" layoutInCell="0" allowOverlap="0" wp14:anchorId="1A7942B8" wp14:editId="3901457E">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1121E" id="Straight Connector 6" o:spid="_x0000_s1026" style="position:absolute;z-index:25162905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DF30C0" w:rsidRDefault="00A3705E"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32128" behindDoc="0" locked="0" layoutInCell="1" allowOverlap="1" wp14:anchorId="00D3B28B" wp14:editId="547521B6">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4AE41" id="Straight Connector 15" o:spid="_x0000_s1026" style="position:absolute;z-index:25163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Pr="00962C1D" w:rsidRDefault="008E59C8"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sidR="00976E97">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5856" behindDoc="0" locked="0" layoutInCell="1" allowOverlap="1" wp14:anchorId="0953D3DE" wp14:editId="6FF39575">
              <wp:simplePos x="0" y="0"/>
              <wp:positionH relativeFrom="margin">
                <wp:posOffset>36195</wp:posOffset>
              </wp:positionH>
              <wp:positionV relativeFrom="paragraph">
                <wp:posOffset>215900</wp:posOffset>
              </wp:positionV>
              <wp:extent cx="5328000" cy="0"/>
              <wp:effectExtent l="0" t="0" r="6000" b="19050"/>
              <wp:wrapNone/>
              <wp:docPr id="7" name="Straight Connector 7"/>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0F982" id="Straight Connector 7" o:spid="_x0000_s1026" style="position:absolute;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CDDZgN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593F3D" w:rsidRDefault="00A3705E"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5136" behindDoc="0" locked="0" layoutInCell="0" allowOverlap="0" wp14:anchorId="2C9B2B32" wp14:editId="57D4E791">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48085" id="Straight Connector 13" o:spid="_x0000_s1026" style="position:absolute;z-index:2516751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DF30C0" w:rsidRDefault="00A3705E"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8208" behindDoc="0" locked="0" layoutInCell="1" allowOverlap="1" wp14:anchorId="1DC48DAE" wp14:editId="187C042F">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B5425" id="Straight Connector 20" o:spid="_x0000_s1026" style="position:absolute;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2A2571" w:rsidRDefault="00A3705E"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1344" behindDoc="0" locked="0" layoutInCell="0" allowOverlap="0" wp14:anchorId="68B94CD9" wp14:editId="27C60F81">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3B99E" id="Straight Connector 28" o:spid="_x0000_s1026" style="position:absolute;z-index:25164134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CC6C2B" w:rsidRDefault="00A3705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44416" behindDoc="0" locked="0" layoutInCell="1" allowOverlap="1" wp14:anchorId="744D8633" wp14:editId="5D225786">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253F4" id="Straight Connector 30" o:spid="_x0000_s1026" style="position:absolute;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F52B12" w:rsidRDefault="00A3705E"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35200" behindDoc="0" locked="0" layoutInCell="0" allowOverlap="0" wp14:anchorId="6E076BCE" wp14:editId="2DBFA52A">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B162B" id="Straight Connector 18" o:spid="_x0000_s1026" style="position:absolute;z-index:25163520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CC6C2B" w:rsidRDefault="00A3705E"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38272" behindDoc="0" locked="0" layoutInCell="1" allowOverlap="1" wp14:anchorId="2C300251" wp14:editId="48D5B0E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EF3E8" id="Straight Connector 21" o:spid="_x0000_s1026" style="position:absolute;z-index:25163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F52B12" w:rsidRDefault="00A3705E"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Pr="00962C1D" w:rsidRDefault="008E59C8"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rPr>
      <mc:AlternateContent>
        <mc:Choice Requires="wps">
          <w:drawing>
            <wp:anchor distT="0" distB="0" distL="114300" distR="114300" simplePos="0" relativeHeight="251706880" behindDoc="0" locked="0" layoutInCell="1" allowOverlap="1" wp14:anchorId="6EB990FA" wp14:editId="5FFBC12D">
              <wp:simplePos x="0" y="0"/>
              <wp:positionH relativeFrom="margin">
                <wp:posOffset>36195</wp:posOffset>
              </wp:positionH>
              <wp:positionV relativeFrom="paragraph">
                <wp:posOffset>215900</wp:posOffset>
              </wp:positionV>
              <wp:extent cx="53208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BC635" id="Straight Connector 11" o:spid="_x0000_s1026" style="position:absolute;z-index:251706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Fo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a05c8LSjB4T&#10;Cn3sE9t758hBj4wOyakhxIYAe3fAOYrhgFn2qNDmLwliY3H3vLgLY2KSNt/ebOrbmoYgL2fVFRgw&#10;pg/gLcs/LTfaZeGiEaePMVExSr2k5G3j2EAtb94TX46jN7p70MaUIF8e2BtkJ0FjT2NpnhieZVFk&#10;HNFmSZOI8pfOBib+L6DIFmp7PRX4mVNICS5deI2j7AxT1MECnDv7G3DOz1Aol/VfwAuiVPYuLWCr&#10;ncc/tX21Qk35Fwcm3dmCJ9+dy3iLNXTrivfzC8nX+nlc4Nd3vPsB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BfuFo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CC6C2B" w:rsidRDefault="00A3705E"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C8" w:rsidRDefault="008E59C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976E97" w:rsidRPr="00976E97">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47488" behindDoc="0" locked="0" layoutInCell="1" allowOverlap="1" wp14:anchorId="7C1AC84B" wp14:editId="2A82E3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39555" id="Straight Connector 19" o:spid="_x0000_s1026" style="position:absolute;z-index:251647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0560" behindDoc="0" locked="0" layoutInCell="1" allowOverlap="1" wp14:anchorId="7A6FC11B" wp14:editId="2C50353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433D5" id="Straight Connector 22" o:spid="_x0000_s1026" style="position:absolute;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Default="00A3705E">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5E" w:rsidRPr="00962C1D" w:rsidRDefault="00A3705E"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19840" behindDoc="0" locked="0" layoutInCell="1" allowOverlap="1" wp14:anchorId="1CF28BDC" wp14:editId="1FEC3AF6">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BF1DEB"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4"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23"/>
    <w:lvlOverride w:ilvl="0">
      <w:startOverride w:val="1"/>
    </w:lvlOverride>
  </w:num>
  <w:num w:numId="18">
    <w:abstractNumId w:val="23"/>
    <w:lvlOverride w:ilvl="0">
      <w:startOverride w:val="1"/>
    </w:lvlOverride>
  </w:num>
  <w:num w:numId="19">
    <w:abstractNumId w:val="10"/>
  </w:num>
  <w:num w:numId="20">
    <w:abstractNumId w:val="22"/>
  </w:num>
  <w:num w:numId="21">
    <w:abstractNumId w:val="24"/>
  </w:num>
  <w:num w:numId="22">
    <w:abstractNumId w:val="20"/>
  </w:num>
  <w:num w:numId="23">
    <w:abstractNumId w:val="16"/>
  </w:num>
  <w:num w:numId="24">
    <w:abstractNumId w:val="26"/>
  </w:num>
  <w:num w:numId="25">
    <w:abstractNumId w:val="21"/>
  </w:num>
  <w:num w:numId="26">
    <w:abstractNumId w:val="25"/>
  </w:num>
  <w:num w:numId="27">
    <w:abstractNumId w:val="27"/>
  </w:num>
  <w:num w:numId="28">
    <w:abstractNumId w:val="18"/>
  </w:num>
  <w:num w:numId="29">
    <w:abstractNumId w:val="12"/>
  </w:num>
  <w:num w:numId="30">
    <w:abstractNumId w:val="11"/>
  </w:num>
  <w:num w:numId="31">
    <w:abstractNumId w:val="19"/>
  </w:num>
  <w:num w:numId="32">
    <w:abstractNumId w:val="10"/>
  </w:num>
  <w:num w:numId="33">
    <w:abstractNumId w:val="10"/>
  </w:num>
  <w:num w:numId="34">
    <w:abstractNumId w:val="10"/>
  </w:num>
  <w:num w:numId="35">
    <w:abstractNumId w:val="17"/>
  </w:num>
  <w:num w:numId="36">
    <w:abstractNumId w:val="1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5E"/>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7ED"/>
    <w:rsid w:val="000975DE"/>
    <w:rsid w:val="000A0F56"/>
    <w:rsid w:val="000A2C7A"/>
    <w:rsid w:val="000A3856"/>
    <w:rsid w:val="000A6D5F"/>
    <w:rsid w:val="000B3E5A"/>
    <w:rsid w:val="000D2DF5"/>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90083"/>
    <w:rsid w:val="00192249"/>
    <w:rsid w:val="001A24B6"/>
    <w:rsid w:val="001B2332"/>
    <w:rsid w:val="001B5D96"/>
    <w:rsid w:val="001C32BE"/>
    <w:rsid w:val="001C5560"/>
    <w:rsid w:val="001D1ED2"/>
    <w:rsid w:val="001E1750"/>
    <w:rsid w:val="001E667E"/>
    <w:rsid w:val="001F1122"/>
    <w:rsid w:val="001F1647"/>
    <w:rsid w:val="001F5F06"/>
    <w:rsid w:val="0020287A"/>
    <w:rsid w:val="00206F37"/>
    <w:rsid w:val="002114E0"/>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F37B5"/>
    <w:rsid w:val="00300538"/>
    <w:rsid w:val="003012B0"/>
    <w:rsid w:val="00302AB0"/>
    <w:rsid w:val="00303869"/>
    <w:rsid w:val="00303CFE"/>
    <w:rsid w:val="003046CE"/>
    <w:rsid w:val="00306F96"/>
    <w:rsid w:val="00311B6E"/>
    <w:rsid w:val="00314591"/>
    <w:rsid w:val="00322AC5"/>
    <w:rsid w:val="0032388B"/>
    <w:rsid w:val="00325E40"/>
    <w:rsid w:val="0033463E"/>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819C3"/>
    <w:rsid w:val="0048320D"/>
    <w:rsid w:val="00483CB3"/>
    <w:rsid w:val="004857C5"/>
    <w:rsid w:val="004A1AEE"/>
    <w:rsid w:val="004B1FE6"/>
    <w:rsid w:val="004B27BE"/>
    <w:rsid w:val="004B6988"/>
    <w:rsid w:val="004C07F2"/>
    <w:rsid w:val="004C1A98"/>
    <w:rsid w:val="004C45BC"/>
    <w:rsid w:val="004C554B"/>
    <w:rsid w:val="004C6382"/>
    <w:rsid w:val="004D31E6"/>
    <w:rsid w:val="004E021E"/>
    <w:rsid w:val="00506960"/>
    <w:rsid w:val="00524F7F"/>
    <w:rsid w:val="005309D3"/>
    <w:rsid w:val="00531821"/>
    <w:rsid w:val="00532012"/>
    <w:rsid w:val="00532191"/>
    <w:rsid w:val="00535ED8"/>
    <w:rsid w:val="00537F16"/>
    <w:rsid w:val="00554D76"/>
    <w:rsid w:val="00567119"/>
    <w:rsid w:val="005853E6"/>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B3B18"/>
    <w:rsid w:val="006E0578"/>
    <w:rsid w:val="006E54A4"/>
    <w:rsid w:val="0070268D"/>
    <w:rsid w:val="00702C88"/>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22A25"/>
    <w:rsid w:val="00833EF1"/>
    <w:rsid w:val="00835251"/>
    <w:rsid w:val="00843BFB"/>
    <w:rsid w:val="00861A50"/>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E59C8"/>
    <w:rsid w:val="008F0939"/>
    <w:rsid w:val="008F4B35"/>
    <w:rsid w:val="008F7972"/>
    <w:rsid w:val="00903007"/>
    <w:rsid w:val="0090774A"/>
    <w:rsid w:val="009134B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76E97"/>
    <w:rsid w:val="009868CA"/>
    <w:rsid w:val="00986A9D"/>
    <w:rsid w:val="009951CD"/>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771F"/>
    <w:rsid w:val="00A21343"/>
    <w:rsid w:val="00A3142A"/>
    <w:rsid w:val="00A3340C"/>
    <w:rsid w:val="00A352D1"/>
    <w:rsid w:val="00A3599D"/>
    <w:rsid w:val="00A3705E"/>
    <w:rsid w:val="00A40760"/>
    <w:rsid w:val="00A417CA"/>
    <w:rsid w:val="00A43DC5"/>
    <w:rsid w:val="00A532E7"/>
    <w:rsid w:val="00A5557C"/>
    <w:rsid w:val="00A57AEB"/>
    <w:rsid w:val="00A61703"/>
    <w:rsid w:val="00A6714E"/>
    <w:rsid w:val="00A70302"/>
    <w:rsid w:val="00A724C8"/>
    <w:rsid w:val="00A76260"/>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5E6E"/>
    <w:rsid w:val="00AF7BFD"/>
    <w:rsid w:val="00B00D31"/>
    <w:rsid w:val="00B02E50"/>
    <w:rsid w:val="00B0335A"/>
    <w:rsid w:val="00B0562A"/>
    <w:rsid w:val="00B10E3C"/>
    <w:rsid w:val="00B13027"/>
    <w:rsid w:val="00B13C93"/>
    <w:rsid w:val="00B31D44"/>
    <w:rsid w:val="00B32EFF"/>
    <w:rsid w:val="00B332F8"/>
    <w:rsid w:val="00B509A6"/>
    <w:rsid w:val="00B52592"/>
    <w:rsid w:val="00B52C4A"/>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E648E"/>
    <w:rsid w:val="00BF031A"/>
    <w:rsid w:val="00BF16B6"/>
    <w:rsid w:val="00C01289"/>
    <w:rsid w:val="00C075E7"/>
    <w:rsid w:val="00C07FB4"/>
    <w:rsid w:val="00C1048E"/>
    <w:rsid w:val="00C2347C"/>
    <w:rsid w:val="00C254BE"/>
    <w:rsid w:val="00C31C7B"/>
    <w:rsid w:val="00C34D42"/>
    <w:rsid w:val="00C416F1"/>
    <w:rsid w:val="00C430A8"/>
    <w:rsid w:val="00C445A0"/>
    <w:rsid w:val="00C45646"/>
    <w:rsid w:val="00C53793"/>
    <w:rsid w:val="00C557F5"/>
    <w:rsid w:val="00C64B06"/>
    <w:rsid w:val="00C65136"/>
    <w:rsid w:val="00C77A71"/>
    <w:rsid w:val="00C90DFD"/>
    <w:rsid w:val="00C90EAD"/>
    <w:rsid w:val="00C96F8A"/>
    <w:rsid w:val="00CA00B9"/>
    <w:rsid w:val="00CA1EB6"/>
    <w:rsid w:val="00CA7AE4"/>
    <w:rsid w:val="00CB7BD9"/>
    <w:rsid w:val="00CC063A"/>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757B"/>
    <w:rsid w:val="00E077DE"/>
    <w:rsid w:val="00E1258D"/>
    <w:rsid w:val="00E13887"/>
    <w:rsid w:val="00E14582"/>
    <w:rsid w:val="00E17726"/>
    <w:rsid w:val="00E26207"/>
    <w:rsid w:val="00E26B87"/>
    <w:rsid w:val="00E30A7B"/>
    <w:rsid w:val="00E37761"/>
    <w:rsid w:val="00E431A9"/>
    <w:rsid w:val="00E447B1"/>
    <w:rsid w:val="00E45BB4"/>
    <w:rsid w:val="00E523B0"/>
    <w:rsid w:val="00E65882"/>
    <w:rsid w:val="00E67F24"/>
    <w:rsid w:val="00E70FF7"/>
    <w:rsid w:val="00E730DF"/>
    <w:rsid w:val="00E73B70"/>
    <w:rsid w:val="00E770D9"/>
    <w:rsid w:val="00E816C9"/>
    <w:rsid w:val="00E93B8C"/>
    <w:rsid w:val="00EA7A74"/>
    <w:rsid w:val="00EB0ED3"/>
    <w:rsid w:val="00EB13FB"/>
    <w:rsid w:val="00EC3329"/>
    <w:rsid w:val="00EC47D0"/>
    <w:rsid w:val="00EC6485"/>
    <w:rsid w:val="00EE185F"/>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ECD03"/>
  <w15:docId w15:val="{D8E1FDA9-E0C6-4079-A758-A754D044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table" w:styleId="PlainTable3">
    <w:name w:val="Plain Table 3"/>
    <w:basedOn w:val="TableNormal"/>
    <w:uiPriority w:val="43"/>
    <w:rsid w:val="00A370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5379102">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04417616">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549410227">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29.xml"/><Relationship Id="rId84" Type="http://schemas.openxmlformats.org/officeDocument/2006/relationships/header" Target="header37.xml"/><Relationship Id="rId89" Type="http://schemas.openxmlformats.org/officeDocument/2006/relationships/hyperlink" Target="http://www.tu-chemnitz.de/verwaltung/studentenamt/zpa/formulare/%20Allgemein/allgemein/selbststaendigkeitserklaerung.pdf" TargetMode="Externa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footer" Target="footer32.xml"/><Relationship Id="rId79" Type="http://schemas.openxmlformats.org/officeDocument/2006/relationships/footer" Target="footer34.xml"/><Relationship Id="rId5" Type="http://schemas.openxmlformats.org/officeDocument/2006/relationships/settings" Target="settings.xml"/><Relationship Id="rId90" Type="http://schemas.openxmlformats.org/officeDocument/2006/relationships/header" Target="header39.xml"/><Relationship Id="rId95" Type="http://schemas.openxmlformats.org/officeDocument/2006/relationships/footer" Target="foot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image" Target="media/image3.png"/><Relationship Id="rId69" Type="http://schemas.openxmlformats.org/officeDocument/2006/relationships/header" Target="header29.xml"/><Relationship Id="rId80" Type="http://schemas.openxmlformats.org/officeDocument/2006/relationships/footer" Target="footer35.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footer" Target="footer28.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header" Target="header32.xml"/><Relationship Id="rId83" Type="http://schemas.openxmlformats.org/officeDocument/2006/relationships/header" Target="header36.xml"/><Relationship Id="rId88" Type="http://schemas.openxmlformats.org/officeDocument/2006/relationships/footer" Target="footer39.xml"/><Relationship Id="rId91" Type="http://schemas.openxmlformats.org/officeDocument/2006/relationships/header" Target="header40.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image" Target="media/image2.pn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footer" Target="footer31.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8.xml"/><Relationship Id="rId94" Type="http://schemas.openxmlformats.org/officeDocument/2006/relationships/header" Target="header4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6.xml"/><Relationship Id="rId82" Type="http://schemas.openxmlformats.org/officeDocument/2006/relationships/footer" Target="foot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header" Target="header31.xml"/><Relationship Id="rId93" Type="http://schemas.openxmlformats.org/officeDocument/2006/relationships/footer" Target="footer41.xm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template\Word\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FA91103564D5892F657002426A28B"/>
        <w:category>
          <w:name w:val="General"/>
          <w:gallery w:val="placeholder"/>
        </w:category>
        <w:types>
          <w:type w:val="bbPlcHdr"/>
        </w:types>
        <w:behaviors>
          <w:behavior w:val="content"/>
        </w:behaviors>
        <w:guid w:val="{4460C880-A1E6-4930-99D8-B599FDAFA3EC}"/>
      </w:docPartPr>
      <w:docPartBody>
        <w:p w:rsidR="0009506C" w:rsidRDefault="00A51C7A">
          <w:pPr>
            <w:pStyle w:val="968FA91103564D5892F657002426A28B"/>
          </w:pPr>
          <w:r w:rsidRPr="001641EA">
            <w:rPr>
              <w:rStyle w:val="PlaceholderText"/>
            </w:rPr>
            <w:t>[Company]</w:t>
          </w:r>
        </w:p>
      </w:docPartBody>
    </w:docPart>
    <w:docPart>
      <w:docPartPr>
        <w:name w:val="EE366BE747904494BC3E5C029C3494E9"/>
        <w:category>
          <w:name w:val="General"/>
          <w:gallery w:val="placeholder"/>
        </w:category>
        <w:types>
          <w:type w:val="bbPlcHdr"/>
        </w:types>
        <w:behaviors>
          <w:behavior w:val="content"/>
        </w:behaviors>
        <w:guid w:val="{E978ACC0-7117-432B-A748-70A8521D3C43}"/>
      </w:docPartPr>
      <w:docPartBody>
        <w:p w:rsidR="0009506C" w:rsidRDefault="00A51C7A">
          <w:pPr>
            <w:pStyle w:val="EE366BE747904494BC3E5C029C3494E9"/>
          </w:pPr>
          <w:r w:rsidRPr="001641EA">
            <w:rPr>
              <w:rStyle w:val="PlaceholderText"/>
            </w:rPr>
            <w:t>[Subject]</w:t>
          </w:r>
        </w:p>
      </w:docPartBody>
    </w:docPart>
    <w:docPart>
      <w:docPartPr>
        <w:name w:val="A9621A99155547A49DE41DB4F79D158A"/>
        <w:category>
          <w:name w:val="General"/>
          <w:gallery w:val="placeholder"/>
        </w:category>
        <w:types>
          <w:type w:val="bbPlcHdr"/>
        </w:types>
        <w:behaviors>
          <w:behavior w:val="content"/>
        </w:behaviors>
        <w:guid w:val="{D6274CDA-6349-4F32-98E1-EC4B814518CB}"/>
      </w:docPartPr>
      <w:docPartBody>
        <w:p w:rsidR="0009506C" w:rsidRDefault="00A51C7A">
          <w:pPr>
            <w:pStyle w:val="A9621A99155547A49DE41DB4F79D158A"/>
          </w:pPr>
          <w:r w:rsidRPr="001641EA">
            <w:rPr>
              <w:rStyle w:val="PlaceholderText"/>
            </w:rPr>
            <w:t>[Title]</w:t>
          </w:r>
        </w:p>
      </w:docPartBody>
    </w:docPart>
    <w:docPart>
      <w:docPartPr>
        <w:name w:val="2D10CC5BEC0040A2A804D1AA66F55FF4"/>
        <w:category>
          <w:name w:val="General"/>
          <w:gallery w:val="placeholder"/>
        </w:category>
        <w:types>
          <w:type w:val="bbPlcHdr"/>
        </w:types>
        <w:behaviors>
          <w:behavior w:val="content"/>
        </w:behaviors>
        <w:guid w:val="{68022A17-7E60-4B4E-9029-A95C066F2E41}"/>
      </w:docPartPr>
      <w:docPartBody>
        <w:p w:rsidR="0009506C" w:rsidRDefault="00A51C7A">
          <w:pPr>
            <w:pStyle w:val="2D10CC5BEC0040A2A804D1AA66F55FF4"/>
          </w:pPr>
          <w:r w:rsidRPr="001641EA">
            <w:rPr>
              <w:rStyle w:val="PlaceholderText"/>
            </w:rPr>
            <w:t>[Comments]</w:t>
          </w:r>
        </w:p>
      </w:docPartBody>
    </w:docPart>
    <w:docPart>
      <w:docPartPr>
        <w:name w:val="B559A345BA53441082336E8FC3B4C5E7"/>
        <w:category>
          <w:name w:val="General"/>
          <w:gallery w:val="placeholder"/>
        </w:category>
        <w:types>
          <w:type w:val="bbPlcHdr"/>
        </w:types>
        <w:behaviors>
          <w:behavior w:val="content"/>
        </w:behaviors>
        <w:guid w:val="{590FC80B-4D50-4DC9-86C1-FDD586C43E29}"/>
      </w:docPartPr>
      <w:docPartBody>
        <w:p w:rsidR="0009506C" w:rsidRDefault="00A51C7A">
          <w:pPr>
            <w:pStyle w:val="B559A345BA53441082336E8FC3B4C5E7"/>
          </w:pPr>
          <w:r w:rsidRPr="001641EA">
            <w:rPr>
              <w:rStyle w:val="PlaceholderText"/>
            </w:rPr>
            <w:t>[Author]</w:t>
          </w:r>
        </w:p>
      </w:docPartBody>
    </w:docPart>
    <w:docPart>
      <w:docPartPr>
        <w:name w:val="C90FF385EFF341B5AB906AAD71D7D579"/>
        <w:category>
          <w:name w:val="General"/>
          <w:gallery w:val="placeholder"/>
        </w:category>
        <w:types>
          <w:type w:val="bbPlcHdr"/>
        </w:types>
        <w:behaviors>
          <w:behavior w:val="content"/>
        </w:behaviors>
        <w:guid w:val="{2D213F93-F584-4C19-8E4C-FE9FEFAA83D7}"/>
      </w:docPartPr>
      <w:docPartBody>
        <w:p w:rsidR="0009506C" w:rsidRDefault="00A51C7A">
          <w:pPr>
            <w:pStyle w:val="C90FF385EFF341B5AB906AAD71D7D579"/>
          </w:pPr>
          <w:r w:rsidRPr="001641EA">
            <w:rPr>
              <w:rStyle w:val="PlaceholderText"/>
            </w:rPr>
            <w:t>[Manager]</w:t>
          </w:r>
        </w:p>
      </w:docPartBody>
    </w:docPart>
    <w:docPart>
      <w:docPartPr>
        <w:name w:val="2B9D7C1A242D459781D44B66294AB7F7"/>
        <w:category>
          <w:name w:val="General"/>
          <w:gallery w:val="placeholder"/>
        </w:category>
        <w:types>
          <w:type w:val="bbPlcHdr"/>
        </w:types>
        <w:behaviors>
          <w:behavior w:val="content"/>
        </w:behaviors>
        <w:guid w:val="{8F363F55-8A3F-40D1-BC6E-4C74861F8E83}"/>
      </w:docPartPr>
      <w:docPartBody>
        <w:p w:rsidR="0009506C" w:rsidRDefault="00A51C7A">
          <w:pPr>
            <w:pStyle w:val="2B9D7C1A242D459781D44B66294AB7F7"/>
          </w:pPr>
          <w:r w:rsidRPr="001641EA">
            <w:rPr>
              <w:rStyle w:val="PlaceholderText"/>
            </w:rPr>
            <w:t>[Status]</w:t>
          </w:r>
        </w:p>
      </w:docPartBody>
    </w:docPart>
    <w:docPart>
      <w:docPartPr>
        <w:name w:val="7FF3EB8176E14D449FD13557B1C9100E"/>
        <w:category>
          <w:name w:val="General"/>
          <w:gallery w:val="placeholder"/>
        </w:category>
        <w:types>
          <w:type w:val="bbPlcHdr"/>
        </w:types>
        <w:behaviors>
          <w:behavior w:val="content"/>
        </w:behaviors>
        <w:guid w:val="{1634DFF0-1CD9-4029-89A5-D590A448A3CC}"/>
      </w:docPartPr>
      <w:docPartBody>
        <w:p w:rsidR="0009506C" w:rsidRDefault="00A51C7A">
          <w:pPr>
            <w:pStyle w:val="7FF3EB8176E14D449FD13557B1C9100E"/>
          </w:pPr>
          <w:r w:rsidRPr="001641EA">
            <w:rPr>
              <w:rStyle w:val="PlaceholderText"/>
            </w:rPr>
            <w:t>[Author]</w:t>
          </w:r>
        </w:p>
      </w:docPartBody>
    </w:docPart>
    <w:docPart>
      <w:docPartPr>
        <w:name w:val="0110E8AD04E74BE7A0D8F338B309DDD0"/>
        <w:category>
          <w:name w:val="General"/>
          <w:gallery w:val="placeholder"/>
        </w:category>
        <w:types>
          <w:type w:val="bbPlcHdr"/>
        </w:types>
        <w:behaviors>
          <w:behavior w:val="content"/>
        </w:behaviors>
        <w:guid w:val="{E0EDC4B6-9C52-4B85-9734-C0CE94E26E49}"/>
      </w:docPartPr>
      <w:docPartBody>
        <w:p w:rsidR="0009506C" w:rsidRDefault="00A51C7A">
          <w:pPr>
            <w:pStyle w:val="0110E8AD04E74BE7A0D8F338B309DDD0"/>
          </w:pPr>
          <w:r w:rsidRPr="001641EA">
            <w:rPr>
              <w:rStyle w:val="PlaceholderText"/>
            </w:rPr>
            <w:t>[Comments]</w:t>
          </w:r>
        </w:p>
      </w:docPartBody>
    </w:docPart>
    <w:docPart>
      <w:docPartPr>
        <w:name w:val="800BBC501AEC4CD8875760E4CD164DE2"/>
        <w:category>
          <w:name w:val="General"/>
          <w:gallery w:val="placeholder"/>
        </w:category>
        <w:types>
          <w:type w:val="bbPlcHdr"/>
        </w:types>
        <w:behaviors>
          <w:behavior w:val="content"/>
        </w:behaviors>
        <w:guid w:val="{8E5FE358-3C8C-4A0D-81F9-C0500649D5FC}"/>
      </w:docPartPr>
      <w:docPartBody>
        <w:p w:rsidR="0009506C" w:rsidRDefault="00A51C7A">
          <w:pPr>
            <w:pStyle w:val="800BBC501AEC4CD8875760E4CD164DE2"/>
          </w:pPr>
          <w:r w:rsidRPr="001641EA">
            <w:rPr>
              <w:rStyle w:val="PlaceholderText"/>
            </w:rPr>
            <w:t>[Title]</w:t>
          </w:r>
        </w:p>
      </w:docPartBody>
    </w:docPart>
    <w:docPart>
      <w:docPartPr>
        <w:name w:val="F1C6FC2DCAE24F5DB2E7C4D4FE80758C"/>
        <w:category>
          <w:name w:val="General"/>
          <w:gallery w:val="placeholder"/>
        </w:category>
        <w:types>
          <w:type w:val="bbPlcHdr"/>
        </w:types>
        <w:behaviors>
          <w:behavior w:val="content"/>
        </w:behaviors>
        <w:guid w:val="{1A085C96-DC35-4252-BDA2-367F481915D8}"/>
      </w:docPartPr>
      <w:docPartBody>
        <w:p w:rsidR="0009506C" w:rsidRDefault="00A51C7A">
          <w:pPr>
            <w:pStyle w:val="F1C6FC2DCAE24F5DB2E7C4D4FE80758C"/>
          </w:pPr>
          <w:r w:rsidRPr="001641EA">
            <w:rPr>
              <w:rStyle w:val="PlaceholderText"/>
            </w:rPr>
            <w:t>[Subject]</w:t>
          </w:r>
        </w:p>
      </w:docPartBody>
    </w:docPart>
    <w:docPart>
      <w:docPartPr>
        <w:name w:val="733BAEB7228C4536B3E30AF42E69A156"/>
        <w:category>
          <w:name w:val="General"/>
          <w:gallery w:val="placeholder"/>
        </w:category>
        <w:types>
          <w:type w:val="bbPlcHdr"/>
        </w:types>
        <w:behaviors>
          <w:behavior w:val="content"/>
        </w:behaviors>
        <w:guid w:val="{9314189D-2808-4DFE-BF16-E687574BD3C4}"/>
      </w:docPartPr>
      <w:docPartBody>
        <w:p w:rsidR="0009506C" w:rsidRDefault="00A51C7A">
          <w:pPr>
            <w:pStyle w:val="733BAEB7228C4536B3E30AF42E69A156"/>
          </w:pPr>
          <w:r w:rsidRPr="001641EA">
            <w:rPr>
              <w:rStyle w:val="PlaceholderText"/>
            </w:rPr>
            <w:t>[Company]</w:t>
          </w:r>
        </w:p>
      </w:docPartBody>
    </w:docPart>
    <w:docPart>
      <w:docPartPr>
        <w:name w:val="FEEC76DD17A644C8A8D9A1835874EB88"/>
        <w:category>
          <w:name w:val="General"/>
          <w:gallery w:val="placeholder"/>
        </w:category>
        <w:types>
          <w:type w:val="bbPlcHdr"/>
        </w:types>
        <w:behaviors>
          <w:behavior w:val="content"/>
        </w:behaviors>
        <w:guid w:val="{0E0B692B-3244-4CDC-B0BA-AC31B04BC690}"/>
      </w:docPartPr>
      <w:docPartBody>
        <w:p w:rsidR="0009506C" w:rsidRDefault="00A51C7A">
          <w:pPr>
            <w:pStyle w:val="FEEC76DD17A644C8A8D9A1835874EB88"/>
          </w:pPr>
          <w:r w:rsidRPr="00C1242F">
            <w:rPr>
              <w:rStyle w:val="PlaceholderText"/>
            </w:rPr>
            <w:t>[Comments]</w:t>
          </w:r>
        </w:p>
      </w:docPartBody>
    </w:docPart>
    <w:docPart>
      <w:docPartPr>
        <w:name w:val="35EF1AC66E4E4F1987E72059CC3A6976"/>
        <w:category>
          <w:name w:val="General"/>
          <w:gallery w:val="placeholder"/>
        </w:category>
        <w:types>
          <w:type w:val="bbPlcHdr"/>
        </w:types>
        <w:behaviors>
          <w:behavior w:val="content"/>
        </w:behaviors>
        <w:guid w:val="{3612377A-6696-4075-95C4-62269B722A7A}"/>
      </w:docPartPr>
      <w:docPartBody>
        <w:p w:rsidR="0009506C" w:rsidRDefault="00A51C7A">
          <w:pPr>
            <w:pStyle w:val="35EF1AC66E4E4F1987E72059CC3A6976"/>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7A"/>
    <w:rsid w:val="0009506C"/>
    <w:rsid w:val="001005C8"/>
    <w:rsid w:val="00A51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FA91103564D5892F657002426A28B">
    <w:name w:val="968FA91103564D5892F657002426A28B"/>
  </w:style>
  <w:style w:type="paragraph" w:customStyle="1" w:styleId="EE366BE747904494BC3E5C029C3494E9">
    <w:name w:val="EE366BE747904494BC3E5C029C3494E9"/>
  </w:style>
  <w:style w:type="paragraph" w:customStyle="1" w:styleId="A9621A99155547A49DE41DB4F79D158A">
    <w:name w:val="A9621A99155547A49DE41DB4F79D158A"/>
  </w:style>
  <w:style w:type="paragraph" w:customStyle="1" w:styleId="2D10CC5BEC0040A2A804D1AA66F55FF4">
    <w:name w:val="2D10CC5BEC0040A2A804D1AA66F55FF4"/>
  </w:style>
  <w:style w:type="paragraph" w:customStyle="1" w:styleId="B559A345BA53441082336E8FC3B4C5E7">
    <w:name w:val="B559A345BA53441082336E8FC3B4C5E7"/>
  </w:style>
  <w:style w:type="paragraph" w:customStyle="1" w:styleId="C90FF385EFF341B5AB906AAD71D7D579">
    <w:name w:val="C90FF385EFF341B5AB906AAD71D7D579"/>
  </w:style>
  <w:style w:type="paragraph" w:customStyle="1" w:styleId="2B9D7C1A242D459781D44B66294AB7F7">
    <w:name w:val="2B9D7C1A242D459781D44B66294AB7F7"/>
  </w:style>
  <w:style w:type="paragraph" w:customStyle="1" w:styleId="7FF3EB8176E14D449FD13557B1C9100E">
    <w:name w:val="7FF3EB8176E14D449FD13557B1C9100E"/>
  </w:style>
  <w:style w:type="paragraph" w:customStyle="1" w:styleId="0110E8AD04E74BE7A0D8F338B309DDD0">
    <w:name w:val="0110E8AD04E74BE7A0D8F338B309DDD0"/>
  </w:style>
  <w:style w:type="paragraph" w:customStyle="1" w:styleId="800BBC501AEC4CD8875760E4CD164DE2">
    <w:name w:val="800BBC501AEC4CD8875760E4CD164DE2"/>
  </w:style>
  <w:style w:type="paragraph" w:customStyle="1" w:styleId="F1C6FC2DCAE24F5DB2E7C4D4FE80758C">
    <w:name w:val="F1C6FC2DCAE24F5DB2E7C4D4FE80758C"/>
  </w:style>
  <w:style w:type="paragraph" w:customStyle="1" w:styleId="733BAEB7228C4536B3E30AF42E69A156">
    <w:name w:val="733BAEB7228C4536B3E30AF42E69A156"/>
  </w:style>
  <w:style w:type="paragraph" w:customStyle="1" w:styleId="CFCAF4D96B89436BB6700D6EED03B1BF">
    <w:name w:val="CFCAF4D96B89436BB6700D6EED03B1BF"/>
  </w:style>
  <w:style w:type="paragraph" w:customStyle="1" w:styleId="A81EFCA25AD2455DACB26CD9BC5D1C68">
    <w:name w:val="A81EFCA25AD2455DACB26CD9BC5D1C68"/>
  </w:style>
  <w:style w:type="paragraph" w:customStyle="1" w:styleId="EE6CD49EAEE64AA999CDED1294A30EFD">
    <w:name w:val="EE6CD49EAEE64AA999CDED1294A30EFD"/>
  </w:style>
  <w:style w:type="paragraph" w:customStyle="1" w:styleId="FEEC76DD17A644C8A8D9A1835874EB88">
    <w:name w:val="FEEC76DD17A644C8A8D9A1835874EB88"/>
  </w:style>
  <w:style w:type="paragraph" w:customStyle="1" w:styleId="35EF1AC66E4E4F1987E72059CC3A6976">
    <w:name w:val="35EF1AC66E4E4F1987E72059CC3A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F7573-D1B8-4C32-96FF-52E2DCD8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
  <TotalTime>25</TotalTime>
  <Pages>77</Pages>
  <Words>18309</Words>
  <Characters>104364</Characters>
  <Application>Microsoft Office Word</Application>
  <DocSecurity>0</DocSecurity>
  <Lines>869</Lines>
  <Paragraphs>244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7</cp:revision>
  <cp:lastPrinted>2012-08-23T10:23:00Z</cp:lastPrinted>
  <dcterms:created xsi:type="dcterms:W3CDTF">2019-01-03T15:10:00Z</dcterms:created>
  <dcterms:modified xsi:type="dcterms:W3CDTF">2019-01-03T15:44:00Z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"_Toc534297190" **Figure ‎2.1 Scale Cube [35].* PAGEREF _Toc534297190 \h **27**.* HYPERLINK \l "_Toc534297191" **Figure ‎3.1 Overall structure.* PAGEREF _Toc534297191 \h **52**.*.List of Tables.* TO</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