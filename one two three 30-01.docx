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Pr>
              <w:rFonts w:asciiTheme="majorHAnsi" w:hAnsiTheme="majorHAnsi" w:cstheme="majorHAnsi"/>
              <w:sz w:val="36"/>
              <w:szCs w:val="36"/>
              <w:lang w:val="en-US"/>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22618C"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7C6FA6">
            <w:rPr>
              <w:color w:val="000000"/>
              <w:sz w:val="60"/>
              <w:szCs w:val="60"/>
              <w:lang w:val="en-US"/>
            </w:rPr>
            <w:t xml:space="preserve">&lt;TODO: Art der </w:t>
          </w:r>
          <w:proofErr w:type="spellStart"/>
          <w:r w:rsidR="007C6FA6">
            <w:rPr>
              <w:color w:val="000000"/>
              <w:sz w:val="60"/>
              <w:szCs w:val="60"/>
              <w:lang w:val="en-US"/>
            </w:rPr>
            <w:t>Arbeit</w:t>
          </w:r>
          <w:proofErr w:type="spellEnd"/>
          <w:r w:rsidR="007C6FA6">
            <w:rPr>
              <w:color w:val="000000"/>
              <w:sz w:val="60"/>
              <w:szCs w:val="60"/>
              <w:lang w:val="en-US"/>
            </w:rPr>
            <w:t>&gt;</w:t>
          </w:r>
        </w:sdtContent>
      </w:sdt>
    </w:p>
    <w:p w:rsidR="00F039AC" w:rsidRPr="00BC1573" w:rsidRDefault="0022618C"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7C6FA6">
            <w:rPr>
              <w:rFonts w:asciiTheme="majorHAnsi" w:hAnsiTheme="majorHAnsi" w:cstheme="majorHAnsi"/>
              <w:color w:val="000000"/>
              <w:sz w:val="36"/>
              <w:szCs w:val="36"/>
              <w:lang w:val="en-US"/>
            </w:rPr>
            <w:t xml:space="preserve">&lt;TODO: </w:t>
          </w:r>
          <w:proofErr w:type="spellStart"/>
          <w:r w:rsidR="007C6FA6">
            <w:rPr>
              <w:rFonts w:asciiTheme="majorHAnsi" w:hAnsiTheme="majorHAnsi" w:cstheme="majorHAnsi"/>
              <w:color w:val="000000"/>
              <w:sz w:val="36"/>
              <w:szCs w:val="36"/>
              <w:lang w:val="en-US"/>
            </w:rPr>
            <w:t>Titel</w:t>
          </w:r>
          <w:proofErr w:type="spellEnd"/>
          <w:r w:rsidR="007C6FA6">
            <w:rPr>
              <w:rFonts w:asciiTheme="majorHAnsi" w:hAnsiTheme="majorHAnsi" w:cstheme="majorHAnsi"/>
              <w:color w:val="000000"/>
              <w:sz w:val="36"/>
              <w:szCs w:val="36"/>
              <w:lang w:val="en-US"/>
            </w:rPr>
            <w:t xml:space="preserve"> der </w:t>
          </w:r>
          <w:proofErr w:type="spellStart"/>
          <w:r w:rsidR="007C6FA6">
            <w:rPr>
              <w:rFonts w:asciiTheme="majorHAnsi" w:hAnsiTheme="majorHAnsi" w:cstheme="majorHAnsi"/>
              <w:color w:val="000000"/>
              <w:sz w:val="36"/>
              <w:szCs w:val="36"/>
              <w:lang w:val="en-US"/>
            </w:rPr>
            <w:t>Arbeit</w:t>
          </w:r>
          <w:proofErr w:type="spellEnd"/>
          <w:r w:rsidR="007C6FA6">
            <w:rPr>
              <w:rFonts w:asciiTheme="majorHAnsi" w:hAnsiTheme="majorHAnsi" w:cstheme="majorHAnsi"/>
              <w:color w:val="000000"/>
              <w:sz w:val="36"/>
              <w:szCs w:val="36"/>
              <w:lang w:val="en-US"/>
            </w:rPr>
            <w:t>&gt;</w:t>
          </w:r>
        </w:sdtContent>
      </w:sdt>
    </w:p>
    <w:p w:rsidR="00EA7A74" w:rsidRPr="00BC1573" w:rsidRDefault="0022618C" w:rsidP="00CB7BD9">
      <w:pPr>
        <w:spacing w:after="240"/>
        <w:jc w:val="center"/>
        <w:rPr>
          <w:sz w:val="36"/>
          <w:szCs w:val="36"/>
          <w:lang w:val="en-GB"/>
        </w:rPr>
      </w:pPr>
      <w:sdt>
        <w:sdtPr>
          <w:rPr>
            <w:color w:val="000000"/>
            <w:sz w:val="36"/>
            <w:szCs w:val="36"/>
            <w:lang w:val="en-GB"/>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Content>
          <w:r w:rsidR="007C6FA6">
            <w:rPr>
              <w:color w:val="000000"/>
              <w:sz w:val="36"/>
              <w:szCs w:val="36"/>
              <w:lang w:val="en-US"/>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22618C">
        <w:rPr>
          <w:noProof/>
          <w:sz w:val="36"/>
          <w:szCs w:val="36"/>
          <w:lang w:val="en-GB"/>
        </w:rPr>
        <w:t>30 January 2019</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Content>
          <w:r w:rsidR="007C6FA6">
            <w:rPr>
              <w:color w:val="000000"/>
              <w:sz w:val="36"/>
              <w:szCs w:val="36"/>
              <w:lang w:val="en-US"/>
            </w:rPr>
            <w:t xml:space="preserve">&lt;TODO: </w:t>
          </w:r>
          <w:proofErr w:type="spellStart"/>
          <w:r w:rsidR="007C6FA6">
            <w:rPr>
              <w:color w:val="000000"/>
              <w:sz w:val="36"/>
              <w:szCs w:val="36"/>
              <w:lang w:val="en-US"/>
            </w:rPr>
            <w:t>Prüfer</w:t>
          </w:r>
          <w:proofErr w:type="spellEnd"/>
          <w:r w:rsidR="007C6FA6">
            <w:rPr>
              <w:color w:val="000000"/>
              <w:sz w:val="36"/>
              <w:szCs w:val="36"/>
              <w:lang w:val="en-US"/>
            </w:rPr>
            <w:t>&gt;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Content>
          <w:r w:rsidR="007C6FA6">
            <w:rPr>
              <w:color w:val="000000"/>
              <w:sz w:val="36"/>
              <w:szCs w:val="36"/>
              <w:lang w:val="en-US"/>
            </w:rPr>
            <w:t xml:space="preserve">&lt;TODO: </w:t>
          </w:r>
          <w:proofErr w:type="spellStart"/>
          <w:r w:rsidR="007C6FA6">
            <w:rPr>
              <w:color w:val="000000"/>
              <w:sz w:val="36"/>
              <w:szCs w:val="36"/>
              <w:lang w:val="en-US"/>
            </w:rPr>
            <w:t>Betreuer</w:t>
          </w:r>
          <w:proofErr w:type="spellEnd"/>
          <w:r w:rsidR="007C6FA6">
            <w:rPr>
              <w:color w:val="000000"/>
              <w:sz w:val="36"/>
              <w:szCs w:val="36"/>
              <w:lang w:val="en-US"/>
            </w:rPr>
            <w:t>&gt;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22618C" w:rsidP="00CB7BD9">
      <w:pPr>
        <w:spacing w:before="10500" w:after="0" w:line="240" w:lineRule="auto"/>
        <w:ind w:right="565"/>
        <w:jc w:val="left"/>
        <w:rPr>
          <w:b/>
          <w:lang w:val="en-GB"/>
        </w:rPr>
      </w:pPr>
      <w:sdt>
        <w:sdtPr>
          <w:rPr>
            <w:b/>
            <w:lang w:val="en-G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Content>
          <w:r w:rsidR="007C6FA6">
            <w:rPr>
              <w:b/>
              <w:lang w:val="en-US"/>
            </w:rPr>
            <w:t>mpc</w:t>
          </w:r>
        </w:sdtContent>
      </w:sdt>
      <w:r w:rsidR="00757459" w:rsidRPr="00BC1573">
        <w:rPr>
          <w:b/>
          <w:lang w:val="en-GB"/>
        </w:rPr>
        <w:t xml:space="preserve">, </w:t>
      </w:r>
      <w:sdt>
        <w:sdtPr>
          <w:rPr>
            <w:b/>
            <w:lang w:val="en-G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p>
    <w:p w:rsidR="007379F4" w:rsidRPr="00BC1573" w:rsidRDefault="0022618C" w:rsidP="00CB7BD9">
      <w:pPr>
        <w:spacing w:after="0" w:line="240" w:lineRule="auto"/>
        <w:ind w:right="565"/>
        <w:jc w:val="left"/>
        <w:rPr>
          <w:lang w:val="en-GB"/>
        </w:rPr>
      </w:pPr>
      <w:sdt>
        <w:sdtPr>
          <w:rPr>
            <w:lang w:val="en-GB"/>
          </w:r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7C6FA6">
            <w:rPr>
              <w:lang w:val="en-US"/>
            </w:rPr>
            <w:t xml:space="preserve">&lt;TODO: </w:t>
          </w:r>
          <w:proofErr w:type="spellStart"/>
          <w:r w:rsidR="007C6FA6">
            <w:rPr>
              <w:lang w:val="en-US"/>
            </w:rPr>
            <w:t>Titel</w:t>
          </w:r>
          <w:proofErr w:type="spellEnd"/>
          <w:r w:rsidR="007C6FA6">
            <w:rPr>
              <w:lang w:val="en-US"/>
            </w:rPr>
            <w:t xml:space="preserve"> der </w:t>
          </w:r>
          <w:proofErr w:type="spellStart"/>
          <w:r w:rsidR="007C6FA6">
            <w:rPr>
              <w:lang w:val="en-US"/>
            </w:rPr>
            <w:t>Arbeit</w:t>
          </w:r>
          <w:proofErr w:type="spellEnd"/>
          <w:r w:rsidR="007C6FA6">
            <w:rPr>
              <w:lang w:val="en-US"/>
            </w:rPr>
            <w:t>&gt;</w:t>
          </w:r>
        </w:sdtContent>
      </w:sdt>
    </w:p>
    <w:p w:rsidR="00757459" w:rsidRPr="00BC1573" w:rsidRDefault="0022618C" w:rsidP="00CB7BD9">
      <w:pPr>
        <w:spacing w:after="0" w:line="240" w:lineRule="auto"/>
        <w:ind w:right="565"/>
        <w:jc w:val="left"/>
        <w:rPr>
          <w:lang w:val="en-GB"/>
        </w:rPr>
      </w:pPr>
      <w:sdt>
        <w:sdtPr>
          <w:rPr>
            <w:lang w:val="en-GB"/>
          </w:r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7C6FA6">
            <w:rPr>
              <w:lang w:val="en-US"/>
            </w:rPr>
            <w:t xml:space="preserve">&lt;TODO: Art der </w:t>
          </w:r>
          <w:proofErr w:type="spellStart"/>
          <w:r w:rsidR="007C6FA6">
            <w:rPr>
              <w:lang w:val="en-US"/>
            </w:rPr>
            <w:t>Arbeit</w:t>
          </w:r>
          <w:proofErr w:type="spellEnd"/>
          <w:r w:rsidR="007C6FA6">
            <w:rPr>
              <w:lang w:val="en-US"/>
            </w:rPr>
            <w:t>&gt;</w:t>
          </w:r>
        </w:sdtContent>
      </w:sdt>
      <w:r w:rsidR="00757459" w:rsidRPr="00BC1573">
        <w:rPr>
          <w:lang w:val="en-GB"/>
        </w:rPr>
        <w:t xml:space="preserve">, </w:t>
      </w:r>
      <w:sdt>
        <w:sdtPr>
          <w:rPr>
            <w:lang w:val="en-GB"/>
          </w:r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22618C">
        <w:rPr>
          <w:noProof/>
          <w:lang w:val="en-GB"/>
        </w:rPr>
        <w:t>30 January 2019</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906C46" w:rsidP="00A51BF3">
      <w:pPr>
        <w:pStyle w:val="VSRorganizionalHeading"/>
        <w:spacing w:before="3480"/>
        <w:rPr>
          <w:lang w:val="en-GB"/>
        </w:rPr>
      </w:pPr>
      <w:r>
        <w:rPr>
          <w:lang w:val="en-GB"/>
        </w:rP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lang w:val="en-GB"/>
        </w:rPr>
        <w:id w:val="586506446"/>
        <w:docPartObj>
          <w:docPartGallery w:val="Table of Contents"/>
          <w:docPartUnique/>
        </w:docPartObj>
      </w:sdtPr>
      <w:sdtContent>
        <w:p w:rsidR="00BC2E85" w:rsidRPr="00BC1573" w:rsidRDefault="00473ECF" w:rsidP="00CC063A">
          <w:pPr>
            <w:pStyle w:val="TOCHeading"/>
            <w:rPr>
              <w:lang w:val="en-GB"/>
            </w:rPr>
          </w:pPr>
          <w:r w:rsidRPr="00BC1573">
            <w:rPr>
              <w:lang w:val="en-GB"/>
            </w:rPr>
            <w:t xml:space="preserve">Table of </w:t>
          </w:r>
          <w:r w:rsidRPr="00CC063A">
            <w:t>Contents</w:t>
          </w:r>
        </w:p>
        <w:p w:rsidR="00BB2BBC"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6558538" w:history="1">
            <w:r w:rsidR="00BB2BBC" w:rsidRPr="00645084">
              <w:rPr>
                <w:rStyle w:val="Hyperlink"/>
                <w:noProof/>
                <w:lang w:val="en-GB"/>
              </w:rPr>
              <w:t>List of Figures</w:t>
            </w:r>
            <w:r w:rsidR="00BB2BBC">
              <w:rPr>
                <w:noProof/>
                <w:webHidden/>
              </w:rPr>
              <w:tab/>
            </w:r>
            <w:r w:rsidR="00BB2BBC">
              <w:rPr>
                <w:noProof/>
                <w:webHidden/>
              </w:rPr>
              <w:fldChar w:fldCharType="begin"/>
            </w:r>
            <w:r w:rsidR="00BB2BBC">
              <w:rPr>
                <w:noProof/>
                <w:webHidden/>
              </w:rPr>
              <w:instrText xml:space="preserve"> PAGEREF _Toc536558538 \h </w:instrText>
            </w:r>
            <w:r w:rsidR="00BB2BBC">
              <w:rPr>
                <w:noProof/>
                <w:webHidden/>
              </w:rPr>
            </w:r>
            <w:r w:rsidR="00BB2BBC">
              <w:rPr>
                <w:noProof/>
                <w:webHidden/>
              </w:rPr>
              <w:fldChar w:fldCharType="separate"/>
            </w:r>
            <w:r w:rsidR="00BB2BBC">
              <w:rPr>
                <w:noProof/>
                <w:webHidden/>
              </w:rPr>
              <w:t>vii</w:t>
            </w:r>
            <w:r w:rsidR="00BB2BBC">
              <w:rPr>
                <w:noProof/>
                <w:webHidden/>
              </w:rPr>
              <w:fldChar w:fldCharType="end"/>
            </w:r>
          </w:hyperlink>
        </w:p>
        <w:p w:rsidR="00BB2BBC" w:rsidRDefault="0022618C">
          <w:pPr>
            <w:pStyle w:val="TOC1"/>
            <w:rPr>
              <w:rFonts w:asciiTheme="minorHAnsi" w:eastAsiaTheme="minorEastAsia" w:hAnsiTheme="minorHAnsi"/>
              <w:b w:val="0"/>
              <w:noProof/>
              <w:lang w:val="en-US"/>
            </w:rPr>
          </w:pPr>
          <w:hyperlink w:anchor="_Toc536558539" w:history="1">
            <w:r w:rsidR="00BB2BBC" w:rsidRPr="00645084">
              <w:rPr>
                <w:rStyle w:val="Hyperlink"/>
                <w:noProof/>
                <w:lang w:val="en-GB"/>
              </w:rPr>
              <w:t>List of Tables</w:t>
            </w:r>
            <w:r w:rsidR="00BB2BBC">
              <w:rPr>
                <w:noProof/>
                <w:webHidden/>
              </w:rPr>
              <w:tab/>
            </w:r>
            <w:r w:rsidR="00BB2BBC">
              <w:rPr>
                <w:noProof/>
                <w:webHidden/>
              </w:rPr>
              <w:fldChar w:fldCharType="begin"/>
            </w:r>
            <w:r w:rsidR="00BB2BBC">
              <w:rPr>
                <w:noProof/>
                <w:webHidden/>
              </w:rPr>
              <w:instrText xml:space="preserve"> PAGEREF _Toc536558539 \h </w:instrText>
            </w:r>
            <w:r w:rsidR="00BB2BBC">
              <w:rPr>
                <w:noProof/>
                <w:webHidden/>
              </w:rPr>
            </w:r>
            <w:r w:rsidR="00BB2BBC">
              <w:rPr>
                <w:noProof/>
                <w:webHidden/>
              </w:rPr>
              <w:fldChar w:fldCharType="separate"/>
            </w:r>
            <w:r w:rsidR="00BB2BBC">
              <w:rPr>
                <w:noProof/>
                <w:webHidden/>
              </w:rPr>
              <w:t>ix</w:t>
            </w:r>
            <w:r w:rsidR="00BB2BBC">
              <w:rPr>
                <w:noProof/>
                <w:webHidden/>
              </w:rPr>
              <w:fldChar w:fldCharType="end"/>
            </w:r>
          </w:hyperlink>
        </w:p>
        <w:p w:rsidR="00BB2BBC" w:rsidRDefault="0022618C">
          <w:pPr>
            <w:pStyle w:val="TOC1"/>
            <w:rPr>
              <w:rFonts w:asciiTheme="minorHAnsi" w:eastAsiaTheme="minorEastAsia" w:hAnsiTheme="minorHAnsi"/>
              <w:b w:val="0"/>
              <w:noProof/>
              <w:lang w:val="en-US"/>
            </w:rPr>
          </w:pPr>
          <w:hyperlink w:anchor="_Toc536558540" w:history="1">
            <w:r w:rsidR="00BB2BBC" w:rsidRPr="00645084">
              <w:rPr>
                <w:rStyle w:val="Hyperlink"/>
                <w:noProof/>
                <w:lang w:val="en-GB"/>
              </w:rPr>
              <w:t>List of Listings</w:t>
            </w:r>
            <w:r w:rsidR="00BB2BBC">
              <w:rPr>
                <w:noProof/>
                <w:webHidden/>
              </w:rPr>
              <w:tab/>
            </w:r>
            <w:r w:rsidR="00BB2BBC">
              <w:rPr>
                <w:noProof/>
                <w:webHidden/>
              </w:rPr>
              <w:fldChar w:fldCharType="begin"/>
            </w:r>
            <w:r w:rsidR="00BB2BBC">
              <w:rPr>
                <w:noProof/>
                <w:webHidden/>
              </w:rPr>
              <w:instrText xml:space="preserve"> PAGEREF _Toc536558540 \h </w:instrText>
            </w:r>
            <w:r w:rsidR="00BB2BBC">
              <w:rPr>
                <w:noProof/>
                <w:webHidden/>
              </w:rPr>
            </w:r>
            <w:r w:rsidR="00BB2BBC">
              <w:rPr>
                <w:noProof/>
                <w:webHidden/>
              </w:rPr>
              <w:fldChar w:fldCharType="separate"/>
            </w:r>
            <w:r w:rsidR="00BB2BBC">
              <w:rPr>
                <w:noProof/>
                <w:webHidden/>
              </w:rPr>
              <w:t>xi</w:t>
            </w:r>
            <w:r w:rsidR="00BB2BBC">
              <w:rPr>
                <w:noProof/>
                <w:webHidden/>
              </w:rPr>
              <w:fldChar w:fldCharType="end"/>
            </w:r>
          </w:hyperlink>
        </w:p>
        <w:p w:rsidR="00BB2BBC" w:rsidRDefault="0022618C">
          <w:pPr>
            <w:pStyle w:val="TOC1"/>
            <w:rPr>
              <w:rFonts w:asciiTheme="minorHAnsi" w:eastAsiaTheme="minorEastAsia" w:hAnsiTheme="minorHAnsi"/>
              <w:b w:val="0"/>
              <w:noProof/>
              <w:lang w:val="en-US"/>
            </w:rPr>
          </w:pPr>
          <w:hyperlink w:anchor="_Toc536558541" w:history="1">
            <w:r w:rsidR="00BB2BBC" w:rsidRPr="00645084">
              <w:rPr>
                <w:rStyle w:val="Hyperlink"/>
                <w:noProof/>
                <w:lang w:val="en-GB"/>
              </w:rPr>
              <w:t>List of Abbreviations</w:t>
            </w:r>
            <w:r w:rsidR="00BB2BBC">
              <w:rPr>
                <w:noProof/>
                <w:webHidden/>
              </w:rPr>
              <w:tab/>
            </w:r>
            <w:r w:rsidR="00BB2BBC">
              <w:rPr>
                <w:noProof/>
                <w:webHidden/>
              </w:rPr>
              <w:fldChar w:fldCharType="begin"/>
            </w:r>
            <w:r w:rsidR="00BB2BBC">
              <w:rPr>
                <w:noProof/>
                <w:webHidden/>
              </w:rPr>
              <w:instrText xml:space="preserve"> PAGEREF _Toc536558541 \h </w:instrText>
            </w:r>
            <w:r w:rsidR="00BB2BBC">
              <w:rPr>
                <w:noProof/>
                <w:webHidden/>
              </w:rPr>
            </w:r>
            <w:r w:rsidR="00BB2BBC">
              <w:rPr>
                <w:noProof/>
                <w:webHidden/>
              </w:rPr>
              <w:fldChar w:fldCharType="separate"/>
            </w:r>
            <w:r w:rsidR="00BB2BBC">
              <w:rPr>
                <w:noProof/>
                <w:webHidden/>
              </w:rPr>
              <w:t>xiii</w:t>
            </w:r>
            <w:r w:rsidR="00BB2BBC">
              <w:rPr>
                <w:noProof/>
                <w:webHidden/>
              </w:rPr>
              <w:fldChar w:fldCharType="end"/>
            </w:r>
          </w:hyperlink>
        </w:p>
        <w:p w:rsidR="00BB2BBC" w:rsidRDefault="0022618C">
          <w:pPr>
            <w:pStyle w:val="TOC1"/>
            <w:rPr>
              <w:rFonts w:asciiTheme="minorHAnsi" w:eastAsiaTheme="minorEastAsia" w:hAnsiTheme="minorHAnsi"/>
              <w:b w:val="0"/>
              <w:noProof/>
              <w:lang w:val="en-US"/>
            </w:rPr>
          </w:pPr>
          <w:hyperlink w:anchor="_Toc536558542" w:history="1">
            <w:r w:rsidR="00BB2BBC" w:rsidRPr="00645084">
              <w:rPr>
                <w:rStyle w:val="Hyperlink"/>
                <w:noProof/>
                <w:lang w:val="en-GB"/>
              </w:rPr>
              <w:t>1</w:t>
            </w:r>
            <w:r w:rsidR="00BB2BBC">
              <w:rPr>
                <w:rFonts w:asciiTheme="minorHAnsi" w:eastAsiaTheme="minorEastAsia" w:hAnsiTheme="minorHAnsi"/>
                <w:b w:val="0"/>
                <w:noProof/>
                <w:lang w:val="en-US"/>
              </w:rPr>
              <w:tab/>
            </w:r>
            <w:r w:rsidR="00BB2BBC" w:rsidRPr="00645084">
              <w:rPr>
                <w:rStyle w:val="Hyperlink"/>
                <w:noProof/>
                <w:lang w:val="en-GB"/>
              </w:rPr>
              <w:t>Introduction</w:t>
            </w:r>
            <w:r w:rsidR="00BB2BBC">
              <w:rPr>
                <w:noProof/>
                <w:webHidden/>
              </w:rPr>
              <w:tab/>
            </w:r>
            <w:r w:rsidR="00BB2BBC">
              <w:rPr>
                <w:noProof/>
                <w:webHidden/>
              </w:rPr>
              <w:fldChar w:fldCharType="begin"/>
            </w:r>
            <w:r w:rsidR="00BB2BBC">
              <w:rPr>
                <w:noProof/>
                <w:webHidden/>
              </w:rPr>
              <w:instrText xml:space="preserve"> PAGEREF _Toc536558542 \h </w:instrText>
            </w:r>
            <w:r w:rsidR="00BB2BBC">
              <w:rPr>
                <w:noProof/>
                <w:webHidden/>
              </w:rPr>
            </w:r>
            <w:r w:rsidR="00BB2BBC">
              <w:rPr>
                <w:noProof/>
                <w:webHidden/>
              </w:rPr>
              <w:fldChar w:fldCharType="separate"/>
            </w:r>
            <w:r w:rsidR="00BB2BBC">
              <w:rPr>
                <w:noProof/>
                <w:webHidden/>
              </w:rPr>
              <w:t>1</w:t>
            </w:r>
            <w:r w:rsidR="00BB2BBC">
              <w:rPr>
                <w:noProof/>
                <w:webHidden/>
              </w:rPr>
              <w:fldChar w:fldCharType="end"/>
            </w:r>
          </w:hyperlink>
        </w:p>
        <w:p w:rsidR="00BB2BBC" w:rsidRDefault="0022618C">
          <w:pPr>
            <w:pStyle w:val="TOC2"/>
            <w:rPr>
              <w:rFonts w:eastAsiaTheme="minorEastAsia"/>
              <w:noProof/>
              <w:lang w:val="en-US"/>
            </w:rPr>
          </w:pPr>
          <w:hyperlink w:anchor="_Toc536558543" w:history="1">
            <w:r w:rsidR="00BB2BBC" w:rsidRPr="00645084">
              <w:rPr>
                <w:rStyle w:val="Hyperlink"/>
                <w:noProof/>
                <w:lang w:val="en-GB"/>
              </w:rPr>
              <w:t>1.1</w:t>
            </w:r>
            <w:r w:rsidR="00BB2BBC">
              <w:rPr>
                <w:rFonts w:eastAsiaTheme="minorEastAsia"/>
                <w:noProof/>
                <w:lang w:val="en-US"/>
              </w:rPr>
              <w:tab/>
            </w:r>
            <w:r w:rsidR="00BB2BBC" w:rsidRPr="00645084">
              <w:rPr>
                <w:rStyle w:val="Hyperlink"/>
                <w:noProof/>
                <w:lang w:val="en-GB"/>
              </w:rPr>
              <w:t>Current Situation</w:t>
            </w:r>
            <w:r w:rsidR="00BB2BBC">
              <w:rPr>
                <w:noProof/>
                <w:webHidden/>
              </w:rPr>
              <w:tab/>
            </w:r>
            <w:r w:rsidR="00BB2BBC">
              <w:rPr>
                <w:noProof/>
                <w:webHidden/>
              </w:rPr>
              <w:fldChar w:fldCharType="begin"/>
            </w:r>
            <w:r w:rsidR="00BB2BBC">
              <w:rPr>
                <w:noProof/>
                <w:webHidden/>
              </w:rPr>
              <w:instrText xml:space="preserve"> PAGEREF _Toc536558543 \h </w:instrText>
            </w:r>
            <w:r w:rsidR="00BB2BBC">
              <w:rPr>
                <w:noProof/>
                <w:webHidden/>
              </w:rPr>
            </w:r>
            <w:r w:rsidR="00BB2BBC">
              <w:rPr>
                <w:noProof/>
                <w:webHidden/>
              </w:rPr>
              <w:fldChar w:fldCharType="separate"/>
            </w:r>
            <w:r w:rsidR="00BB2BBC">
              <w:rPr>
                <w:noProof/>
                <w:webHidden/>
              </w:rPr>
              <w:t>2</w:t>
            </w:r>
            <w:r w:rsidR="00BB2BBC">
              <w:rPr>
                <w:noProof/>
                <w:webHidden/>
              </w:rPr>
              <w:fldChar w:fldCharType="end"/>
            </w:r>
          </w:hyperlink>
        </w:p>
        <w:p w:rsidR="00BB2BBC" w:rsidRDefault="0022618C">
          <w:pPr>
            <w:pStyle w:val="TOC2"/>
            <w:rPr>
              <w:rFonts w:eastAsiaTheme="minorEastAsia"/>
              <w:noProof/>
              <w:lang w:val="en-US"/>
            </w:rPr>
          </w:pPr>
          <w:hyperlink w:anchor="_Toc536558544" w:history="1">
            <w:r w:rsidR="00BB2BBC" w:rsidRPr="00645084">
              <w:rPr>
                <w:rStyle w:val="Hyperlink"/>
                <w:noProof/>
                <w:lang w:val="en-GB"/>
              </w:rPr>
              <w:t>1.2</w:t>
            </w:r>
            <w:r w:rsidR="00BB2BBC">
              <w:rPr>
                <w:rFonts w:eastAsiaTheme="minorEastAsia"/>
                <w:noProof/>
                <w:lang w:val="en-US"/>
              </w:rPr>
              <w:tab/>
            </w:r>
            <w:r w:rsidR="00BB2BBC" w:rsidRPr="00645084">
              <w:rPr>
                <w:rStyle w:val="Hyperlink"/>
                <w:noProof/>
                <w:lang w:val="en-GB"/>
              </w:rPr>
              <w:t>Motivation</w:t>
            </w:r>
            <w:r w:rsidR="00BB2BBC">
              <w:rPr>
                <w:noProof/>
                <w:webHidden/>
              </w:rPr>
              <w:tab/>
            </w:r>
            <w:r w:rsidR="00BB2BBC">
              <w:rPr>
                <w:noProof/>
                <w:webHidden/>
              </w:rPr>
              <w:fldChar w:fldCharType="begin"/>
            </w:r>
            <w:r w:rsidR="00BB2BBC">
              <w:rPr>
                <w:noProof/>
                <w:webHidden/>
              </w:rPr>
              <w:instrText xml:space="preserve"> PAGEREF _Toc536558544 \h </w:instrText>
            </w:r>
            <w:r w:rsidR="00BB2BBC">
              <w:rPr>
                <w:noProof/>
                <w:webHidden/>
              </w:rPr>
            </w:r>
            <w:r w:rsidR="00BB2BBC">
              <w:rPr>
                <w:noProof/>
                <w:webHidden/>
              </w:rPr>
              <w:fldChar w:fldCharType="separate"/>
            </w:r>
            <w:r w:rsidR="00BB2BBC">
              <w:rPr>
                <w:noProof/>
                <w:webHidden/>
              </w:rPr>
              <w:t>3</w:t>
            </w:r>
            <w:r w:rsidR="00BB2BBC">
              <w:rPr>
                <w:noProof/>
                <w:webHidden/>
              </w:rPr>
              <w:fldChar w:fldCharType="end"/>
            </w:r>
          </w:hyperlink>
        </w:p>
        <w:p w:rsidR="00BB2BBC" w:rsidRDefault="0022618C">
          <w:pPr>
            <w:pStyle w:val="TOC2"/>
            <w:rPr>
              <w:rFonts w:eastAsiaTheme="minorEastAsia"/>
              <w:noProof/>
              <w:lang w:val="en-US"/>
            </w:rPr>
          </w:pPr>
          <w:hyperlink w:anchor="_Toc536558545" w:history="1">
            <w:r w:rsidR="00BB2BBC" w:rsidRPr="00645084">
              <w:rPr>
                <w:rStyle w:val="Hyperlink"/>
                <w:noProof/>
                <w:lang w:val="en-GB"/>
              </w:rPr>
              <w:t>1.3</w:t>
            </w:r>
            <w:r w:rsidR="00BB2BBC">
              <w:rPr>
                <w:rFonts w:eastAsiaTheme="minorEastAsia"/>
                <w:noProof/>
                <w:lang w:val="en-US"/>
              </w:rPr>
              <w:tab/>
            </w:r>
            <w:r w:rsidR="00BB2BBC" w:rsidRPr="00645084">
              <w:rPr>
                <w:rStyle w:val="Hyperlink"/>
                <w:noProof/>
                <w:lang w:val="en-GB"/>
              </w:rPr>
              <w:t>Problem</w:t>
            </w:r>
            <w:r w:rsidR="00BB2BBC">
              <w:rPr>
                <w:noProof/>
                <w:webHidden/>
              </w:rPr>
              <w:tab/>
            </w:r>
            <w:r w:rsidR="00BB2BBC">
              <w:rPr>
                <w:noProof/>
                <w:webHidden/>
              </w:rPr>
              <w:fldChar w:fldCharType="begin"/>
            </w:r>
            <w:r w:rsidR="00BB2BBC">
              <w:rPr>
                <w:noProof/>
                <w:webHidden/>
              </w:rPr>
              <w:instrText xml:space="preserve"> PAGEREF _Toc536558545 \h </w:instrText>
            </w:r>
            <w:r w:rsidR="00BB2BBC">
              <w:rPr>
                <w:noProof/>
                <w:webHidden/>
              </w:rPr>
            </w:r>
            <w:r w:rsidR="00BB2BBC">
              <w:rPr>
                <w:noProof/>
                <w:webHidden/>
              </w:rPr>
              <w:fldChar w:fldCharType="separate"/>
            </w:r>
            <w:r w:rsidR="00BB2BBC">
              <w:rPr>
                <w:noProof/>
                <w:webHidden/>
              </w:rPr>
              <w:t>5</w:t>
            </w:r>
            <w:r w:rsidR="00BB2BBC">
              <w:rPr>
                <w:noProof/>
                <w:webHidden/>
              </w:rPr>
              <w:fldChar w:fldCharType="end"/>
            </w:r>
          </w:hyperlink>
        </w:p>
        <w:p w:rsidR="00BB2BBC" w:rsidRDefault="0022618C">
          <w:pPr>
            <w:pStyle w:val="TOC2"/>
            <w:rPr>
              <w:rFonts w:eastAsiaTheme="minorEastAsia"/>
              <w:noProof/>
              <w:lang w:val="en-US"/>
            </w:rPr>
          </w:pPr>
          <w:hyperlink w:anchor="_Toc536558546" w:history="1">
            <w:r w:rsidR="00BB2BBC" w:rsidRPr="00645084">
              <w:rPr>
                <w:rStyle w:val="Hyperlink"/>
                <w:noProof/>
                <w:lang w:val="en-GB"/>
              </w:rPr>
              <w:t>1.4</w:t>
            </w:r>
            <w:r w:rsidR="00BB2BBC">
              <w:rPr>
                <w:rFonts w:eastAsiaTheme="minorEastAsia"/>
                <w:noProof/>
                <w:lang w:val="en-US"/>
              </w:rPr>
              <w:tab/>
            </w:r>
            <w:r w:rsidR="00BB2BBC" w:rsidRPr="00645084">
              <w:rPr>
                <w:rStyle w:val="Hyperlink"/>
                <w:noProof/>
                <w:lang w:val="en-GB"/>
              </w:rPr>
              <w:t>Objective</w:t>
            </w:r>
            <w:r w:rsidR="00BB2BBC">
              <w:rPr>
                <w:noProof/>
                <w:webHidden/>
              </w:rPr>
              <w:tab/>
            </w:r>
            <w:r w:rsidR="00BB2BBC">
              <w:rPr>
                <w:noProof/>
                <w:webHidden/>
              </w:rPr>
              <w:fldChar w:fldCharType="begin"/>
            </w:r>
            <w:r w:rsidR="00BB2BBC">
              <w:rPr>
                <w:noProof/>
                <w:webHidden/>
              </w:rPr>
              <w:instrText xml:space="preserve"> PAGEREF _Toc536558546 \h </w:instrText>
            </w:r>
            <w:r w:rsidR="00BB2BBC">
              <w:rPr>
                <w:noProof/>
                <w:webHidden/>
              </w:rPr>
            </w:r>
            <w:r w:rsidR="00BB2BBC">
              <w:rPr>
                <w:noProof/>
                <w:webHidden/>
              </w:rPr>
              <w:fldChar w:fldCharType="separate"/>
            </w:r>
            <w:r w:rsidR="00BB2BBC">
              <w:rPr>
                <w:noProof/>
                <w:webHidden/>
              </w:rPr>
              <w:t>7</w:t>
            </w:r>
            <w:r w:rsidR="00BB2BBC">
              <w:rPr>
                <w:noProof/>
                <w:webHidden/>
              </w:rPr>
              <w:fldChar w:fldCharType="end"/>
            </w:r>
          </w:hyperlink>
        </w:p>
        <w:p w:rsidR="00BB2BBC" w:rsidRDefault="0022618C">
          <w:pPr>
            <w:pStyle w:val="TOC2"/>
            <w:rPr>
              <w:rFonts w:eastAsiaTheme="minorEastAsia"/>
              <w:noProof/>
              <w:lang w:val="en-US"/>
            </w:rPr>
          </w:pPr>
          <w:hyperlink w:anchor="_Toc536558547" w:history="1">
            <w:r w:rsidR="00BB2BBC" w:rsidRPr="00645084">
              <w:rPr>
                <w:rStyle w:val="Hyperlink"/>
                <w:noProof/>
                <w:lang w:val="en-GB"/>
              </w:rPr>
              <w:t>1.5</w:t>
            </w:r>
            <w:r w:rsidR="00BB2BBC">
              <w:rPr>
                <w:rFonts w:eastAsiaTheme="minorEastAsia"/>
                <w:noProof/>
                <w:lang w:val="en-US"/>
              </w:rPr>
              <w:tab/>
            </w:r>
            <w:r w:rsidR="00BB2BBC" w:rsidRPr="00645084">
              <w:rPr>
                <w:rStyle w:val="Hyperlink"/>
                <w:noProof/>
                <w:lang w:val="en-GB"/>
              </w:rPr>
              <w:t>Outline</w:t>
            </w:r>
            <w:r w:rsidR="00BB2BBC">
              <w:rPr>
                <w:noProof/>
                <w:webHidden/>
              </w:rPr>
              <w:tab/>
            </w:r>
            <w:r w:rsidR="00BB2BBC">
              <w:rPr>
                <w:noProof/>
                <w:webHidden/>
              </w:rPr>
              <w:fldChar w:fldCharType="begin"/>
            </w:r>
            <w:r w:rsidR="00BB2BBC">
              <w:rPr>
                <w:noProof/>
                <w:webHidden/>
              </w:rPr>
              <w:instrText xml:space="preserve"> PAGEREF _Toc536558547 \h </w:instrText>
            </w:r>
            <w:r w:rsidR="00BB2BBC">
              <w:rPr>
                <w:noProof/>
                <w:webHidden/>
              </w:rPr>
            </w:r>
            <w:r w:rsidR="00BB2BBC">
              <w:rPr>
                <w:noProof/>
                <w:webHidden/>
              </w:rPr>
              <w:fldChar w:fldCharType="separate"/>
            </w:r>
            <w:r w:rsidR="00BB2BBC">
              <w:rPr>
                <w:noProof/>
                <w:webHidden/>
              </w:rPr>
              <w:t>8</w:t>
            </w:r>
            <w:r w:rsidR="00BB2BBC">
              <w:rPr>
                <w:noProof/>
                <w:webHidden/>
              </w:rPr>
              <w:fldChar w:fldCharType="end"/>
            </w:r>
          </w:hyperlink>
        </w:p>
        <w:p w:rsidR="00BB2BBC" w:rsidRDefault="0022618C">
          <w:pPr>
            <w:pStyle w:val="TOC1"/>
            <w:rPr>
              <w:rFonts w:asciiTheme="minorHAnsi" w:eastAsiaTheme="minorEastAsia" w:hAnsiTheme="minorHAnsi"/>
              <w:b w:val="0"/>
              <w:noProof/>
              <w:lang w:val="en-US"/>
            </w:rPr>
          </w:pPr>
          <w:hyperlink w:anchor="_Toc536558548" w:history="1">
            <w:r w:rsidR="00BB2BBC" w:rsidRPr="00645084">
              <w:rPr>
                <w:rStyle w:val="Hyperlink"/>
                <w:noProof/>
                <w:lang w:val="en-GB"/>
              </w:rPr>
              <w:t>2</w:t>
            </w:r>
            <w:r w:rsidR="00BB2BBC">
              <w:rPr>
                <w:rFonts w:asciiTheme="minorHAnsi" w:eastAsiaTheme="minorEastAsia" w:hAnsiTheme="minorHAnsi"/>
                <w:b w:val="0"/>
                <w:noProof/>
                <w:lang w:val="en-US"/>
              </w:rPr>
              <w:tab/>
            </w:r>
            <w:r w:rsidR="00BB2BBC" w:rsidRPr="00645084">
              <w:rPr>
                <w:rStyle w:val="Hyperlink"/>
                <w:noProof/>
                <w:lang w:val="en-GB"/>
              </w:rPr>
              <w:t>State of The Art</w:t>
            </w:r>
            <w:r w:rsidR="00BB2BBC">
              <w:rPr>
                <w:noProof/>
                <w:webHidden/>
              </w:rPr>
              <w:tab/>
            </w:r>
            <w:r w:rsidR="00BB2BBC">
              <w:rPr>
                <w:noProof/>
                <w:webHidden/>
              </w:rPr>
              <w:fldChar w:fldCharType="begin"/>
            </w:r>
            <w:r w:rsidR="00BB2BBC">
              <w:rPr>
                <w:noProof/>
                <w:webHidden/>
              </w:rPr>
              <w:instrText xml:space="preserve"> PAGEREF _Toc536558548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22618C">
          <w:pPr>
            <w:pStyle w:val="TOC2"/>
            <w:rPr>
              <w:rFonts w:eastAsiaTheme="minorEastAsia"/>
              <w:noProof/>
              <w:lang w:val="en-US"/>
            </w:rPr>
          </w:pPr>
          <w:hyperlink w:anchor="_Toc536558549" w:history="1">
            <w:r w:rsidR="00BB2BBC" w:rsidRPr="00645084">
              <w:rPr>
                <w:rStyle w:val="Hyperlink"/>
                <w:noProof/>
                <w:lang w:val="en-GB"/>
              </w:rPr>
              <w:t>2.1</w:t>
            </w:r>
            <w:r w:rsidR="00BB2BBC">
              <w:rPr>
                <w:rFonts w:eastAsiaTheme="minorEastAsia"/>
                <w:noProof/>
                <w:lang w:val="en-US"/>
              </w:rPr>
              <w:tab/>
            </w:r>
            <w:r w:rsidR="00BB2BBC" w:rsidRPr="00645084">
              <w:rPr>
                <w:rStyle w:val="Hyperlink"/>
                <w:noProof/>
                <w:lang w:val="en-GB"/>
              </w:rPr>
              <w:t>Requirements</w:t>
            </w:r>
            <w:r w:rsidR="00BB2BBC">
              <w:rPr>
                <w:noProof/>
                <w:webHidden/>
              </w:rPr>
              <w:tab/>
            </w:r>
            <w:r w:rsidR="00BB2BBC">
              <w:rPr>
                <w:noProof/>
                <w:webHidden/>
              </w:rPr>
              <w:fldChar w:fldCharType="begin"/>
            </w:r>
            <w:r w:rsidR="00BB2BBC">
              <w:rPr>
                <w:noProof/>
                <w:webHidden/>
              </w:rPr>
              <w:instrText xml:space="preserve"> PAGEREF _Toc536558549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22618C">
          <w:pPr>
            <w:pStyle w:val="TOC3"/>
            <w:rPr>
              <w:rFonts w:eastAsiaTheme="minorEastAsia"/>
              <w:noProof/>
              <w:lang w:val="en-US"/>
            </w:rPr>
          </w:pPr>
          <w:hyperlink w:anchor="_Toc536558550" w:history="1">
            <w:r w:rsidR="00BB2BBC" w:rsidRPr="00645084">
              <w:rPr>
                <w:rStyle w:val="Hyperlink"/>
                <w:noProof/>
                <w:lang w:val="en-GB"/>
              </w:rPr>
              <w:t>2.1.1</w:t>
            </w:r>
            <w:r w:rsidR="00BB2BBC">
              <w:rPr>
                <w:rFonts w:eastAsiaTheme="minorEastAsia"/>
                <w:noProof/>
                <w:lang w:val="en-US"/>
              </w:rPr>
              <w:tab/>
            </w:r>
            <w:r w:rsidR="00BB2BBC" w:rsidRPr="00645084">
              <w:rPr>
                <w:rStyle w:val="Hyperlink"/>
                <w:noProof/>
                <w:lang w:val="en-GB"/>
              </w:rPr>
              <w:t>Requirements of Microservices and Micro frontends</w:t>
            </w:r>
            <w:r w:rsidR="00BB2BBC">
              <w:rPr>
                <w:noProof/>
                <w:webHidden/>
              </w:rPr>
              <w:tab/>
            </w:r>
            <w:r w:rsidR="00BB2BBC">
              <w:rPr>
                <w:noProof/>
                <w:webHidden/>
              </w:rPr>
              <w:fldChar w:fldCharType="begin"/>
            </w:r>
            <w:r w:rsidR="00BB2BBC">
              <w:rPr>
                <w:noProof/>
                <w:webHidden/>
              </w:rPr>
              <w:instrText xml:space="preserve"> PAGEREF _Toc536558550 \h </w:instrText>
            </w:r>
            <w:r w:rsidR="00BB2BBC">
              <w:rPr>
                <w:noProof/>
                <w:webHidden/>
              </w:rPr>
            </w:r>
            <w:r w:rsidR="00BB2BBC">
              <w:rPr>
                <w:noProof/>
                <w:webHidden/>
              </w:rPr>
              <w:fldChar w:fldCharType="separate"/>
            </w:r>
            <w:r w:rsidR="00BB2BBC">
              <w:rPr>
                <w:noProof/>
                <w:webHidden/>
              </w:rPr>
              <w:t>12</w:t>
            </w:r>
            <w:r w:rsidR="00BB2BBC">
              <w:rPr>
                <w:noProof/>
                <w:webHidden/>
              </w:rPr>
              <w:fldChar w:fldCharType="end"/>
            </w:r>
          </w:hyperlink>
        </w:p>
        <w:p w:rsidR="00BB2BBC" w:rsidRDefault="0022618C">
          <w:pPr>
            <w:pStyle w:val="TOC3"/>
            <w:rPr>
              <w:rFonts w:eastAsiaTheme="minorEastAsia"/>
              <w:noProof/>
              <w:lang w:val="en-US"/>
            </w:rPr>
          </w:pPr>
          <w:hyperlink w:anchor="_Toc536558551" w:history="1">
            <w:r w:rsidR="00BB2BBC" w:rsidRPr="00645084">
              <w:rPr>
                <w:rStyle w:val="Hyperlink"/>
                <w:noProof/>
                <w:lang w:val="en-GB"/>
              </w:rPr>
              <w:t>2.1.2</w:t>
            </w:r>
            <w:r w:rsidR="00BB2BBC">
              <w:rPr>
                <w:rFonts w:eastAsiaTheme="minorEastAsia"/>
                <w:noProof/>
                <w:lang w:val="en-US"/>
              </w:rPr>
              <w:tab/>
            </w:r>
            <w:r w:rsidR="00BB2BBC" w:rsidRPr="00645084">
              <w:rPr>
                <w:rStyle w:val="Hyperlink"/>
                <w:noProof/>
                <w:lang w:val="en-GB"/>
              </w:rPr>
              <w:t>Requirements of Content trust</w:t>
            </w:r>
            <w:r w:rsidR="00BB2BBC">
              <w:rPr>
                <w:noProof/>
                <w:webHidden/>
              </w:rPr>
              <w:tab/>
            </w:r>
            <w:r w:rsidR="00BB2BBC">
              <w:rPr>
                <w:noProof/>
                <w:webHidden/>
              </w:rPr>
              <w:fldChar w:fldCharType="begin"/>
            </w:r>
            <w:r w:rsidR="00BB2BBC">
              <w:rPr>
                <w:noProof/>
                <w:webHidden/>
              </w:rPr>
              <w:instrText xml:space="preserve"> PAGEREF _Toc536558551 \h </w:instrText>
            </w:r>
            <w:r w:rsidR="00BB2BBC">
              <w:rPr>
                <w:noProof/>
                <w:webHidden/>
              </w:rPr>
            </w:r>
            <w:r w:rsidR="00BB2BBC">
              <w:rPr>
                <w:noProof/>
                <w:webHidden/>
              </w:rPr>
              <w:fldChar w:fldCharType="separate"/>
            </w:r>
            <w:r w:rsidR="00BB2BBC">
              <w:rPr>
                <w:noProof/>
                <w:webHidden/>
              </w:rPr>
              <w:t>16</w:t>
            </w:r>
            <w:r w:rsidR="00BB2BBC">
              <w:rPr>
                <w:noProof/>
                <w:webHidden/>
              </w:rPr>
              <w:fldChar w:fldCharType="end"/>
            </w:r>
          </w:hyperlink>
        </w:p>
        <w:p w:rsidR="00BB2BBC" w:rsidRDefault="0022618C">
          <w:pPr>
            <w:pStyle w:val="TOC3"/>
            <w:rPr>
              <w:rFonts w:eastAsiaTheme="minorEastAsia"/>
              <w:noProof/>
              <w:lang w:val="en-US"/>
            </w:rPr>
          </w:pPr>
          <w:hyperlink w:anchor="_Toc536558552" w:history="1">
            <w:r w:rsidR="00BB2BBC" w:rsidRPr="00645084">
              <w:rPr>
                <w:rStyle w:val="Hyperlink"/>
                <w:noProof/>
              </w:rPr>
              <w:t>2.1.3</w:t>
            </w:r>
            <w:r w:rsidR="00BB2BBC">
              <w:rPr>
                <w:rFonts w:eastAsiaTheme="minorEastAsia"/>
                <w:noProof/>
                <w:lang w:val="en-US"/>
              </w:rPr>
              <w:tab/>
            </w:r>
            <w:r w:rsidR="00BB2BBC" w:rsidRPr="00645084">
              <w:rPr>
                <w:rStyle w:val="Hyperlink"/>
                <w:noProof/>
              </w:rPr>
              <w:t>Requirements of Developers and Users</w:t>
            </w:r>
            <w:r w:rsidR="00BB2BBC">
              <w:rPr>
                <w:noProof/>
                <w:webHidden/>
              </w:rPr>
              <w:tab/>
            </w:r>
            <w:r w:rsidR="00BB2BBC">
              <w:rPr>
                <w:noProof/>
                <w:webHidden/>
              </w:rPr>
              <w:fldChar w:fldCharType="begin"/>
            </w:r>
            <w:r w:rsidR="00BB2BBC">
              <w:rPr>
                <w:noProof/>
                <w:webHidden/>
              </w:rPr>
              <w:instrText xml:space="preserve"> PAGEREF _Toc536558552 \h </w:instrText>
            </w:r>
            <w:r w:rsidR="00BB2BBC">
              <w:rPr>
                <w:noProof/>
                <w:webHidden/>
              </w:rPr>
            </w:r>
            <w:r w:rsidR="00BB2BBC">
              <w:rPr>
                <w:noProof/>
                <w:webHidden/>
              </w:rPr>
              <w:fldChar w:fldCharType="separate"/>
            </w:r>
            <w:r w:rsidR="00BB2BBC">
              <w:rPr>
                <w:noProof/>
                <w:webHidden/>
              </w:rPr>
              <w:t>19</w:t>
            </w:r>
            <w:r w:rsidR="00BB2BBC">
              <w:rPr>
                <w:noProof/>
                <w:webHidden/>
              </w:rPr>
              <w:fldChar w:fldCharType="end"/>
            </w:r>
          </w:hyperlink>
        </w:p>
        <w:p w:rsidR="00BB2BBC" w:rsidRDefault="0022618C">
          <w:pPr>
            <w:pStyle w:val="TOC2"/>
            <w:rPr>
              <w:rFonts w:eastAsiaTheme="minorEastAsia"/>
              <w:noProof/>
              <w:lang w:val="en-US"/>
            </w:rPr>
          </w:pPr>
          <w:hyperlink w:anchor="_Toc536558553" w:history="1">
            <w:r w:rsidR="00BB2BBC" w:rsidRPr="00645084">
              <w:rPr>
                <w:rStyle w:val="Hyperlink"/>
                <w:noProof/>
                <w:lang w:val="en-GB"/>
              </w:rPr>
              <w:t>2.2</w:t>
            </w:r>
            <w:r w:rsidR="00BB2BBC">
              <w:rPr>
                <w:rFonts w:eastAsiaTheme="minorEastAsia"/>
                <w:noProof/>
                <w:lang w:val="en-US"/>
              </w:rPr>
              <w:tab/>
            </w:r>
            <w:r w:rsidR="00BB2BBC" w:rsidRPr="00645084">
              <w:rPr>
                <w:rStyle w:val="Hyperlink"/>
                <w:noProof/>
                <w:lang w:val="en-GB"/>
              </w:rPr>
              <w:t>Literature Review</w:t>
            </w:r>
            <w:r w:rsidR="00BB2BBC">
              <w:rPr>
                <w:noProof/>
                <w:webHidden/>
              </w:rPr>
              <w:tab/>
            </w:r>
            <w:r w:rsidR="00BB2BBC">
              <w:rPr>
                <w:noProof/>
                <w:webHidden/>
              </w:rPr>
              <w:fldChar w:fldCharType="begin"/>
            </w:r>
            <w:r w:rsidR="00BB2BBC">
              <w:rPr>
                <w:noProof/>
                <w:webHidden/>
              </w:rPr>
              <w:instrText xml:space="preserve"> PAGEREF _Toc536558553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22618C">
          <w:pPr>
            <w:pStyle w:val="TOC3"/>
            <w:rPr>
              <w:rFonts w:eastAsiaTheme="minorEastAsia"/>
              <w:noProof/>
              <w:lang w:val="en-US"/>
            </w:rPr>
          </w:pPr>
          <w:hyperlink w:anchor="_Toc536558554" w:history="1">
            <w:r w:rsidR="00BB2BBC" w:rsidRPr="00645084">
              <w:rPr>
                <w:rStyle w:val="Hyperlink"/>
                <w:noProof/>
              </w:rPr>
              <w:t>2.2.1</w:t>
            </w:r>
            <w:r w:rsidR="00BB2BBC">
              <w:rPr>
                <w:rFonts w:eastAsiaTheme="minorEastAsia"/>
                <w:noProof/>
                <w:lang w:val="en-US"/>
              </w:rPr>
              <w:tab/>
            </w:r>
            <w:r w:rsidR="00BB2BBC" w:rsidRPr="00645084">
              <w:rPr>
                <w:rStyle w:val="Hyperlink"/>
                <w:noProof/>
              </w:rPr>
              <w:t>Microservices and Micro frontends literature review</w:t>
            </w:r>
            <w:r w:rsidR="00BB2BBC">
              <w:rPr>
                <w:noProof/>
                <w:webHidden/>
              </w:rPr>
              <w:tab/>
            </w:r>
            <w:r w:rsidR="00BB2BBC">
              <w:rPr>
                <w:noProof/>
                <w:webHidden/>
              </w:rPr>
              <w:fldChar w:fldCharType="begin"/>
            </w:r>
            <w:r w:rsidR="00BB2BBC">
              <w:rPr>
                <w:noProof/>
                <w:webHidden/>
              </w:rPr>
              <w:instrText xml:space="preserve"> PAGEREF _Toc536558554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22618C">
          <w:pPr>
            <w:pStyle w:val="TOC3"/>
            <w:rPr>
              <w:rFonts w:eastAsiaTheme="minorEastAsia"/>
              <w:noProof/>
              <w:lang w:val="en-US"/>
            </w:rPr>
          </w:pPr>
          <w:hyperlink w:anchor="_Toc536558555" w:history="1">
            <w:r w:rsidR="00BB2BBC" w:rsidRPr="00645084">
              <w:rPr>
                <w:rStyle w:val="Hyperlink"/>
                <w:noProof/>
              </w:rPr>
              <w:t>2.2.2</w:t>
            </w:r>
            <w:r w:rsidR="00BB2BBC">
              <w:rPr>
                <w:rFonts w:eastAsiaTheme="minorEastAsia"/>
                <w:noProof/>
                <w:lang w:val="en-US"/>
              </w:rPr>
              <w:tab/>
            </w:r>
            <w:r w:rsidR="00BB2BBC" w:rsidRPr="00645084">
              <w:rPr>
                <w:rStyle w:val="Hyperlink"/>
                <w:noProof/>
              </w:rPr>
              <w:t>Microservices vs monolithic</w:t>
            </w:r>
            <w:r w:rsidR="00BB2BBC">
              <w:rPr>
                <w:noProof/>
                <w:webHidden/>
              </w:rPr>
              <w:tab/>
            </w:r>
            <w:r w:rsidR="00BB2BBC">
              <w:rPr>
                <w:noProof/>
                <w:webHidden/>
              </w:rPr>
              <w:fldChar w:fldCharType="begin"/>
            </w:r>
            <w:r w:rsidR="00BB2BBC">
              <w:rPr>
                <w:noProof/>
                <w:webHidden/>
              </w:rPr>
              <w:instrText xml:space="preserve"> PAGEREF _Toc536558555 \h </w:instrText>
            </w:r>
            <w:r w:rsidR="00BB2BBC">
              <w:rPr>
                <w:noProof/>
                <w:webHidden/>
              </w:rPr>
            </w:r>
            <w:r w:rsidR="00BB2BBC">
              <w:rPr>
                <w:noProof/>
                <w:webHidden/>
              </w:rPr>
              <w:fldChar w:fldCharType="separate"/>
            </w:r>
            <w:r w:rsidR="00BB2BBC">
              <w:rPr>
                <w:noProof/>
                <w:webHidden/>
              </w:rPr>
              <w:t>23</w:t>
            </w:r>
            <w:r w:rsidR="00BB2BBC">
              <w:rPr>
                <w:noProof/>
                <w:webHidden/>
              </w:rPr>
              <w:fldChar w:fldCharType="end"/>
            </w:r>
          </w:hyperlink>
        </w:p>
        <w:p w:rsidR="00BB2BBC" w:rsidRDefault="0022618C">
          <w:pPr>
            <w:pStyle w:val="TOC3"/>
            <w:rPr>
              <w:rFonts w:eastAsiaTheme="minorEastAsia"/>
              <w:noProof/>
              <w:lang w:val="en-US"/>
            </w:rPr>
          </w:pPr>
          <w:hyperlink w:anchor="_Toc536558556" w:history="1">
            <w:r w:rsidR="00BB2BBC" w:rsidRPr="00645084">
              <w:rPr>
                <w:rStyle w:val="Hyperlink"/>
                <w:noProof/>
              </w:rPr>
              <w:t>2.2.3</w:t>
            </w:r>
            <w:r w:rsidR="00BB2BBC">
              <w:rPr>
                <w:rFonts w:eastAsiaTheme="minorEastAsia"/>
                <w:noProof/>
                <w:lang w:val="en-US"/>
              </w:rPr>
              <w:tab/>
            </w:r>
            <w:r w:rsidR="00BB2BBC" w:rsidRPr="00645084">
              <w:rPr>
                <w:rStyle w:val="Hyperlink"/>
                <w:noProof/>
              </w:rPr>
              <w:t>Trust literature review</w:t>
            </w:r>
            <w:r w:rsidR="00BB2BBC">
              <w:rPr>
                <w:noProof/>
                <w:webHidden/>
              </w:rPr>
              <w:tab/>
            </w:r>
            <w:r w:rsidR="00BB2BBC">
              <w:rPr>
                <w:noProof/>
                <w:webHidden/>
              </w:rPr>
              <w:fldChar w:fldCharType="begin"/>
            </w:r>
            <w:r w:rsidR="00BB2BBC">
              <w:rPr>
                <w:noProof/>
                <w:webHidden/>
              </w:rPr>
              <w:instrText xml:space="preserve"> PAGEREF _Toc536558556 \h </w:instrText>
            </w:r>
            <w:r w:rsidR="00BB2BBC">
              <w:rPr>
                <w:noProof/>
                <w:webHidden/>
              </w:rPr>
            </w:r>
            <w:r w:rsidR="00BB2BBC">
              <w:rPr>
                <w:noProof/>
                <w:webHidden/>
              </w:rPr>
              <w:fldChar w:fldCharType="separate"/>
            </w:r>
            <w:r w:rsidR="00BB2BBC">
              <w:rPr>
                <w:noProof/>
                <w:webHidden/>
              </w:rPr>
              <w:t>28</w:t>
            </w:r>
            <w:r w:rsidR="00BB2BBC">
              <w:rPr>
                <w:noProof/>
                <w:webHidden/>
              </w:rPr>
              <w:fldChar w:fldCharType="end"/>
            </w:r>
          </w:hyperlink>
        </w:p>
        <w:p w:rsidR="00BB2BBC" w:rsidRDefault="0022618C">
          <w:pPr>
            <w:pStyle w:val="TOC2"/>
            <w:rPr>
              <w:rFonts w:eastAsiaTheme="minorEastAsia"/>
              <w:noProof/>
              <w:lang w:val="en-US"/>
            </w:rPr>
          </w:pPr>
          <w:hyperlink w:anchor="_Toc536558557" w:history="1">
            <w:r w:rsidR="00BB2BBC" w:rsidRPr="00645084">
              <w:rPr>
                <w:rStyle w:val="Hyperlink"/>
                <w:noProof/>
                <w:lang w:val="en-GB"/>
              </w:rPr>
              <w:t>2.3</w:t>
            </w:r>
            <w:r w:rsidR="00BB2BBC">
              <w:rPr>
                <w:rFonts w:eastAsiaTheme="minorEastAsia"/>
                <w:noProof/>
                <w:lang w:val="en-US"/>
              </w:rPr>
              <w:tab/>
            </w:r>
            <w:r w:rsidR="00BB2BBC" w:rsidRPr="00645084">
              <w:rPr>
                <w:rStyle w:val="Hyperlink"/>
                <w:noProof/>
                <w:lang w:val="en-GB"/>
              </w:rPr>
              <w:t>Analysis</w:t>
            </w:r>
            <w:r w:rsidR="00BB2BBC">
              <w:rPr>
                <w:noProof/>
                <w:webHidden/>
              </w:rPr>
              <w:tab/>
            </w:r>
            <w:r w:rsidR="00BB2BBC">
              <w:rPr>
                <w:noProof/>
                <w:webHidden/>
              </w:rPr>
              <w:fldChar w:fldCharType="begin"/>
            </w:r>
            <w:r w:rsidR="00BB2BBC">
              <w:rPr>
                <w:noProof/>
                <w:webHidden/>
              </w:rPr>
              <w:instrText xml:space="preserve"> PAGEREF _Toc536558557 \h </w:instrText>
            </w:r>
            <w:r w:rsidR="00BB2BBC">
              <w:rPr>
                <w:noProof/>
                <w:webHidden/>
              </w:rPr>
            </w:r>
            <w:r w:rsidR="00BB2BBC">
              <w:rPr>
                <w:noProof/>
                <w:webHidden/>
              </w:rPr>
              <w:fldChar w:fldCharType="separate"/>
            </w:r>
            <w:r w:rsidR="00BB2BBC">
              <w:rPr>
                <w:noProof/>
                <w:webHidden/>
              </w:rPr>
              <w:t>35</w:t>
            </w:r>
            <w:r w:rsidR="00BB2BBC">
              <w:rPr>
                <w:noProof/>
                <w:webHidden/>
              </w:rPr>
              <w:fldChar w:fldCharType="end"/>
            </w:r>
          </w:hyperlink>
        </w:p>
        <w:p w:rsidR="00BB2BBC" w:rsidRDefault="0022618C">
          <w:pPr>
            <w:pStyle w:val="TOC3"/>
            <w:rPr>
              <w:rFonts w:eastAsiaTheme="minorEastAsia"/>
              <w:noProof/>
              <w:lang w:val="en-US"/>
            </w:rPr>
          </w:pPr>
          <w:hyperlink w:anchor="_Toc536558558" w:history="1">
            <w:r w:rsidR="00BB2BBC" w:rsidRPr="00645084">
              <w:rPr>
                <w:rStyle w:val="Hyperlink"/>
                <w:noProof/>
              </w:rPr>
              <w:t>2.3.1</w:t>
            </w:r>
            <w:r w:rsidR="00BB2BBC">
              <w:rPr>
                <w:rFonts w:eastAsiaTheme="minorEastAsia"/>
                <w:noProof/>
                <w:lang w:val="en-US"/>
              </w:rPr>
              <w:tab/>
            </w:r>
            <w:r w:rsidR="00BB2BBC" w:rsidRPr="00645084">
              <w:rPr>
                <w:rStyle w:val="Hyperlink"/>
                <w:noProof/>
              </w:rPr>
              <w:t>Microservices analysis</w:t>
            </w:r>
            <w:r w:rsidR="00BB2BBC">
              <w:rPr>
                <w:noProof/>
                <w:webHidden/>
              </w:rPr>
              <w:tab/>
            </w:r>
            <w:r w:rsidR="00BB2BBC">
              <w:rPr>
                <w:noProof/>
                <w:webHidden/>
              </w:rPr>
              <w:fldChar w:fldCharType="begin"/>
            </w:r>
            <w:r w:rsidR="00BB2BBC">
              <w:rPr>
                <w:noProof/>
                <w:webHidden/>
              </w:rPr>
              <w:instrText xml:space="preserve"> PAGEREF _Toc536558558 \h </w:instrText>
            </w:r>
            <w:r w:rsidR="00BB2BBC">
              <w:rPr>
                <w:noProof/>
                <w:webHidden/>
              </w:rPr>
            </w:r>
            <w:r w:rsidR="00BB2BBC">
              <w:rPr>
                <w:noProof/>
                <w:webHidden/>
              </w:rPr>
              <w:fldChar w:fldCharType="separate"/>
            </w:r>
            <w:r w:rsidR="00BB2BBC">
              <w:rPr>
                <w:noProof/>
                <w:webHidden/>
              </w:rPr>
              <w:t>36</w:t>
            </w:r>
            <w:r w:rsidR="00BB2BBC">
              <w:rPr>
                <w:noProof/>
                <w:webHidden/>
              </w:rPr>
              <w:fldChar w:fldCharType="end"/>
            </w:r>
          </w:hyperlink>
        </w:p>
        <w:p w:rsidR="00BB2BBC" w:rsidRDefault="0022618C">
          <w:pPr>
            <w:pStyle w:val="TOC3"/>
            <w:rPr>
              <w:rFonts w:eastAsiaTheme="minorEastAsia"/>
              <w:noProof/>
              <w:lang w:val="en-US"/>
            </w:rPr>
          </w:pPr>
          <w:hyperlink w:anchor="_Toc536558559" w:history="1">
            <w:r w:rsidR="00BB2BBC" w:rsidRPr="00645084">
              <w:rPr>
                <w:rStyle w:val="Hyperlink"/>
                <w:noProof/>
              </w:rPr>
              <w:t>2.3.2</w:t>
            </w:r>
            <w:r w:rsidR="00BB2BBC">
              <w:rPr>
                <w:rFonts w:eastAsiaTheme="minorEastAsia"/>
                <w:noProof/>
                <w:lang w:val="en-US"/>
              </w:rPr>
              <w:tab/>
            </w:r>
            <w:r w:rsidR="00BB2BBC" w:rsidRPr="00645084">
              <w:rPr>
                <w:rStyle w:val="Hyperlink"/>
                <w:noProof/>
              </w:rPr>
              <w:t>Content trust analysis</w:t>
            </w:r>
            <w:r w:rsidR="00BB2BBC">
              <w:rPr>
                <w:noProof/>
                <w:webHidden/>
              </w:rPr>
              <w:tab/>
            </w:r>
            <w:r w:rsidR="00BB2BBC">
              <w:rPr>
                <w:noProof/>
                <w:webHidden/>
              </w:rPr>
              <w:fldChar w:fldCharType="begin"/>
            </w:r>
            <w:r w:rsidR="00BB2BBC">
              <w:rPr>
                <w:noProof/>
                <w:webHidden/>
              </w:rPr>
              <w:instrText xml:space="preserve"> PAGEREF _Toc536558559 \h </w:instrText>
            </w:r>
            <w:r w:rsidR="00BB2BBC">
              <w:rPr>
                <w:noProof/>
                <w:webHidden/>
              </w:rPr>
            </w:r>
            <w:r w:rsidR="00BB2BBC">
              <w:rPr>
                <w:noProof/>
                <w:webHidden/>
              </w:rPr>
              <w:fldChar w:fldCharType="separate"/>
            </w:r>
            <w:r w:rsidR="00BB2BBC">
              <w:rPr>
                <w:noProof/>
                <w:webHidden/>
              </w:rPr>
              <w:t>38</w:t>
            </w:r>
            <w:r w:rsidR="00BB2BBC">
              <w:rPr>
                <w:noProof/>
                <w:webHidden/>
              </w:rPr>
              <w:fldChar w:fldCharType="end"/>
            </w:r>
          </w:hyperlink>
        </w:p>
        <w:p w:rsidR="00BB2BBC" w:rsidRDefault="0022618C">
          <w:pPr>
            <w:pStyle w:val="TOC1"/>
            <w:rPr>
              <w:rFonts w:asciiTheme="minorHAnsi" w:eastAsiaTheme="minorEastAsia" w:hAnsiTheme="minorHAnsi"/>
              <w:b w:val="0"/>
              <w:noProof/>
              <w:lang w:val="en-US"/>
            </w:rPr>
          </w:pPr>
          <w:hyperlink w:anchor="_Toc536558560" w:history="1">
            <w:r w:rsidR="00BB2BBC" w:rsidRPr="00645084">
              <w:rPr>
                <w:rStyle w:val="Hyperlink"/>
                <w:noProof/>
                <w:lang w:val="en-GB"/>
              </w:rPr>
              <w:t>3</w:t>
            </w:r>
            <w:r w:rsidR="00BB2BBC">
              <w:rPr>
                <w:rFonts w:asciiTheme="minorHAnsi" w:eastAsiaTheme="minorEastAsia" w:hAnsiTheme="minorHAnsi"/>
                <w:b w:val="0"/>
                <w:noProof/>
                <w:lang w:val="en-US"/>
              </w:rPr>
              <w:tab/>
            </w:r>
            <w:r w:rsidR="00BB2BBC" w:rsidRPr="00645084">
              <w:rPr>
                <w:rStyle w:val="Hyperlink"/>
                <w:noProof/>
                <w:lang w:val="en-GB"/>
              </w:rPr>
              <w:t>Concept</w:t>
            </w:r>
            <w:r w:rsidR="00BB2BBC">
              <w:rPr>
                <w:noProof/>
                <w:webHidden/>
              </w:rPr>
              <w:tab/>
            </w:r>
            <w:r w:rsidR="00BB2BBC">
              <w:rPr>
                <w:noProof/>
                <w:webHidden/>
              </w:rPr>
              <w:fldChar w:fldCharType="begin"/>
            </w:r>
            <w:r w:rsidR="00BB2BBC">
              <w:rPr>
                <w:noProof/>
                <w:webHidden/>
              </w:rPr>
              <w:instrText xml:space="preserve"> PAGEREF _Toc536558560 \h </w:instrText>
            </w:r>
            <w:r w:rsidR="00BB2BBC">
              <w:rPr>
                <w:noProof/>
                <w:webHidden/>
              </w:rPr>
            </w:r>
            <w:r w:rsidR="00BB2BBC">
              <w:rPr>
                <w:noProof/>
                <w:webHidden/>
              </w:rPr>
              <w:fldChar w:fldCharType="separate"/>
            </w:r>
            <w:r w:rsidR="00BB2BBC">
              <w:rPr>
                <w:noProof/>
                <w:webHidden/>
              </w:rPr>
              <w:t>41</w:t>
            </w:r>
            <w:r w:rsidR="00BB2BBC">
              <w:rPr>
                <w:noProof/>
                <w:webHidden/>
              </w:rPr>
              <w:fldChar w:fldCharType="end"/>
            </w:r>
          </w:hyperlink>
        </w:p>
        <w:p w:rsidR="00BB2BBC" w:rsidRDefault="0022618C">
          <w:pPr>
            <w:pStyle w:val="TOC2"/>
            <w:rPr>
              <w:rFonts w:eastAsiaTheme="minorEastAsia"/>
              <w:noProof/>
              <w:lang w:val="en-US"/>
            </w:rPr>
          </w:pPr>
          <w:hyperlink w:anchor="_Toc536558561" w:history="1">
            <w:r w:rsidR="00BB2BBC" w:rsidRPr="00645084">
              <w:rPr>
                <w:rStyle w:val="Hyperlink"/>
                <w:noProof/>
              </w:rPr>
              <w:t>3.1</w:t>
            </w:r>
            <w:r w:rsidR="00BB2BBC">
              <w:rPr>
                <w:rFonts w:eastAsiaTheme="minorEastAsia"/>
                <w:noProof/>
                <w:lang w:val="en-US"/>
              </w:rPr>
              <w:tab/>
            </w:r>
            <w:r w:rsidR="00BB2BBC" w:rsidRPr="00645084">
              <w:rPr>
                <w:rStyle w:val="Hyperlink"/>
                <w:noProof/>
              </w:rPr>
              <w:t>Concept of micro frontends</w:t>
            </w:r>
            <w:r w:rsidR="00BB2BBC">
              <w:rPr>
                <w:noProof/>
                <w:webHidden/>
              </w:rPr>
              <w:tab/>
            </w:r>
            <w:r w:rsidR="00BB2BBC">
              <w:rPr>
                <w:noProof/>
                <w:webHidden/>
              </w:rPr>
              <w:fldChar w:fldCharType="begin"/>
            </w:r>
            <w:r w:rsidR="00BB2BBC">
              <w:rPr>
                <w:noProof/>
                <w:webHidden/>
              </w:rPr>
              <w:instrText xml:space="preserve"> PAGEREF _Toc536558561 \h </w:instrText>
            </w:r>
            <w:r w:rsidR="00BB2BBC">
              <w:rPr>
                <w:noProof/>
                <w:webHidden/>
              </w:rPr>
            </w:r>
            <w:r w:rsidR="00BB2BBC">
              <w:rPr>
                <w:noProof/>
                <w:webHidden/>
              </w:rPr>
              <w:fldChar w:fldCharType="separate"/>
            </w:r>
            <w:r w:rsidR="00BB2BBC">
              <w:rPr>
                <w:noProof/>
                <w:webHidden/>
              </w:rPr>
              <w:t>42</w:t>
            </w:r>
            <w:r w:rsidR="00BB2BBC">
              <w:rPr>
                <w:noProof/>
                <w:webHidden/>
              </w:rPr>
              <w:fldChar w:fldCharType="end"/>
            </w:r>
          </w:hyperlink>
        </w:p>
        <w:p w:rsidR="00BB2BBC" w:rsidRDefault="0022618C">
          <w:pPr>
            <w:pStyle w:val="TOC2"/>
            <w:rPr>
              <w:rFonts w:eastAsiaTheme="minorEastAsia"/>
              <w:noProof/>
              <w:lang w:val="en-US"/>
            </w:rPr>
          </w:pPr>
          <w:hyperlink w:anchor="_Toc536558562" w:history="1">
            <w:r w:rsidR="00BB2BBC" w:rsidRPr="00645084">
              <w:rPr>
                <w:rStyle w:val="Hyperlink"/>
                <w:noProof/>
                <w:lang w:val="en-GB"/>
              </w:rPr>
              <w:t>3.2</w:t>
            </w:r>
            <w:r w:rsidR="00BB2BBC">
              <w:rPr>
                <w:rFonts w:eastAsiaTheme="minorEastAsia"/>
                <w:noProof/>
                <w:lang w:val="en-US"/>
              </w:rPr>
              <w:tab/>
            </w:r>
            <w:r w:rsidR="00BB2BBC" w:rsidRPr="00645084">
              <w:rPr>
                <w:rStyle w:val="Hyperlink"/>
                <w:noProof/>
                <w:lang w:val="en-GB"/>
              </w:rPr>
              <w:t>Concept of microservices</w:t>
            </w:r>
            <w:r w:rsidR="00BB2BBC">
              <w:rPr>
                <w:noProof/>
                <w:webHidden/>
              </w:rPr>
              <w:tab/>
            </w:r>
            <w:r w:rsidR="00BB2BBC">
              <w:rPr>
                <w:noProof/>
                <w:webHidden/>
              </w:rPr>
              <w:fldChar w:fldCharType="begin"/>
            </w:r>
            <w:r w:rsidR="00BB2BBC">
              <w:rPr>
                <w:noProof/>
                <w:webHidden/>
              </w:rPr>
              <w:instrText xml:space="preserve"> PAGEREF _Toc536558562 \h </w:instrText>
            </w:r>
            <w:r w:rsidR="00BB2BBC">
              <w:rPr>
                <w:noProof/>
                <w:webHidden/>
              </w:rPr>
            </w:r>
            <w:r w:rsidR="00BB2BBC">
              <w:rPr>
                <w:noProof/>
                <w:webHidden/>
              </w:rPr>
              <w:fldChar w:fldCharType="separate"/>
            </w:r>
            <w:r w:rsidR="00BB2BBC">
              <w:rPr>
                <w:noProof/>
                <w:webHidden/>
              </w:rPr>
              <w:t>43</w:t>
            </w:r>
            <w:r w:rsidR="00BB2BBC">
              <w:rPr>
                <w:noProof/>
                <w:webHidden/>
              </w:rPr>
              <w:fldChar w:fldCharType="end"/>
            </w:r>
          </w:hyperlink>
        </w:p>
        <w:p w:rsidR="00BB2BBC" w:rsidRDefault="0022618C">
          <w:pPr>
            <w:pStyle w:val="TOC2"/>
            <w:rPr>
              <w:rFonts w:eastAsiaTheme="minorEastAsia"/>
              <w:noProof/>
              <w:lang w:val="en-US"/>
            </w:rPr>
          </w:pPr>
          <w:hyperlink w:anchor="_Toc536558563" w:history="1">
            <w:r w:rsidR="00BB2BBC" w:rsidRPr="00645084">
              <w:rPr>
                <w:rStyle w:val="Hyperlink"/>
                <w:noProof/>
              </w:rPr>
              <w:t>3.3</w:t>
            </w:r>
            <w:r w:rsidR="00BB2BBC">
              <w:rPr>
                <w:rFonts w:eastAsiaTheme="minorEastAsia"/>
                <w:noProof/>
                <w:lang w:val="en-US"/>
              </w:rPr>
              <w:tab/>
            </w:r>
            <w:r w:rsidR="00BB2BBC" w:rsidRPr="00645084">
              <w:rPr>
                <w:rStyle w:val="Hyperlink"/>
                <w:noProof/>
              </w:rPr>
              <w:t>Concept of content trust</w:t>
            </w:r>
            <w:r w:rsidR="00BB2BBC">
              <w:rPr>
                <w:noProof/>
                <w:webHidden/>
              </w:rPr>
              <w:tab/>
            </w:r>
            <w:r w:rsidR="00BB2BBC">
              <w:rPr>
                <w:noProof/>
                <w:webHidden/>
              </w:rPr>
              <w:fldChar w:fldCharType="begin"/>
            </w:r>
            <w:r w:rsidR="00BB2BBC">
              <w:rPr>
                <w:noProof/>
                <w:webHidden/>
              </w:rPr>
              <w:instrText xml:space="preserve"> PAGEREF _Toc536558563 \h </w:instrText>
            </w:r>
            <w:r w:rsidR="00BB2BBC">
              <w:rPr>
                <w:noProof/>
                <w:webHidden/>
              </w:rPr>
            </w:r>
            <w:r w:rsidR="00BB2BBC">
              <w:rPr>
                <w:noProof/>
                <w:webHidden/>
              </w:rPr>
              <w:fldChar w:fldCharType="separate"/>
            </w:r>
            <w:r w:rsidR="00BB2BBC">
              <w:rPr>
                <w:noProof/>
                <w:webHidden/>
              </w:rPr>
              <w:t>47</w:t>
            </w:r>
            <w:r w:rsidR="00BB2BBC">
              <w:rPr>
                <w:noProof/>
                <w:webHidden/>
              </w:rPr>
              <w:fldChar w:fldCharType="end"/>
            </w:r>
          </w:hyperlink>
        </w:p>
        <w:p w:rsidR="00BB2BBC" w:rsidRDefault="0022618C">
          <w:pPr>
            <w:pStyle w:val="TOC3"/>
            <w:rPr>
              <w:rFonts w:eastAsiaTheme="minorEastAsia"/>
              <w:noProof/>
              <w:lang w:val="en-US"/>
            </w:rPr>
          </w:pPr>
          <w:hyperlink w:anchor="_Toc536558564" w:history="1">
            <w:r w:rsidR="00BB2BBC" w:rsidRPr="00645084">
              <w:rPr>
                <w:rStyle w:val="Hyperlink"/>
                <w:noProof/>
              </w:rPr>
              <w:t>3.3.1</w:t>
            </w:r>
            <w:r w:rsidR="00BB2BBC">
              <w:rPr>
                <w:rFonts w:eastAsiaTheme="minorEastAsia"/>
                <w:noProof/>
                <w:lang w:val="en-US"/>
              </w:rPr>
              <w:tab/>
            </w:r>
            <w:r w:rsidR="00BB2BBC" w:rsidRPr="00645084">
              <w:rPr>
                <w:rStyle w:val="Hyperlink"/>
                <w:noProof/>
              </w:rPr>
              <w:t>Properties of the Content trust</w:t>
            </w:r>
            <w:r w:rsidR="00BB2BBC">
              <w:rPr>
                <w:noProof/>
                <w:webHidden/>
              </w:rPr>
              <w:tab/>
            </w:r>
            <w:r w:rsidR="00BB2BBC">
              <w:rPr>
                <w:noProof/>
                <w:webHidden/>
              </w:rPr>
              <w:fldChar w:fldCharType="begin"/>
            </w:r>
            <w:r w:rsidR="00BB2BBC">
              <w:rPr>
                <w:noProof/>
                <w:webHidden/>
              </w:rPr>
              <w:instrText xml:space="preserve"> PAGEREF _Toc536558564 \h </w:instrText>
            </w:r>
            <w:r w:rsidR="00BB2BBC">
              <w:rPr>
                <w:noProof/>
                <w:webHidden/>
              </w:rPr>
            </w:r>
            <w:r w:rsidR="00BB2BBC">
              <w:rPr>
                <w:noProof/>
                <w:webHidden/>
              </w:rPr>
              <w:fldChar w:fldCharType="separate"/>
            </w:r>
            <w:r w:rsidR="00BB2BBC">
              <w:rPr>
                <w:noProof/>
                <w:webHidden/>
              </w:rPr>
              <w:t>48</w:t>
            </w:r>
            <w:r w:rsidR="00BB2BBC">
              <w:rPr>
                <w:noProof/>
                <w:webHidden/>
              </w:rPr>
              <w:fldChar w:fldCharType="end"/>
            </w:r>
          </w:hyperlink>
        </w:p>
        <w:p w:rsidR="00BB2BBC" w:rsidRDefault="0022618C">
          <w:pPr>
            <w:pStyle w:val="TOC3"/>
            <w:rPr>
              <w:rFonts w:eastAsiaTheme="minorEastAsia"/>
              <w:noProof/>
              <w:lang w:val="en-US"/>
            </w:rPr>
          </w:pPr>
          <w:hyperlink w:anchor="_Toc536558565" w:history="1">
            <w:r w:rsidR="00BB2BBC" w:rsidRPr="00645084">
              <w:rPr>
                <w:rStyle w:val="Hyperlink"/>
                <w:noProof/>
              </w:rPr>
              <w:t>3.3.2</w:t>
            </w:r>
            <w:r w:rsidR="00BB2BBC">
              <w:rPr>
                <w:rFonts w:eastAsiaTheme="minorEastAsia"/>
                <w:noProof/>
                <w:lang w:val="en-US"/>
              </w:rPr>
              <w:tab/>
            </w:r>
            <w:r w:rsidR="00BB2BBC" w:rsidRPr="00645084">
              <w:rPr>
                <w:rStyle w:val="Hyperlink"/>
                <w:noProof/>
              </w:rPr>
              <w:t>Context of Content trust</w:t>
            </w:r>
            <w:r w:rsidR="00BB2BBC">
              <w:rPr>
                <w:noProof/>
                <w:webHidden/>
              </w:rPr>
              <w:tab/>
            </w:r>
            <w:r w:rsidR="00BB2BBC">
              <w:rPr>
                <w:noProof/>
                <w:webHidden/>
              </w:rPr>
              <w:fldChar w:fldCharType="begin"/>
            </w:r>
            <w:r w:rsidR="00BB2BBC">
              <w:rPr>
                <w:noProof/>
                <w:webHidden/>
              </w:rPr>
              <w:instrText xml:space="preserve"> PAGEREF _Toc536558565 \h </w:instrText>
            </w:r>
            <w:r w:rsidR="00BB2BBC">
              <w:rPr>
                <w:noProof/>
                <w:webHidden/>
              </w:rPr>
            </w:r>
            <w:r w:rsidR="00BB2BBC">
              <w:rPr>
                <w:noProof/>
                <w:webHidden/>
              </w:rPr>
              <w:fldChar w:fldCharType="separate"/>
            </w:r>
            <w:r w:rsidR="00BB2BBC">
              <w:rPr>
                <w:noProof/>
                <w:webHidden/>
              </w:rPr>
              <w:t>52</w:t>
            </w:r>
            <w:r w:rsidR="00BB2BBC">
              <w:rPr>
                <w:noProof/>
                <w:webHidden/>
              </w:rPr>
              <w:fldChar w:fldCharType="end"/>
            </w:r>
          </w:hyperlink>
        </w:p>
        <w:p w:rsidR="00BB2BBC" w:rsidRDefault="0022618C">
          <w:pPr>
            <w:pStyle w:val="TOC2"/>
            <w:rPr>
              <w:rFonts w:eastAsiaTheme="minorEastAsia"/>
              <w:noProof/>
              <w:lang w:val="en-US"/>
            </w:rPr>
          </w:pPr>
          <w:hyperlink w:anchor="_Toc536558566" w:history="1">
            <w:r w:rsidR="00BB2BBC" w:rsidRPr="00645084">
              <w:rPr>
                <w:rStyle w:val="Hyperlink"/>
                <w:noProof/>
              </w:rPr>
              <w:t>3.4</w:t>
            </w:r>
            <w:r w:rsidR="00BB2BBC">
              <w:rPr>
                <w:rFonts w:eastAsiaTheme="minorEastAsia"/>
                <w:noProof/>
                <w:lang w:val="en-US"/>
              </w:rPr>
              <w:tab/>
            </w:r>
            <w:r w:rsidR="00BB2BBC" w:rsidRPr="00645084">
              <w:rPr>
                <w:rStyle w:val="Hyperlink"/>
                <w:noProof/>
              </w:rPr>
              <w:t>Overall structure</w:t>
            </w:r>
            <w:r w:rsidR="00BB2BBC">
              <w:rPr>
                <w:noProof/>
                <w:webHidden/>
              </w:rPr>
              <w:tab/>
            </w:r>
            <w:r w:rsidR="00BB2BBC">
              <w:rPr>
                <w:noProof/>
                <w:webHidden/>
              </w:rPr>
              <w:fldChar w:fldCharType="begin"/>
            </w:r>
            <w:r w:rsidR="00BB2BBC">
              <w:rPr>
                <w:noProof/>
                <w:webHidden/>
              </w:rPr>
              <w:instrText xml:space="preserve"> PAGEREF _Toc536558566 \h </w:instrText>
            </w:r>
            <w:r w:rsidR="00BB2BBC">
              <w:rPr>
                <w:noProof/>
                <w:webHidden/>
              </w:rPr>
            </w:r>
            <w:r w:rsidR="00BB2BBC">
              <w:rPr>
                <w:noProof/>
                <w:webHidden/>
              </w:rPr>
              <w:fldChar w:fldCharType="separate"/>
            </w:r>
            <w:r w:rsidR="00BB2BBC">
              <w:rPr>
                <w:noProof/>
                <w:webHidden/>
              </w:rPr>
              <w:t>53</w:t>
            </w:r>
            <w:r w:rsidR="00BB2BBC">
              <w:rPr>
                <w:noProof/>
                <w:webHidden/>
              </w:rPr>
              <w:fldChar w:fldCharType="end"/>
            </w:r>
          </w:hyperlink>
        </w:p>
        <w:p w:rsidR="00BB2BBC" w:rsidRDefault="0022618C">
          <w:pPr>
            <w:pStyle w:val="TOC1"/>
            <w:rPr>
              <w:rFonts w:asciiTheme="minorHAnsi" w:eastAsiaTheme="minorEastAsia" w:hAnsiTheme="minorHAnsi"/>
              <w:b w:val="0"/>
              <w:noProof/>
              <w:lang w:val="en-US"/>
            </w:rPr>
          </w:pPr>
          <w:hyperlink w:anchor="_Toc536558567" w:history="1">
            <w:r w:rsidR="00BB2BBC" w:rsidRPr="00645084">
              <w:rPr>
                <w:rStyle w:val="Hyperlink"/>
                <w:noProof/>
                <w:lang w:val="en-GB"/>
              </w:rPr>
              <w:t>4</w:t>
            </w:r>
            <w:r w:rsidR="00BB2BBC">
              <w:rPr>
                <w:rFonts w:asciiTheme="minorHAnsi" w:eastAsiaTheme="minorEastAsia" w:hAnsiTheme="minorHAnsi"/>
                <w:b w:val="0"/>
                <w:noProof/>
                <w:lang w:val="en-US"/>
              </w:rPr>
              <w:tab/>
            </w:r>
            <w:r w:rsidR="00BB2BBC" w:rsidRPr="00645084">
              <w:rPr>
                <w:rStyle w:val="Hyperlink"/>
                <w:noProof/>
                <w:lang w:val="en-GB"/>
              </w:rPr>
              <w:t>Implementation</w:t>
            </w:r>
            <w:r w:rsidR="00BB2BBC">
              <w:rPr>
                <w:noProof/>
                <w:webHidden/>
              </w:rPr>
              <w:tab/>
            </w:r>
            <w:r w:rsidR="00BB2BBC">
              <w:rPr>
                <w:noProof/>
                <w:webHidden/>
              </w:rPr>
              <w:fldChar w:fldCharType="begin"/>
            </w:r>
            <w:r w:rsidR="00BB2BBC">
              <w:rPr>
                <w:noProof/>
                <w:webHidden/>
              </w:rPr>
              <w:instrText xml:space="preserve"> PAGEREF _Toc536558567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22618C">
          <w:pPr>
            <w:pStyle w:val="TOC2"/>
            <w:rPr>
              <w:rFonts w:eastAsiaTheme="minorEastAsia"/>
              <w:noProof/>
              <w:lang w:val="en-US"/>
            </w:rPr>
          </w:pPr>
          <w:hyperlink w:anchor="_Toc536558568" w:history="1">
            <w:r w:rsidR="00BB2BBC" w:rsidRPr="00645084">
              <w:rPr>
                <w:rStyle w:val="Hyperlink"/>
                <w:noProof/>
              </w:rPr>
              <w:t>4.1</w:t>
            </w:r>
            <w:r w:rsidR="00BB2BBC">
              <w:rPr>
                <w:rFonts w:eastAsiaTheme="minorEastAsia"/>
                <w:noProof/>
                <w:lang w:val="en-US"/>
              </w:rPr>
              <w:tab/>
            </w:r>
            <w:r w:rsidR="00BB2BBC" w:rsidRPr="00645084">
              <w:rPr>
                <w:rStyle w:val="Hyperlink"/>
                <w:noProof/>
              </w:rPr>
              <w:t>Implementation of microservices</w:t>
            </w:r>
            <w:r w:rsidR="00BB2BBC">
              <w:rPr>
                <w:noProof/>
                <w:webHidden/>
              </w:rPr>
              <w:tab/>
            </w:r>
            <w:r w:rsidR="00BB2BBC">
              <w:rPr>
                <w:noProof/>
                <w:webHidden/>
              </w:rPr>
              <w:fldChar w:fldCharType="begin"/>
            </w:r>
            <w:r w:rsidR="00BB2BBC">
              <w:rPr>
                <w:noProof/>
                <w:webHidden/>
              </w:rPr>
              <w:instrText xml:space="preserve"> PAGEREF _Toc536558568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22618C">
          <w:pPr>
            <w:pStyle w:val="TOC3"/>
            <w:rPr>
              <w:rFonts w:eastAsiaTheme="minorEastAsia"/>
              <w:noProof/>
              <w:lang w:val="en-US"/>
            </w:rPr>
          </w:pPr>
          <w:hyperlink w:anchor="_Toc536558569" w:history="1">
            <w:r w:rsidR="00BB2BBC" w:rsidRPr="00645084">
              <w:rPr>
                <w:rStyle w:val="Hyperlink"/>
                <w:noProof/>
              </w:rPr>
              <w:t>4.1.1</w:t>
            </w:r>
            <w:r w:rsidR="00BB2BBC">
              <w:rPr>
                <w:rFonts w:eastAsiaTheme="minorEastAsia"/>
                <w:noProof/>
                <w:lang w:val="en-US"/>
              </w:rPr>
              <w:tab/>
            </w:r>
            <w:r w:rsidR="00BB2BBC" w:rsidRPr="00645084">
              <w:rPr>
                <w:rStyle w:val="Hyperlink"/>
                <w:noProof/>
              </w:rPr>
              <w:t>Microservices details</w:t>
            </w:r>
            <w:r w:rsidR="00BB2BBC">
              <w:rPr>
                <w:noProof/>
                <w:webHidden/>
              </w:rPr>
              <w:tab/>
            </w:r>
            <w:r w:rsidR="00BB2BBC">
              <w:rPr>
                <w:noProof/>
                <w:webHidden/>
              </w:rPr>
              <w:fldChar w:fldCharType="begin"/>
            </w:r>
            <w:r w:rsidR="00BB2BBC">
              <w:rPr>
                <w:noProof/>
                <w:webHidden/>
              </w:rPr>
              <w:instrText xml:space="preserve"> PAGEREF _Toc536558569 \h </w:instrText>
            </w:r>
            <w:r w:rsidR="00BB2BBC">
              <w:rPr>
                <w:noProof/>
                <w:webHidden/>
              </w:rPr>
            </w:r>
            <w:r w:rsidR="00BB2BBC">
              <w:rPr>
                <w:noProof/>
                <w:webHidden/>
              </w:rPr>
              <w:fldChar w:fldCharType="separate"/>
            </w:r>
            <w:r w:rsidR="00BB2BBC">
              <w:rPr>
                <w:noProof/>
                <w:webHidden/>
              </w:rPr>
              <w:t>62</w:t>
            </w:r>
            <w:r w:rsidR="00BB2BBC">
              <w:rPr>
                <w:noProof/>
                <w:webHidden/>
              </w:rPr>
              <w:fldChar w:fldCharType="end"/>
            </w:r>
          </w:hyperlink>
        </w:p>
        <w:p w:rsidR="00BB2BBC" w:rsidRDefault="0022618C">
          <w:pPr>
            <w:pStyle w:val="TOC2"/>
            <w:rPr>
              <w:rFonts w:eastAsiaTheme="minorEastAsia"/>
              <w:noProof/>
              <w:lang w:val="en-US"/>
            </w:rPr>
          </w:pPr>
          <w:hyperlink w:anchor="_Toc536558570" w:history="1">
            <w:r w:rsidR="00BB2BBC" w:rsidRPr="00645084">
              <w:rPr>
                <w:rStyle w:val="Hyperlink"/>
                <w:noProof/>
              </w:rPr>
              <w:t>4.2</w:t>
            </w:r>
            <w:r w:rsidR="00BB2BBC">
              <w:rPr>
                <w:rFonts w:eastAsiaTheme="minorEastAsia"/>
                <w:noProof/>
                <w:lang w:val="en-US"/>
              </w:rPr>
              <w:tab/>
            </w:r>
            <w:r w:rsidR="00BB2BBC" w:rsidRPr="00645084">
              <w:rPr>
                <w:rStyle w:val="Hyperlink"/>
                <w:noProof/>
              </w:rPr>
              <w:t>Content trust implementation</w:t>
            </w:r>
            <w:r w:rsidR="00BB2BBC">
              <w:rPr>
                <w:noProof/>
                <w:webHidden/>
              </w:rPr>
              <w:tab/>
            </w:r>
            <w:r w:rsidR="00BB2BBC">
              <w:rPr>
                <w:noProof/>
                <w:webHidden/>
              </w:rPr>
              <w:fldChar w:fldCharType="begin"/>
            </w:r>
            <w:r w:rsidR="00BB2BBC">
              <w:rPr>
                <w:noProof/>
                <w:webHidden/>
              </w:rPr>
              <w:instrText xml:space="preserve"> PAGEREF _Toc536558570 \h </w:instrText>
            </w:r>
            <w:r w:rsidR="00BB2BBC">
              <w:rPr>
                <w:noProof/>
                <w:webHidden/>
              </w:rPr>
            </w:r>
            <w:r w:rsidR="00BB2BBC">
              <w:rPr>
                <w:noProof/>
                <w:webHidden/>
              </w:rPr>
              <w:fldChar w:fldCharType="separate"/>
            </w:r>
            <w:r w:rsidR="00BB2BBC">
              <w:rPr>
                <w:noProof/>
                <w:webHidden/>
              </w:rPr>
              <w:t>67</w:t>
            </w:r>
            <w:r w:rsidR="00BB2BBC">
              <w:rPr>
                <w:noProof/>
                <w:webHidden/>
              </w:rPr>
              <w:fldChar w:fldCharType="end"/>
            </w:r>
          </w:hyperlink>
        </w:p>
        <w:p w:rsidR="00BB2BBC" w:rsidRDefault="0022618C">
          <w:pPr>
            <w:pStyle w:val="TOC1"/>
            <w:rPr>
              <w:rFonts w:asciiTheme="minorHAnsi" w:eastAsiaTheme="minorEastAsia" w:hAnsiTheme="minorHAnsi"/>
              <w:b w:val="0"/>
              <w:noProof/>
              <w:lang w:val="en-US"/>
            </w:rPr>
          </w:pPr>
          <w:hyperlink w:anchor="_Toc536558571" w:history="1">
            <w:r w:rsidR="00BB2BBC" w:rsidRPr="00645084">
              <w:rPr>
                <w:rStyle w:val="Hyperlink"/>
                <w:noProof/>
                <w:lang w:val="en-GB"/>
              </w:rPr>
              <w:t>Bibliography</w:t>
            </w:r>
            <w:r w:rsidR="00BB2BBC">
              <w:rPr>
                <w:noProof/>
                <w:webHidden/>
              </w:rPr>
              <w:tab/>
            </w:r>
            <w:r w:rsidR="00BB2BBC">
              <w:rPr>
                <w:noProof/>
                <w:webHidden/>
              </w:rPr>
              <w:fldChar w:fldCharType="begin"/>
            </w:r>
            <w:r w:rsidR="00BB2BBC">
              <w:rPr>
                <w:noProof/>
                <w:webHidden/>
              </w:rPr>
              <w:instrText xml:space="preserve"> PAGEREF _Toc536558571 \h </w:instrText>
            </w:r>
            <w:r w:rsidR="00BB2BBC">
              <w:rPr>
                <w:noProof/>
                <w:webHidden/>
              </w:rPr>
            </w:r>
            <w:r w:rsidR="00BB2BBC">
              <w:rPr>
                <w:noProof/>
                <w:webHidden/>
              </w:rPr>
              <w:fldChar w:fldCharType="separate"/>
            </w:r>
            <w:r w:rsidR="00BB2BBC">
              <w:rPr>
                <w:noProof/>
                <w:webHidden/>
              </w:rPr>
              <w:t>72</w:t>
            </w:r>
            <w:r w:rsidR="00BB2BBC">
              <w:rPr>
                <w:noProof/>
                <w:webHidden/>
              </w:rPr>
              <w:fldChar w:fldCharType="end"/>
            </w:r>
          </w:hyperlink>
        </w:p>
        <w:p w:rsidR="00BB2BBC" w:rsidRDefault="0022618C">
          <w:pPr>
            <w:pStyle w:val="TOC4"/>
            <w:rPr>
              <w:rFonts w:asciiTheme="minorHAnsi" w:eastAsiaTheme="minorEastAsia" w:hAnsiTheme="minorHAnsi"/>
              <w:b w:val="0"/>
              <w:noProof/>
              <w:lang w:val="en-US"/>
            </w:rPr>
          </w:pPr>
          <w:hyperlink w:anchor="_Toc536558572" w:history="1">
            <w:r w:rsidR="00BB2BBC" w:rsidRPr="00645084">
              <w:rPr>
                <w:rStyle w:val="Hyperlink"/>
                <w:noProof/>
                <w:lang w:val="en-GB"/>
              </w:rPr>
              <w:t>Bezeichner für Anhang A</w:t>
            </w:r>
            <w:r w:rsidR="00BB2BBC">
              <w:rPr>
                <w:noProof/>
                <w:webHidden/>
              </w:rPr>
              <w:tab/>
            </w:r>
            <w:r w:rsidR="00BB2BBC">
              <w:rPr>
                <w:noProof/>
                <w:webHidden/>
              </w:rPr>
              <w:fldChar w:fldCharType="begin"/>
            </w:r>
            <w:r w:rsidR="00BB2BBC">
              <w:rPr>
                <w:noProof/>
                <w:webHidden/>
              </w:rPr>
              <w:instrText xml:space="preserve"> PAGEREF _Toc536558572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22618C">
          <w:pPr>
            <w:pStyle w:val="TOC5"/>
            <w:rPr>
              <w:rFonts w:eastAsiaTheme="minorEastAsia"/>
              <w:noProof/>
              <w:lang w:val="en-US"/>
            </w:rPr>
          </w:pPr>
          <w:hyperlink w:anchor="_Toc536558573" w:history="1">
            <w:r w:rsidR="00BB2BBC" w:rsidRPr="00645084">
              <w:rPr>
                <w:rStyle w:val="Hyperlink"/>
                <w:noProof/>
                <w:lang w:val="en-GB"/>
              </w:rPr>
              <w:t>Bezeichner für Anhang A.1</w:t>
            </w:r>
            <w:r w:rsidR="00BB2BBC">
              <w:rPr>
                <w:noProof/>
                <w:webHidden/>
              </w:rPr>
              <w:tab/>
            </w:r>
            <w:r w:rsidR="00BB2BBC">
              <w:rPr>
                <w:noProof/>
                <w:webHidden/>
              </w:rPr>
              <w:fldChar w:fldCharType="begin"/>
            </w:r>
            <w:r w:rsidR="00BB2BBC">
              <w:rPr>
                <w:noProof/>
                <w:webHidden/>
              </w:rPr>
              <w:instrText xml:space="preserve"> PAGEREF _Toc536558573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22618C">
          <w:pPr>
            <w:pStyle w:val="TOC1"/>
            <w:rPr>
              <w:rFonts w:asciiTheme="minorHAnsi" w:eastAsiaTheme="minorEastAsia" w:hAnsiTheme="minorHAnsi"/>
              <w:b w:val="0"/>
              <w:noProof/>
              <w:lang w:val="en-US"/>
            </w:rPr>
          </w:pPr>
          <w:hyperlink w:anchor="_Toc536558574" w:history="1">
            <w:r w:rsidR="00BB2BBC" w:rsidRPr="00645084">
              <w:rPr>
                <w:rStyle w:val="Hyperlink"/>
                <w:noProof/>
                <w:lang w:val="en-GB"/>
              </w:rPr>
              <w:t>Glossary</w:t>
            </w:r>
            <w:r w:rsidR="00BB2BBC">
              <w:rPr>
                <w:noProof/>
                <w:webHidden/>
              </w:rPr>
              <w:tab/>
            </w:r>
            <w:r w:rsidR="00BB2BBC">
              <w:rPr>
                <w:noProof/>
                <w:webHidden/>
              </w:rPr>
              <w:fldChar w:fldCharType="begin"/>
            </w:r>
            <w:r w:rsidR="00BB2BBC">
              <w:rPr>
                <w:noProof/>
                <w:webHidden/>
              </w:rPr>
              <w:instrText xml:space="preserve"> PAGEREF _Toc536558574 \h </w:instrText>
            </w:r>
            <w:r w:rsidR="00BB2BBC">
              <w:rPr>
                <w:noProof/>
                <w:webHidden/>
              </w:rPr>
            </w:r>
            <w:r w:rsidR="00BB2BBC">
              <w:rPr>
                <w:noProof/>
                <w:webHidden/>
              </w:rPr>
              <w:fldChar w:fldCharType="separate"/>
            </w:r>
            <w:r w:rsidR="00BB2BBC">
              <w:rPr>
                <w:noProof/>
                <w:webHidden/>
              </w:rPr>
              <w:t>LXXV</w:t>
            </w:r>
            <w:r w:rsidR="00BB2BBC">
              <w:rPr>
                <w:noProof/>
                <w:webHidden/>
              </w:rPr>
              <w:fldChar w:fldCharType="end"/>
            </w:r>
          </w:hyperlink>
        </w:p>
        <w:p w:rsidR="00BB2BBC" w:rsidRDefault="0022618C">
          <w:pPr>
            <w:pStyle w:val="TOC1"/>
            <w:rPr>
              <w:rFonts w:asciiTheme="minorHAnsi" w:eastAsiaTheme="minorEastAsia" w:hAnsiTheme="minorHAnsi"/>
              <w:b w:val="0"/>
              <w:noProof/>
              <w:lang w:val="en-US"/>
            </w:rPr>
          </w:pPr>
          <w:hyperlink w:anchor="_Toc536558575" w:history="1">
            <w:r w:rsidR="00BB2BBC" w:rsidRPr="00645084">
              <w:rPr>
                <w:rStyle w:val="Hyperlink"/>
                <w:noProof/>
                <w:lang w:val="en-GB"/>
              </w:rPr>
              <w:t>Index</w:t>
            </w:r>
            <w:r w:rsidR="00BB2BBC">
              <w:rPr>
                <w:noProof/>
                <w:webHidden/>
              </w:rPr>
              <w:tab/>
            </w:r>
            <w:r w:rsidR="00BB2BBC">
              <w:rPr>
                <w:noProof/>
                <w:webHidden/>
              </w:rPr>
              <w:fldChar w:fldCharType="begin"/>
            </w:r>
            <w:r w:rsidR="00BB2BBC">
              <w:rPr>
                <w:noProof/>
                <w:webHidden/>
              </w:rPr>
              <w:instrText xml:space="preserve"> PAGEREF _Toc536558575 \h </w:instrText>
            </w:r>
            <w:r w:rsidR="00BB2BBC">
              <w:rPr>
                <w:noProof/>
                <w:webHidden/>
              </w:rPr>
            </w:r>
            <w:r w:rsidR="00BB2BBC">
              <w:rPr>
                <w:noProof/>
                <w:webHidden/>
              </w:rPr>
              <w:fldChar w:fldCharType="separate"/>
            </w:r>
            <w:r w:rsidR="00BB2BBC">
              <w:rPr>
                <w:noProof/>
                <w:webHidden/>
              </w:rPr>
              <w:t>LXXVII</w:t>
            </w:r>
            <w:r w:rsidR="00BB2BBC">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rPr>
          <w:lang w:val="en-GB"/>
        </w:rPr>
      </w:pPr>
      <w:bookmarkStart w:id="0" w:name="_Toc536558538"/>
      <w:bookmarkStart w:id="1" w:name="_Toc269169314"/>
      <w:r>
        <w:rPr>
          <w:lang w:val="en-GB"/>
        </w:rPr>
        <w:lastRenderedPageBreak/>
        <w:t>List</w:t>
      </w:r>
      <w:r w:rsidR="007B3F33" w:rsidRPr="00BC1573">
        <w:rPr>
          <w:lang w:val="en-GB"/>
        </w:rPr>
        <w:t xml:space="preserve"> of Figures</w:t>
      </w:r>
      <w:bookmarkEnd w:id="0"/>
    </w:p>
    <w:p w:rsidR="0036533A" w:rsidRDefault="00BA105E">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22618C">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22618C">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rPr>
          <w:lang w:val="en-GB"/>
        </w:rPr>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60625D" w:rsidP="00A21343">
      <w:pPr>
        <w:pStyle w:val="Heading1"/>
        <w:spacing w:before="880"/>
        <w:rPr>
          <w:lang w:val="en-GB"/>
        </w:rPr>
      </w:pPr>
      <w:bookmarkStart w:id="2" w:name="_Toc536558539"/>
      <w:r w:rsidRPr="00BC1573">
        <w:rPr>
          <w:lang w:val="en-GB"/>
        </w:rPr>
        <w:lastRenderedPageBreak/>
        <w:t>List of Table</w:t>
      </w:r>
      <w:r w:rsidR="00591897" w:rsidRPr="00BC1573">
        <w:rPr>
          <w:lang w:val="en-GB"/>
        </w:rPr>
        <w:t>s</w:t>
      </w:r>
      <w:bookmarkEnd w:id="2"/>
    </w:p>
    <w:p w:rsidR="00957200"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A43DC5" w:rsidP="00A21343">
      <w:pPr>
        <w:pStyle w:val="Heading1"/>
        <w:spacing w:before="880"/>
        <w:rPr>
          <w:lang w:val="en-GB"/>
        </w:rPr>
      </w:pPr>
      <w:bookmarkStart w:id="3" w:name="_Toc536558540"/>
      <w:r>
        <w:rPr>
          <w:lang w:val="en-GB"/>
        </w:rPr>
        <w:lastRenderedPageBreak/>
        <w:t>List</w:t>
      </w:r>
      <w:r w:rsidR="003B5507" w:rsidRPr="00BC1573">
        <w:rPr>
          <w:lang w:val="en-GB"/>
        </w:rPr>
        <w:t xml:space="preserve"> of Listing</w:t>
      </w:r>
      <w:r w:rsidR="00591897" w:rsidRPr="00BC1573">
        <w:rPr>
          <w:lang w:val="en-GB"/>
        </w:rPr>
        <w:t>s</w:t>
      </w:r>
      <w:bookmarkEnd w:id="3"/>
    </w:p>
    <w:p w:rsidR="00656F40" w:rsidRDefault="00AE7E11">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22618C">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22618C">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22618C">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22618C">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22618C">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22618C">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22618C">
      <w:pPr>
        <w:pStyle w:val="TableofFigures"/>
        <w:tabs>
          <w:tab w:val="right" w:leader="dot" w:pos="8493"/>
        </w:tabs>
        <w:rPr>
          <w:rFonts w:eastAsiaTheme="minorEastAsia"/>
          <w:noProof/>
          <w:lang w:val="en-US"/>
        </w:rPr>
      </w:pPr>
      <w:hyperlink w:anchor="_Toc536467598" w:history="1">
        <w:r w:rsidR="00656F40" w:rsidRPr="009E342F">
          <w:rPr>
            <w:rStyle w:val="Hyperlink"/>
            <w:noProof/>
            <w:lang w:val="en-GB"/>
          </w:rPr>
          <w:t xml:space="preserve">Listing </w:t>
        </w:r>
        <w:r w:rsidR="00656F40" w:rsidRPr="009E342F">
          <w:rPr>
            <w:rStyle w:val="Hyperlink"/>
            <w:noProof/>
            <w:cs/>
            <w:lang w:val="en-GB"/>
          </w:rPr>
          <w:t>‎</w:t>
        </w:r>
        <w:r w:rsidR="00656F40" w:rsidRPr="009E342F">
          <w:rPr>
            <w:rStyle w:val="Hyperlink"/>
            <w:noProof/>
            <w:lang w:val="en-GB"/>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spacing w:before="880"/>
        <w:rPr>
          <w:lang w:val="en-GB"/>
        </w:rPr>
      </w:pPr>
      <w:bookmarkStart w:id="4" w:name="_Toc536558541"/>
      <w:r w:rsidRPr="00BC1573">
        <w:rPr>
          <w:lang w:val="en-GB"/>
        </w:rPr>
        <w:lastRenderedPageBreak/>
        <w:t>List of Abbreviation</w:t>
      </w:r>
      <w:r w:rsidR="007E426D" w:rsidRPr="00BC1573">
        <w:rPr>
          <w:lang w:val="en-GB"/>
        </w:rPr>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proofErr w:type="spellStart"/>
            <w:r w:rsidRPr="00BC1573">
              <w:rPr>
                <w:lang w:val="en-GB"/>
              </w:rPr>
              <w:t>Zahlenreihe</w:t>
            </w:r>
            <w:proofErr w:type="spellEnd"/>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 xml:space="preserve">Hypertext </w:t>
            </w:r>
            <w:proofErr w:type="spellStart"/>
            <w:r w:rsidRPr="00BC1573">
              <w:rPr>
                <w:lang w:val="en-GB"/>
              </w:rPr>
              <w:t>Markup</w:t>
            </w:r>
            <w:proofErr w:type="spellEnd"/>
            <w:r w:rsidRPr="00BC1573">
              <w:rPr>
                <w:lang w:val="en-GB"/>
              </w:rPr>
              <w:t xml:space="preserve">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rPr>
          <w:lang w:val="en-GB"/>
        </w:rPr>
      </w:pPr>
      <w:bookmarkStart w:id="5" w:name="_Toc536558542"/>
      <w:bookmarkEnd w:id="1"/>
      <w:r>
        <w:rPr>
          <w:lang w:val="en-GB"/>
        </w:rPr>
        <w:lastRenderedPageBreak/>
        <w:t>Introduction</w:t>
      </w:r>
      <w:bookmarkEnd w:id="5"/>
    </w:p>
    <w:p w:rsidR="000B47B4" w:rsidRDefault="000B47B4" w:rsidP="007C6FA6">
      <w:pPr>
        <w:pStyle w:val="NormalText"/>
        <w:rPr>
          <w:lang w:val="en-GB"/>
        </w:rPr>
      </w:pPr>
      <w:r w:rsidRPr="007C6FA6">
        <w:rPr>
          <w:lang w:val="en-GB"/>
        </w:rPr>
        <w:t xml:space="preserve">Traditional web applications are a software that comprises several parts, all those parts come together to form the final product. But at the end this product will look like as it is made out of one big unit.  This unit is composed of few different layers on top of each other but each layer is tightly coupled with the other layers [46]. This architecture is sometimes called three-layered architecture that has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 both words, monolithic and three-layered will be used interchangeably to refer to a traditional web application that’s composed, mainly, of User interface, Logic layer, and a data access layer.  </w:t>
      </w:r>
    </w:p>
    <w:p w:rsidR="000B47B4" w:rsidRPr="007C6FA6" w:rsidRDefault="000B47B4" w:rsidP="007C6FA6">
      <w:pPr>
        <w:pStyle w:val="NormalText"/>
        <w:rPr>
          <w:lang w:val="en-GB"/>
        </w:rPr>
      </w:pPr>
      <w:r w:rsidRPr="007C6FA6">
        <w:rPr>
          <w:lang w:val="en-GB"/>
        </w:rPr>
        <w:t>Once the application is ready to be deployed, developers will have to approach it as if it is, essentially, composed of two parts that can’t be divided into smaller units.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needs to make changes to other parts. Hence developers might have to modify many parts of the system to allow for the new updates to take place. </w:t>
      </w:r>
    </w:p>
    <w:p w:rsidR="000B47B4" w:rsidRPr="007C6FA6" w:rsidRDefault="000B47B4" w:rsidP="007C6FA6">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into the micro frontends architecture. In essence, having the frontend as a combination of many small independent micro frontend apps. </w:t>
      </w:r>
    </w:p>
    <w:p w:rsidR="006B2100" w:rsidRPr="00BC1573" w:rsidRDefault="000B47B4" w:rsidP="001C5C1E">
      <w:pPr>
        <w:pStyle w:val="Heading2"/>
        <w:numPr>
          <w:ilvl w:val="1"/>
          <w:numId w:val="1"/>
        </w:numPr>
        <w:rPr>
          <w:lang w:val="en-GB"/>
        </w:rPr>
      </w:pPr>
      <w:bookmarkStart w:id="6" w:name="_Toc536558543"/>
      <w:r>
        <w:rPr>
          <w:lang w:val="en-GB"/>
        </w:rPr>
        <w:lastRenderedPageBreak/>
        <w:t>Current Situation</w:t>
      </w:r>
      <w:bookmarkEnd w:id="6"/>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7C6FA6" w:rsidRDefault="007C6FA6" w:rsidP="007C6FA6">
      <w:pPr>
        <w:pStyle w:val="NormalText"/>
        <w:rPr>
          <w:lang w:val="en-GB"/>
        </w:rPr>
      </w:pPr>
      <w:r w:rsidRPr="007C6FA6">
        <w:rPr>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7C6FA6">
      <w:pPr>
        <w:pStyle w:val="NormalText"/>
        <w:rPr>
          <w:lang w:val="en-GB"/>
        </w:rPr>
      </w:pPr>
      <w:r w:rsidRPr="007C6FA6">
        <w:rPr>
          <w:lang w:val="en-GB"/>
        </w:rPr>
        <w:t xml:space="preserve">There are still many questions to be asked when thinking about the microservices architecture, for example: when thinking about the functional requirements of the application, developers should think about how their application can be divided into smaller parts. And whether following certain standards can be helpful in making a final better product. There can be other questions regarding the nature of the microservice itself. Such as the size of each microservice. Moreover, the communications between microservices are another challenge that deserves thoughtful consideration. </w:t>
      </w:r>
    </w:p>
    <w:p w:rsidR="007C6FA6" w:rsidRPr="007C6FA6" w:rsidRDefault="007C6FA6" w:rsidP="007C6FA6">
      <w:pPr>
        <w:pStyle w:val="NormalText"/>
        <w:rPr>
          <w:lang w:val="en-GB"/>
        </w:rPr>
      </w:pPr>
      <w:r w:rsidRPr="007C6FA6">
        <w:rPr>
          <w:lang w:val="en-GB"/>
        </w:rPr>
        <w:t>On the other hand, some concerns related to the frontend of the application can also be thought about. In principle, the frontend is what the user see and interact with. As an example for these concerns what if the frontend becomes also complex and needs to be divided into micro frontends. The concept of microservices can further be projected into the other side of the web application. Microservices is not just concerned with the backend side of the system, but it can be also applied to the frontend as well. When microservices concept is applied to the frontend it is called micro frontends [3].</w:t>
      </w:r>
    </w:p>
    <w:p w:rsidR="007C6FA6" w:rsidRPr="007C6FA6" w:rsidRDefault="007C6FA6" w:rsidP="007C6FA6">
      <w:pPr>
        <w:pStyle w:val="NormalText"/>
        <w:rPr>
          <w:lang w:val="en-GB"/>
        </w:rPr>
      </w:pPr>
      <w:r w:rsidRPr="007C6FA6">
        <w:rPr>
          <w:lang w:val="en-GB"/>
        </w:rPr>
        <w:t>Developers should find ways to help micro frontends exchange data between each other without violating the isolation and independence of each micro frontend. Since each micro frontend should be able to interact with other micro frontends while keeping the application loosely-coupled.</w:t>
      </w:r>
    </w:p>
    <w:p w:rsidR="007C6FA6" w:rsidRPr="007C6FA6" w:rsidRDefault="007C6FA6" w:rsidP="007C6FA6">
      <w:pPr>
        <w:pStyle w:val="NormalText"/>
        <w:rPr>
          <w:lang w:val="en-GB"/>
        </w:rPr>
      </w:pPr>
      <w:r w:rsidRPr="007C6FA6">
        <w:rPr>
          <w:lang w:val="en-GB"/>
        </w:rPr>
        <w:t xml:space="preserve">Furthermore, a mechanism should be in place to help microservices trust each other. Trust here doesn’t just mean believing each microservice to what it claims it is. But having a system that helps microservices to trust the </w:t>
      </w:r>
      <w:proofErr w:type="spellStart"/>
      <w:r w:rsidRPr="007C6FA6">
        <w:rPr>
          <w:lang w:val="en-GB"/>
        </w:rPr>
        <w:t>behavior</w:t>
      </w:r>
      <w:proofErr w:type="spellEnd"/>
      <w:r w:rsidRPr="007C6FA6">
        <w:rPr>
          <w:lang w:val="en-GB"/>
        </w:rPr>
        <w:t xml:space="preserve"> of each other. </w:t>
      </w:r>
    </w:p>
    <w:p w:rsidR="007C6FA6" w:rsidRDefault="007C6FA6" w:rsidP="007C6FA6">
      <w:pPr>
        <w:pStyle w:val="NormalText"/>
      </w:pPr>
      <w:r w:rsidRPr="007C6FA6">
        <w:rPr>
          <w:lang w:val="en-GB"/>
        </w:rPr>
        <w:t xml:space="preserve">There is still no standard definition of microservice architecture and there’s no clear guidelines of how an application based on microservices should be built [32]. Over the </w:t>
      </w:r>
      <w:r w:rsidRPr="007C6FA6">
        <w:rPr>
          <w:lang w:val="en-GB"/>
        </w:rPr>
        <w:lastRenderedPageBreak/>
        <w:t>last few years some characteristics for a microservices-based application have been developed and some general basic outlines are now commonly used [1-2,31-34].</w:t>
      </w:r>
      <w:r>
        <w:t xml:space="preserve">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Many small units: A microservices-based application should consist of more than one component: Unlike three-layered applications, a system built using microservices architecture should be composed of multiple components, each component is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Simple Routing: Components in a microservice-based application will have a simple workflow. They will take an input, process it and then forwards the result.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Decentralization vs centralization: An application based on microservice architecture is built out of many different components and each has its role. Sometimes there’s a central body that manages the interactions between the services. While other times, no one big unit moderating the communications between microservices.</w:t>
      </w:r>
    </w:p>
    <w:p w:rsidR="00960F23" w:rsidRPr="00BC1573" w:rsidRDefault="007C6FA6" w:rsidP="007C6FA6">
      <w:pPr>
        <w:pStyle w:val="NormalText"/>
        <w:rPr>
          <w:lang w:val="en-GB"/>
        </w:rPr>
      </w:pPr>
      <w:r w:rsidRPr="007C6FA6">
        <w:rPr>
          <w:lang w:val="en-GB"/>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small self-contained applications. Instead of having the frontend as a one unit written in one framework such as Angular or React JS. The frontend can be written and developed as a sum of smaller frontends. And then each micro frontend can be written in a different framework depending on its needs.</w:t>
      </w:r>
      <w:r w:rsidR="003B2B70" w:rsidRPr="00BC1573">
        <w:rPr>
          <w:lang w:val="en-GB"/>
        </w:rPr>
        <w:t xml:space="preserve"> </w:t>
      </w:r>
    </w:p>
    <w:p w:rsidR="006B2100" w:rsidRPr="00BC1573" w:rsidRDefault="000B47B4" w:rsidP="001C5C1E">
      <w:pPr>
        <w:pStyle w:val="Heading2"/>
        <w:numPr>
          <w:ilvl w:val="1"/>
          <w:numId w:val="1"/>
        </w:numPr>
        <w:rPr>
          <w:lang w:val="en-GB"/>
        </w:rPr>
      </w:pPr>
      <w:bookmarkStart w:id="7" w:name="_Toc536558544"/>
      <w:r>
        <w:rPr>
          <w:lang w:val="en-GB"/>
        </w:rPr>
        <w:t>Motivation</w:t>
      </w:r>
      <w:bookmarkEnd w:id="7"/>
    </w:p>
    <w:p w:rsidR="007C6FA6" w:rsidRPr="007C6FA6" w:rsidRDefault="007C6FA6" w:rsidP="007C6FA6">
      <w:pPr>
        <w:rPr>
          <w:szCs w:val="16"/>
          <w:lang w:val="en-GB"/>
        </w:rPr>
      </w:pPr>
      <w:r w:rsidRPr="007C6FA6">
        <w:rPr>
          <w:szCs w:val="16"/>
          <w:lang w:val="en-GB"/>
        </w:rPr>
        <w:t>The current architecture that’s used heavily in building web applications is composed of layers built on top of each other. Each layer is responsible for a part of the application [34]. As mentioned in the first section of this chapter, it usually consists of three layers on top of each other’s [2] [46]. Moreover, some applications could end up having their logic layers divided further into more layers.</w:t>
      </w:r>
    </w:p>
    <w:p w:rsidR="007C6FA6" w:rsidRPr="007C6FA6" w:rsidRDefault="007C6FA6" w:rsidP="007C6FA6">
      <w:pPr>
        <w:rPr>
          <w:szCs w:val="16"/>
          <w:lang w:val="en-GB"/>
        </w:rPr>
      </w:pPr>
      <w:r w:rsidRPr="007C6FA6">
        <w:rPr>
          <w:szCs w:val="16"/>
          <w:lang w:val="en-GB"/>
        </w:rPr>
        <w:t xml:space="preserve">Although a three-layered web application is divided into layers, yet the application is still very tightly coupled [16]. There’s a great amount of connections between the layers. </w:t>
      </w:r>
      <w:r w:rsidRPr="007C6FA6">
        <w:rPr>
          <w:szCs w:val="16"/>
          <w:lang w:val="en-GB"/>
        </w:rPr>
        <w:lastRenderedPageBreak/>
        <w:t>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7C6FA6">
      <w:pPr>
        <w:rPr>
          <w:szCs w:val="16"/>
          <w:lang w:val="en-GB"/>
        </w:rPr>
      </w:pPr>
      <w:r w:rsidRPr="007C6FA6">
        <w:rPr>
          <w:szCs w:val="16"/>
          <w:lang w:val="en-GB"/>
        </w:rPr>
        <w:t>In some cases, fixing the issues could cost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themselves facing two situations: Not being able to achieve the wanted updates and fixes as much as they’re supposed to. And on the other hand, having to perform huge system modifications and changes to accommodate the new desired features and changes.</w:t>
      </w:r>
    </w:p>
    <w:p w:rsidR="007C6FA6" w:rsidRPr="007C6FA6" w:rsidRDefault="007C6FA6" w:rsidP="007C6FA6">
      <w:pPr>
        <w:rPr>
          <w:szCs w:val="16"/>
          <w:lang w:val="en-GB"/>
        </w:rPr>
      </w:pPr>
      <w:r w:rsidRPr="007C6FA6">
        <w:rPr>
          <w:szCs w:val="16"/>
          <w:lang w:val="en-GB"/>
        </w:rPr>
        <w:t>These situations happen frequently and usually cost money, time and lots of efforts. Microservices architecture is developed to make applications more flexible. With microservice-based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rsidR="007C6FA6" w:rsidRPr="007C6FA6" w:rsidRDefault="007C6FA6" w:rsidP="007C6FA6">
      <w:pPr>
        <w:rPr>
          <w:szCs w:val="16"/>
          <w:lang w:val="en-GB"/>
        </w:rPr>
      </w:pPr>
      <w:r w:rsidRPr="007C6FA6">
        <w:rPr>
          <w:szCs w:val="16"/>
          <w:lang w:val="en-GB"/>
        </w:rPr>
        <w:t>Putting all the small parts together is not an easy task. Developers should think of the best way of having microservices interact with each other. Not just in the sense of sending and receiving information but also microservices should be able to exchange sensitive data. A mechanism of trust between microservices could help make the interaction more secure.</w:t>
      </w:r>
    </w:p>
    <w:p w:rsidR="00940632" w:rsidRPr="00BC1573" w:rsidRDefault="007C6FA6" w:rsidP="007C6FA6">
      <w:pPr>
        <w:pStyle w:val="NormalText"/>
        <w:rPr>
          <w:lang w:val="en-GB"/>
        </w:rPr>
      </w:pPr>
      <w:r w:rsidRPr="007C6FA6">
        <w:rPr>
          <w:lang w:val="en-GB"/>
        </w:rPr>
        <w:t>Such trust is very important, especially, when there is a need for using third-party microservices. In this case microservices might end up exchanging sensitive data such as user logins and passwords or maybe even bank details. In such scenario microservices should not start exchanging this type of data without verifying and knowing more details about the microservices on the receiving end.  Here an implementation of content trust could mean a more secure system. It can insure that exchanging data between microservices only happens after having each microservice trusting the other one. Once it is known that no microservices have any harmful code, or bad intentions then data exchange should take place smoothly between microservices.</w:t>
      </w:r>
    </w:p>
    <w:p w:rsidR="006B2100" w:rsidRPr="00BC1573" w:rsidRDefault="000B47B4" w:rsidP="001C5C1E">
      <w:pPr>
        <w:pStyle w:val="Heading2"/>
        <w:numPr>
          <w:ilvl w:val="1"/>
          <w:numId w:val="1"/>
        </w:numPr>
        <w:rPr>
          <w:lang w:val="en-GB"/>
        </w:rPr>
      </w:pPr>
      <w:bookmarkStart w:id="8" w:name="_Toc536558545"/>
      <w:r>
        <w:rPr>
          <w:lang w:val="en-GB"/>
        </w:rPr>
        <w:lastRenderedPageBreak/>
        <w:t>Problem</w:t>
      </w:r>
      <w:bookmarkEnd w:id="8"/>
    </w:p>
    <w:p w:rsidR="007C6FA6" w:rsidRPr="007C6FA6" w:rsidRDefault="007C6FA6" w:rsidP="007C6FA6">
      <w:pPr>
        <w:pStyle w:val="NormalText"/>
        <w:rPr>
          <w:lang w:val="en-GB"/>
        </w:rPr>
      </w:pPr>
      <w:r w:rsidRPr="007C6FA6">
        <w:rPr>
          <w:lang w:val="en-GB"/>
        </w:rPr>
        <w:t>Having microservices architecture in its early days means that not many resources are available. Moreover, not enough research is done yet to help developers find answers for their problems [32]. When dealing with microservices architecture two types of scenarios could be happening:</w:t>
      </w:r>
    </w:p>
    <w:p w:rsidR="007C6FA6" w:rsidRPr="007C6FA6" w:rsidRDefault="007C6FA6" w:rsidP="007C6FA6">
      <w:pPr>
        <w:pStyle w:val="NormalText"/>
        <w:rPr>
          <w:lang w:val="en-GB"/>
        </w:rPr>
      </w:pPr>
      <w:r w:rsidRPr="007C6FA6">
        <w:rPr>
          <w:lang w:val="en-GB"/>
        </w:rPr>
        <w:t>One case would be that; the Web application already exists based on three-</w:t>
      </w:r>
      <w:proofErr w:type="spellStart"/>
      <w:r w:rsidRPr="007C6FA6">
        <w:rPr>
          <w:lang w:val="en-GB"/>
        </w:rPr>
        <w:t>layereds</w:t>
      </w:r>
      <w:proofErr w:type="spellEnd"/>
      <w:r w:rsidRPr="007C6FA6">
        <w:rPr>
          <w:lang w:val="en-GB"/>
        </w:rPr>
        <w:t xml:space="preserve"> architecture. But there is a need to migrate it into microservices architecture. This thesis doesn’t try to find answers or better solutions for migrating from a traditional web application into a microservice-based application.</w:t>
      </w:r>
    </w:p>
    <w:p w:rsidR="007C6FA6" w:rsidRPr="007C6FA6" w:rsidRDefault="007C6FA6" w:rsidP="007C6FA6">
      <w:pPr>
        <w:pStyle w:val="NormalText"/>
        <w:rPr>
          <w:lang w:val="en-GB"/>
        </w:rPr>
      </w:pPr>
      <w:r w:rsidRPr="007C6FA6">
        <w:rPr>
          <w:lang w:val="en-GB"/>
        </w:rPr>
        <w:t>The other case would be that; developers want to develop the required system from the beginning based on the microservices architecture. One reason for this can be because the application is expected to grow. With microservices architecture, it is easier to scale the system as much as needed compared to three-layered architecture [34]. Another reason would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 xml:space="preserve">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  </w:t>
      </w:r>
    </w:p>
    <w:p w:rsidR="007C6FA6" w:rsidRPr="007C6FA6" w:rsidRDefault="007C6FA6" w:rsidP="007C6FA6">
      <w:pPr>
        <w:pStyle w:val="NormalText"/>
        <w:rPr>
          <w:lang w:val="en-GB"/>
        </w:rPr>
      </w:pPr>
      <w:r w:rsidRPr="007C6FA6">
        <w:rPr>
          <w:lang w:val="en-GB"/>
        </w:rPr>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7C6FA6">
      <w:pPr>
        <w:pStyle w:val="NormalText"/>
        <w:rPr>
          <w:lang w:val="en-GB"/>
        </w:rPr>
      </w:pPr>
      <w:r w:rsidRPr="007C6FA6">
        <w:rPr>
          <w:lang w:val="en-GB"/>
        </w:rPr>
        <w:lastRenderedPageBreak/>
        <w:t>On the other hand, when developers decide to use micro frontends to render the frontend of the application. They should also think of how data is going to transfer between the different micro frontends and how communication between the many frontends and the microservices is happening.</w:t>
      </w:r>
    </w:p>
    <w:p w:rsidR="007C6FA6" w:rsidRPr="007C6FA6" w:rsidRDefault="007C6FA6" w:rsidP="007C6FA6">
      <w:pPr>
        <w:pStyle w:val="NormalText"/>
        <w:rPr>
          <w:lang w:val="en-GB"/>
        </w:rPr>
      </w:pPr>
      <w:r w:rsidRPr="007C6FA6">
        <w:rPr>
          <w:lang w:val="en-GB"/>
        </w:rPr>
        <w:t>In essence, micro frontends are autonomous independents parts [1]. These parts are not divided according to how they’re going to render on the screen.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functionalities of the web site such as handling user data. For example, registration and creating a new account. This task can be assigned to a micro frontend, or updating user information. One micro frontend can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7C6FA6">
      <w:pPr>
        <w:pStyle w:val="NormalText"/>
        <w:rPr>
          <w:lang w:val="en-GB"/>
        </w:rPr>
      </w:pPr>
      <w:r w:rsidRPr="007C6FA6">
        <w:rPr>
          <w:lang w:val="en-GB"/>
        </w:rPr>
        <w:t xml:space="preserve">This situation would be more pressing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third-party microservices to save time and money. But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an already running system. Both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7C6FA6">
      <w:pPr>
        <w:pStyle w:val="NormalText"/>
        <w:rPr>
          <w:lang w:val="en-GB"/>
        </w:rPr>
      </w:pPr>
      <w:r w:rsidRPr="007C6FA6">
        <w:rPr>
          <w:lang w:val="en-GB"/>
        </w:rPr>
        <w:lastRenderedPageBreak/>
        <w:t>There should be a way to help microservices trust each other without having a human intervention. When the application is getting bigger and embracing hundreds of microservices. Which in turn might also be depending on other microservices to run, then checking each one of them by the developers could end up being an endless task. Developers could start checking the microservices they adapted into their applications. But then shortly find themselves checking microservices that are used by the microservices they used. Hence keep moving backwards in the string of microservices.</w:t>
      </w:r>
    </w:p>
    <w:p w:rsidR="00532191" w:rsidRPr="00BC1573" w:rsidRDefault="007C6FA6" w:rsidP="007C6FA6">
      <w:pPr>
        <w:pStyle w:val="NormalText"/>
        <w:rPr>
          <w:lang w:val="en-GB"/>
        </w:rPr>
      </w:pPr>
      <w:r w:rsidRPr="007C6FA6">
        <w:rPr>
          <w:lang w:val="en-GB"/>
        </w:rPr>
        <w:t xml:space="preserve">Each microservice should be doing its own task of verifying its trust relationship with other microservices. When one microservice fails in doing so, and has no other options to </w:t>
      </w:r>
      <w:proofErr w:type="spellStart"/>
      <w:r w:rsidRPr="007C6FA6">
        <w:rPr>
          <w:lang w:val="en-GB"/>
        </w:rPr>
        <w:t>fulfill</w:t>
      </w:r>
      <w:proofErr w:type="spellEnd"/>
      <w:r w:rsidRPr="007C6FA6">
        <w:rPr>
          <w:lang w:val="en-GB"/>
        </w:rPr>
        <w:t xml:space="preserve"> the assigned task then developers should be alerted.</w:t>
      </w:r>
      <w:r w:rsidR="00532191" w:rsidRPr="00BC1573">
        <w:rPr>
          <w:lang w:val="en-GB"/>
        </w:rPr>
        <w:t xml:space="preserve"> </w:t>
      </w:r>
    </w:p>
    <w:p w:rsidR="006B2100" w:rsidRPr="00BC1573" w:rsidRDefault="000B47B4" w:rsidP="001C5C1E">
      <w:pPr>
        <w:pStyle w:val="Heading2"/>
        <w:numPr>
          <w:ilvl w:val="1"/>
          <w:numId w:val="1"/>
        </w:numPr>
        <w:rPr>
          <w:lang w:val="en-GB"/>
        </w:rPr>
      </w:pPr>
      <w:bookmarkStart w:id="9" w:name="_Toc536558546"/>
      <w:r>
        <w:rPr>
          <w:lang w:val="en-GB"/>
        </w:rP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Pr="007C6FA6" w:rsidRDefault="007C6FA6" w:rsidP="007C6FA6">
      <w:pPr>
        <w:pStyle w:val="NormalText"/>
        <w:rPr>
          <w:lang w:val="en-GB"/>
        </w:rPr>
      </w:pPr>
      <w:r w:rsidRPr="007C6FA6">
        <w:rPr>
          <w:lang w:val="en-GB"/>
        </w:rPr>
        <w:t>Building a solution that’s ready to be deployed based on microservices and micro frontends architecture is still missing in the literature. Moreover, having a practical example of content trust between applications is also absent. Hence implementing a content trust mechanism between microservices will fill a gap in the literature. And could add to the work done in microservices as well as content trust.</w:t>
      </w:r>
    </w:p>
    <w:p w:rsidR="007C6FA6" w:rsidRPr="007C6FA6" w:rsidRDefault="007C6FA6" w:rsidP="007C6FA6">
      <w:pPr>
        <w:pStyle w:val="NormalText"/>
        <w:rPr>
          <w:lang w:val="en-GB"/>
        </w:rPr>
      </w:pPr>
      <w:r w:rsidRPr="007C6FA6">
        <w:rPr>
          <w:lang w:val="en-GB"/>
        </w:rPr>
        <w:t>While there are many questions and uncertainty to explore and research, this thesis will not try to find answers for every possible problem resulting from building microservices-based web applications. The workflow will be building of a Blog based on the microservices architecture, the development will involve using the latest technologies and tools to build the Blog. Solutions for faced challenges will be documented.</w:t>
      </w:r>
    </w:p>
    <w:p w:rsidR="007C6FA6" w:rsidRPr="007C6FA6" w:rsidRDefault="007C6FA6" w:rsidP="007C6FA6">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 likely be a never ending one. Since tools, frameworks and technologies are ever changing and developing and so are the ways of developing web applications. Moreover, it’ll not try to present a technology comparison of the possible ways to develop a solution based on microservices.</w:t>
      </w:r>
    </w:p>
    <w:p w:rsidR="006B2100" w:rsidRPr="00BC1573" w:rsidRDefault="007C6FA6" w:rsidP="007C6FA6">
      <w:pPr>
        <w:pStyle w:val="NormalText"/>
        <w:rPr>
          <w:lang w:val="en-GB"/>
        </w:rPr>
      </w:pPr>
      <w:r w:rsidRPr="007C6FA6">
        <w:rPr>
          <w:lang w:val="en-GB"/>
        </w:rPr>
        <w:lastRenderedPageBreak/>
        <w:t>This thesis will also address the problems of content trust among microservices. A method will be created to help microservices trust each other context-wise. This trust is not just about verifying each microservice its identity to the other microservices, but it is also about having a mean or way of evaluating the trust between any two involved microservices.</w:t>
      </w:r>
    </w:p>
    <w:p w:rsidR="006B2100" w:rsidRPr="00BC1573" w:rsidRDefault="000B47B4" w:rsidP="001C5C1E">
      <w:pPr>
        <w:pStyle w:val="Heading2"/>
        <w:numPr>
          <w:ilvl w:val="1"/>
          <w:numId w:val="1"/>
        </w:numPr>
        <w:rPr>
          <w:lang w:val="en-GB"/>
        </w:rPr>
      </w:pPr>
      <w:bookmarkStart w:id="10" w:name="_Toc536558547"/>
      <w:r>
        <w:rPr>
          <w:lang w:val="en-GB"/>
        </w:rPr>
        <w:t>Outline</w:t>
      </w:r>
      <w:bookmarkEnd w:id="10"/>
    </w:p>
    <w:p w:rsidR="007C6FA6" w:rsidRPr="007C6FA6" w:rsidRDefault="007C6FA6" w:rsidP="007C6FA6">
      <w:pPr>
        <w:pStyle w:val="NormalText"/>
        <w:rPr>
          <w:lang w:val="en-GB"/>
        </w:rPr>
      </w:pPr>
      <w:r w:rsidRPr="007C6FA6">
        <w:rPr>
          <w:lang w:val="en-GB"/>
        </w:rPr>
        <w:t xml:space="preserve">The next chapter of this thesis will be State-of-The-Art, in this part, discussion of requirements for microservices-based application and content trust will be presented. Moreover, a literature review and analysis of the requirements against the literature review will be provided. </w:t>
      </w:r>
    </w:p>
    <w:p w:rsidR="007C6FA6" w:rsidRPr="007C6FA6" w:rsidRDefault="007C6FA6" w:rsidP="007C6FA6">
      <w:pPr>
        <w:pStyle w:val="NormalText"/>
        <w:rPr>
          <w:lang w:val="en-GB"/>
        </w:rPr>
      </w:pPr>
      <w:r w:rsidRPr="007C6FA6">
        <w:rPr>
          <w:lang w:val="en-GB"/>
        </w:rPr>
        <w:t xml:space="preserve">Third chapter will focus on the concept of building microservices and establishing a content trust mechanism. This part of the thesis will try to weight the benefits as well as the negative sides of building applications based on the microservices architecture. It’ll investigate how a system with many moving parts can work and offer a stable and seamless experience to its users. At the same time have 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7C6FA6">
      <w:pPr>
        <w:pStyle w:val="NormalText"/>
        <w:rPr>
          <w:lang w:val="en-GB"/>
        </w:rPr>
      </w:pPr>
      <w:r w:rsidRPr="007C6FA6">
        <w:rPr>
          <w:lang w:val="en-GB"/>
        </w:rPr>
        <w:t>Chapter four will focus more on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r>
        <w:rPr>
          <w:lang w:val="en-GB"/>
        </w:rPr>
        <w:t xml:space="preserve"> </w:t>
      </w:r>
      <w:r w:rsidRPr="007C6FA6">
        <w:rPr>
          <w:lang w:val="en-GB"/>
        </w:rPr>
        <w:t>The developed method of content trust among microservices and micro frontends will be presented, how this method is developed will also be outlined and discussed.</w:t>
      </w:r>
    </w:p>
    <w:p w:rsidR="007C6FA6" w:rsidRPr="007C6FA6" w:rsidRDefault="007C6FA6" w:rsidP="007C6FA6">
      <w:pPr>
        <w:pStyle w:val="NormalText"/>
        <w:rPr>
          <w:lang w:val="en-GB"/>
        </w:rPr>
      </w:pPr>
      <w:r w:rsidRPr="007C6FA6">
        <w:rPr>
          <w:lang w:val="en-GB"/>
        </w:rPr>
        <w:t>Chapter five will be the evaluation, in this part of the thesis, an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selecting specific tools over others.</w:t>
      </w:r>
    </w:p>
    <w:p w:rsidR="00E10A96" w:rsidRDefault="007C6FA6" w:rsidP="00E10A96">
      <w:pPr>
        <w:pStyle w:val="NormalText"/>
        <w:rPr>
          <w:lang w:val="en-GB"/>
        </w:rPr>
      </w:pPr>
      <w:r w:rsidRPr="007C6FA6">
        <w:rPr>
          <w:lang w:val="en-GB"/>
        </w:rPr>
        <w:lastRenderedPageBreak/>
        <w:t>Last chapter is the conclusion; in this chapter a conclusion and a summary of the thesis will be presented</w:t>
      </w:r>
      <w:bookmarkStart w:id="11" w:name="_Toc536558548"/>
      <w:r w:rsidR="00E10A96">
        <w:rPr>
          <w:lang w:val="en-GB"/>
        </w:rPr>
        <w:t>.</w:t>
      </w:r>
    </w:p>
    <w:p w:rsidR="00E10A96" w:rsidRDefault="00E10A96" w:rsidP="00E10A96">
      <w:pPr>
        <w:pStyle w:val="NormalText"/>
        <w:rPr>
          <w:lang w:val="en-GB"/>
        </w:rPr>
        <w:sectPr w:rsidR="00E10A96"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E10A96">
      <w:pPr>
        <w:pStyle w:val="Heading1"/>
        <w:numPr>
          <w:ilvl w:val="0"/>
          <w:numId w:val="1"/>
        </w:numPr>
        <w:rPr>
          <w:lang w:val="en-GB"/>
        </w:rPr>
      </w:pPr>
      <w:r>
        <w:rPr>
          <w:lang w:val="en-GB"/>
        </w:rPr>
        <w:lastRenderedPageBreak/>
        <w:t xml:space="preserve">State </w:t>
      </w:r>
      <w:r w:rsidR="00D73989">
        <w:rPr>
          <w:lang w:val="en-GB"/>
        </w:rPr>
        <w:t>of</w:t>
      </w:r>
      <w:r>
        <w:rPr>
          <w:lang w:val="en-GB"/>
        </w:rPr>
        <w:t xml:space="preserve"> The Art</w:t>
      </w:r>
      <w:bookmarkEnd w:id="11"/>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D73989">
      <w:pPr>
        <w:pStyle w:val="NormalText"/>
        <w:rPr>
          <w:lang w:val="en-GB"/>
        </w:rPr>
      </w:pPr>
      <w:r w:rsidRPr="00D73989">
        <w:rPr>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r w:rsidR="0022618C" w:rsidRPr="00D73989">
        <w:rPr>
          <w:lang w:val="en-GB"/>
        </w:rPr>
        <w:t>analyse</w:t>
      </w:r>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rPr>
          <w:lang w:val="en-GB"/>
        </w:rPr>
      </w:pPr>
      <w:bookmarkStart w:id="12" w:name="_Toc536558549"/>
      <w:r>
        <w:rPr>
          <w:lang w:val="en-GB"/>
        </w:rPr>
        <w:t>Requirements</w:t>
      </w:r>
      <w:bookmarkEnd w:id="12"/>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1565A" w:rsidRDefault="00D73989" w:rsidP="00D73989">
      <w:pPr>
        <w:pStyle w:val="NormalText"/>
        <w:rPr>
          <w:lang w:val="en-GB"/>
        </w:rPr>
      </w:pPr>
      <w:r w:rsidRPr="00D73989">
        <w:rPr>
          <w:lang w:val="en-GB"/>
        </w:rPr>
        <w:t>On the other hand, when developing an application, developers should consider making the application as secure as possible. Yet, throughout the development of the proposed Blog, extra measures will not be taken in an effort to make the Blog more resistant to security threats. The focus will be on developing an implementation of content trust among different microservices, especially those coming from different sources/developers. Thus, this chapter will allocate a subsection in the requirements analysis to discuss the requirements of the content trust of the application</w:t>
      </w:r>
      <w:r w:rsidR="0012370C" w:rsidRPr="00BC1573">
        <w:rPr>
          <w:lang w:val="en-GB"/>
        </w:rPr>
        <w:t>.</w:t>
      </w:r>
    </w:p>
    <w:p w:rsidR="00D73989" w:rsidRDefault="00D73989" w:rsidP="009F5C75">
      <w:pPr>
        <w:pStyle w:val="Heading3"/>
        <w:numPr>
          <w:ilvl w:val="2"/>
          <w:numId w:val="1"/>
        </w:numPr>
        <w:rPr>
          <w:lang w:val="en-GB"/>
        </w:rPr>
      </w:pPr>
      <w:bookmarkStart w:id="13" w:name="_Toc536558550"/>
      <w:r w:rsidRPr="00D73989">
        <w:rPr>
          <w:lang w:val="en-GB"/>
        </w:rPr>
        <w:t>Requirements of Microservices and Micro frontends</w:t>
      </w:r>
      <w:bookmarkEnd w:id="13"/>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 of the application [50]. Some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described by Sam Newman in his book “Building Microservices” [1], are basically small independent services, that work together. From this definition,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Moreover, in [1,5,29] the description continues and more requirements can also be derived</w:t>
      </w:r>
    </w:p>
    <w:p w:rsidR="00D73989" w:rsidRPr="00D73989" w:rsidRDefault="00D73989" w:rsidP="00363492">
      <w:pPr>
        <w:pStyle w:val="bulletedList"/>
        <w:numPr>
          <w:ilvl w:val="0"/>
          <w:numId w:val="6"/>
        </w:numPr>
        <w:ind w:left="1139" w:hanging="357"/>
        <w:rPr>
          <w:lang w:val="en-GB"/>
        </w:rPr>
      </w:pPr>
      <w:r w:rsidRPr="00D73989">
        <w:rPr>
          <w:lang w:val="en-GB"/>
        </w:rPr>
        <w:lastRenderedPageBreak/>
        <w:t xml:space="preserve">Replicable </w:t>
      </w:r>
    </w:p>
    <w:p w:rsidR="00D73989" w:rsidRPr="00D73989" w:rsidRDefault="00D73989" w:rsidP="00363492">
      <w:pPr>
        <w:pStyle w:val="bulletedList"/>
        <w:numPr>
          <w:ilvl w:val="0"/>
          <w:numId w:val="6"/>
        </w:numPr>
        <w:ind w:left="1139" w:hanging="357"/>
        <w:rPr>
          <w:lang w:val="en-GB"/>
        </w:rPr>
      </w:pPr>
      <w:r w:rsidRPr="00D73989">
        <w:rPr>
          <w:lang w:val="en-GB"/>
        </w:rPr>
        <w:t>Respect Interface</w:t>
      </w:r>
    </w:p>
    <w:p w:rsidR="00D73989" w:rsidRPr="00D73989" w:rsidRDefault="00D73989" w:rsidP="00363492">
      <w:pPr>
        <w:pStyle w:val="bulletedList"/>
        <w:numPr>
          <w:ilvl w:val="0"/>
          <w:numId w:val="6"/>
        </w:numPr>
        <w:ind w:left="1139" w:hanging="357"/>
        <w:rPr>
          <w:lang w:val="en-GB"/>
        </w:rPr>
      </w:pPr>
      <w:r w:rsidRPr="00D73989">
        <w:rPr>
          <w:lang w:val="en-GB"/>
        </w:rPr>
        <w:t>Reusable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 5, 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D73989">
      <w:pPr>
        <w:pStyle w:val="NormalText"/>
        <w:rPr>
          <w:lang w:val="en-GB"/>
        </w:rPr>
      </w:pPr>
      <w:r w:rsidRPr="00D73989">
        <w:rPr>
          <w:lang w:val="en-GB"/>
        </w:rPr>
        <w:t>The idea of microservices architecture is that the application will be composed of small services. In order to get the most out of microservices, each service should be doing one task. Such focus is tied to the functional requirements of the business. With having each microservice handling only one task, developers can increase the chances of developing an application that respects other requirements of microservices, such as autonomous and reusable.</w:t>
      </w:r>
    </w:p>
    <w:p w:rsidR="00D73989" w:rsidRPr="00D73989" w:rsidRDefault="00D73989" w:rsidP="00D73989">
      <w:pPr>
        <w:pStyle w:val="NormalText"/>
        <w:rPr>
          <w:lang w:val="en-GB"/>
        </w:rPr>
      </w:pPr>
      <w:r w:rsidRPr="00D73989">
        <w:rPr>
          <w:lang w:val="en-GB"/>
        </w:rPr>
        <w:t xml:space="preserve">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rsidR="00D73989" w:rsidRDefault="00D73989" w:rsidP="0073632A">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73632A" w:rsidRDefault="0073632A" w:rsidP="0073632A">
      <w:pPr>
        <w:pStyle w:val="NormalText"/>
        <w:rPr>
          <w:lang w:val="en-GB"/>
        </w:rPr>
      </w:pPr>
    </w:p>
    <w:p w:rsidR="0073632A" w:rsidRPr="00D73989" w:rsidRDefault="0073632A" w:rsidP="0073632A">
      <w:pPr>
        <w:pStyle w:val="NormalText"/>
        <w:rPr>
          <w:lang w:val="en-GB"/>
        </w:rPr>
      </w:pPr>
    </w:p>
    <w:p w:rsidR="00D73989" w:rsidRPr="00D73989" w:rsidRDefault="00D73989" w:rsidP="00D73989">
      <w:pPr>
        <w:pStyle w:val="NormalText"/>
        <w:rPr>
          <w:b/>
          <w:bCs/>
          <w:lang w:val="en-GB"/>
        </w:rPr>
      </w:pPr>
      <w:r w:rsidRPr="00D73989">
        <w:rPr>
          <w:b/>
          <w:bCs/>
          <w:lang w:val="en-GB"/>
        </w:rPr>
        <w:lastRenderedPageBreak/>
        <w:t xml:space="preserve">Autonomous  </w:t>
      </w:r>
    </w:p>
    <w:p w:rsidR="00D73989" w:rsidRPr="00D73989" w:rsidRDefault="00D73989" w:rsidP="00D73989">
      <w:pPr>
        <w:pStyle w:val="NormalText"/>
        <w:rPr>
          <w:lang w:val="en-GB"/>
        </w:rPr>
      </w:pPr>
      <w:r w:rsidRPr="00D73989">
        <w:rPr>
          <w:lang w:val="en-GB"/>
        </w:rPr>
        <w:t>Each service should have the possibility to get deployed independently. Such feature gives applications more flexibility. It’ll help to make the application more loosely coupled. Moreover, the isolation of each microservice is now easier and also important to make the whole system scalable [30].</w:t>
      </w:r>
    </w:p>
    <w:p w:rsidR="00D73989" w:rsidRPr="00D73989" w:rsidRDefault="00D73989" w:rsidP="00D73989">
      <w:pPr>
        <w:pStyle w:val="NormalText"/>
        <w:rPr>
          <w:lang w:val="en-GB"/>
        </w:rPr>
      </w:pPr>
      <w:r w:rsidRPr="00D73989">
        <w:rPr>
          <w:lang w:val="en-GB"/>
        </w:rPr>
        <w:t xml:space="preserve">Furthermore, each microservice is independent enough to allow developers to develop each microservice autonomously. This includes giving each team the freedom to choose which toolsets to be used for the development of this particular microservice. Such freedom helps developers to choose the most suitable tools based on the needs of each task. </w:t>
      </w:r>
    </w:p>
    <w:p w:rsidR="00D73989" w:rsidRPr="00D73989" w:rsidRDefault="00D73989" w:rsidP="00D73989">
      <w:pPr>
        <w:pStyle w:val="NormalText"/>
        <w:rPr>
          <w:lang w:val="en-GB"/>
        </w:rPr>
      </w:pPr>
      <w:r w:rsidRPr="00D73989">
        <w:rPr>
          <w:lang w:val="en-GB"/>
        </w:rPr>
        <w:t>This also applies to the micro frontends. Each micro frontend should be developed as an independent app. As a result, small teams of developers can be assigned small tasks instead of bigger teams. Which could lead into a faster development cycle for each app. While developers are free to choose the right tools for each task.</w:t>
      </w:r>
    </w:p>
    <w:p w:rsidR="00D73989" w:rsidRPr="00D73989" w:rsidRDefault="00D73989" w:rsidP="00D73989">
      <w:pPr>
        <w:pStyle w:val="NormalText"/>
        <w:rPr>
          <w:b/>
          <w:bCs/>
          <w:lang w:val="en-GB"/>
        </w:rPr>
      </w:pPr>
      <w:r w:rsidRPr="00D73989">
        <w:rPr>
          <w:b/>
          <w:bCs/>
          <w:lang w:val="en-GB"/>
        </w:rPr>
        <w:t>Has an Interface</w:t>
      </w:r>
    </w:p>
    <w:p w:rsidR="00D73989" w:rsidRPr="00D73989" w:rsidRDefault="00D73989" w:rsidP="00D73989">
      <w:pPr>
        <w:pStyle w:val="NormalText"/>
        <w:rPr>
          <w:lang w:val="en-GB"/>
        </w:rPr>
      </w:pPr>
      <w:r w:rsidRPr="00D73989">
        <w:rPr>
          <w:lang w:val="en-GB"/>
        </w:rPr>
        <w:t xml:space="preserve">Since the application consists of many small independent parts that work together. This means that each part of the system should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rsidR="00D73989" w:rsidRPr="00D73989" w:rsidRDefault="00D73989" w:rsidP="00D73989">
      <w:pPr>
        <w:pStyle w:val="NormalText"/>
        <w:rPr>
          <w:lang w:val="en-GB"/>
        </w:rPr>
      </w:pPr>
      <w:r w:rsidRPr="00D73989">
        <w:rPr>
          <w:lang w:val="en-GB"/>
        </w:rPr>
        <w:t>Furthermore, having each microservice offering an API will help to make the system adheres more to the principles of microservices. Hence allowing each microservice to be updated or changed without affecting the rest of the system as long as it keeps respecting the same style of the old API.</w:t>
      </w:r>
    </w:p>
    <w:p w:rsidR="00D73989" w:rsidRPr="00D73989" w:rsidRDefault="00D73989" w:rsidP="00D73989">
      <w:pPr>
        <w:pStyle w:val="NormalText"/>
        <w:rPr>
          <w:b/>
          <w:bCs/>
          <w:lang w:val="en-GB"/>
        </w:rPr>
      </w:pPr>
      <w:r w:rsidRPr="00D73989">
        <w:rPr>
          <w:b/>
          <w:bCs/>
          <w:lang w:val="en-GB"/>
        </w:rPr>
        <w:t xml:space="preserve">Replicable </w:t>
      </w:r>
    </w:p>
    <w:p w:rsidR="00D73989" w:rsidRPr="00D73989" w:rsidRDefault="00D73989" w:rsidP="00D73989">
      <w:pPr>
        <w:pStyle w:val="NormalText"/>
        <w:rPr>
          <w:lang w:val="en-GB"/>
        </w:rPr>
      </w:pPr>
      <w:r w:rsidRPr="00D73989">
        <w:rPr>
          <w:lang w:val="en-GB"/>
        </w:rPr>
        <w:t xml:space="preserve">When many modifications are required for one or more microservices, sometimes a redesign of the microservices or replacing them with new ones could be a better solution. The overall application must be designed in a way that gives developers the freedom to make changes for microservices. Each microservice must be developed in a way that makes replacing it with a new microservice a possibility anytime there is a need for such </w:t>
      </w:r>
      <w:r w:rsidRPr="00D73989">
        <w:rPr>
          <w:lang w:val="en-GB"/>
        </w:rPr>
        <w:lastRenderedPageBreak/>
        <w:t xml:space="preserve">change. Furthermore, replacing one microservice with another microservice should be a seamless process where other microservices keep doing their usual routine when interacting with the new microservice. </w:t>
      </w:r>
    </w:p>
    <w:p w:rsidR="00D73989" w:rsidRPr="00D73989" w:rsidRDefault="00D73989" w:rsidP="00D73989">
      <w:pPr>
        <w:pStyle w:val="NormalText"/>
        <w:rPr>
          <w:b/>
          <w:bCs/>
          <w:lang w:val="en-GB"/>
        </w:rPr>
      </w:pPr>
      <w:r w:rsidRPr="00D73989">
        <w:rPr>
          <w:b/>
          <w:bCs/>
          <w:lang w:val="en-GB"/>
        </w:rPr>
        <w:t>Respect Interface</w:t>
      </w:r>
    </w:p>
    <w:p w:rsidR="00D73989" w:rsidRPr="00D73989" w:rsidRDefault="00D73989" w:rsidP="00D73989">
      <w:pPr>
        <w:pStyle w:val="NormalText"/>
        <w:rPr>
          <w:lang w:val="en-GB"/>
        </w:rPr>
      </w:pPr>
      <w:r w:rsidRPr="00D73989">
        <w:rPr>
          <w:lang w:val="en-GB"/>
        </w:rPr>
        <w:t xml:space="preserve">This requirement results from respecting the requirement of having each microservice as a replaceable entity. Since microservices only method of communication is through API then developers of the system should strive to keep each interface unchanged. After each update to the microservice or even after completely replacing an old microservice with a new one, the rest of the microservices should not be affected by changes concerning other microservices. When developers keep respecting the interface style of older or unmodified microservices then other microservices don’t have to change the way they make calls to those microservices. Hence, the application will keep functioning no matter what changes are made to the internals of each microservice. </w:t>
      </w:r>
    </w:p>
    <w:p w:rsidR="00D73989" w:rsidRPr="00D73989" w:rsidRDefault="00D73989" w:rsidP="00D73989">
      <w:pPr>
        <w:pStyle w:val="NormalText"/>
        <w:rPr>
          <w:lang w:val="en-GB"/>
        </w:rPr>
      </w:pPr>
      <w:r w:rsidRPr="00D73989">
        <w:rPr>
          <w:lang w:val="en-GB"/>
        </w:rPr>
        <w:t>In case a change of the interface is absolutely necessary, the influence of such change must be kept minimal [30].</w:t>
      </w:r>
    </w:p>
    <w:p w:rsidR="00D73989" w:rsidRPr="00D73989" w:rsidRDefault="00D73989" w:rsidP="00D73989">
      <w:pPr>
        <w:pStyle w:val="NormalText"/>
        <w:rPr>
          <w:b/>
          <w:bCs/>
          <w:lang w:val="en-GB"/>
        </w:rPr>
      </w:pPr>
      <w:r w:rsidRPr="00D73989">
        <w:rPr>
          <w:b/>
          <w:bCs/>
          <w:lang w:val="en-GB"/>
        </w:rPr>
        <w:t>Reusable</w:t>
      </w:r>
    </w:p>
    <w:p w:rsidR="00D73989" w:rsidRPr="00D73989" w:rsidRDefault="00D73989" w:rsidP="00D73989">
      <w:pPr>
        <w:pStyle w:val="NormalText"/>
        <w:rPr>
          <w:lang w:val="en-GB"/>
        </w:rPr>
      </w:pPr>
      <w:r w:rsidRPr="00D73989">
        <w:rPr>
          <w:lang w:val="en-GB"/>
        </w:rPr>
        <w:t xml:space="preserve">Each microservice should be designed to be as reusable as possible. Since each microservice is designed to handle one task in the application. And when the same task is needed in another application then reusing the microservice that handles this task in the second application should be possible [5]. </w:t>
      </w:r>
    </w:p>
    <w:p w:rsidR="00D73989" w:rsidRPr="00D73989" w:rsidRDefault="00D73989" w:rsidP="00D73989">
      <w:pPr>
        <w:pStyle w:val="NormalText"/>
        <w:rPr>
          <w:lang w:val="en-GB"/>
        </w:rPr>
      </w:pPr>
      <w:r w:rsidRPr="00D73989">
        <w:rPr>
          <w:lang w:val="en-GB"/>
        </w:rPr>
        <w:t xml:space="preserve">Respecting this requirement leads to saving valuable resources such as time, money and efforts. While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As a </w:t>
      </w:r>
      <w:proofErr w:type="gramStart"/>
      <w:r w:rsidRPr="00D73989">
        <w:rPr>
          <w:lang w:val="en-GB"/>
        </w:rPr>
        <w:t>result</w:t>
      </w:r>
      <w:proofErr w:type="gramEnd"/>
      <w:r w:rsidRPr="00D73989">
        <w:rPr>
          <w:lang w:val="en-GB"/>
        </w:rPr>
        <w:t xml:space="preserve"> designing each microservice with </w:t>
      </w:r>
      <w:r w:rsidR="0022618C" w:rsidRPr="00D73989">
        <w:rPr>
          <w:lang w:val="en-GB"/>
        </w:rPr>
        <w:t>reusability</w:t>
      </w:r>
      <w:r w:rsidRPr="00D73989">
        <w:rPr>
          <w:lang w:val="en-GB"/>
        </w:rPr>
        <w:t xml:space="preserve"> in mind helps in keeping the system more loosely-coupled where such microservices will not be dependent on other parts of the application.</w:t>
      </w:r>
    </w:p>
    <w:p w:rsidR="00D73989" w:rsidRDefault="00D73989" w:rsidP="00D73989">
      <w:pPr>
        <w:pStyle w:val="NormalText"/>
        <w:rPr>
          <w:lang w:val="en-GB"/>
        </w:rPr>
      </w:pPr>
      <w:r w:rsidRPr="00D73989">
        <w:rPr>
          <w:lang w:val="en-GB"/>
        </w:rPr>
        <w:t xml:space="preserve">Each micro frontend is an independent small application. hence, reusing micro frontends in different applications is possible. Developers should implement their micro frontend </w:t>
      </w:r>
      <w:r w:rsidRPr="00D73989">
        <w:rPr>
          <w:lang w:val="en-GB"/>
        </w:rPr>
        <w:lastRenderedPageBreak/>
        <w:t>as reusable entities. Sometimes, few modifications to the styling are required to make the micro frontend more suitable with its new application</w:t>
      </w:r>
      <w:r>
        <w:rPr>
          <w:lang w:val="en-GB"/>
        </w:rPr>
        <w:t>.</w:t>
      </w:r>
    </w:p>
    <w:p w:rsidR="002D6B07" w:rsidRPr="002D6B07" w:rsidRDefault="002D6B07" w:rsidP="002D6B07">
      <w:pPr>
        <w:pStyle w:val="Heading3"/>
        <w:numPr>
          <w:ilvl w:val="2"/>
          <w:numId w:val="1"/>
        </w:numPr>
        <w:rPr>
          <w:lang w:val="en-GB"/>
        </w:rPr>
      </w:pPr>
      <w:bookmarkStart w:id="14" w:name="_Toc534052703"/>
      <w:bookmarkStart w:id="15" w:name="_Toc535174846"/>
      <w:bookmarkStart w:id="16" w:name="_Toc536558551"/>
      <w:r w:rsidRPr="002D6B07">
        <w:rPr>
          <w:lang w:val="en-GB"/>
        </w:rPr>
        <w:t>Requirements of Content trust</w:t>
      </w:r>
      <w:bookmarkEnd w:id="14"/>
      <w:bookmarkEnd w:id="15"/>
      <w:bookmarkEnd w:id="16"/>
      <w:r w:rsidRPr="002D6B07">
        <w:rPr>
          <w:lang w:val="en-GB"/>
        </w:rPr>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2D6B07" w:rsidP="002D6B07">
      <w:pPr>
        <w:pStyle w:val="NormalText"/>
        <w:rPr>
          <w:lang w:val="en-GB"/>
        </w:rPr>
      </w:pPr>
      <w:r w:rsidRPr="002D6B07">
        <w:rPr>
          <w:lang w:val="en-GB"/>
        </w:rPr>
        <w:t>Those measures differ in how hard it is to obtain the needed information. In order for microservices to be able to evaluate the content trust of one another, each microservice should be able to assess the following:</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2D6B07">
      <w:pPr>
        <w:pStyle w:val="NormalText"/>
        <w:rPr>
          <w:lang w:val="en-GB"/>
        </w:rPr>
      </w:pPr>
      <w:r w:rsidRPr="002D6B07">
        <w:rPr>
          <w:lang w:val="en-GB"/>
        </w:rPr>
        <w:lastRenderedPageBreak/>
        <w:t xml:space="preserve">Content trust requirements of microservices are a combination of policy-based trust and reputation-based trust. Microservices have to make a decision of trusting other microservices based on evaluating several </w:t>
      </w:r>
      <w:r w:rsidR="0084389F" w:rsidRPr="002D6B07">
        <w:rPr>
          <w:lang w:val="en-GB"/>
        </w:rPr>
        <w:t>factors.</w:t>
      </w:r>
      <w:r w:rsidRPr="002D6B07">
        <w:rPr>
          <w:lang w:val="en-GB"/>
        </w:rPr>
        <w:t xml:space="preserve"> There is a big margin of flexibility. Developers could implement a content trust mechanism based on their specific needs for a certain application</w:t>
      </w:r>
      <w:r>
        <w:rPr>
          <w:lang w:val="en-GB"/>
        </w:rPr>
        <w:t>.</w:t>
      </w:r>
    </w:p>
    <w:p w:rsidR="0073632A" w:rsidRPr="0073632A" w:rsidRDefault="0073632A" w:rsidP="0073632A">
      <w:pPr>
        <w:rPr>
          <w:b/>
          <w:bCs/>
          <w:szCs w:val="16"/>
          <w:lang w:val="en-GB"/>
        </w:rPr>
      </w:pPr>
      <w:r w:rsidRPr="0073632A">
        <w:rPr>
          <w:b/>
          <w:bCs/>
          <w:szCs w:val="16"/>
          <w:lang w:val="en-GB"/>
        </w:rPr>
        <w:t xml:space="preserve">The identity of a microservice </w:t>
      </w:r>
    </w:p>
    <w:p w:rsidR="0073632A" w:rsidRPr="0073632A" w:rsidRDefault="0073632A" w:rsidP="0073632A">
      <w:pPr>
        <w:rPr>
          <w:szCs w:val="16"/>
          <w:lang w:val="en-GB"/>
        </w:rPr>
      </w:pPr>
      <w:r w:rsidRPr="0073632A">
        <w:rPr>
          <w:szCs w:val="16"/>
          <w:lang w:val="en-GB"/>
        </w:rPr>
        <w:t xml:space="preserve">When an application starts using third-party microservices then there should be a need for verifying the identity of microservices. A system must be in place to help microservices verify each other and make sure that each microservice is what it claims to be.  </w:t>
      </w:r>
    </w:p>
    <w:p w:rsidR="0073632A" w:rsidRPr="0073632A" w:rsidRDefault="0073632A" w:rsidP="0073632A">
      <w:pPr>
        <w:rPr>
          <w:szCs w:val="16"/>
          <w:lang w:val="en-GB"/>
        </w:rPr>
      </w:pPr>
      <w:r w:rsidRPr="0073632A">
        <w:rPr>
          <w:szCs w:val="16"/>
          <w:lang w:val="en-GB"/>
        </w:rPr>
        <w:t xml:space="preserve">A verification mechanism is implemented as a part of the content trust implementation. Each microservice must have the chance to verify the identity of any calling microservices. This verification helps in identifying each microservice and thus it helps microservice when evaluating the trust of each other.  </w:t>
      </w:r>
    </w:p>
    <w:p w:rsidR="0073632A" w:rsidRPr="0073632A" w:rsidRDefault="0073632A" w:rsidP="0073632A">
      <w:pPr>
        <w:rPr>
          <w:b/>
          <w:bCs/>
          <w:szCs w:val="16"/>
          <w:lang w:val="en-GB"/>
        </w:rPr>
      </w:pPr>
      <w:r w:rsidRPr="0073632A">
        <w:rPr>
          <w:b/>
          <w:bCs/>
          <w:szCs w:val="16"/>
          <w:lang w:val="en-GB"/>
        </w:rPr>
        <w:t xml:space="preserve">Service sensitivity </w:t>
      </w:r>
    </w:p>
    <w:p w:rsidR="0073632A" w:rsidRPr="0073632A" w:rsidRDefault="0073632A" w:rsidP="0073632A">
      <w:pPr>
        <w:rPr>
          <w:szCs w:val="16"/>
          <w:lang w:val="en-GB"/>
        </w:rPr>
      </w:pPr>
      <w:r w:rsidRPr="0073632A">
        <w:rPr>
          <w:szCs w:val="16"/>
          <w:lang w:val="en-GB"/>
        </w:rPr>
        <w:t xml:space="preserve">The services provided by the different microservice will vary in nature. Hence the implementation of content trust should help microservices to know how sensitive the service of each microservice that makes a request to another microservice. Some services will offer simple service, while others will offer sensitive services. For example, some services could offer routing to help the user navigate from one page to another. while, other microservices would offer a login service to the user. The later service has a higher sensitivity than the other. </w:t>
      </w:r>
    </w:p>
    <w:p w:rsidR="0073632A" w:rsidRPr="0073632A" w:rsidRDefault="0073632A" w:rsidP="0073632A">
      <w:pPr>
        <w:rPr>
          <w:szCs w:val="16"/>
          <w:lang w:val="en-GB"/>
        </w:rPr>
      </w:pPr>
      <w:r w:rsidRPr="0073632A">
        <w:rPr>
          <w:szCs w:val="16"/>
          <w:lang w:val="en-GB"/>
        </w:rPr>
        <w:t xml:space="preserve">Microservices should be able to know how sensitive the service they are interacting with. This knowledge will help microservices to be </w:t>
      </w:r>
      <w:proofErr w:type="gramStart"/>
      <w:r w:rsidRPr="0073632A">
        <w:rPr>
          <w:szCs w:val="16"/>
          <w:lang w:val="en-GB"/>
        </w:rPr>
        <w:t>more strict</w:t>
      </w:r>
      <w:proofErr w:type="gramEnd"/>
      <w:r w:rsidRPr="0073632A">
        <w:rPr>
          <w:szCs w:val="16"/>
          <w:lang w:val="en-GB"/>
        </w:rPr>
        <w:t xml:space="preserve"> and demand a high level of trust when dealing with other microservices that handle important data. On the other hand, such knowledge will help microservices to be more tolerant in trusting other microservices that don’t have high trust but also don’t deal with important or sensitive data.</w:t>
      </w:r>
    </w:p>
    <w:p w:rsidR="0073632A" w:rsidRPr="0073632A" w:rsidRDefault="0073632A" w:rsidP="0073632A">
      <w:pPr>
        <w:rPr>
          <w:b/>
          <w:bCs/>
          <w:szCs w:val="16"/>
          <w:lang w:val="en-GB"/>
        </w:rPr>
      </w:pPr>
      <w:r w:rsidRPr="0073632A">
        <w:rPr>
          <w:b/>
          <w:bCs/>
          <w:szCs w:val="16"/>
          <w:lang w:val="en-GB"/>
        </w:rPr>
        <w:t>Number of interacting services</w:t>
      </w:r>
    </w:p>
    <w:p w:rsidR="0073632A" w:rsidRPr="0073632A" w:rsidRDefault="0073632A" w:rsidP="0073632A">
      <w:pPr>
        <w:rPr>
          <w:szCs w:val="16"/>
          <w:lang w:val="en-GB"/>
        </w:rPr>
      </w:pPr>
      <w:r w:rsidRPr="0073632A">
        <w:rPr>
          <w:szCs w:val="16"/>
          <w:lang w:val="en-GB"/>
        </w:rPr>
        <w:t>Each microservice should be able to know the following information about any microservice:</w:t>
      </w:r>
    </w:p>
    <w:p w:rsidR="0073632A" w:rsidRPr="0073632A" w:rsidRDefault="0073632A" w:rsidP="00363492">
      <w:pPr>
        <w:pStyle w:val="bulletedList"/>
        <w:numPr>
          <w:ilvl w:val="0"/>
          <w:numId w:val="6"/>
        </w:numPr>
        <w:ind w:left="1139" w:hanging="357"/>
        <w:rPr>
          <w:lang w:val="en-GB"/>
        </w:rPr>
      </w:pPr>
      <w:r w:rsidRPr="0073632A">
        <w:rPr>
          <w:lang w:val="en-GB"/>
        </w:rPr>
        <w:lastRenderedPageBreak/>
        <w:t>Number of requests made to a specific microservice by other microservices</w:t>
      </w:r>
    </w:p>
    <w:p w:rsidR="0073632A" w:rsidRPr="0073632A" w:rsidRDefault="0073632A" w:rsidP="00363492">
      <w:pPr>
        <w:pStyle w:val="bulletedList"/>
        <w:numPr>
          <w:ilvl w:val="0"/>
          <w:numId w:val="6"/>
        </w:numPr>
        <w:ind w:left="1139" w:hanging="357"/>
        <w:rPr>
          <w:lang w:val="en-GB"/>
        </w:rPr>
      </w:pPr>
      <w:r w:rsidRPr="0073632A">
        <w:rPr>
          <w:lang w:val="en-GB"/>
        </w:rPr>
        <w:t xml:space="preserve">Number of microservices that trusted a certain microservice enough to exchange data and handle a request successfully. </w:t>
      </w:r>
    </w:p>
    <w:p w:rsidR="0073632A" w:rsidRPr="0073632A" w:rsidRDefault="0073632A" w:rsidP="00363492">
      <w:pPr>
        <w:pStyle w:val="bulletedList"/>
        <w:numPr>
          <w:ilvl w:val="0"/>
          <w:numId w:val="6"/>
        </w:numPr>
        <w:ind w:left="1139" w:hanging="357"/>
        <w:rPr>
          <w:lang w:val="en-GB"/>
        </w:rPr>
      </w:pPr>
      <w:r w:rsidRPr="0073632A">
        <w:rPr>
          <w:lang w:val="en-GB"/>
        </w:rPr>
        <w:t>Number of microservices that didn’t trust a certain microservice enough, and denied its requests.</w:t>
      </w:r>
    </w:p>
    <w:p w:rsidR="0073632A" w:rsidRPr="0073632A" w:rsidRDefault="0073632A" w:rsidP="0073632A">
      <w:pPr>
        <w:rPr>
          <w:szCs w:val="16"/>
          <w:lang w:val="en-GB"/>
        </w:rPr>
      </w:pPr>
      <w:r w:rsidRPr="0073632A">
        <w:rPr>
          <w:szCs w:val="16"/>
          <w:lang w:val="en-GB"/>
        </w:rPr>
        <w:t>All this information will help microservice when deciding to trust another microservice or not. Basically, a big number of successful interactions between any microservice and other microservice could play a role in increasing the trust in this microservice. On the other side, when there is a record of big number of denied requests from one microservice to other microservices then the trust of this microservice could be affected negatively.</w:t>
      </w:r>
    </w:p>
    <w:p w:rsidR="0073632A" w:rsidRPr="0073632A" w:rsidRDefault="0073632A" w:rsidP="0073632A">
      <w:pPr>
        <w:rPr>
          <w:b/>
          <w:bCs/>
          <w:szCs w:val="16"/>
          <w:lang w:val="en-GB"/>
        </w:rPr>
      </w:pPr>
      <w:r w:rsidRPr="0073632A">
        <w:rPr>
          <w:b/>
          <w:bCs/>
          <w:szCs w:val="16"/>
          <w:lang w:val="en-GB"/>
        </w:rPr>
        <w:t>Evaluation by other microservices</w:t>
      </w:r>
    </w:p>
    <w:p w:rsidR="0073632A" w:rsidRPr="0073632A" w:rsidRDefault="0073632A" w:rsidP="0073632A">
      <w:pPr>
        <w:rPr>
          <w:szCs w:val="16"/>
          <w:lang w:val="en-GB"/>
        </w:rPr>
      </w:pPr>
      <w:r w:rsidRPr="0073632A">
        <w:rPr>
          <w:szCs w:val="16"/>
          <w:lang w:val="en-GB"/>
        </w:rPr>
        <w:t>When a request is made from one microservice to another, both microservices should be able read the evaluation of trust given to each one of them by other microservices. This evaluation represents how much microservices trusted each one of the two involved microservices in their last interaction.</w:t>
      </w:r>
    </w:p>
    <w:p w:rsidR="0073632A" w:rsidRPr="0073632A" w:rsidRDefault="0073632A" w:rsidP="0073632A">
      <w:pPr>
        <w:rPr>
          <w:szCs w:val="16"/>
          <w:lang w:val="en-GB"/>
        </w:rPr>
      </w:pPr>
      <w:r w:rsidRPr="0073632A">
        <w:rPr>
          <w:szCs w:val="16"/>
          <w:lang w:val="en-GB"/>
        </w:rPr>
        <w:t>Such information helps the two involved microservices to evaluate their mutual trust. A good evaluation given to one microservice by other microservices will help in increasing the trust in this specific microservice, at this specific time. While, a negative evaluation by other microservices will harm the trust in this specific microservice at this specific time.</w:t>
      </w:r>
    </w:p>
    <w:p w:rsidR="0073632A" w:rsidRPr="0073632A" w:rsidRDefault="0073632A" w:rsidP="0073632A">
      <w:pPr>
        <w:rPr>
          <w:b/>
          <w:bCs/>
          <w:szCs w:val="16"/>
          <w:lang w:val="en-GB"/>
        </w:rPr>
      </w:pPr>
      <w:r w:rsidRPr="0073632A">
        <w:rPr>
          <w:b/>
          <w:bCs/>
          <w:szCs w:val="16"/>
          <w:lang w:val="en-GB"/>
        </w:rPr>
        <w:t xml:space="preserve">Age of the microservice </w:t>
      </w:r>
    </w:p>
    <w:p w:rsidR="0073632A" w:rsidRPr="0073632A" w:rsidRDefault="0073632A" w:rsidP="0073632A">
      <w:pPr>
        <w:rPr>
          <w:szCs w:val="16"/>
          <w:lang w:val="en-GB"/>
        </w:rPr>
      </w:pPr>
      <w:r w:rsidRPr="0073632A">
        <w:rPr>
          <w:szCs w:val="16"/>
          <w:lang w:val="en-GB"/>
        </w:rPr>
        <w:t xml:space="preserve">Microservice in the system might have different operation age, this difference come from the nature of the architecture of microservices itself. Microservices could be added gradually to the system. Hence some will be added in the early stages while other will be added at a later stage. Moreover, some microservices will be replaced by new microservices. And some new microservices will also be added to </w:t>
      </w:r>
      <w:proofErr w:type="spellStart"/>
      <w:r w:rsidRPr="0073632A">
        <w:rPr>
          <w:szCs w:val="16"/>
          <w:lang w:val="en-GB"/>
        </w:rPr>
        <w:t>fulfill</w:t>
      </w:r>
      <w:proofErr w:type="spellEnd"/>
      <w:r w:rsidRPr="0073632A">
        <w:rPr>
          <w:szCs w:val="16"/>
          <w:lang w:val="en-GB"/>
        </w:rPr>
        <w:t xml:space="preserve"> new requirements or fix a newly discovered bug. When making requests from one microservice to another, both microservices should be able to read the age of one another.</w:t>
      </w:r>
    </w:p>
    <w:p w:rsidR="0073632A" w:rsidRPr="0073632A" w:rsidRDefault="0073632A" w:rsidP="0073632A">
      <w:pPr>
        <w:rPr>
          <w:szCs w:val="16"/>
          <w:lang w:val="en-GB"/>
        </w:rPr>
      </w:pPr>
      <w:r w:rsidRPr="0073632A">
        <w:rPr>
          <w:szCs w:val="16"/>
          <w:lang w:val="en-GB"/>
        </w:rPr>
        <w:lastRenderedPageBreak/>
        <w:t>The age of microservices can play different roles depending on what the designers want. Some could consider the older a microservice is, the better, where the longer a microservice is operating the more trusted by the developers where it didn’t need to be replaced. On the other hand, some could consider the older a microservice is, the worse. Where newer microservice are more up-to-date and could be using better technologies.</w:t>
      </w:r>
    </w:p>
    <w:p w:rsidR="0073632A" w:rsidRPr="0073632A" w:rsidRDefault="0073632A" w:rsidP="0073632A">
      <w:pPr>
        <w:rPr>
          <w:b/>
          <w:bCs/>
          <w:szCs w:val="16"/>
          <w:lang w:val="en-GB"/>
        </w:rPr>
      </w:pPr>
      <w:r w:rsidRPr="0073632A">
        <w:rPr>
          <w:b/>
          <w:bCs/>
          <w:szCs w:val="16"/>
          <w:lang w:val="en-GB"/>
        </w:rPr>
        <w:t>Last successful activity</w:t>
      </w:r>
    </w:p>
    <w:p w:rsidR="0073632A" w:rsidRPr="0073632A" w:rsidRDefault="0073632A" w:rsidP="0073632A">
      <w:pPr>
        <w:rPr>
          <w:szCs w:val="16"/>
          <w:lang w:val="en-GB"/>
        </w:rPr>
      </w:pPr>
      <w:r w:rsidRPr="0073632A">
        <w:rPr>
          <w:szCs w:val="16"/>
          <w:lang w:val="en-GB"/>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lang w:val="en-GB"/>
        </w:rPr>
      </w:pPr>
      <w:r w:rsidRPr="0073632A">
        <w:rPr>
          <w:b/>
          <w:bCs/>
          <w:szCs w:val="16"/>
          <w:lang w:val="en-GB"/>
        </w:rPr>
        <w:t>Deception</w:t>
      </w:r>
    </w:p>
    <w:p w:rsidR="0073632A" w:rsidRPr="0073632A" w:rsidRDefault="0073632A" w:rsidP="0073632A">
      <w:pPr>
        <w:rPr>
          <w:szCs w:val="16"/>
          <w:lang w:val="en-GB"/>
        </w:rPr>
      </w:pPr>
      <w:r w:rsidRPr="0073632A">
        <w:rPr>
          <w:szCs w:val="16"/>
          <w:lang w:val="en-GB"/>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7" w:name="_Toc536558552"/>
      <w:r>
        <w:t>Requirements of Developers and Users</w:t>
      </w:r>
      <w:bookmarkEnd w:id="17"/>
    </w:p>
    <w:p w:rsidR="002F6A37" w:rsidRPr="002F6A37" w:rsidRDefault="002F6A37" w:rsidP="002F6A37">
      <w:pPr>
        <w:rPr>
          <w:szCs w:val="16"/>
          <w:lang w:val="en-GB"/>
        </w:rPr>
      </w:pPr>
      <w:r w:rsidRPr="002F6A37">
        <w:rPr>
          <w:szCs w:val="16"/>
          <w:lang w:val="en-GB"/>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2F6A37" w:rsidP="002F6A37">
      <w:pPr>
        <w:rPr>
          <w:szCs w:val="16"/>
          <w:lang w:val="en-GB"/>
        </w:rPr>
      </w:pPr>
      <w:r w:rsidRPr="002F6A37">
        <w:rPr>
          <w:szCs w:val="16"/>
          <w:lang w:val="en-GB"/>
        </w:rPr>
        <w:t xml:space="preserve">When having all the microservices as an internal product, something developed by the same company, then trusting microservice is not as important. The reason for this is that when developers develop a microservice they’ll be able to trust it directly. They will be </w:t>
      </w:r>
      <w:r w:rsidRPr="002F6A37">
        <w:rPr>
          <w:szCs w:val="16"/>
          <w:lang w:val="en-GB"/>
        </w:rPr>
        <w:lastRenderedPageBreak/>
        <w:t>sure that no hidden intentions are implemented or any harmful script is intentionally in place.  Furthermore, some concerns should be taken into consideration if in the future some microservices will be introduced from a third-party.</w:t>
      </w:r>
    </w:p>
    <w:p w:rsidR="002F6A37" w:rsidRPr="002F6A37" w:rsidRDefault="002F6A37" w:rsidP="002F6A37">
      <w:pPr>
        <w:rPr>
          <w:szCs w:val="16"/>
          <w:lang w:val="en-GB"/>
        </w:rPr>
      </w:pPr>
      <w:r w:rsidRPr="002F6A37">
        <w:rPr>
          <w:szCs w:val="16"/>
          <w:lang w:val="en-GB"/>
        </w:rPr>
        <w:t>On the other hand, when some microservices are developed by a third-party, then developers must make sure that microservices of both sides will be able to communicate with each other to evaluate and build their trust. Developers should be able to adapt any third-party microservices. In such a way that makes it able to provide the requested information. Such information as identity verification, age of operation, the type of service provided, and so on. This information will help microservices to make a decision of whether they should trust a certain microservice or not. Failing to do so while having a content trust implementation could create many problems.</w:t>
      </w:r>
    </w:p>
    <w:p w:rsidR="002F6A37" w:rsidRPr="0073632A" w:rsidRDefault="00C21960" w:rsidP="002F6A37">
      <w:pPr>
        <w:pStyle w:val="NormalText"/>
        <w:rPr>
          <w:lang w:val="en-GB"/>
        </w:rPr>
      </w:pPr>
      <w:r>
        <w:rPr>
          <w:lang w:val="en-GB"/>
        </w:rPr>
        <w:t>Furthermore</w:t>
      </w:r>
      <w:r w:rsidR="002F6A37" w:rsidRPr="002F6A37">
        <w:rPr>
          <w:lang w:val="en-GB"/>
        </w:rPr>
        <w:t>, content trust requirements for the end-users of the application are outside the scope of this thesis, since the focus is on content trust between microservices. Hence content trust requirements for the end-users of a web application will not be discussed.</w:t>
      </w:r>
    </w:p>
    <w:p w:rsidR="00D1565A" w:rsidRPr="00BC1573" w:rsidRDefault="003E415A" w:rsidP="009F5C75">
      <w:pPr>
        <w:pStyle w:val="Heading2"/>
        <w:numPr>
          <w:ilvl w:val="1"/>
          <w:numId w:val="1"/>
        </w:numPr>
        <w:rPr>
          <w:lang w:val="en-GB"/>
        </w:rPr>
      </w:pPr>
      <w:bookmarkStart w:id="18" w:name="_Toc536558553"/>
      <w:r>
        <w:rPr>
          <w:lang w:val="en-GB"/>
        </w:rPr>
        <w:t>Literature Review</w:t>
      </w:r>
      <w:bookmarkEnd w:id="18"/>
    </w:p>
    <w:p w:rsidR="002F6A37" w:rsidRPr="002F6A37" w:rsidRDefault="002F6A37" w:rsidP="002F6A37">
      <w:pPr>
        <w:rPr>
          <w:szCs w:val="16"/>
          <w:lang w:val="en-GB"/>
        </w:rPr>
      </w:pPr>
      <w:r w:rsidRPr="002F6A37">
        <w:rPr>
          <w:szCs w:val="16"/>
          <w:lang w:val="en-GB"/>
        </w:rPr>
        <w:t>This section presents a literature review for microservices as well as trust in computer system.</w:t>
      </w:r>
    </w:p>
    <w:p w:rsidR="002F6A37" w:rsidRDefault="002F6A37" w:rsidP="009F5C75">
      <w:pPr>
        <w:pStyle w:val="Heading3"/>
        <w:numPr>
          <w:ilvl w:val="2"/>
          <w:numId w:val="1"/>
        </w:numPr>
      </w:pPr>
      <w:bookmarkStart w:id="19" w:name="_Toc536558554"/>
      <w:r>
        <w:t>Microservices and Micro frontends literature review</w:t>
      </w:r>
      <w:bookmarkEnd w:id="19"/>
    </w:p>
    <w:p w:rsidR="002F6A37" w:rsidRPr="002F6A37" w:rsidRDefault="002F6A37" w:rsidP="002F6A37">
      <w:pPr>
        <w:tabs>
          <w:tab w:val="left" w:pos="3290"/>
        </w:tabs>
        <w:rPr>
          <w:szCs w:val="16"/>
          <w:lang w:val="en-GB"/>
        </w:rPr>
      </w:pPr>
      <w:r w:rsidRPr="002F6A37">
        <w:rPr>
          <w:szCs w:val="16"/>
          <w:lang w:val="en-GB"/>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rsidR="002F6A37" w:rsidRPr="002F6A37" w:rsidRDefault="002F6A37" w:rsidP="003A584A">
      <w:pPr>
        <w:tabs>
          <w:tab w:val="left" w:pos="3290"/>
        </w:tabs>
        <w:rPr>
          <w:szCs w:val="16"/>
          <w:lang w:val="en-GB"/>
        </w:rPr>
      </w:pPr>
      <w:r w:rsidRPr="002F6A37">
        <w:rPr>
          <w:szCs w:val="16"/>
          <w:lang w:val="en-GB"/>
        </w:rPr>
        <w:t>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lang w:val="en-GB"/>
        </w:rPr>
        <w:t>esult in micro frontends. As ex</w:t>
      </w:r>
      <w:r w:rsidRPr="002F6A37">
        <w:rPr>
          <w:szCs w:val="16"/>
          <w:lang w:val="en-GB"/>
        </w:rPr>
        <w:t>plained in [4</w:t>
      </w:r>
      <w:r w:rsidR="003A584A">
        <w:rPr>
          <w:szCs w:val="16"/>
          <w:lang w:val="en-GB"/>
        </w:rPr>
        <w:t>2],</w:t>
      </w:r>
      <w:r w:rsidRPr="002F6A37">
        <w:rPr>
          <w:szCs w:val="16"/>
          <w:lang w:val="en-GB"/>
        </w:rPr>
        <w:t xml:space="preserve"> micro frontends are </w:t>
      </w:r>
      <w:r w:rsidR="003A584A">
        <w:rPr>
          <w:szCs w:val="16"/>
          <w:lang w:val="en-GB"/>
        </w:rPr>
        <w:t>independent components</w:t>
      </w:r>
      <w:r w:rsidRPr="002F6A37">
        <w:rPr>
          <w:szCs w:val="16"/>
          <w:lang w:val="en-GB"/>
        </w:rPr>
        <w:t xml:space="preserve">. It goes on to explain that the system can be split </w:t>
      </w:r>
      <w:r w:rsidRPr="002F6A37">
        <w:rPr>
          <w:szCs w:val="16"/>
          <w:lang w:val="en-GB"/>
        </w:rPr>
        <w:lastRenderedPageBreak/>
        <w:t>into parts and each part could have its micro frontend, a mic</w:t>
      </w:r>
      <w:r w:rsidR="003A584A">
        <w:rPr>
          <w:szCs w:val="16"/>
          <w:lang w:val="en-GB"/>
        </w:rPr>
        <w:t xml:space="preserve">roservice, and maybe a database. </w:t>
      </w:r>
      <w:r w:rsidRPr="002F6A37">
        <w:rPr>
          <w:szCs w:val="16"/>
          <w:lang w:val="en-GB"/>
        </w:rPr>
        <w:t xml:space="preserve">[42]. </w:t>
      </w:r>
    </w:p>
    <w:p w:rsidR="002F6A37" w:rsidRPr="002F6A37" w:rsidRDefault="003A584A" w:rsidP="003A584A">
      <w:pPr>
        <w:tabs>
          <w:tab w:val="left" w:pos="3290"/>
        </w:tabs>
        <w:rPr>
          <w:szCs w:val="16"/>
          <w:lang w:val="en-GB"/>
        </w:rPr>
      </w:pPr>
      <w:r>
        <w:rPr>
          <w:szCs w:val="16"/>
          <w:lang w:val="en-GB"/>
        </w:rPr>
        <w:t xml:space="preserve"> While [44] argues that </w:t>
      </w:r>
      <w:r w:rsidR="002F6A37" w:rsidRPr="002F6A37">
        <w:rPr>
          <w:szCs w:val="16"/>
          <w:lang w:val="en-GB"/>
        </w:rPr>
        <w:t xml:space="preserve">Instead of writing the application as a monolithic one, it can be divided into small parts. </w:t>
      </w:r>
      <w:r>
        <w:rPr>
          <w:szCs w:val="16"/>
          <w:lang w:val="en-GB"/>
        </w:rPr>
        <w:t>Moreover,</w:t>
      </w:r>
      <w:r w:rsidR="002F6A37" w:rsidRPr="002F6A37">
        <w:rPr>
          <w:szCs w:val="16"/>
          <w:lang w:val="en-GB"/>
        </w:rPr>
        <w:t xml:space="preserve"> [45] agrees with </w:t>
      </w:r>
      <w:r>
        <w:rPr>
          <w:szCs w:val="16"/>
          <w:lang w:val="en-GB"/>
        </w:rPr>
        <w:t xml:space="preserve">[42] </w:t>
      </w:r>
      <w:r w:rsidR="002F6A37" w:rsidRPr="002F6A37">
        <w:rPr>
          <w:szCs w:val="16"/>
          <w:lang w:val="en-GB"/>
        </w:rPr>
        <w:t xml:space="preserve">[43] where it mentions that, micro frontends </w:t>
      </w:r>
      <w:proofErr w:type="gramStart"/>
      <w:r w:rsidR="002F6A37" w:rsidRPr="002F6A37">
        <w:rPr>
          <w:szCs w:val="16"/>
          <w:lang w:val="en-GB"/>
        </w:rPr>
        <w:t>is</w:t>
      </w:r>
      <w:proofErr w:type="gramEnd"/>
      <w:r w:rsidR="002F6A37" w:rsidRPr="002F6A37">
        <w:rPr>
          <w:szCs w:val="16"/>
          <w:lang w:val="en-GB"/>
        </w:rPr>
        <w:t xml:space="preserve"> the concept of microservices applied to the frontend. F</w:t>
      </w:r>
      <w:r>
        <w:rPr>
          <w:szCs w:val="16"/>
          <w:lang w:val="en-GB"/>
        </w:rPr>
        <w:t>urthermore, [45] presents an im</w:t>
      </w:r>
      <w:r w:rsidR="002F6A37" w:rsidRPr="002F6A37">
        <w:rPr>
          <w:szCs w:val="16"/>
          <w:lang w:val="en-GB"/>
        </w:rPr>
        <w:t>portant feature of micro frontends which is developing each p</w:t>
      </w:r>
      <w:r>
        <w:rPr>
          <w:szCs w:val="16"/>
          <w:lang w:val="en-GB"/>
        </w:rPr>
        <w:t>art using the right technology, where developers can use different toolsets for different micro frontends depending on the need of each frontend.</w:t>
      </w:r>
    </w:p>
    <w:p w:rsidR="002F6A37" w:rsidRPr="002F6A37" w:rsidRDefault="002F6A37" w:rsidP="002F6A37">
      <w:pPr>
        <w:tabs>
          <w:tab w:val="left" w:pos="3290"/>
        </w:tabs>
        <w:rPr>
          <w:szCs w:val="16"/>
          <w:lang w:val="en-GB"/>
        </w:rPr>
      </w:pPr>
      <w:r w:rsidRPr="002F6A37">
        <w:rPr>
          <w:szCs w:val="16"/>
          <w:lang w:val="en-GB"/>
        </w:rPr>
        <w:t xml:space="preserve">On the other hand, microservices architecture as defined in </w:t>
      </w:r>
      <w:r w:rsidR="00705E36">
        <w:rPr>
          <w:szCs w:val="16"/>
          <w:lang w:val="en-GB"/>
        </w:rPr>
        <w:t>(</w:t>
      </w:r>
      <w:r w:rsidRPr="002F6A37">
        <w:rPr>
          <w:szCs w:val="16"/>
          <w:lang w:val="en-GB"/>
        </w:rPr>
        <w:t>[30]</w:t>
      </w:r>
      <w:r w:rsidR="00705E36">
        <w:rPr>
          <w:szCs w:val="16"/>
          <w:lang w:val="en-GB"/>
        </w:rPr>
        <w:t>, p. 4)</w:t>
      </w:r>
      <w:r w:rsidRPr="002F6A37">
        <w:rPr>
          <w:szCs w:val="16"/>
          <w:lang w:val="en-GB"/>
        </w:rPr>
        <w:t xml:space="preserve"> is a way to develop an application that’s composed of a group of small in</w:t>
      </w:r>
      <w:r w:rsidR="00705E36">
        <w:rPr>
          <w:szCs w:val="16"/>
          <w:lang w:val="en-GB"/>
        </w:rPr>
        <w:t>dependent services. Similar def</w:t>
      </w:r>
      <w:r w:rsidRPr="002F6A37">
        <w:rPr>
          <w:szCs w:val="16"/>
          <w:lang w:val="en-GB"/>
        </w:rPr>
        <w:t>inition is given in [33] where it says: “Microservices is an architecture style, in which large complex software applications are composed</w:t>
      </w:r>
      <w:r w:rsidR="00705E36">
        <w:rPr>
          <w:szCs w:val="16"/>
          <w:lang w:val="en-GB"/>
        </w:rPr>
        <w:t xml:space="preserve"> of one or more services”.  Fur</w:t>
      </w:r>
      <w:r w:rsidRPr="002F6A37">
        <w:rPr>
          <w:szCs w:val="16"/>
          <w:lang w:val="en-GB"/>
        </w:rPr>
        <w:t xml:space="preserve">thermore, microservices are also referred to as small independent services that work together [1]. The definition given in </w:t>
      </w:r>
      <w:r w:rsidR="00114B34">
        <w:rPr>
          <w:szCs w:val="16"/>
          <w:lang w:val="en-GB"/>
        </w:rPr>
        <w:t>(</w:t>
      </w:r>
      <w:r w:rsidRPr="002F6A37">
        <w:rPr>
          <w:szCs w:val="16"/>
          <w:lang w:val="en-GB"/>
        </w:rPr>
        <w:t>[5]</w:t>
      </w:r>
      <w:r w:rsidR="00114B34">
        <w:rPr>
          <w:szCs w:val="16"/>
          <w:lang w:val="en-GB"/>
        </w:rPr>
        <w:t>, p. 16)</w:t>
      </w:r>
      <w:r w:rsidRPr="002F6A37">
        <w:rPr>
          <w:szCs w:val="16"/>
          <w:lang w:val="en-GB"/>
        </w:rPr>
        <w:t xml:space="preserve"> also agrees </w:t>
      </w:r>
      <w:r w:rsidR="00705E36">
        <w:rPr>
          <w:szCs w:val="16"/>
          <w:lang w:val="en-GB"/>
        </w:rPr>
        <w:t>with the above mentioned defini</w:t>
      </w:r>
      <w:r w:rsidRPr="002F6A37">
        <w:rPr>
          <w:szCs w:val="16"/>
          <w:lang w:val="en-GB"/>
        </w:rPr>
        <w:t>tions, it states: “Microservices are relatively small, autonomous services that work collaboratively together”.  Writers in [32] go on explaining that microservices is a product of Service Oriented architecture (SOA). The same is also mentioned in [31]</w:t>
      </w:r>
    </w:p>
    <w:p w:rsidR="002F6A37" w:rsidRPr="002F6A37" w:rsidRDefault="002F6A37" w:rsidP="00A01741">
      <w:pPr>
        <w:tabs>
          <w:tab w:val="left" w:pos="3290"/>
        </w:tabs>
        <w:rPr>
          <w:szCs w:val="16"/>
          <w:lang w:val="en-GB"/>
        </w:rPr>
      </w:pPr>
      <w:r w:rsidRPr="002F6A37">
        <w:rPr>
          <w:szCs w:val="16"/>
          <w:lang w:val="en-GB"/>
        </w:rPr>
        <w:t xml:space="preserve">The size of each microservice has also gained </w:t>
      </w:r>
      <w:r w:rsidR="002C663E">
        <w:rPr>
          <w:szCs w:val="16"/>
          <w:lang w:val="en-GB"/>
        </w:rPr>
        <w:t>a considerable amount of</w:t>
      </w:r>
      <w:r w:rsidR="00A01741">
        <w:rPr>
          <w:szCs w:val="16"/>
          <w:lang w:val="en-GB"/>
        </w:rPr>
        <w:t xml:space="preserve"> attention when discussing mi</w:t>
      </w:r>
      <w:r w:rsidRPr="002F6A37">
        <w:rPr>
          <w:szCs w:val="16"/>
          <w:lang w:val="en-GB"/>
        </w:rPr>
        <w:t xml:space="preserve">croservices. </w:t>
      </w:r>
      <w:r w:rsidR="00A01741">
        <w:rPr>
          <w:szCs w:val="16"/>
          <w:lang w:val="en-GB"/>
        </w:rPr>
        <w:t xml:space="preserve">Each microservice should get as small as possible [1]. </w:t>
      </w:r>
      <w:r w:rsidRPr="002F6A37">
        <w:rPr>
          <w:szCs w:val="16"/>
          <w:lang w:val="en-GB"/>
        </w:rPr>
        <w:t>While [5] mentions that each microservice must</w:t>
      </w:r>
      <w:r w:rsidR="00A01741">
        <w:rPr>
          <w:szCs w:val="16"/>
          <w:lang w:val="en-GB"/>
        </w:rPr>
        <w:t xml:space="preserve"> implement only one business re</w:t>
      </w:r>
      <w:r w:rsidRPr="002F6A37">
        <w:rPr>
          <w:szCs w:val="16"/>
          <w:lang w:val="en-GB"/>
        </w:rPr>
        <w:t>quirement. And it’s been argued that no rules have been given to how small each service should be. [33] Also agrees with [5] where each microservice should try to represent one business functionality.</w:t>
      </w:r>
    </w:p>
    <w:p w:rsidR="002F6A37" w:rsidRPr="002F6A37" w:rsidRDefault="002F6A37" w:rsidP="0026302E">
      <w:pPr>
        <w:tabs>
          <w:tab w:val="left" w:pos="3290"/>
        </w:tabs>
        <w:rPr>
          <w:szCs w:val="16"/>
          <w:lang w:val="en-GB"/>
        </w:rPr>
      </w:pPr>
      <w:r w:rsidRPr="002F6A37">
        <w:rPr>
          <w:szCs w:val="16"/>
          <w:lang w:val="en-GB"/>
        </w:rPr>
        <w:t>Moreover</w:t>
      </w:r>
      <w:r w:rsidR="00DD0202">
        <w:rPr>
          <w:szCs w:val="16"/>
          <w:lang w:val="en-GB"/>
        </w:rPr>
        <w:t>,</w:t>
      </w:r>
      <w:r w:rsidRPr="002F6A37">
        <w:rPr>
          <w:szCs w:val="16"/>
          <w:lang w:val="en-GB"/>
        </w:rPr>
        <w:t xml:space="preserve"> how small each service is can be different from one system to another</w:t>
      </w:r>
      <w:r w:rsidR="00DD0202">
        <w:rPr>
          <w:szCs w:val="16"/>
          <w:lang w:val="en-GB"/>
        </w:rPr>
        <w:t>.</w:t>
      </w:r>
      <w:r w:rsidRPr="002F6A37">
        <w:rPr>
          <w:szCs w:val="16"/>
          <w:lang w:val="en-GB"/>
        </w:rPr>
        <w:t xml:space="preserve"> [</w:t>
      </w:r>
      <w:r w:rsidR="00DD0202">
        <w:rPr>
          <w:szCs w:val="16"/>
          <w:lang w:val="en-GB"/>
        </w:rPr>
        <w:t>1</w:t>
      </w:r>
      <w:r w:rsidRPr="002F6A37">
        <w:rPr>
          <w:szCs w:val="16"/>
          <w:lang w:val="en-GB"/>
        </w:rPr>
        <w:t>] suggest</w:t>
      </w:r>
      <w:r w:rsidR="00DD0202">
        <w:rPr>
          <w:szCs w:val="16"/>
          <w:lang w:val="en-GB"/>
        </w:rPr>
        <w:t>s</w:t>
      </w:r>
      <w:r w:rsidRPr="002F6A37">
        <w:rPr>
          <w:szCs w:val="16"/>
          <w:lang w:val="en-GB"/>
        </w:rPr>
        <w:t xml:space="preserve"> that counting how many lines of code each service is</w:t>
      </w:r>
      <w:r w:rsidR="00DD0202">
        <w:rPr>
          <w:szCs w:val="16"/>
          <w:lang w:val="en-GB"/>
        </w:rPr>
        <w:t>,</w:t>
      </w:r>
      <w:r w:rsidRPr="002F6A37">
        <w:rPr>
          <w:szCs w:val="16"/>
          <w:lang w:val="en-GB"/>
        </w:rPr>
        <w:t xml:space="preserve"> should give developers a good measure on how big each microservice is</w:t>
      </w:r>
      <w:r w:rsidR="00DD0202">
        <w:rPr>
          <w:szCs w:val="16"/>
          <w:lang w:val="en-GB"/>
        </w:rPr>
        <w:t>.</w:t>
      </w:r>
      <w:r w:rsidR="0026302E" w:rsidRPr="0026302E">
        <w:rPr>
          <w:szCs w:val="16"/>
          <w:lang w:val="en-GB"/>
        </w:rPr>
        <w:t xml:space="preserve"> </w:t>
      </w:r>
      <w:r w:rsidR="0026302E" w:rsidRPr="002F6A37">
        <w:rPr>
          <w:szCs w:val="16"/>
          <w:lang w:val="en-GB"/>
        </w:rPr>
        <w:t xml:space="preserve">Furthermore, counting the number of days each service takes to be developed is also another measure. In [1] it is advised that each microservice should not take more than two weeks to be developed. </w:t>
      </w:r>
      <w:r w:rsidR="0026302E">
        <w:rPr>
          <w:szCs w:val="16"/>
          <w:lang w:val="en-GB"/>
        </w:rPr>
        <w:t>According to</w:t>
      </w:r>
      <w:r w:rsidRPr="002F6A37">
        <w:rPr>
          <w:szCs w:val="16"/>
          <w:lang w:val="en-GB"/>
        </w:rPr>
        <w:t xml:space="preserve"> [29] services should be small,</w:t>
      </w:r>
      <w:r w:rsidR="0026302E">
        <w:rPr>
          <w:szCs w:val="16"/>
          <w:lang w:val="en-GB"/>
        </w:rPr>
        <w:t xml:space="preserve"> it uses the name of the architecture to indicate that each microservice should be small as the word “micro” suggests. </w:t>
      </w:r>
      <w:r w:rsidRPr="002F6A37">
        <w:rPr>
          <w:szCs w:val="16"/>
          <w:lang w:val="en-GB"/>
        </w:rPr>
        <w:t xml:space="preserve"> Just like other researchers [32] describes applications built with microservices architecture as a composition of small services. </w:t>
      </w:r>
      <w:r w:rsidR="0026302E">
        <w:rPr>
          <w:szCs w:val="16"/>
          <w:lang w:val="en-GB"/>
        </w:rPr>
        <w:t xml:space="preserve">While </w:t>
      </w:r>
      <w:r w:rsidRPr="002F6A37">
        <w:rPr>
          <w:szCs w:val="16"/>
          <w:lang w:val="en-GB"/>
        </w:rPr>
        <w:t>[33] Mentions that each microservice should only be concerned with implementing one task.</w:t>
      </w:r>
    </w:p>
    <w:p w:rsidR="002F6A37" w:rsidRPr="002F6A37" w:rsidRDefault="002F6A37" w:rsidP="00DB4F1D">
      <w:pPr>
        <w:tabs>
          <w:tab w:val="left" w:pos="3290"/>
        </w:tabs>
        <w:rPr>
          <w:szCs w:val="16"/>
          <w:lang w:val="en-GB"/>
        </w:rPr>
      </w:pPr>
      <w:r w:rsidRPr="002F6A37">
        <w:rPr>
          <w:szCs w:val="16"/>
          <w:lang w:val="en-GB"/>
        </w:rPr>
        <w:lastRenderedPageBreak/>
        <w:t>The literature also discuss how microservices should communicate between each other. At first it is mentioned in the definition of micr</w:t>
      </w:r>
      <w:r w:rsidR="00604F44">
        <w:rPr>
          <w:szCs w:val="16"/>
          <w:lang w:val="en-GB"/>
        </w:rPr>
        <w:t>oservices architecture, that mi</w:t>
      </w:r>
      <w:r w:rsidRPr="002F6A37">
        <w:rPr>
          <w:szCs w:val="16"/>
          <w:lang w:val="en-GB"/>
        </w:rPr>
        <w:t xml:space="preserve">croservices collaborate with each other [1] [5]. This implies that microservices should find a method or mechanism to turn such collaboration into an actual exchange of data. </w:t>
      </w:r>
      <w:r w:rsidR="00604F44">
        <w:rPr>
          <w:szCs w:val="16"/>
          <w:lang w:val="en-GB"/>
        </w:rPr>
        <w:t>Both [31] and [33] mention</w:t>
      </w:r>
      <w:r w:rsidRPr="002F6A37">
        <w:rPr>
          <w:szCs w:val="16"/>
          <w:lang w:val="en-GB"/>
        </w:rPr>
        <w:t xml:space="preserve"> that each microser</w:t>
      </w:r>
      <w:r w:rsidR="00604F44">
        <w:rPr>
          <w:szCs w:val="16"/>
          <w:lang w:val="en-GB"/>
        </w:rPr>
        <w:t>vice should implement APIs where microservices can use these APIs to exchange data</w:t>
      </w:r>
      <w:r w:rsidRPr="002F6A37">
        <w:rPr>
          <w:szCs w:val="16"/>
          <w:lang w:val="en-GB"/>
        </w:rPr>
        <w:t xml:space="preserve">. It is also mentioned that microservices only communicate with each </w:t>
      </w:r>
      <w:r w:rsidR="00604F44">
        <w:rPr>
          <w:szCs w:val="16"/>
          <w:lang w:val="en-GB"/>
        </w:rPr>
        <w:t>other using network calls [1].</w:t>
      </w:r>
      <w:r w:rsidR="009A68B6">
        <w:rPr>
          <w:szCs w:val="16"/>
          <w:lang w:val="en-GB"/>
        </w:rPr>
        <w:t xml:space="preserve"> </w:t>
      </w:r>
      <w:r w:rsidR="009A68B6" w:rsidRPr="002F6A37">
        <w:rPr>
          <w:szCs w:val="16"/>
          <w:lang w:val="en-GB"/>
        </w:rPr>
        <w:t xml:space="preserve">Researchers in [30] agree that microservices should implement API </w:t>
      </w:r>
      <w:r w:rsidR="00DB4F1D">
        <w:rPr>
          <w:szCs w:val="16"/>
          <w:lang w:val="en-GB"/>
        </w:rPr>
        <w:t>that helps services to communicate with each other</w:t>
      </w:r>
      <w:r w:rsidR="009A68B6" w:rsidRPr="002F6A37">
        <w:rPr>
          <w:szCs w:val="16"/>
          <w:lang w:val="en-GB"/>
        </w:rPr>
        <w:t>.</w:t>
      </w:r>
      <w:r w:rsidR="00604F44">
        <w:rPr>
          <w:szCs w:val="16"/>
          <w:lang w:val="en-GB"/>
        </w:rPr>
        <w:t xml:space="preserve"> However,</w:t>
      </w:r>
      <w:r w:rsidRPr="002F6A37">
        <w:rPr>
          <w:szCs w:val="16"/>
          <w:lang w:val="en-GB"/>
        </w:rPr>
        <w:t xml:space="preserve"> [29] Doesn’t go in details about how each microservice can communicate with other microservices, it</w:t>
      </w:r>
      <w:r w:rsidR="00604F44">
        <w:rPr>
          <w:szCs w:val="16"/>
          <w:lang w:val="en-GB"/>
        </w:rPr>
        <w:t xml:space="preserve"> only mentions that communication between microservices is a distributed one</w:t>
      </w:r>
      <w:r w:rsidRPr="002F6A37">
        <w:rPr>
          <w:szCs w:val="16"/>
          <w:lang w:val="en-GB"/>
        </w:rPr>
        <w:t xml:space="preserve">. </w:t>
      </w:r>
    </w:p>
    <w:p w:rsidR="002F6A37" w:rsidRPr="002F6A37" w:rsidRDefault="002F6A37" w:rsidP="00EC01F1">
      <w:pPr>
        <w:tabs>
          <w:tab w:val="left" w:pos="3290"/>
        </w:tabs>
        <w:rPr>
          <w:szCs w:val="16"/>
          <w:lang w:val="en-GB"/>
        </w:rPr>
      </w:pPr>
      <w:r w:rsidRPr="002F6A37">
        <w:rPr>
          <w:szCs w:val="16"/>
          <w:lang w:val="en-GB"/>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w:t>
      </w:r>
      <w:r w:rsidR="00EC01F1">
        <w:rPr>
          <w:szCs w:val="16"/>
          <w:lang w:val="en-GB"/>
        </w:rPr>
        <w:t xml:space="preserve"> that each microservice operate in its own process. The same thought is men</w:t>
      </w:r>
      <w:r w:rsidRPr="002F6A37">
        <w:rPr>
          <w:szCs w:val="16"/>
          <w:lang w:val="en-GB"/>
        </w:rPr>
        <w:t xml:space="preserve">tioned in [1] and [31] where both of them mention the word autonomous to describe the independence of each microservice. </w:t>
      </w:r>
      <w:r w:rsidR="005520DD">
        <w:rPr>
          <w:szCs w:val="16"/>
          <w:lang w:val="en-GB"/>
        </w:rPr>
        <w:t>In (</w:t>
      </w:r>
      <w:r w:rsidRPr="002F6A37">
        <w:rPr>
          <w:szCs w:val="16"/>
          <w:lang w:val="en-GB"/>
        </w:rPr>
        <w:t>[31]</w:t>
      </w:r>
      <w:r w:rsidR="005520DD">
        <w:rPr>
          <w:szCs w:val="16"/>
          <w:lang w:val="en-GB"/>
        </w:rPr>
        <w:t>, p. 3)</w:t>
      </w:r>
      <w:r w:rsidRPr="002F6A37">
        <w:rPr>
          <w:szCs w:val="16"/>
          <w:lang w:val="en-GB"/>
        </w:rPr>
        <w:t xml:space="preserve"> “Each service is fully autonomous”. While </w:t>
      </w:r>
      <w:r w:rsidR="004353A0">
        <w:rPr>
          <w:szCs w:val="16"/>
          <w:lang w:val="en-GB"/>
        </w:rPr>
        <w:t>(</w:t>
      </w:r>
      <w:r w:rsidRPr="002F6A37">
        <w:rPr>
          <w:szCs w:val="16"/>
          <w:lang w:val="en-GB"/>
        </w:rPr>
        <w:t>[1]</w:t>
      </w:r>
      <w:r w:rsidR="004353A0">
        <w:rPr>
          <w:szCs w:val="16"/>
          <w:lang w:val="en-GB"/>
        </w:rPr>
        <w:t>, p. 16)</w:t>
      </w:r>
      <w:r w:rsidRPr="002F6A37">
        <w:rPr>
          <w:szCs w:val="16"/>
          <w:lang w:val="en-GB"/>
        </w:rPr>
        <w:t xml:space="preserve"> says: “Microservices are small, autonomous services”. Same with </w:t>
      </w:r>
      <w:r w:rsidR="00E26046">
        <w:rPr>
          <w:szCs w:val="16"/>
          <w:lang w:val="en-GB"/>
        </w:rPr>
        <w:t>(</w:t>
      </w:r>
      <w:r w:rsidRPr="002F6A37">
        <w:rPr>
          <w:szCs w:val="16"/>
          <w:lang w:val="en-GB"/>
        </w:rPr>
        <w:t>[5]</w:t>
      </w:r>
      <w:r w:rsidR="00E26046">
        <w:rPr>
          <w:szCs w:val="16"/>
          <w:lang w:val="en-GB"/>
        </w:rPr>
        <w:t>, p. 16)</w:t>
      </w:r>
      <w:r w:rsidRPr="002F6A37">
        <w:rPr>
          <w:szCs w:val="16"/>
          <w:lang w:val="en-GB"/>
        </w:rPr>
        <w:t xml:space="preserve"> where the word “autonomous” is also mentioned, it is stated: “Microservices are relatively small, autonomous services”. Also [33] agree that m</w:t>
      </w:r>
      <w:r w:rsidR="004353A0">
        <w:rPr>
          <w:szCs w:val="16"/>
          <w:lang w:val="en-GB"/>
        </w:rPr>
        <w:t>icroservices should be independ</w:t>
      </w:r>
      <w:r w:rsidRPr="002F6A37">
        <w:rPr>
          <w:szCs w:val="16"/>
          <w:lang w:val="en-GB"/>
        </w:rPr>
        <w:t>ent from each other.</w:t>
      </w:r>
    </w:p>
    <w:p w:rsidR="002F6A37" w:rsidRPr="002F6A37" w:rsidRDefault="002F6A37" w:rsidP="0053659A">
      <w:pPr>
        <w:tabs>
          <w:tab w:val="left" w:pos="3290"/>
        </w:tabs>
        <w:rPr>
          <w:szCs w:val="16"/>
          <w:lang w:val="en-GB"/>
        </w:rPr>
      </w:pPr>
      <w:r w:rsidRPr="002F6A37">
        <w:rPr>
          <w:szCs w:val="16"/>
          <w:lang w:val="en-GB"/>
        </w:rPr>
        <w:t xml:space="preserve">The relationships and the effects each microservice has on other microservices is also discussed. [31] Mentions that when changing the implementation of a microservice other microservices should not be affected. </w:t>
      </w:r>
      <w:r w:rsidR="001060C4">
        <w:rPr>
          <w:szCs w:val="16"/>
          <w:lang w:val="en-GB"/>
        </w:rPr>
        <w:t>Researchers in [33] Agree</w:t>
      </w:r>
      <w:r w:rsidRPr="002F6A37">
        <w:rPr>
          <w:szCs w:val="16"/>
          <w:lang w:val="en-GB"/>
        </w:rPr>
        <w:t xml:space="preserve"> that microservices should not affect each other, the term “loosely coupled”</w:t>
      </w:r>
      <w:r w:rsidR="001060C4">
        <w:rPr>
          <w:szCs w:val="16"/>
          <w:lang w:val="en-GB"/>
        </w:rPr>
        <w:t xml:space="preserve"> ([33], p. 4)</w:t>
      </w:r>
      <w:r w:rsidRPr="002F6A37">
        <w:rPr>
          <w:szCs w:val="16"/>
          <w:lang w:val="en-GB"/>
        </w:rPr>
        <w:t xml:space="preserve"> is mentioned to describe the nature of the relationship between microservices. The word “isolation”</w:t>
      </w:r>
      <w:r w:rsidR="00C46085">
        <w:rPr>
          <w:szCs w:val="16"/>
          <w:lang w:val="en-GB"/>
        </w:rPr>
        <w:t xml:space="preserve"> is mentioned in ([1], p. 18)</w:t>
      </w:r>
      <w:r w:rsidRPr="002F6A37">
        <w:rPr>
          <w:szCs w:val="16"/>
          <w:lang w:val="en-GB"/>
        </w:rPr>
        <w:t xml:space="preserve"> to describe how microservices should not affect each other when changes happen. On the other hand, such isolation could introduce “overhead” </w:t>
      </w:r>
      <w:r w:rsidR="00665700">
        <w:rPr>
          <w:szCs w:val="16"/>
          <w:lang w:val="en-GB"/>
        </w:rPr>
        <w:t>(</w:t>
      </w:r>
      <w:r w:rsidRPr="002F6A37">
        <w:rPr>
          <w:szCs w:val="16"/>
          <w:lang w:val="en-GB"/>
        </w:rPr>
        <w:t>[1]</w:t>
      </w:r>
      <w:r w:rsidR="00665700">
        <w:rPr>
          <w:szCs w:val="16"/>
          <w:lang w:val="en-GB"/>
        </w:rPr>
        <w:t>, p. 18)</w:t>
      </w:r>
      <w:r w:rsidRPr="002F6A37">
        <w:rPr>
          <w:szCs w:val="16"/>
          <w:lang w:val="en-GB"/>
        </w:rPr>
        <w:t>. The write goes on and describe that microservices should be able to change independently from each other. Resear</w:t>
      </w:r>
      <w:r w:rsidR="0053659A">
        <w:rPr>
          <w:szCs w:val="16"/>
          <w:lang w:val="en-GB"/>
        </w:rPr>
        <w:t xml:space="preserve">chers in </w:t>
      </w:r>
      <w:r w:rsidR="00D23084">
        <w:rPr>
          <w:szCs w:val="16"/>
          <w:lang w:val="en-GB"/>
        </w:rPr>
        <w:t>(</w:t>
      </w:r>
      <w:r w:rsidR="0053659A">
        <w:rPr>
          <w:szCs w:val="16"/>
          <w:lang w:val="en-GB"/>
        </w:rPr>
        <w:t>[5]</w:t>
      </w:r>
      <w:r w:rsidR="00D23084">
        <w:rPr>
          <w:szCs w:val="16"/>
          <w:lang w:val="en-GB"/>
        </w:rPr>
        <w:t>, p. 17)</w:t>
      </w:r>
      <w:r w:rsidR="0053659A">
        <w:rPr>
          <w:szCs w:val="16"/>
          <w:lang w:val="en-GB"/>
        </w:rPr>
        <w:t xml:space="preserve"> agree with the con</w:t>
      </w:r>
      <w:r w:rsidRPr="002F6A37">
        <w:rPr>
          <w:szCs w:val="16"/>
          <w:lang w:val="en-GB"/>
        </w:rPr>
        <w:t>cept of having microservices independent from each other, they say: “Loose coupling is critical to a microservices-based system”.</w:t>
      </w:r>
    </w:p>
    <w:p w:rsidR="002F6A37" w:rsidRPr="002F6A37" w:rsidRDefault="002F6A37" w:rsidP="00BF510B">
      <w:pPr>
        <w:tabs>
          <w:tab w:val="left" w:pos="3290"/>
        </w:tabs>
        <w:rPr>
          <w:szCs w:val="16"/>
          <w:lang w:val="en-GB"/>
        </w:rPr>
      </w:pPr>
      <w:r w:rsidRPr="002F6A37">
        <w:rPr>
          <w:szCs w:val="16"/>
          <w:lang w:val="en-GB"/>
        </w:rPr>
        <w:lastRenderedPageBreak/>
        <w:t xml:space="preserve">Furthermore,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w:t>
      </w:r>
      <w:r w:rsidR="00BF510B">
        <w:rPr>
          <w:szCs w:val="16"/>
          <w:lang w:val="en-GB"/>
        </w:rPr>
        <w:t>system</w:t>
      </w:r>
      <w:r w:rsidRPr="002F6A37">
        <w:rPr>
          <w:szCs w:val="16"/>
          <w:lang w:val="en-GB"/>
        </w:rPr>
        <w:t>.</w:t>
      </w:r>
    </w:p>
    <w:p w:rsidR="002F6A37" w:rsidRPr="002F6A37" w:rsidRDefault="002F6A37" w:rsidP="002F6A37">
      <w:pPr>
        <w:tabs>
          <w:tab w:val="left" w:pos="3290"/>
        </w:tabs>
        <w:rPr>
          <w:szCs w:val="16"/>
          <w:lang w:val="en-GB"/>
        </w:rPr>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0E6B50">
        <w:rPr>
          <w:szCs w:val="16"/>
          <w:lang w:val="en-GB"/>
        </w:rPr>
        <w:t>, p. 4). It e</w:t>
      </w:r>
      <w:r w:rsidR="00F6455F">
        <w:rPr>
          <w:szCs w:val="16"/>
          <w:lang w:val="en-GB"/>
        </w:rPr>
        <w:t>xplains it as mi</w:t>
      </w:r>
      <w:r w:rsidRPr="002F6A37">
        <w:rPr>
          <w:szCs w:val="16"/>
          <w:lang w:val="en-GB"/>
        </w:rPr>
        <w:t xml:space="preserve">croservices doesn’t need to know anything about </w:t>
      </w:r>
      <w:r w:rsidR="000E6B50">
        <w:rPr>
          <w:szCs w:val="16"/>
          <w:lang w:val="en-GB"/>
        </w:rPr>
        <w:t>how each microservice was devel</w:t>
      </w:r>
      <w:r w:rsidRPr="002F6A37">
        <w:rPr>
          <w:szCs w:val="16"/>
          <w:lang w:val="en-GB"/>
        </w:rPr>
        <w:t>oped.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plemented should not have an impact on the communication.  Furthermore, they explain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rsidR="00D1565A" w:rsidRDefault="002F6A37" w:rsidP="002F6A37">
      <w:pPr>
        <w:tabs>
          <w:tab w:val="left" w:pos="3290"/>
        </w:tabs>
        <w:rPr>
          <w:szCs w:val="16"/>
          <w:lang w:val="en-GB"/>
        </w:rPr>
      </w:pPr>
      <w:r w:rsidRPr="002F6A37">
        <w:rPr>
          <w:szCs w:val="16"/>
          <w:lang w:val="en-GB"/>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rsidR="002F6A37" w:rsidRPr="00661F65" w:rsidRDefault="002F6A37" w:rsidP="00661F65">
      <w:pPr>
        <w:pStyle w:val="Heading3"/>
        <w:numPr>
          <w:ilvl w:val="2"/>
          <w:numId w:val="1"/>
        </w:numPr>
      </w:pPr>
      <w:bookmarkStart w:id="20" w:name="_Toc536558555"/>
      <w:r w:rsidRPr="00661F65">
        <w:t>Microservices vs monolithic</w:t>
      </w:r>
      <w:bookmarkEnd w:id="20"/>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2F6A37" w:rsidP="002F6A37">
      <w:pPr>
        <w:pStyle w:val="NormalText"/>
        <w:rPr>
          <w:lang w:val="en-GB"/>
        </w:rPr>
      </w:pPr>
      <w:r w:rsidRPr="002F6A37">
        <w:rPr>
          <w:lang w:val="en-GB"/>
        </w:rPr>
        <w:t xml:space="preserve">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w:t>
      </w:r>
      <w:r w:rsidRPr="002F6A37">
        <w:rPr>
          <w:lang w:val="en-GB"/>
        </w:rPr>
        <w:lastRenderedPageBreak/>
        <w:t>small [1][5]</w:t>
      </w:r>
      <w:r w:rsidR="00BC30B9">
        <w:rPr>
          <w:lang w:val="en-GB"/>
        </w:rPr>
        <w:t xml:space="preserve"> </w:t>
      </w:r>
      <w:r w:rsidRPr="002F6A37">
        <w:rPr>
          <w:lang w:val="en-GB"/>
        </w:rPr>
        <w:t>[29]</w:t>
      </w:r>
      <w:r w:rsidR="00BC30B9">
        <w:rPr>
          <w:lang w:val="en-GB"/>
        </w:rPr>
        <w:t xml:space="preserve"> </w:t>
      </w:r>
      <w:r w:rsidRPr="002F6A37">
        <w:rPr>
          <w:lang w:val="en-GB"/>
        </w:rPr>
        <w:t>[34].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rsidR="002F6A37" w:rsidRPr="002F6A37" w:rsidRDefault="002F6A37" w:rsidP="002F6A37">
      <w:pPr>
        <w:pStyle w:val="NormalText"/>
        <w:rPr>
          <w:lang w:val="en-GB"/>
        </w:rPr>
      </w:pPr>
      <w:r w:rsidRPr="002F6A37">
        <w:rPr>
          <w:lang w:val="en-GB"/>
        </w:rP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rsidR="002F6A37" w:rsidRPr="002F6A37" w:rsidRDefault="002F6A37" w:rsidP="002F6A37">
      <w:pPr>
        <w:pStyle w:val="NormalText"/>
        <w:rPr>
          <w:lang w:val="en-GB"/>
        </w:rPr>
      </w:pPr>
      <w:r w:rsidRPr="002F6A37">
        <w:rPr>
          <w:lang w:val="en-GB"/>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2F6A37">
      <w:pPr>
        <w:pStyle w:val="NormalText"/>
        <w:rPr>
          <w:lang w:val="en-GB"/>
        </w:rPr>
      </w:pPr>
      <w:r w:rsidRPr="002F6A37">
        <w:rPr>
          <w:lang w:val="en-GB"/>
        </w:rPr>
        <w:t>Applications based on microservices have the chance to grow when there is a need for new features in the application. Adding such new features means adding new services to the system. And adding new services to the system is usually an easy task.</w:t>
      </w:r>
    </w:p>
    <w:p w:rsidR="002F6A37" w:rsidRDefault="002F6A37" w:rsidP="002F6A37">
      <w:pPr>
        <w:pStyle w:val="NormalText"/>
        <w:rPr>
          <w:lang w:val="en-US"/>
        </w:rPr>
      </w:pPr>
      <w:r w:rsidRPr="002F6A37">
        <w:rPr>
          <w:lang w:val="en-GB"/>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rsidR="002F6A37" w:rsidRDefault="002F6A37" w:rsidP="002F6A37">
      <w:pPr>
        <w:pStyle w:val="NormalText"/>
        <w:rPr>
          <w:lang w:val="en-US"/>
        </w:rPr>
      </w:pPr>
      <w:r>
        <w:rPr>
          <w:lang w:val="en-US"/>
        </w:rPr>
        <w:t>In the book The Art of Scalability [35] the scale cube is introduced. It can be seen in figure 2.1. The Scale Cube has 3 axes: X-axis, Y-axis, and Z-axis [35]</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2F6A37" w:rsidP="002F6A37">
      <w:pPr>
        <w:pStyle w:val="NormalText"/>
        <w:rPr>
          <w:lang w:val="en-US"/>
        </w:rPr>
      </w:pPr>
      <w:r w:rsidRPr="002F6A37">
        <w:rPr>
          <w:lang w:val="en-GB"/>
        </w:rPr>
        <w:lastRenderedPageBreak/>
        <w:t xml:space="preserve">Commonly, monolithic-based application can scale only on one axis, that’s (X-Axis). On the other hand, a microservice-based application </w:t>
      </w:r>
      <w:r w:rsidR="00BC30B9" w:rsidRPr="002F6A37">
        <w:rPr>
          <w:lang w:val="en-GB"/>
        </w:rPr>
        <w:t>has</w:t>
      </w:r>
      <w:r w:rsidRPr="002F6A37">
        <w:rPr>
          <w:lang w:val="en-GB"/>
        </w:rPr>
        <w:t xml:space="preserve"> the ability to scale over all three axes [36]</w:t>
      </w:r>
      <w:r>
        <w:rPr>
          <w:lang w:val="en-US"/>
        </w:rPr>
        <w:t xml:space="preserve">. </w:t>
      </w:r>
    </w:p>
    <w:p w:rsidR="002F6A37" w:rsidRDefault="002F6A37" w:rsidP="002F6A37">
      <w:pPr>
        <w:pStyle w:val="NormalText"/>
        <w:keepNext/>
        <w:jc w:val="center"/>
      </w:pPr>
      <w:r>
        <w:rPr>
          <w:noProof/>
          <w:lang w:val="en-US"/>
        </w:rPr>
        <w:drawing>
          <wp:inline distT="0" distB="0" distL="0" distR="1270" wp14:anchorId="2AAE7EC5" wp14:editId="0342245C">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1" w:name="_Toc534297190"/>
      <w:bookmarkStart w:id="22" w:name="_Toc530852680"/>
      <w:bookmarkStart w:id="23" w:name="_Toc536467436"/>
      <w:r>
        <w:t xml:space="preserve">Figure </w:t>
      </w:r>
      <w:r w:rsidR="002E0A54">
        <w:fldChar w:fldCharType="begin"/>
      </w:r>
      <w:r w:rsidR="002E0A54">
        <w:instrText xml:space="preserve"> STYLEREF 1 \s </w:instrText>
      </w:r>
      <w:r w:rsidR="002E0A54">
        <w:fldChar w:fldCharType="separate"/>
      </w:r>
      <w:r w:rsidR="0080487D">
        <w:rPr>
          <w:rFonts w:hint="cs"/>
          <w:noProof/>
          <w:cs/>
        </w:rPr>
        <w:t>‎</w:t>
      </w:r>
      <w:r w:rsidR="0080487D">
        <w:rPr>
          <w:noProof/>
        </w:rPr>
        <w:t>2</w:t>
      </w:r>
      <w:r w:rsidR="002E0A54">
        <w:rPr>
          <w:noProof/>
        </w:rPr>
        <w:fldChar w:fldCharType="end"/>
      </w:r>
      <w:r w:rsidR="0080487D">
        <w:t>.</w:t>
      </w:r>
      <w:r w:rsidR="002E0A54">
        <w:fldChar w:fldCharType="begin"/>
      </w:r>
      <w:r w:rsidR="002E0A54">
        <w:instrText xml:space="preserve"> SEQ Figure \* ARABIC \s 1 </w:instrText>
      </w:r>
      <w:r w:rsidR="002E0A54">
        <w:fldChar w:fldCharType="separate"/>
      </w:r>
      <w:r w:rsidR="0080487D">
        <w:rPr>
          <w:noProof/>
        </w:rPr>
        <w:t>1</w:t>
      </w:r>
      <w:r w:rsidR="002E0A54">
        <w:rPr>
          <w:noProof/>
        </w:rPr>
        <w:fldChar w:fldCharType="end"/>
      </w:r>
      <w:bookmarkEnd w:id="21"/>
      <w:bookmarkEnd w:id="22"/>
      <w:r>
        <w:t xml:space="preserve"> Scale Cube [35]</w:t>
      </w:r>
      <w:bookmarkEnd w:id="23"/>
    </w:p>
    <w:p w:rsidR="002F6A37" w:rsidRDefault="002F6A37" w:rsidP="002F6A37">
      <w:pPr>
        <w:pStyle w:val="NormalText"/>
        <w:rPr>
          <w:b/>
          <w:bCs/>
          <w:lang w:val="en-US"/>
        </w:rPr>
      </w:pPr>
      <w:r>
        <w:rPr>
          <w:b/>
          <w:bCs/>
          <w:lang w:val="en-US"/>
        </w:rPr>
        <w:t>Loose coupling</w:t>
      </w:r>
    </w:p>
    <w:p w:rsidR="002F6A37" w:rsidRDefault="002F6A37" w:rsidP="002F6A37">
      <w:pPr>
        <w:pStyle w:val="NormalText"/>
        <w:rPr>
          <w:lang w:val="en-US"/>
        </w:rPr>
      </w:pPr>
      <w:r w:rsidRPr="002F6A37">
        <w:rPr>
          <w:lang w:val="en-GB"/>
        </w:rPr>
        <w:t>One of the important characteristics of microservices architecture is that services should be isolated from each other [33]. The connection between services is only achieved via a well-defined interface.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coupling is stated clearly in [5] as “Loose coupling is critical to a microservices-based system”.</w:t>
      </w:r>
    </w:p>
    <w:p w:rsidR="002F6A37" w:rsidRDefault="002F6A37" w:rsidP="002F6A37">
      <w:pPr>
        <w:pStyle w:val="NormalText"/>
        <w:rPr>
          <w:b/>
          <w:bCs/>
          <w:lang w:val="en-US"/>
        </w:rPr>
      </w:pPr>
      <w:r>
        <w:rPr>
          <w:b/>
          <w:bCs/>
          <w:lang w:val="en-US"/>
        </w:rPr>
        <w:t>Maintainability</w:t>
      </w:r>
    </w:p>
    <w:p w:rsidR="002F6A37" w:rsidRDefault="002F6A37" w:rsidP="002F6A37">
      <w:pPr>
        <w:pStyle w:val="NormalText"/>
        <w:rPr>
          <w:lang w:val="en-US"/>
        </w:rPr>
      </w:pPr>
      <w:r w:rsidRPr="002F6A37">
        <w:rPr>
          <w:lang w:val="en-GB"/>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rsidR="002F6A37" w:rsidRDefault="002F6A37" w:rsidP="002F6A37">
      <w:pPr>
        <w:tabs>
          <w:tab w:val="left" w:pos="3290"/>
        </w:tabs>
        <w:rPr>
          <w:szCs w:val="16"/>
          <w:lang w:val="en-GB"/>
        </w:rPr>
      </w:pPr>
      <w:r w:rsidRPr="002F6A37">
        <w:rPr>
          <w:szCs w:val="16"/>
          <w:lang w:val="en-GB"/>
        </w:rPr>
        <w:lastRenderedPageBreak/>
        <w:t>In [34] researchers use different points to compare monolithic-based applications to microservices-based application. Table 2.1 presents the comparison. They conclude that both architecture styles have positive and negative points. In general, micro-service architecture is more suitable for projects with big codeba</w:t>
      </w:r>
      <w:r>
        <w:rPr>
          <w:szCs w:val="16"/>
          <w:lang w:val="en-GB"/>
        </w:rPr>
        <w:t>se. But once the pro</w:t>
      </w:r>
      <w:r w:rsidRPr="002F6A37">
        <w:rPr>
          <w:szCs w:val="16"/>
          <w:lang w:val="en-GB"/>
        </w:rPr>
        <w:t>ject is small building it with microservices architecture could bring an additional overhead [34].</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4" w:name="_Toc536467687"/>
      <w:r>
        <w:t xml:space="preserve">Table </w:t>
      </w:r>
      <w:r w:rsidR="002E0A54">
        <w:fldChar w:fldCharType="begin"/>
      </w:r>
      <w:r w:rsidR="002E0A54">
        <w:instrText xml:space="preserve"> STYLEREF 1 \s </w:instrText>
      </w:r>
      <w:r w:rsidR="002E0A54">
        <w:fldChar w:fldCharType="separate"/>
      </w:r>
      <w:r w:rsidR="00831DF6">
        <w:rPr>
          <w:rFonts w:hint="cs"/>
          <w:noProof/>
          <w:cs/>
        </w:rPr>
        <w:t>‎</w:t>
      </w:r>
      <w:r w:rsidR="00831DF6">
        <w:rPr>
          <w:noProof/>
        </w:rPr>
        <w:t>2</w:t>
      </w:r>
      <w:r w:rsidR="002E0A54">
        <w:rPr>
          <w:noProof/>
        </w:rPr>
        <w:fldChar w:fldCharType="end"/>
      </w:r>
      <w:r w:rsidR="00831DF6">
        <w:t>.</w:t>
      </w:r>
      <w:r w:rsidR="002E0A54">
        <w:fldChar w:fldCharType="begin"/>
      </w:r>
      <w:r w:rsidR="002E0A54">
        <w:instrText xml:space="preserve"> SEQ Table \* ARABIC \s 1 </w:instrText>
      </w:r>
      <w:r w:rsidR="002E0A54">
        <w:fldChar w:fldCharType="separate"/>
      </w:r>
      <w:r w:rsidR="00831DF6">
        <w:rPr>
          <w:noProof/>
        </w:rPr>
        <w:t>1</w:t>
      </w:r>
      <w:r w:rsidR="002E0A54">
        <w:rPr>
          <w:noProof/>
        </w:rPr>
        <w:fldChar w:fldCharType="end"/>
      </w:r>
      <w:r>
        <w:rPr>
          <w:lang w:val="en-US"/>
        </w:rPr>
        <w:t xml:space="preserve">: </w:t>
      </w:r>
      <w:r w:rsidRPr="000E0D30">
        <w:rPr>
          <w:lang w:val="en-US"/>
        </w:rPr>
        <w:t>Comparing monolithic and microservices [34]</w:t>
      </w:r>
      <w:bookmarkEnd w:id="24"/>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5" w:name="_Toc536558556"/>
      <w:r>
        <w:lastRenderedPageBreak/>
        <w:t>Trust literature review</w:t>
      </w:r>
      <w:bookmarkEnd w:id="25"/>
    </w:p>
    <w:p w:rsidR="00D4791E" w:rsidRPr="00D4791E" w:rsidRDefault="00D4791E" w:rsidP="00D4791E">
      <w:pPr>
        <w:rPr>
          <w:szCs w:val="16"/>
          <w:lang w:val="en-GB"/>
        </w:rPr>
      </w:pPr>
      <w:r w:rsidRPr="00D4791E">
        <w:rPr>
          <w:szCs w:val="16"/>
          <w:lang w:val="en-GB"/>
        </w:rPr>
        <w:t xml:space="preserve">This part of the thesis tries to present a literature review of trust and the different </w:t>
      </w:r>
      <w:r>
        <w:rPr>
          <w:szCs w:val="16"/>
          <w:lang w:val="en-GB"/>
        </w:rPr>
        <w:t xml:space="preserve">approaches used when adopting trust in software development. </w:t>
      </w:r>
      <w:r w:rsidRPr="00D4791E">
        <w:rPr>
          <w:szCs w:val="16"/>
          <w:lang w:val="en-GB"/>
        </w:rPr>
        <w:t>First, a definition of trust is illustrated, to give the reader a broader understanding of trust and its use in the literature.  The next step is presenting the different techniques of trust as used by researchers and software developers.</w:t>
      </w:r>
    </w:p>
    <w:p w:rsidR="00D4791E" w:rsidRPr="00D4791E" w:rsidRDefault="00D4791E" w:rsidP="00D4791E">
      <w:pPr>
        <w:rPr>
          <w:b/>
          <w:bCs/>
          <w:szCs w:val="16"/>
          <w:lang w:val="en-GB"/>
        </w:rPr>
      </w:pPr>
      <w:r w:rsidRPr="00D4791E">
        <w:rPr>
          <w:b/>
          <w:bCs/>
          <w:szCs w:val="16"/>
          <w:lang w:val="en-GB"/>
        </w:rPr>
        <w:t>Definition of trust</w:t>
      </w:r>
    </w:p>
    <w:p w:rsidR="00D4791E" w:rsidRPr="00D4791E" w:rsidRDefault="00D4791E" w:rsidP="00D4791E">
      <w:pPr>
        <w:rPr>
          <w:szCs w:val="16"/>
          <w:lang w:val="en-GB"/>
        </w:rPr>
      </w:pPr>
      <w:r w:rsidRPr="00D4791E">
        <w:rPr>
          <w:szCs w:val="16"/>
          <w:lang w:val="en-GB"/>
        </w:rPr>
        <w:t>The word trust has been a subject of many studies, many researchers tried to form a definition of trust and what it means. The reason for this is because trust plays an important part of people’s life and is involved in man</w:t>
      </w:r>
      <w:r>
        <w:rPr>
          <w:szCs w:val="16"/>
          <w:lang w:val="en-GB"/>
        </w:rPr>
        <w:t>y scientific fields such as phi</w:t>
      </w:r>
      <w:r w:rsidRPr="00D4791E">
        <w:rPr>
          <w:szCs w:val="16"/>
          <w:lang w:val="en-GB"/>
        </w:rPr>
        <w:t>losophy, psychology, economy and recently in computer science. In his famous PhD thesis Marsh [9] mentions that many efforts have been spent trying to discuss trust and putting a definition to it, especially in the second h</w:t>
      </w:r>
      <w:r w:rsidR="0023145E">
        <w:rPr>
          <w:szCs w:val="16"/>
          <w:lang w:val="en-GB"/>
        </w:rPr>
        <w:t>alf of the last century. His re</w:t>
      </w:r>
      <w:r w:rsidRPr="00D4791E">
        <w:rPr>
          <w:szCs w:val="16"/>
          <w:lang w:val="en-GB"/>
        </w:rPr>
        <w:t>search was an attempt to create a model that can offer a mathematical way to measure trust.</w:t>
      </w:r>
    </w:p>
    <w:p w:rsidR="00D4791E" w:rsidRPr="00D4791E" w:rsidRDefault="00D4791E" w:rsidP="003510A7">
      <w:pPr>
        <w:rPr>
          <w:szCs w:val="16"/>
          <w:lang w:val="en-GB"/>
        </w:rPr>
      </w:pPr>
      <w:r w:rsidRPr="00D4791E">
        <w:rPr>
          <w:szCs w:val="16"/>
          <w:lang w:val="en-GB"/>
        </w:rPr>
        <w:t xml:space="preserve">In </w:t>
      </w:r>
      <w:r w:rsidR="0021299E">
        <w:rPr>
          <w:szCs w:val="16"/>
          <w:lang w:val="en-GB"/>
        </w:rPr>
        <w:t>(</w:t>
      </w:r>
      <w:r w:rsidRPr="00D4791E">
        <w:rPr>
          <w:szCs w:val="16"/>
          <w:lang w:val="en-GB"/>
        </w:rPr>
        <w:t>[6]</w:t>
      </w:r>
      <w:r w:rsidR="0021299E">
        <w:rPr>
          <w:szCs w:val="16"/>
          <w:lang w:val="en-GB"/>
        </w:rPr>
        <w:t>, p. 3)</w:t>
      </w:r>
      <w:r w:rsidRPr="00D4791E">
        <w:rPr>
          <w:szCs w:val="16"/>
          <w:lang w:val="en-GB"/>
        </w:rPr>
        <w:t xml:space="preserve"> concludes that there’s no one agreed upon definition of trust, “little consensus has formed on what trust means”. In his research, h</w:t>
      </w:r>
      <w:r>
        <w:rPr>
          <w:szCs w:val="16"/>
          <w:lang w:val="en-GB"/>
        </w:rPr>
        <w:t>e agrees with [9] that many dis</w:t>
      </w:r>
      <w:r w:rsidRPr="00D4791E">
        <w:rPr>
          <w:szCs w:val="16"/>
          <w:lang w:val="en-GB"/>
        </w:rPr>
        <w:t>cussions have been written about trust. Furthermore</w:t>
      </w:r>
      <w:r>
        <w:rPr>
          <w:szCs w:val="16"/>
          <w:lang w:val="en-GB"/>
        </w:rPr>
        <w:t>, he adds that different defini</w:t>
      </w:r>
      <w:r w:rsidRPr="00D4791E">
        <w:rPr>
          <w:szCs w:val="16"/>
          <w:lang w:val="en-GB"/>
        </w:rPr>
        <w:t>tion</w:t>
      </w:r>
      <w:r>
        <w:rPr>
          <w:szCs w:val="16"/>
          <w:lang w:val="en-GB"/>
        </w:rPr>
        <w:t>s</w:t>
      </w:r>
      <w:r w:rsidRPr="00D4791E">
        <w:rPr>
          <w:szCs w:val="16"/>
          <w:lang w:val="en-GB"/>
        </w:rPr>
        <w:t xml:space="preserve"> of trust are used in the literature,” significantly d</w:t>
      </w:r>
      <w:r>
        <w:rPr>
          <w:szCs w:val="16"/>
          <w:lang w:val="en-GB"/>
        </w:rPr>
        <w:t>iverse definitions of trust con</w:t>
      </w:r>
      <w:r w:rsidRPr="00D4791E">
        <w:rPr>
          <w:szCs w:val="16"/>
          <w:lang w:val="en-GB"/>
        </w:rPr>
        <w:t>tinue to be used in the interdisciplinary research literature</w:t>
      </w:r>
      <w:r w:rsidR="00974421">
        <w:rPr>
          <w:szCs w:val="16"/>
          <w:lang w:val="en-GB"/>
        </w:rPr>
        <w:t>.</w:t>
      </w:r>
      <w:r w:rsidRPr="00D4791E">
        <w:rPr>
          <w:szCs w:val="16"/>
          <w:lang w:val="en-GB"/>
        </w:rPr>
        <w:t xml:space="preserve"> On the other hand</w:t>
      </w:r>
      <w:r w:rsidR="00974421">
        <w:rPr>
          <w:szCs w:val="16"/>
          <w:lang w:val="en-GB"/>
        </w:rPr>
        <w:t>,</w:t>
      </w:r>
      <w:r w:rsidRPr="00D4791E">
        <w:rPr>
          <w:szCs w:val="16"/>
          <w:lang w:val="en-GB"/>
        </w:rPr>
        <w:t xml:space="preserve"> researchers in</w:t>
      </w:r>
      <w:r w:rsidR="00974421">
        <w:rPr>
          <w:szCs w:val="16"/>
          <w:lang w:val="en-GB"/>
        </w:rPr>
        <w:t xml:space="preserve"> </w:t>
      </w:r>
      <w:r w:rsidRPr="00D4791E">
        <w:rPr>
          <w:szCs w:val="16"/>
          <w:lang w:val="en-GB"/>
        </w:rPr>
        <w:t xml:space="preserve">[18] try to give a definition or an explanation of how trust can be evaluated. Their idea is that the trust between two parties is a variable with many dependencies. </w:t>
      </w:r>
    </w:p>
    <w:p w:rsidR="00D4791E" w:rsidRPr="00D4791E" w:rsidRDefault="00D4791E" w:rsidP="00471B5F">
      <w:pPr>
        <w:rPr>
          <w:szCs w:val="16"/>
          <w:lang w:val="en-GB"/>
        </w:rPr>
      </w:pPr>
      <w:r w:rsidRPr="00D4791E">
        <w:rPr>
          <w:szCs w:val="16"/>
          <w:lang w:val="en-GB"/>
        </w:rPr>
        <w:t xml:space="preserve">In [6] a distinguishes between six types of trust is made. While [18] makes a distinction between two types of trust, those are execution trust and code trust. </w:t>
      </w:r>
      <w:r w:rsidR="00471B5F">
        <w:rPr>
          <w:szCs w:val="16"/>
          <w:lang w:val="en-GB"/>
        </w:rPr>
        <w:t>Execution trust is explained as that the provider of the service will allocate the required resources for the execution correctly</w:t>
      </w:r>
      <w:r w:rsidRPr="00D4791E">
        <w:rPr>
          <w:szCs w:val="16"/>
          <w:lang w:val="en-GB"/>
        </w:rPr>
        <w:t>.</w:t>
      </w:r>
      <w:r w:rsidR="00471B5F">
        <w:rPr>
          <w:szCs w:val="16"/>
          <w:lang w:val="en-GB"/>
        </w:rPr>
        <w:t xml:space="preserve"> On the other hand, code trust is where the side that is consuming the service will be making a request that is free from any harmful scripts.</w:t>
      </w:r>
      <w:r w:rsidRPr="00D4791E">
        <w:rPr>
          <w:szCs w:val="16"/>
          <w:lang w:val="en-GB"/>
        </w:rPr>
        <w:t xml:space="preserve"> </w:t>
      </w:r>
    </w:p>
    <w:p w:rsidR="00D4791E" w:rsidRPr="00D4791E" w:rsidRDefault="00D4791E" w:rsidP="00886154">
      <w:pPr>
        <w:rPr>
          <w:szCs w:val="16"/>
          <w:lang w:val="en-GB"/>
        </w:rPr>
      </w:pPr>
      <w:r w:rsidRPr="00D4791E">
        <w:rPr>
          <w:szCs w:val="16"/>
          <w:lang w:val="en-GB"/>
        </w:rPr>
        <w:t>Moreover [18] gives other distinctions for the trust, they explain this as trust could have other types. This extended distinction of trust types is composed o</w:t>
      </w:r>
      <w:r w:rsidR="00B07FDA">
        <w:rPr>
          <w:szCs w:val="16"/>
          <w:lang w:val="en-GB"/>
        </w:rPr>
        <w:t>f seven types of trust. Namely: D</w:t>
      </w:r>
      <w:r w:rsidRPr="00D4791E">
        <w:rPr>
          <w:szCs w:val="16"/>
          <w:lang w:val="en-GB"/>
        </w:rPr>
        <w:t>irect trust, indirect trust, full trust, partial trust, recommended trust, authentication trust and finally privacy trust.</w:t>
      </w:r>
    </w:p>
    <w:p w:rsidR="00D4791E" w:rsidRPr="00D4791E" w:rsidRDefault="00D4791E" w:rsidP="00572614">
      <w:pPr>
        <w:rPr>
          <w:szCs w:val="16"/>
          <w:lang w:val="en-GB"/>
        </w:rPr>
      </w:pPr>
      <w:r w:rsidRPr="00D4791E">
        <w:rPr>
          <w:szCs w:val="16"/>
          <w:lang w:val="en-GB"/>
        </w:rPr>
        <w:lastRenderedPageBreak/>
        <w:t>The first type of trust defined in [6] is the Trusting Intention. This type of trust means that one is able to depend on others. [6] Argues that this type of trust is</w:t>
      </w:r>
      <w:r w:rsidR="00886154">
        <w:rPr>
          <w:szCs w:val="16"/>
          <w:lang w:val="en-GB"/>
        </w:rPr>
        <w:t xml:space="preserve"> different from one situation to another</w:t>
      </w:r>
      <w:r w:rsidRPr="00D4791E">
        <w:rPr>
          <w:szCs w:val="16"/>
          <w:lang w:val="en-GB"/>
        </w:rPr>
        <w:t xml:space="preserve">. On the contrary to this definition, [10] thinks that this type of trust is not a situation specific. </w:t>
      </w:r>
    </w:p>
    <w:p w:rsidR="00572614" w:rsidRDefault="00D4791E" w:rsidP="00572614">
      <w:pPr>
        <w:rPr>
          <w:szCs w:val="16"/>
          <w:lang w:val="en-GB"/>
        </w:rPr>
      </w:pPr>
      <w:r w:rsidRPr="00D4791E">
        <w:rPr>
          <w:szCs w:val="16"/>
          <w:lang w:val="en-GB"/>
        </w:rPr>
        <w:t>The second type of trust is the</w:t>
      </w:r>
      <w:r w:rsidR="009371F8">
        <w:rPr>
          <w:szCs w:val="16"/>
          <w:lang w:val="en-GB"/>
        </w:rPr>
        <w:t xml:space="preserve"> “trusting </w:t>
      </w:r>
      <w:proofErr w:type="spellStart"/>
      <w:r w:rsidR="009371F8">
        <w:rPr>
          <w:szCs w:val="16"/>
          <w:lang w:val="en-GB"/>
        </w:rPr>
        <w:t>behavior</w:t>
      </w:r>
      <w:proofErr w:type="spellEnd"/>
      <w:r w:rsidR="009371F8">
        <w:rPr>
          <w:szCs w:val="16"/>
          <w:lang w:val="en-GB"/>
        </w:rPr>
        <w:t xml:space="preserve">” </w:t>
      </w:r>
      <w:r w:rsidRPr="00D4791E">
        <w:rPr>
          <w:szCs w:val="16"/>
          <w:lang w:val="en-GB"/>
        </w:rPr>
        <w:t>[6]. The definition for trusting</w:t>
      </w:r>
      <w:r w:rsidR="00572614">
        <w:rPr>
          <w:szCs w:val="16"/>
          <w:lang w:val="en-GB"/>
        </w:rPr>
        <w:t xml:space="preserve"> </w:t>
      </w:r>
      <w:proofErr w:type="spellStart"/>
      <w:r w:rsidR="00572614">
        <w:rPr>
          <w:szCs w:val="16"/>
          <w:lang w:val="en-GB"/>
        </w:rPr>
        <w:t>behavior</w:t>
      </w:r>
      <w:proofErr w:type="spellEnd"/>
      <w:r w:rsidR="00572614">
        <w:rPr>
          <w:szCs w:val="16"/>
          <w:lang w:val="en-GB"/>
        </w:rPr>
        <w:t xml:space="preserve"> is also given in [11] where it is explained as a voluntarily dependence from one person to another. This dependence is situation-specific where negative consequences could happen.</w:t>
      </w:r>
    </w:p>
    <w:p w:rsidR="00D4791E" w:rsidRPr="00D4791E" w:rsidRDefault="00572614" w:rsidP="002C4FC7">
      <w:pPr>
        <w:rPr>
          <w:szCs w:val="16"/>
          <w:lang w:val="en-GB"/>
        </w:rPr>
      </w:pPr>
      <w:r>
        <w:rPr>
          <w:szCs w:val="16"/>
          <w:lang w:val="en-GB"/>
        </w:rPr>
        <w:t>while</w:t>
      </w:r>
      <w:r w:rsidR="00D4791E" w:rsidRPr="00D4791E">
        <w:rPr>
          <w:szCs w:val="16"/>
          <w:lang w:val="en-GB"/>
        </w:rPr>
        <w:t xml:space="preserve"> [6] Goes further and tries to de-compose trusting behaviour into different </w:t>
      </w:r>
      <w:r w:rsidR="002C4FC7" w:rsidRPr="00D4791E">
        <w:rPr>
          <w:szCs w:val="16"/>
          <w:lang w:val="en-GB"/>
        </w:rPr>
        <w:t>sub const</w:t>
      </w:r>
      <w:r w:rsidR="002C4FC7">
        <w:rPr>
          <w:szCs w:val="16"/>
          <w:lang w:val="en-GB"/>
        </w:rPr>
        <w:t>ruct</w:t>
      </w:r>
      <w:r w:rsidR="00D4791E">
        <w:rPr>
          <w:szCs w:val="16"/>
          <w:lang w:val="en-GB"/>
        </w:rPr>
        <w:t xml:space="preserve"> forms. Namely are: coopera</w:t>
      </w:r>
      <w:r w:rsidR="00D4791E" w:rsidRPr="00D4791E">
        <w:rPr>
          <w:szCs w:val="16"/>
          <w:lang w:val="en-GB"/>
        </w:rPr>
        <w:t>tion, information sharing, informal agreements, decre</w:t>
      </w:r>
      <w:r w:rsidR="00D4791E">
        <w:rPr>
          <w:szCs w:val="16"/>
          <w:lang w:val="en-GB"/>
        </w:rPr>
        <w:t>asing controls, accepting influ</w:t>
      </w:r>
      <w:r w:rsidR="00D4791E" w:rsidRPr="00D4791E">
        <w:rPr>
          <w:szCs w:val="16"/>
          <w:lang w:val="en-GB"/>
        </w:rPr>
        <w:t>ence, granting auto</w:t>
      </w:r>
      <w:r w:rsidR="002C4FC7">
        <w:rPr>
          <w:szCs w:val="16"/>
          <w:lang w:val="en-GB"/>
        </w:rPr>
        <w:t>nomy, and transacting business</w:t>
      </w:r>
      <w:r w:rsidR="00D4791E" w:rsidRPr="00D4791E">
        <w:rPr>
          <w:szCs w:val="16"/>
          <w:lang w:val="en-GB"/>
        </w:rPr>
        <w:t>.  Researchers in [12] studied the trusting</w:t>
      </w:r>
      <w:r w:rsidR="002C4FC7">
        <w:rPr>
          <w:szCs w:val="16"/>
          <w:lang w:val="en-GB"/>
        </w:rPr>
        <w:t xml:space="preserve"> </w:t>
      </w:r>
      <w:proofErr w:type="spellStart"/>
      <w:r w:rsidR="002C4FC7">
        <w:rPr>
          <w:szCs w:val="16"/>
          <w:lang w:val="en-GB"/>
        </w:rPr>
        <w:t>behavior</w:t>
      </w:r>
      <w:proofErr w:type="spellEnd"/>
      <w:r w:rsidR="002C4FC7">
        <w:rPr>
          <w:szCs w:val="16"/>
          <w:lang w:val="en-GB"/>
        </w:rPr>
        <w:t xml:space="preserve"> in their work, named: “</w:t>
      </w:r>
      <w:r w:rsidR="00D4791E" w:rsidRPr="00D4791E">
        <w:rPr>
          <w:szCs w:val="16"/>
          <w:lang w:val="en-GB"/>
        </w:rPr>
        <w:t>Belief in o</w:t>
      </w:r>
      <w:r w:rsidR="00D4791E">
        <w:rPr>
          <w:szCs w:val="16"/>
          <w:lang w:val="en-GB"/>
        </w:rPr>
        <w:t xml:space="preserve">thers’ trustworthiness and </w:t>
      </w:r>
      <w:proofErr w:type="spellStart"/>
      <w:r w:rsidR="00D4791E">
        <w:rPr>
          <w:szCs w:val="16"/>
          <w:lang w:val="en-GB"/>
        </w:rPr>
        <w:t>trus</w:t>
      </w:r>
      <w:r w:rsidR="00D4791E" w:rsidRPr="00D4791E">
        <w:rPr>
          <w:szCs w:val="16"/>
          <w:lang w:val="en-GB"/>
        </w:rPr>
        <w:t>ing</w:t>
      </w:r>
      <w:proofErr w:type="spellEnd"/>
      <w:r w:rsidR="00D4791E" w:rsidRPr="00D4791E">
        <w:rPr>
          <w:szCs w:val="16"/>
          <w:lang w:val="en-GB"/>
        </w:rPr>
        <w:t xml:space="preserve"> </w:t>
      </w:r>
      <w:proofErr w:type="spellStart"/>
      <w:r w:rsidR="00D4791E" w:rsidRPr="00D4791E">
        <w:rPr>
          <w:szCs w:val="16"/>
          <w:lang w:val="en-GB"/>
        </w:rPr>
        <w:t>behavior</w:t>
      </w:r>
      <w:proofErr w:type="spellEnd"/>
      <w:r w:rsidR="00D4791E" w:rsidRPr="00D4791E">
        <w:rPr>
          <w:szCs w:val="16"/>
          <w:lang w:val="en-GB"/>
        </w:rPr>
        <w:t xml:space="preserve">”. They show that many factors play a role in the trusting </w:t>
      </w:r>
      <w:proofErr w:type="spellStart"/>
      <w:r w:rsidR="00D4791E" w:rsidRPr="00D4791E">
        <w:rPr>
          <w:szCs w:val="16"/>
          <w:lang w:val="en-GB"/>
        </w:rPr>
        <w:t>behavior</w:t>
      </w:r>
      <w:proofErr w:type="spellEnd"/>
      <w:r w:rsidR="00D4791E" w:rsidRPr="00D4791E">
        <w:rPr>
          <w:szCs w:val="16"/>
          <w:lang w:val="en-GB"/>
        </w:rPr>
        <w:t>, and it is not just about</w:t>
      </w:r>
      <w:r w:rsidR="002C4FC7">
        <w:rPr>
          <w:szCs w:val="16"/>
          <w:lang w:val="en-GB"/>
        </w:rPr>
        <w:t xml:space="preserve"> gaining as much as possible</w:t>
      </w:r>
      <w:r w:rsidR="00D4791E" w:rsidRPr="00D4791E">
        <w:rPr>
          <w:szCs w:val="16"/>
          <w:lang w:val="en-GB"/>
        </w:rPr>
        <w:t>.</w:t>
      </w:r>
    </w:p>
    <w:p w:rsidR="00D4791E" w:rsidRPr="00D4791E" w:rsidRDefault="00D4791E" w:rsidP="009371F8">
      <w:pPr>
        <w:rPr>
          <w:szCs w:val="16"/>
          <w:lang w:val="en-GB"/>
        </w:rPr>
      </w:pPr>
      <w:r w:rsidRPr="00D4791E">
        <w:rPr>
          <w:szCs w:val="16"/>
          <w:lang w:val="en-GB"/>
        </w:rPr>
        <w:t xml:space="preserve">The third type of trust in </w:t>
      </w:r>
      <w:r w:rsidR="007C4FBD">
        <w:rPr>
          <w:szCs w:val="16"/>
          <w:lang w:val="en-GB"/>
        </w:rPr>
        <w:t>(</w:t>
      </w:r>
      <w:r w:rsidRPr="00D4791E">
        <w:rPr>
          <w:szCs w:val="16"/>
          <w:lang w:val="en-GB"/>
        </w:rPr>
        <w:t>[6]</w:t>
      </w:r>
      <w:r w:rsidR="007C4FBD">
        <w:rPr>
          <w:szCs w:val="16"/>
          <w:lang w:val="en-GB"/>
        </w:rPr>
        <w:t>, p. 33)</w:t>
      </w:r>
      <w:r w:rsidRPr="00D4791E">
        <w:rPr>
          <w:szCs w:val="16"/>
          <w:lang w:val="en-GB"/>
        </w:rPr>
        <w:t xml:space="preserve"> is “trusting Beliefs”. The given explanation is “the extent to which one believes (and feels confident in believing) that the other person is trustworthy in the situation”</w:t>
      </w:r>
      <w:r w:rsidR="007C4FBD">
        <w:rPr>
          <w:szCs w:val="16"/>
          <w:lang w:val="en-GB"/>
        </w:rPr>
        <w:t>. O</w:t>
      </w:r>
      <w:r w:rsidRPr="00D4791E">
        <w:rPr>
          <w:szCs w:val="16"/>
          <w:lang w:val="en-GB"/>
        </w:rPr>
        <w:t xml:space="preserve">ther researches have also studied trusting beliefs, for example [13]. In their explanation they give an example of a vendor-consumer relationship. </w:t>
      </w:r>
    </w:p>
    <w:p w:rsidR="00D4791E" w:rsidRPr="00D4791E" w:rsidRDefault="00D4791E" w:rsidP="00D4791E">
      <w:pPr>
        <w:rPr>
          <w:szCs w:val="16"/>
          <w:lang w:val="en-GB"/>
        </w:rPr>
      </w:pPr>
      <w:r w:rsidRPr="00D4791E">
        <w:rPr>
          <w:szCs w:val="16"/>
          <w:lang w:val="en-GB"/>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D4791E">
      <w:pPr>
        <w:rPr>
          <w:szCs w:val="16"/>
          <w:lang w:val="en-GB"/>
        </w:rPr>
      </w:pPr>
      <w:r w:rsidRPr="00D4791E">
        <w:rPr>
          <w:szCs w:val="16"/>
          <w:lang w:val="en-GB"/>
        </w:rPr>
        <w:t>In [37] a discussion about the importance of perceived information and its</w:t>
      </w:r>
      <w:r>
        <w:rPr>
          <w:szCs w:val="16"/>
          <w:lang w:val="en-GB"/>
        </w:rPr>
        <w:t xml:space="preserve"> conse</w:t>
      </w:r>
      <w:r w:rsidRPr="00D4791E">
        <w:rPr>
          <w:szCs w:val="16"/>
          <w:lang w:val="en-GB"/>
        </w:rPr>
        <w:t>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rsidR="00D4791E" w:rsidRPr="00D4791E" w:rsidRDefault="00D4791E" w:rsidP="00D4791E">
      <w:pPr>
        <w:rPr>
          <w:szCs w:val="16"/>
          <w:lang w:val="en-GB"/>
        </w:rPr>
      </w:pPr>
      <w:r w:rsidRPr="00D4791E">
        <w:rPr>
          <w:szCs w:val="16"/>
          <w:lang w:val="en-GB"/>
        </w:rPr>
        <w:t xml:space="preserve">Moving on to the fourth type of trust that was distinguished by </w:t>
      </w:r>
      <w:r w:rsidR="00B207F2">
        <w:rPr>
          <w:szCs w:val="16"/>
          <w:lang w:val="en-GB"/>
        </w:rPr>
        <w:t>(</w:t>
      </w:r>
      <w:r w:rsidRPr="00D4791E">
        <w:rPr>
          <w:szCs w:val="16"/>
          <w:lang w:val="en-GB"/>
        </w:rPr>
        <w:t>[6]</w:t>
      </w:r>
      <w:r w:rsidR="00B207F2">
        <w:rPr>
          <w:szCs w:val="16"/>
          <w:lang w:val="en-GB"/>
        </w:rPr>
        <w:t>, p. 36)</w:t>
      </w:r>
      <w:r w:rsidRPr="00D4791E">
        <w:rPr>
          <w:szCs w:val="16"/>
          <w:lang w:val="en-GB"/>
        </w:rPr>
        <w:t xml:space="preserve">, this type is called system trust. It is explained as “means the extent to which one believes that proper impersonal structures are in place to enable one to anticipate a successful future endeavour”. Researchers in </w:t>
      </w:r>
      <w:r w:rsidR="007D73C2">
        <w:rPr>
          <w:szCs w:val="16"/>
          <w:lang w:val="en-GB"/>
        </w:rPr>
        <w:t>(</w:t>
      </w:r>
      <w:r w:rsidRPr="00D4791E">
        <w:rPr>
          <w:szCs w:val="16"/>
          <w:lang w:val="en-GB"/>
        </w:rPr>
        <w:t>[14]</w:t>
      </w:r>
      <w:r w:rsidR="007D73C2">
        <w:rPr>
          <w:szCs w:val="16"/>
          <w:lang w:val="en-GB"/>
        </w:rPr>
        <w:t>, p. 197)</w:t>
      </w:r>
      <w:r w:rsidRPr="00D4791E">
        <w:rPr>
          <w:szCs w:val="16"/>
          <w:lang w:val="en-GB"/>
        </w:rPr>
        <w:t xml:space="preserve"> give an example of system trust, the</w:t>
      </w:r>
      <w:r w:rsidR="00057AA2">
        <w:rPr>
          <w:szCs w:val="16"/>
          <w:lang w:val="en-GB"/>
        </w:rPr>
        <w:t xml:space="preserve">y use ecommerce </w:t>
      </w:r>
      <w:r w:rsidR="00057AA2">
        <w:rPr>
          <w:szCs w:val="16"/>
          <w:lang w:val="en-GB"/>
        </w:rPr>
        <w:lastRenderedPageBreak/>
        <w:t>sys</w:t>
      </w:r>
      <w:r w:rsidRPr="00D4791E">
        <w:rPr>
          <w:szCs w:val="16"/>
          <w:lang w:val="en-GB"/>
        </w:rPr>
        <w:t>tem as such example. They concluded that system t</w:t>
      </w:r>
      <w:r>
        <w:rPr>
          <w:szCs w:val="16"/>
          <w:lang w:val="en-GB"/>
        </w:rPr>
        <w:t>rust has an impact on the inten</w:t>
      </w:r>
      <w:r w:rsidRPr="00D4791E">
        <w:rPr>
          <w:szCs w:val="16"/>
          <w:lang w:val="en-GB"/>
        </w:rPr>
        <w:t xml:space="preserve">tions of customers to decide whether to buy or not, “system trust plays an important role in the </w:t>
      </w:r>
      <w:proofErr w:type="spellStart"/>
      <w:r w:rsidRPr="00D4791E">
        <w:rPr>
          <w:szCs w:val="16"/>
          <w:lang w:val="en-GB"/>
        </w:rPr>
        <w:t>nomological</w:t>
      </w:r>
      <w:proofErr w:type="spellEnd"/>
      <w:r w:rsidRPr="00D4791E">
        <w:rPr>
          <w:szCs w:val="16"/>
          <w:lang w:val="en-GB"/>
        </w:rPr>
        <w:t xml:space="preserve"> network by directly affecting trust in vendors and indirectly affecting attitudes and intentions to purchase.”</w:t>
      </w:r>
    </w:p>
    <w:p w:rsidR="00D4791E" w:rsidRPr="00D4791E" w:rsidRDefault="00D4791E" w:rsidP="003A3141">
      <w:pPr>
        <w:rPr>
          <w:szCs w:val="16"/>
          <w:lang w:val="en-GB"/>
        </w:rPr>
      </w:pPr>
      <w:r w:rsidRPr="00D4791E">
        <w:rPr>
          <w:szCs w:val="16"/>
          <w:lang w:val="en-GB"/>
        </w:rPr>
        <w:t>Dispositional trust is the fifth type o</w:t>
      </w:r>
      <w:r w:rsidR="00C17473">
        <w:rPr>
          <w:szCs w:val="16"/>
          <w:lang w:val="en-GB"/>
        </w:rPr>
        <w:t>f trust in ([6], p. 3</w:t>
      </w:r>
      <w:r w:rsidR="003A3141">
        <w:rPr>
          <w:szCs w:val="16"/>
          <w:lang w:val="en-GB"/>
        </w:rPr>
        <w:t>8)</w:t>
      </w:r>
      <w:r w:rsidR="00C17473">
        <w:rPr>
          <w:szCs w:val="16"/>
          <w:lang w:val="en-GB"/>
        </w:rPr>
        <w:t xml:space="preserve"> explained as “</w:t>
      </w:r>
      <w:r w:rsidRPr="00D4791E">
        <w:rPr>
          <w:szCs w:val="16"/>
          <w:lang w:val="en-GB"/>
        </w:rPr>
        <w:t>if one believes that others are generally trustworthy (Belief-in-People),</w:t>
      </w:r>
      <w:r>
        <w:rPr>
          <w:szCs w:val="16"/>
          <w:lang w:val="en-GB"/>
        </w:rPr>
        <w:t xml:space="preserve"> then one will have Trusting Be</w:t>
      </w:r>
      <w:r w:rsidRPr="00D4791E">
        <w:rPr>
          <w:szCs w:val="16"/>
          <w:lang w:val="en-GB"/>
        </w:rPr>
        <w:t>liefs (which in turn lead to Trusting Intention).” Dispositional trust is also noted in [15], in his research about situational uncertainty, he concludes that dispositional trust can foresee trusting phenomenon.</w:t>
      </w:r>
    </w:p>
    <w:p w:rsidR="00D4791E" w:rsidRPr="00D4791E" w:rsidRDefault="00D4791E" w:rsidP="009F5C75">
      <w:pPr>
        <w:rPr>
          <w:szCs w:val="16"/>
          <w:lang w:val="en-GB"/>
        </w:rPr>
      </w:pPr>
      <w:r w:rsidRPr="00D4791E">
        <w:rPr>
          <w:szCs w:val="16"/>
          <w:lang w:val="en-GB"/>
        </w:rPr>
        <w:t xml:space="preserve">Lastly, the sixth type of trust according to </w:t>
      </w:r>
      <w:r w:rsidR="003A3141">
        <w:rPr>
          <w:szCs w:val="16"/>
          <w:lang w:val="en-GB"/>
        </w:rPr>
        <w:t>(</w:t>
      </w:r>
      <w:r w:rsidRPr="00D4791E">
        <w:rPr>
          <w:szCs w:val="16"/>
          <w:lang w:val="en-GB"/>
        </w:rPr>
        <w:t>[6]</w:t>
      </w:r>
      <w:r w:rsidR="003A3141">
        <w:rPr>
          <w:szCs w:val="16"/>
          <w:lang w:val="en-GB"/>
        </w:rPr>
        <w:t>, p. 38)</w:t>
      </w:r>
      <w:r w:rsidRPr="00D4791E">
        <w:rPr>
          <w:szCs w:val="16"/>
          <w:lang w:val="en-GB"/>
        </w:rPr>
        <w:t xml:space="preserve"> is the situational decision to trust. Explained as “the extent to which one intends to depend on a non-specific ot</w:t>
      </w:r>
      <w:r w:rsidR="003A3141">
        <w:rPr>
          <w:szCs w:val="16"/>
          <w:lang w:val="en-GB"/>
        </w:rPr>
        <w:t>her party in a given situation</w:t>
      </w:r>
      <w:r w:rsidR="003A3141" w:rsidRPr="00D4791E">
        <w:rPr>
          <w:szCs w:val="16"/>
          <w:lang w:val="en-GB"/>
        </w:rPr>
        <w:t xml:space="preserve"> “</w:t>
      </w:r>
      <w:r w:rsidRPr="00D4791E">
        <w:rPr>
          <w:szCs w:val="16"/>
          <w:lang w:val="en-GB"/>
        </w:rPr>
        <w:t>. Although it is recognized as a different type of trust, but it doesn’t exhibit much difference from the first type o</w:t>
      </w:r>
      <w:r>
        <w:rPr>
          <w:szCs w:val="16"/>
          <w:lang w:val="en-GB"/>
        </w:rPr>
        <w:t>f trust which is Trusting Inten</w:t>
      </w:r>
      <w:r w:rsidRPr="00D4791E">
        <w:rPr>
          <w:szCs w:val="16"/>
          <w:lang w:val="en-GB"/>
        </w:rPr>
        <w:t>tion.</w:t>
      </w:r>
    </w:p>
    <w:p w:rsidR="00D4791E" w:rsidRPr="00D4791E" w:rsidRDefault="00D4791E" w:rsidP="00D4791E">
      <w:pPr>
        <w:rPr>
          <w:szCs w:val="16"/>
          <w:lang w:val="en-GB"/>
        </w:rPr>
      </w:pPr>
      <w:r w:rsidRPr="00D4791E">
        <w:rPr>
          <w:szCs w:val="16"/>
          <w:lang w:val="en-GB"/>
        </w:rPr>
        <w:t>In his paper about the concept of trust</w:t>
      </w:r>
      <w:r w:rsidR="00AD4FEF">
        <w:rPr>
          <w:szCs w:val="16"/>
          <w:lang w:val="en-GB"/>
        </w:rPr>
        <w:t xml:space="preserve">, </w:t>
      </w:r>
      <w:r w:rsidR="004B0167">
        <w:rPr>
          <w:szCs w:val="16"/>
          <w:lang w:val="en-GB"/>
        </w:rPr>
        <w:t>(</w:t>
      </w:r>
      <w:r w:rsidR="00AD4FEF">
        <w:rPr>
          <w:szCs w:val="16"/>
          <w:lang w:val="en-GB"/>
        </w:rPr>
        <w:t>[8]</w:t>
      </w:r>
      <w:r w:rsidR="004B0167">
        <w:rPr>
          <w:szCs w:val="16"/>
          <w:lang w:val="en-GB"/>
        </w:rPr>
        <w:t>, p. 55)</w:t>
      </w:r>
      <w:r w:rsidRPr="00D4791E">
        <w:rPr>
          <w:szCs w:val="16"/>
          <w:lang w:val="en-GB"/>
        </w:rPr>
        <w:t xml:space="preserve"> defines trust as “Trust as a ‘leap of faith’ or willingness to be vulnerable”. He argues that trust is a tool learnt at as earl age as infancy. Where people use this tool to approach uncertain situations “trust is learned in infancy and enables the individual to deal with the unknowable in the social con-text”. In his explanation for the term ‘leap of faith’</w:t>
      </w:r>
      <w:r>
        <w:rPr>
          <w:szCs w:val="16"/>
          <w:lang w:val="en-GB"/>
        </w:rPr>
        <w:t xml:space="preserve"> he presents this term as an im</w:t>
      </w:r>
      <w:r w:rsidRPr="00D4791E">
        <w:rPr>
          <w:szCs w:val="16"/>
          <w:lang w:val="en-GB"/>
        </w:rPr>
        <w:t>portant part of the trust where it “involves the trust</w:t>
      </w:r>
      <w:r>
        <w:rPr>
          <w:szCs w:val="16"/>
          <w:lang w:val="en-GB"/>
        </w:rPr>
        <w:t>or experiencing a lack of exper</w:t>
      </w:r>
      <w:r w:rsidRPr="00D4791E">
        <w:rPr>
          <w:szCs w:val="16"/>
          <w:lang w:val="en-GB"/>
        </w:rPr>
        <w:t>tise in a particular area of their life and acknowledging that the expertise they re-quire to address this lack is held by another indivi</w:t>
      </w:r>
      <w:r>
        <w:rPr>
          <w:szCs w:val="16"/>
          <w:lang w:val="en-GB"/>
        </w:rPr>
        <w:t>dual or system. They either con</w:t>
      </w:r>
      <w:r w:rsidRPr="00D4791E">
        <w:rPr>
          <w:szCs w:val="16"/>
          <w:lang w:val="en-GB"/>
        </w:rPr>
        <w:t>sciously “</w:t>
      </w:r>
    </w:p>
    <w:p w:rsidR="00D4791E" w:rsidRPr="00D4791E" w:rsidRDefault="00D4791E" w:rsidP="00D4791E">
      <w:pPr>
        <w:rPr>
          <w:szCs w:val="16"/>
          <w:lang w:val="en-GB"/>
        </w:rPr>
      </w:pPr>
      <w:r w:rsidRPr="00D4791E">
        <w:rPr>
          <w:szCs w:val="16"/>
          <w:lang w:val="en-GB"/>
        </w:rPr>
        <w:t xml:space="preserve">However, another definition of trust is also presented in </w:t>
      </w:r>
      <w:r w:rsidR="009B5B1D">
        <w:rPr>
          <w:szCs w:val="16"/>
          <w:lang w:val="en-GB"/>
        </w:rPr>
        <w:t>(</w:t>
      </w:r>
      <w:r w:rsidRPr="00D4791E">
        <w:rPr>
          <w:szCs w:val="16"/>
          <w:lang w:val="en-GB"/>
        </w:rPr>
        <w:t>[8]</w:t>
      </w:r>
      <w:r w:rsidR="009B5B1D">
        <w:rPr>
          <w:szCs w:val="16"/>
          <w:lang w:val="en-GB"/>
        </w:rPr>
        <w:t>, p. 57)</w:t>
      </w:r>
      <w:r w:rsidRPr="00D4791E">
        <w:rPr>
          <w:szCs w:val="16"/>
          <w:lang w:val="en-GB"/>
        </w:rPr>
        <w:t xml:space="preserve"> trust is seen as a “social capital” writer argues about the role trust plays for individuals in society and hence the role each individual plays in the society.</w:t>
      </w:r>
    </w:p>
    <w:p w:rsidR="00D4791E" w:rsidRPr="00D4791E" w:rsidRDefault="00D4791E" w:rsidP="00D4791E">
      <w:pPr>
        <w:rPr>
          <w:szCs w:val="16"/>
          <w:lang w:val="en-GB"/>
        </w:rPr>
      </w:pPr>
      <w:r w:rsidRPr="00D4791E">
        <w:rPr>
          <w:szCs w:val="16"/>
          <w:lang w:val="en-GB"/>
        </w:rPr>
        <w:t xml:space="preserve">Lastly </w:t>
      </w:r>
      <w:r w:rsidR="009F04D7">
        <w:rPr>
          <w:szCs w:val="16"/>
          <w:lang w:val="en-GB"/>
        </w:rPr>
        <w:t>(</w:t>
      </w:r>
      <w:r w:rsidRPr="00D4791E">
        <w:rPr>
          <w:szCs w:val="16"/>
          <w:lang w:val="en-GB"/>
        </w:rPr>
        <w:t>[8]</w:t>
      </w:r>
      <w:r w:rsidR="009F04D7">
        <w:rPr>
          <w:szCs w:val="16"/>
          <w:lang w:val="en-GB"/>
        </w:rPr>
        <w:t>, p. 59)</w:t>
      </w:r>
      <w:r w:rsidRPr="00D4791E">
        <w:rPr>
          <w:szCs w:val="16"/>
          <w:lang w:val="en-GB"/>
        </w:rPr>
        <w:t xml:space="preserve"> also presents trust as a part in the “power-knowledge” theory where knowledge leads to power and trust is an important component to acquire knowledge.</w:t>
      </w:r>
    </w:p>
    <w:p w:rsidR="00D4791E" w:rsidRPr="00D4791E" w:rsidRDefault="00D4791E" w:rsidP="00D4791E">
      <w:pPr>
        <w:rPr>
          <w:szCs w:val="16"/>
          <w:lang w:val="en-GB"/>
        </w:rPr>
      </w:pPr>
      <w:r w:rsidRPr="00D4791E">
        <w:rPr>
          <w:szCs w:val="16"/>
          <w:lang w:val="en-GB"/>
        </w:rPr>
        <w:t xml:space="preserve">As can be seen that there’s no one definition of trust in the literature and many re-searchers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w:t>
      </w:r>
      <w:r w:rsidRPr="00D4791E">
        <w:rPr>
          <w:szCs w:val="16"/>
          <w:lang w:val="en-GB"/>
        </w:rPr>
        <w:lastRenderedPageBreak/>
        <w:t xml:space="preserve">the system. In case the system rejects the credit card of the buyer, both parties will not have less trust of the system but the seller will only be suspecting the buyer and most likely never the system. </w:t>
      </w:r>
    </w:p>
    <w:p w:rsidR="00D4791E" w:rsidRPr="00D4791E" w:rsidRDefault="00D4791E" w:rsidP="00D4791E">
      <w:pPr>
        <w:rPr>
          <w:b/>
          <w:bCs/>
          <w:szCs w:val="16"/>
          <w:lang w:val="en-GB"/>
        </w:rPr>
      </w:pPr>
      <w:r w:rsidRPr="00D4791E">
        <w:rPr>
          <w:b/>
          <w:bCs/>
          <w:szCs w:val="16"/>
          <w:lang w:val="en-GB"/>
        </w:rPr>
        <w:t xml:space="preserve">Authentication and Authorization </w:t>
      </w:r>
    </w:p>
    <w:p w:rsidR="00D4791E" w:rsidRPr="00D4791E" w:rsidRDefault="00D4791E" w:rsidP="00D4791E">
      <w:pPr>
        <w:rPr>
          <w:szCs w:val="16"/>
          <w:lang w:val="en-GB"/>
        </w:rPr>
      </w:pPr>
      <w:r w:rsidRPr="00D4791E">
        <w:rPr>
          <w:szCs w:val="16"/>
          <w:lang w:val="en-GB"/>
        </w:rPr>
        <w:t xml:space="preserve">Authentication and authorization are important for the trust. When a service is able to identify itself to other services, it helps to add points to the overall evaluation of the trust.  Authorization will help to have the requestor gains access to the resources such as data. In </w:t>
      </w:r>
      <w:r w:rsidR="000E2A8D">
        <w:rPr>
          <w:szCs w:val="16"/>
          <w:lang w:val="en-GB"/>
        </w:rPr>
        <w:t>(</w:t>
      </w:r>
      <w:r w:rsidRPr="00D4791E">
        <w:rPr>
          <w:szCs w:val="16"/>
          <w:lang w:val="en-GB"/>
        </w:rPr>
        <w:t>[18]</w:t>
      </w:r>
      <w:r w:rsidR="000E2A8D">
        <w:rPr>
          <w:szCs w:val="16"/>
          <w:lang w:val="en-GB"/>
        </w:rPr>
        <w:t>, p. 85)</w:t>
      </w:r>
      <w:r w:rsidRPr="00D4791E">
        <w:rPr>
          <w:szCs w:val="16"/>
          <w:lang w:val="en-GB"/>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p>
    <w:p w:rsidR="00D4791E" w:rsidRPr="00D4791E" w:rsidRDefault="00D4791E" w:rsidP="00D4791E">
      <w:pPr>
        <w:rPr>
          <w:szCs w:val="16"/>
          <w:lang w:val="en-GB"/>
        </w:rPr>
      </w:pPr>
      <w:r w:rsidRPr="00D4791E">
        <w:rPr>
          <w:szCs w:val="16"/>
          <w:lang w:val="en-GB"/>
        </w:rPr>
        <w:t xml:space="preserve">An explanation for an authorization system is given in </w:t>
      </w:r>
      <w:r w:rsidR="00AB6F00">
        <w:rPr>
          <w:szCs w:val="16"/>
          <w:lang w:val="en-GB"/>
        </w:rPr>
        <w:t>(</w:t>
      </w:r>
      <w:r w:rsidRPr="00D4791E">
        <w:rPr>
          <w:szCs w:val="16"/>
          <w:lang w:val="en-GB"/>
        </w:rPr>
        <w:t>[18]</w:t>
      </w:r>
      <w:r w:rsidR="00AB6F00">
        <w:rPr>
          <w:szCs w:val="16"/>
          <w:lang w:val="en-GB"/>
        </w:rPr>
        <w:t>, p. 86)</w:t>
      </w:r>
      <w:r w:rsidRPr="00D4791E">
        <w:rPr>
          <w:szCs w:val="16"/>
          <w:lang w:val="en-GB"/>
        </w:rPr>
        <w:t xml:space="preserve"> by describing it as a sys-tem that provides access rights. They explain “An</w:t>
      </w:r>
      <w:r w:rsidR="00217090">
        <w:rPr>
          <w:szCs w:val="16"/>
          <w:lang w:val="en-GB"/>
        </w:rPr>
        <w:t xml:space="preserve"> authorization system can be de</w:t>
      </w:r>
      <w:r w:rsidRPr="00D4791E">
        <w:rPr>
          <w:szCs w:val="16"/>
          <w:lang w:val="en-GB"/>
        </w:rPr>
        <w:t>fined as a system that grants specific type of access to specific requesters based on their authentication”</w:t>
      </w:r>
    </w:p>
    <w:p w:rsidR="00D4791E" w:rsidRPr="00D4791E" w:rsidRDefault="00D4791E" w:rsidP="00D4791E">
      <w:pPr>
        <w:rPr>
          <w:szCs w:val="16"/>
          <w:lang w:val="en-GB"/>
        </w:rPr>
      </w:pPr>
      <w:r w:rsidRPr="00D4791E">
        <w:rPr>
          <w:szCs w:val="16"/>
          <w:lang w:val="en-GB"/>
        </w:rPr>
        <w:t xml:space="preserve"> Furthermore, </w:t>
      </w:r>
      <w:r w:rsidR="00DE7BF0">
        <w:rPr>
          <w:szCs w:val="16"/>
          <w:lang w:val="en-GB"/>
        </w:rPr>
        <w:t>(</w:t>
      </w:r>
      <w:r w:rsidRPr="00D4791E">
        <w:rPr>
          <w:szCs w:val="16"/>
          <w:lang w:val="en-GB"/>
        </w:rPr>
        <w:t>[19]</w:t>
      </w:r>
      <w:r w:rsidR="00DE7BF0">
        <w:rPr>
          <w:szCs w:val="16"/>
          <w:lang w:val="en-GB"/>
        </w:rPr>
        <w:t>, p. 33)</w:t>
      </w:r>
      <w:r w:rsidRPr="00D4791E">
        <w:rPr>
          <w:szCs w:val="16"/>
          <w:lang w:val="en-GB"/>
        </w:rPr>
        <w:t xml:space="preserve"> Describe authentication as “allows </w:t>
      </w:r>
      <w:r>
        <w:rPr>
          <w:szCs w:val="16"/>
          <w:lang w:val="en-GB"/>
        </w:rPr>
        <w:t>identity verification of any en</w:t>
      </w:r>
      <w:r w:rsidRPr="00D4791E">
        <w:rPr>
          <w:szCs w:val="16"/>
          <w:lang w:val="en-GB"/>
        </w:rPr>
        <w:t xml:space="preserve">tity.”  Moreover, the authentication of users as “the basic feature of protecting data from computer system intruders”. Wallace </w:t>
      </w:r>
      <w:r w:rsidR="000F4071">
        <w:rPr>
          <w:szCs w:val="16"/>
          <w:lang w:val="en-GB"/>
        </w:rPr>
        <w:t>(</w:t>
      </w:r>
      <w:r w:rsidRPr="00D4791E">
        <w:rPr>
          <w:szCs w:val="16"/>
          <w:lang w:val="en-GB"/>
        </w:rPr>
        <w:t>[20]</w:t>
      </w:r>
      <w:r w:rsidR="000F4071">
        <w:rPr>
          <w:szCs w:val="16"/>
          <w:lang w:val="en-GB"/>
        </w:rPr>
        <w:t>, p. 2)</w:t>
      </w:r>
      <w:r w:rsidRPr="00D4791E">
        <w:rPr>
          <w:szCs w:val="16"/>
          <w:lang w:val="en-GB"/>
        </w:rPr>
        <w:t xml:space="preserve"> agrees to this definition, he states an authentication protocol as “its purpose is to authe</w:t>
      </w:r>
      <w:r>
        <w:rPr>
          <w:szCs w:val="16"/>
          <w:lang w:val="en-GB"/>
        </w:rPr>
        <w:t>nticate entities wishing to com</w:t>
      </w:r>
      <w:r w:rsidRPr="00D4791E">
        <w:rPr>
          <w:szCs w:val="16"/>
          <w:lang w:val="en-GB"/>
        </w:rPr>
        <w:t>municate securely. “</w:t>
      </w:r>
    </w:p>
    <w:p w:rsidR="00D4791E" w:rsidRPr="00D4791E" w:rsidRDefault="00D4791E" w:rsidP="00353D7F">
      <w:pPr>
        <w:rPr>
          <w:szCs w:val="16"/>
          <w:lang w:val="en-GB"/>
        </w:rPr>
      </w:pPr>
      <w:r w:rsidRPr="00D4791E">
        <w:rPr>
          <w:szCs w:val="16"/>
          <w:lang w:val="en-GB"/>
        </w:rPr>
        <w:t xml:space="preserve">Importance of authentication is described by </w:t>
      </w:r>
      <w:r w:rsidR="006F735D">
        <w:rPr>
          <w:szCs w:val="16"/>
          <w:lang w:val="en-GB"/>
        </w:rPr>
        <w:t>(</w:t>
      </w:r>
      <w:r w:rsidRPr="00D4791E">
        <w:rPr>
          <w:szCs w:val="16"/>
          <w:lang w:val="en-GB"/>
        </w:rPr>
        <w:t>[21]</w:t>
      </w:r>
      <w:r w:rsidR="006F735D">
        <w:rPr>
          <w:szCs w:val="16"/>
          <w:lang w:val="en-GB"/>
        </w:rPr>
        <w:t>, p. 21)</w:t>
      </w:r>
      <w:r w:rsidRPr="00D4791E">
        <w:rPr>
          <w:szCs w:val="16"/>
          <w:lang w:val="en-GB"/>
        </w:rPr>
        <w:t xml:space="preserve"> as</w:t>
      </w:r>
      <w:r>
        <w:rPr>
          <w:szCs w:val="16"/>
          <w:lang w:val="en-GB"/>
        </w:rPr>
        <w:t xml:space="preserve"> a very important aspect of com</w:t>
      </w:r>
      <w:r w:rsidRPr="00D4791E">
        <w:rPr>
          <w:szCs w:val="16"/>
          <w:lang w:val="en-GB"/>
        </w:rPr>
        <w:t xml:space="preserve">puter systems security, they mention “authentication in computer systems has been a cornerstone of computer security for decades” such statement shows without doubt the importance of authentication in computer system and applications and agrees with the rest of the researchers about its importance and role. </w:t>
      </w:r>
      <w:r w:rsidR="00353D7F">
        <w:rPr>
          <w:szCs w:val="16"/>
          <w:lang w:val="en-GB"/>
        </w:rPr>
        <w:t>Re</w:t>
      </w:r>
      <w:r w:rsidRPr="00D4791E">
        <w:rPr>
          <w:szCs w:val="16"/>
          <w:lang w:val="en-GB"/>
        </w:rPr>
        <w:t>searcher in [20] continues to present the importance of authentication by stating that it is the very first step a requestor has to take befor</w:t>
      </w:r>
      <w:r w:rsidR="00353D7F">
        <w:rPr>
          <w:szCs w:val="16"/>
          <w:lang w:val="en-GB"/>
        </w:rPr>
        <w:t>e it is granted further access.</w:t>
      </w:r>
    </w:p>
    <w:p w:rsidR="00D4791E" w:rsidRPr="00D4791E" w:rsidRDefault="00D4791E" w:rsidP="00D4791E">
      <w:pPr>
        <w:rPr>
          <w:szCs w:val="16"/>
          <w:lang w:val="en-GB"/>
        </w:rPr>
      </w:pPr>
      <w:r w:rsidRPr="00D4791E">
        <w:rPr>
          <w:szCs w:val="16"/>
          <w:lang w:val="en-GB"/>
        </w:rPr>
        <w:t>Furthermore, [21] tries to give a simple example of what an authentication process could look like. Their example uses the ID of a user for achieving an identity verification. They say: “In the basic authentication process,</w:t>
      </w:r>
      <w:r>
        <w:rPr>
          <w:szCs w:val="16"/>
          <w:lang w:val="en-GB"/>
        </w:rPr>
        <w:t xml:space="preserve"> the entity desiring authentica</w:t>
      </w:r>
      <w:r w:rsidRPr="00D4791E">
        <w:rPr>
          <w:szCs w:val="16"/>
          <w:lang w:val="en-GB"/>
        </w:rPr>
        <w:t>tion presents cre</w:t>
      </w:r>
      <w:r w:rsidRPr="00D4791E">
        <w:rPr>
          <w:szCs w:val="16"/>
          <w:lang w:val="en-GB"/>
        </w:rPr>
        <w:lastRenderedPageBreak/>
        <w:t>dentials, usually an account ID and some additional information, to prove that the request is coming from a legitimate owner of the ID”.  [19] Shows the importance of authentication as it is the proceedin</w:t>
      </w:r>
      <w:r>
        <w:rPr>
          <w:szCs w:val="16"/>
          <w:lang w:val="en-GB"/>
        </w:rPr>
        <w:t>g step before authorization “Au</w:t>
      </w:r>
      <w:r w:rsidRPr="00D4791E">
        <w:rPr>
          <w:szCs w:val="16"/>
          <w:lang w:val="en-GB"/>
        </w:rPr>
        <w:t>thentication is critical for sending our data over the internet, as well as for ensuring that authorizing is done properly allowing access to systems and services.” Writers in [21] agree with [19] to the importance of verification where “Identifying a user is essential for the application of security in the form of permissions to various objects, processes and access to resources”</w:t>
      </w:r>
    </w:p>
    <w:p w:rsidR="00D4791E" w:rsidRPr="00D4791E" w:rsidRDefault="00D4791E" w:rsidP="00D4791E">
      <w:pPr>
        <w:rPr>
          <w:szCs w:val="16"/>
          <w:lang w:val="en-GB"/>
        </w:rPr>
      </w:pPr>
      <w:r w:rsidRPr="00D4791E">
        <w:rPr>
          <w:szCs w:val="16"/>
          <w:lang w:val="en-GB"/>
        </w:rPr>
        <w:t xml:space="preserve">In the book “Information Security: Principles and Practices” [22] enclose the goals of security in three point: “All information security measures try to address at least one of three goals” those points are stated to be “Protect the confidentiality of data, pre-serve the integrity of data, promote the availability of data for authorized use”. On the other l [19] states similar points as the task of authentication and authorization. They state that “Authentication and authorization is implemented to ensure confidentiality, integrity, availability, authenticity, and accountability.” </w:t>
      </w:r>
    </w:p>
    <w:p w:rsidR="00D4791E" w:rsidRPr="00D4791E" w:rsidRDefault="00D4791E" w:rsidP="00D4791E">
      <w:pPr>
        <w:rPr>
          <w:szCs w:val="16"/>
          <w:lang w:val="en-GB"/>
        </w:rPr>
      </w:pPr>
      <w:r w:rsidRPr="00D4791E">
        <w:rPr>
          <w:szCs w:val="16"/>
          <w:lang w:val="en-GB"/>
        </w:rPr>
        <w:t xml:space="preserve">An indication to the importance of identity check in computer system is made in [20]. It explains that having identity verification helps in making the system more secure against attacks. “Validating users before allowing them access is an easy way to catch an intruder from stepping into boundaries that they shouldn't cross”. </w:t>
      </w:r>
    </w:p>
    <w:p w:rsidR="00D4791E" w:rsidRPr="00D4791E" w:rsidRDefault="00D4791E" w:rsidP="00D4791E">
      <w:pPr>
        <w:rPr>
          <w:szCs w:val="16"/>
          <w:lang w:val="en-GB"/>
        </w:rPr>
      </w:pPr>
      <w:r w:rsidRPr="00D4791E">
        <w:rPr>
          <w:szCs w:val="16"/>
          <w:lang w:val="en-GB"/>
        </w:rPr>
        <w:t>Moving on, [19] continues to explain how authentication is achieved. Where they explain that “Authenticating users is carried out by the series of identification and verification stages. At the identification stage, access to a security system is defined, and the binding between an entity and an identifier is done during the verification step.”</w:t>
      </w:r>
    </w:p>
    <w:p w:rsidR="00D4791E" w:rsidRPr="00D4791E" w:rsidRDefault="00D4791E" w:rsidP="00D4791E">
      <w:pPr>
        <w:rPr>
          <w:szCs w:val="16"/>
          <w:lang w:val="en-GB"/>
        </w:rPr>
      </w:pPr>
      <w:r w:rsidRPr="00D4791E">
        <w:rPr>
          <w:szCs w:val="16"/>
          <w:lang w:val="en-GB"/>
        </w:rPr>
        <w:t>From the definitions and explanations given by different researchers, it is clear that authentication is an important step in giving access rights to a requestor that’s trying to access one or more resources.</w:t>
      </w:r>
    </w:p>
    <w:p w:rsidR="00D4791E" w:rsidRPr="00D4791E" w:rsidRDefault="00D4791E" w:rsidP="00EA6A83">
      <w:pPr>
        <w:rPr>
          <w:szCs w:val="16"/>
          <w:lang w:val="en-GB"/>
        </w:rPr>
      </w:pPr>
      <w:r w:rsidRPr="00D4791E">
        <w:rPr>
          <w:szCs w:val="16"/>
          <w:lang w:val="en-GB"/>
        </w:rPr>
        <w:t xml:space="preserve">On the other hand, </w:t>
      </w:r>
      <w:r w:rsidR="00A63E09">
        <w:rPr>
          <w:szCs w:val="16"/>
          <w:lang w:val="en-GB"/>
        </w:rPr>
        <w:t>(</w:t>
      </w:r>
      <w:r w:rsidRPr="00D4791E">
        <w:rPr>
          <w:szCs w:val="16"/>
          <w:lang w:val="en-GB"/>
        </w:rPr>
        <w:t>[21]</w:t>
      </w:r>
      <w:r w:rsidR="00A63E09">
        <w:rPr>
          <w:szCs w:val="16"/>
          <w:lang w:val="en-GB"/>
        </w:rPr>
        <w:t>, p. 1)</w:t>
      </w:r>
      <w:r w:rsidRPr="00D4791E">
        <w:rPr>
          <w:szCs w:val="16"/>
          <w:lang w:val="en-GB"/>
        </w:rPr>
        <w:t xml:space="preserve"> tries to provide a more practical view on authentication by presenting a simple mechanism which uses a combination of a username and a password. They state “The concept of a user id and password is a cost effective and efficient method of maintaining a shared secret between a user and a computer sys-tem”. It moves on explaining that many computer systems use the simple known identification method. This method is composed of a username and a password, “Many modern systems have adopted a simple id/password method of achieving the goals associated with </w:t>
      </w:r>
      <w:r w:rsidRPr="00D4791E">
        <w:rPr>
          <w:szCs w:val="16"/>
          <w:lang w:val="en-GB"/>
        </w:rPr>
        <w:lastRenderedPageBreak/>
        <w:t>the identification and authentication function”.  The same thing tha</w:t>
      </w:r>
      <w:r w:rsidR="00EA6A83">
        <w:rPr>
          <w:szCs w:val="16"/>
          <w:lang w:val="en-GB"/>
        </w:rPr>
        <w:t xml:space="preserve">t [19] agree upon. It is </w:t>
      </w:r>
      <w:r w:rsidRPr="00D4791E">
        <w:rPr>
          <w:szCs w:val="16"/>
          <w:lang w:val="en-GB"/>
        </w:rPr>
        <w:t xml:space="preserve">also </w:t>
      </w:r>
      <w:r w:rsidR="00353D7F">
        <w:rPr>
          <w:szCs w:val="16"/>
          <w:lang w:val="en-GB"/>
        </w:rPr>
        <w:t>explain</w:t>
      </w:r>
      <w:r w:rsidR="00EA6A83">
        <w:rPr>
          <w:szCs w:val="16"/>
          <w:lang w:val="en-GB"/>
        </w:rPr>
        <w:t>ed</w:t>
      </w:r>
      <w:r w:rsidR="00353D7F">
        <w:rPr>
          <w:szCs w:val="16"/>
          <w:lang w:val="en-GB"/>
        </w:rPr>
        <w:t xml:space="preserve"> that despite all the ad</w:t>
      </w:r>
      <w:r w:rsidRPr="00D4791E">
        <w:rPr>
          <w:szCs w:val="16"/>
          <w:lang w:val="en-GB"/>
        </w:rPr>
        <w:t>vances that took place in both hardware and software, the combination of username and password is still the most dominant way of verification in computer systems. Saying: “Even with the adoption of new technologies in hardware and software, password authentication is still not completely replaced by the existing alternative authentication methods.”</w:t>
      </w:r>
      <w:r w:rsidR="002A76A3">
        <w:rPr>
          <w:szCs w:val="16"/>
          <w:lang w:val="en-GB"/>
        </w:rPr>
        <w:t xml:space="preserve"> ([19], p. 33)</w:t>
      </w:r>
      <w:r w:rsidRPr="00D4791E">
        <w:rPr>
          <w:szCs w:val="16"/>
          <w:lang w:val="en-GB"/>
        </w:rPr>
        <w:t xml:space="preserve"> </w:t>
      </w:r>
    </w:p>
    <w:p w:rsidR="00D4791E" w:rsidRPr="00D4791E" w:rsidRDefault="00D4791E" w:rsidP="00353D7F">
      <w:pPr>
        <w:rPr>
          <w:szCs w:val="16"/>
          <w:lang w:val="en-GB"/>
        </w:rPr>
      </w:pPr>
      <w:r w:rsidRPr="00D4791E">
        <w:rPr>
          <w:szCs w:val="16"/>
          <w:lang w:val="en-GB"/>
        </w:rPr>
        <w:t xml:space="preserve">On the other hand, </w:t>
      </w:r>
      <w:r w:rsidR="00FC3016">
        <w:rPr>
          <w:szCs w:val="16"/>
          <w:lang w:val="en-GB"/>
        </w:rPr>
        <w:t>(</w:t>
      </w:r>
      <w:r w:rsidRPr="00D4791E">
        <w:rPr>
          <w:szCs w:val="16"/>
          <w:lang w:val="en-GB"/>
        </w:rPr>
        <w:t>[18]</w:t>
      </w:r>
      <w:r w:rsidR="00FC3016">
        <w:rPr>
          <w:szCs w:val="16"/>
          <w:lang w:val="en-GB"/>
        </w:rPr>
        <w:t>, p. 86)</w:t>
      </w:r>
      <w:r w:rsidRPr="00D4791E">
        <w:rPr>
          <w:szCs w:val="16"/>
          <w:lang w:val="en-GB"/>
        </w:rPr>
        <w:t xml:space="preserve"> gives more in depth definition of an authentication and authorization system.  They define each entity in the process from the requestor to the </w:t>
      </w:r>
      <w:proofErr w:type="spellStart"/>
      <w:r w:rsidRPr="00D4791E">
        <w:rPr>
          <w:szCs w:val="16"/>
          <w:lang w:val="en-GB"/>
        </w:rPr>
        <w:t>requestee</w:t>
      </w:r>
      <w:proofErr w:type="spellEnd"/>
      <w:r w:rsidRPr="00D4791E">
        <w:rPr>
          <w:szCs w:val="16"/>
          <w:lang w:val="en-GB"/>
        </w:rPr>
        <w:t xml:space="preserve"> including the resources and the action to be taken upon these resources. They describe the requestor as “Subject is an </w:t>
      </w:r>
      <w:r w:rsidR="00353D7F">
        <w:rPr>
          <w:szCs w:val="16"/>
          <w:lang w:val="en-GB"/>
        </w:rPr>
        <w:t>entity that wants to access ser</w:t>
      </w:r>
      <w:r w:rsidRPr="00D4791E">
        <w:rPr>
          <w:szCs w:val="16"/>
          <w:lang w:val="en-GB"/>
        </w:rPr>
        <w:t>vices/resources. It can be a user, a service or a</w:t>
      </w:r>
      <w:r w:rsidR="00353D7F">
        <w:rPr>
          <w:szCs w:val="16"/>
          <w:lang w:val="en-GB"/>
        </w:rPr>
        <w:t>ny other entity on behalf of us</w:t>
      </w:r>
      <w:r w:rsidRPr="00D4791E">
        <w:rPr>
          <w:szCs w:val="16"/>
          <w:lang w:val="en-GB"/>
        </w:rPr>
        <w:t>er/service”. And then move on to describe the service by explaining that “Service is a piece of software that provides some functionality and can be accessed by Subjects or other Services”.</w:t>
      </w:r>
    </w:p>
    <w:p w:rsidR="00D4791E" w:rsidRPr="00D4791E" w:rsidRDefault="00D4791E" w:rsidP="00D4791E">
      <w:pPr>
        <w:rPr>
          <w:szCs w:val="16"/>
          <w:lang w:val="en-GB"/>
        </w:rPr>
      </w:pPr>
      <w:r w:rsidRPr="00D4791E">
        <w:rPr>
          <w:szCs w:val="16"/>
          <w:lang w:val="en-GB"/>
        </w:rPr>
        <w:t>After that, [18] have described the requestor and the service they continue by giving a definition to the resource that’s being requested. They say: “Resource is an object that is accessed by Subjects. It can be a CPU, a storage device, software, data”</w:t>
      </w:r>
      <w:r w:rsidR="00FC3016">
        <w:rPr>
          <w:szCs w:val="16"/>
          <w:lang w:val="en-GB"/>
        </w:rPr>
        <w:t xml:space="preserve"> ([18], p. 86).</w:t>
      </w:r>
    </w:p>
    <w:p w:rsidR="00D4791E" w:rsidRPr="00D4791E" w:rsidRDefault="00D4791E" w:rsidP="0078738A">
      <w:pPr>
        <w:rPr>
          <w:szCs w:val="16"/>
          <w:lang w:val="en-GB"/>
        </w:rPr>
      </w:pPr>
      <w:r w:rsidRPr="00D4791E">
        <w:rPr>
          <w:szCs w:val="16"/>
          <w:lang w:val="en-GB"/>
        </w:rPr>
        <w:t>Another interesting definition is about the requirements given by each service in order to be accessed. This is called Service Policy, explained as “Service Policy refers to the set of rules/requirements associated with the Service. A Subject must conform to Service Policy in order to Access that Service”</w:t>
      </w:r>
      <w:r w:rsidR="00D61EC3">
        <w:rPr>
          <w:szCs w:val="16"/>
          <w:lang w:val="en-GB"/>
        </w:rPr>
        <w:t xml:space="preserve"> ([18], p. 86)</w:t>
      </w:r>
      <w:r w:rsidRPr="00D4791E">
        <w:rPr>
          <w:szCs w:val="16"/>
          <w:lang w:val="en-GB"/>
        </w:rPr>
        <w:t xml:space="preserv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w:t>
      </w:r>
      <w:r w:rsidR="00E9454C">
        <w:rPr>
          <w:szCs w:val="16"/>
          <w:lang w:val="en-GB"/>
        </w:rPr>
        <w:t>in</w:t>
      </w:r>
      <w:r w:rsidRPr="00D4791E">
        <w:rPr>
          <w:szCs w:val="16"/>
          <w:lang w:val="en-GB"/>
        </w:rPr>
        <w:t xml:space="preserve"> [18] as “a set of rules/requirements”</w:t>
      </w:r>
      <w:r w:rsidR="0078738A">
        <w:rPr>
          <w:szCs w:val="16"/>
          <w:lang w:val="en-GB"/>
        </w:rPr>
        <w:t xml:space="preserve"> (</w:t>
      </w:r>
      <w:r w:rsidR="0078738A" w:rsidRPr="00D4791E">
        <w:rPr>
          <w:szCs w:val="16"/>
          <w:lang w:val="en-GB"/>
        </w:rPr>
        <w:t>[18]</w:t>
      </w:r>
      <w:r w:rsidR="0078738A">
        <w:rPr>
          <w:szCs w:val="16"/>
          <w:lang w:val="en-GB"/>
        </w:rPr>
        <w:t>, p. 86)</w:t>
      </w:r>
      <w:r w:rsidRPr="00D4791E">
        <w:rPr>
          <w:szCs w:val="16"/>
          <w:lang w:val="en-GB"/>
        </w:rPr>
        <w:t xml:space="preserve">. Where this set of rules can be linked to the Subject, the Service or even the Domain according to </w:t>
      </w:r>
      <w:r w:rsidR="0078738A">
        <w:rPr>
          <w:szCs w:val="16"/>
          <w:lang w:val="en-GB"/>
        </w:rPr>
        <w:t>[18].</w:t>
      </w:r>
    </w:p>
    <w:p w:rsidR="00D4791E" w:rsidRPr="00D4791E" w:rsidRDefault="00D4791E" w:rsidP="00D4791E">
      <w:pPr>
        <w:rPr>
          <w:b/>
          <w:bCs/>
          <w:szCs w:val="16"/>
          <w:lang w:val="en-GB"/>
        </w:rPr>
      </w:pPr>
      <w:r w:rsidRPr="00D4791E">
        <w:rPr>
          <w:b/>
          <w:bCs/>
          <w:szCs w:val="16"/>
          <w:lang w:val="en-GB"/>
        </w:rPr>
        <w:t>Reputation based trust</w:t>
      </w:r>
    </w:p>
    <w:p w:rsidR="00D4791E" w:rsidRPr="00D4791E" w:rsidRDefault="00D4791E" w:rsidP="00C9462B">
      <w:pPr>
        <w:rPr>
          <w:szCs w:val="16"/>
          <w:lang w:val="en-GB"/>
        </w:rPr>
      </w:pPr>
      <w:r w:rsidRPr="00D4791E">
        <w:rPr>
          <w:szCs w:val="16"/>
          <w:lang w:val="en-GB"/>
        </w:rPr>
        <w:t>Reputation based trust started as a review made by use</w:t>
      </w:r>
      <w:r w:rsidR="008713AA">
        <w:rPr>
          <w:szCs w:val="16"/>
          <w:lang w:val="en-GB"/>
        </w:rPr>
        <w:t>rs for others, one of the earli</w:t>
      </w:r>
      <w:r w:rsidRPr="00D4791E">
        <w:rPr>
          <w:szCs w:val="16"/>
          <w:lang w:val="en-GB"/>
        </w:rPr>
        <w:t xml:space="preserve">est examples of it was adopted by eBay.  As </w:t>
      </w:r>
      <w:r w:rsidR="00C9462B">
        <w:rPr>
          <w:szCs w:val="16"/>
          <w:lang w:val="en-GB"/>
        </w:rPr>
        <w:t>(</w:t>
      </w:r>
      <w:r w:rsidRPr="00D4791E">
        <w:rPr>
          <w:szCs w:val="16"/>
          <w:lang w:val="en-GB"/>
        </w:rPr>
        <w:t>[23]</w:t>
      </w:r>
      <w:r w:rsidR="00C9462B">
        <w:rPr>
          <w:szCs w:val="16"/>
          <w:lang w:val="en-GB"/>
        </w:rPr>
        <w:t>, p. 1)</w:t>
      </w:r>
      <w:r w:rsidRPr="00D4791E">
        <w:rPr>
          <w:szCs w:val="16"/>
          <w:lang w:val="en-GB"/>
        </w:rPr>
        <w:t xml:space="preserve"> refers “Reputation syst</w:t>
      </w:r>
      <w:r w:rsidR="008713AA">
        <w:rPr>
          <w:szCs w:val="16"/>
          <w:lang w:val="en-GB"/>
        </w:rPr>
        <w:t>ems are al</w:t>
      </w:r>
      <w:r w:rsidRPr="00D4791E">
        <w:rPr>
          <w:szCs w:val="16"/>
          <w:lang w:val="en-GB"/>
        </w:rPr>
        <w:lastRenderedPageBreak/>
        <w:t>ready being used in successful commercial online appl</w:t>
      </w:r>
      <w:r w:rsidR="008713AA">
        <w:rPr>
          <w:szCs w:val="16"/>
          <w:lang w:val="en-GB"/>
        </w:rPr>
        <w:t>ications”. A similar idea is re</w:t>
      </w:r>
      <w:r w:rsidRPr="00D4791E">
        <w:rPr>
          <w:szCs w:val="16"/>
          <w:lang w:val="en-GB"/>
        </w:rPr>
        <w:t>ferred to in [28], it says: “Reputation-based trust systems were mainly used in electronic markets, as a way of assessing the participants”</w:t>
      </w:r>
      <w:r w:rsidR="00C9462B">
        <w:rPr>
          <w:szCs w:val="16"/>
          <w:lang w:val="en-GB"/>
        </w:rPr>
        <w:t xml:space="preserve"> ([28], p. 1)</w:t>
      </w:r>
      <w:r w:rsidRPr="00D4791E">
        <w:rPr>
          <w:szCs w:val="16"/>
          <w:lang w:val="en-GB"/>
        </w:rPr>
        <w:t xml:space="preserve">. </w:t>
      </w:r>
    </w:p>
    <w:p w:rsidR="00D4791E" w:rsidRPr="00D4791E" w:rsidRDefault="00D4791E" w:rsidP="00F84466">
      <w:pPr>
        <w:rPr>
          <w:szCs w:val="16"/>
          <w:lang w:val="en-GB"/>
        </w:rPr>
      </w:pPr>
      <w:r w:rsidRPr="00D4791E">
        <w:rPr>
          <w:szCs w:val="16"/>
          <w:lang w:val="en-GB"/>
        </w:rPr>
        <w:t xml:space="preserve">However, trust has been divided into two distinctions one as “strong and crisp” while the other as “soft and social” </w:t>
      </w:r>
      <w:r w:rsidR="00C8093C">
        <w:rPr>
          <w:szCs w:val="16"/>
          <w:lang w:val="en-GB"/>
        </w:rPr>
        <w:t xml:space="preserve">according to </w:t>
      </w:r>
      <w:r w:rsidRPr="00D4791E">
        <w:rPr>
          <w:szCs w:val="16"/>
          <w:lang w:val="en-GB"/>
        </w:rPr>
        <w:t>[24]</w:t>
      </w:r>
      <w:r w:rsidR="00C8093C">
        <w:rPr>
          <w:szCs w:val="16"/>
          <w:lang w:val="en-GB"/>
        </w:rPr>
        <w:t>. T</w:t>
      </w:r>
      <w:r w:rsidRPr="00D4791E">
        <w:rPr>
          <w:szCs w:val="16"/>
          <w:lang w:val="en-GB"/>
        </w:rPr>
        <w:t xml:space="preserve">he “soft and social” is concerned with reputation based trust. “reputation-based trust relies on a </w:t>
      </w:r>
      <w:r w:rsidR="00F84466">
        <w:rPr>
          <w:szCs w:val="16"/>
          <w:lang w:val="en-GB"/>
        </w:rPr>
        <w:t>‘</w:t>
      </w:r>
      <w:r w:rsidRPr="00D4791E">
        <w:rPr>
          <w:szCs w:val="16"/>
          <w:lang w:val="en-GB"/>
        </w:rPr>
        <w:t>soft computational</w:t>
      </w:r>
      <w:r w:rsidR="00F84466">
        <w:rPr>
          <w:szCs w:val="16"/>
          <w:lang w:val="en-GB"/>
        </w:rPr>
        <w:t>’</w:t>
      </w:r>
      <w:r w:rsidRPr="00D4791E">
        <w:rPr>
          <w:szCs w:val="16"/>
          <w:lang w:val="en-GB"/>
        </w:rPr>
        <w:t xml:space="preserve"> approach “</w:t>
      </w:r>
      <w:r w:rsidR="00B96CC6">
        <w:rPr>
          <w:szCs w:val="16"/>
          <w:lang w:val="en-GB"/>
        </w:rPr>
        <w:t>([24], p. 1)</w:t>
      </w:r>
      <w:r w:rsidRPr="00D4791E">
        <w:rPr>
          <w:szCs w:val="16"/>
          <w:lang w:val="en-GB"/>
        </w:rPr>
        <w:t>. In this case, trust is computed from two sources: First based on own experience, second based on experiences of others as referred to by [24]. Moreover, trust depends on other factors such as the time and the settings [26].</w:t>
      </w:r>
    </w:p>
    <w:p w:rsidR="00D4791E" w:rsidRPr="00D4791E" w:rsidRDefault="00D4791E" w:rsidP="00D4791E">
      <w:pPr>
        <w:rPr>
          <w:szCs w:val="16"/>
          <w:lang w:val="en-GB"/>
        </w:rPr>
      </w:pPr>
      <w:r w:rsidRPr="00D4791E">
        <w:rPr>
          <w:szCs w:val="16"/>
          <w:lang w:val="en-GB"/>
        </w:rPr>
        <w:t>The same concept for computing trust is used in [25], it agrees that reputation-based trust is computed from two sources. It says: “Reputation information is divided into two categories: First-hand experiences are gained from the trustor monitoring the outcomes of actions it has engaged in itself, and are generally considered to be error-free within the limits of observed- ability. External experiences are gained from third-party recommenders based on their own first-hand experiences”</w:t>
      </w:r>
      <w:r w:rsidR="004F451F">
        <w:rPr>
          <w:szCs w:val="16"/>
          <w:lang w:val="en-GB"/>
        </w:rPr>
        <w:t xml:space="preserve"> ([25], p. 2)</w:t>
      </w:r>
      <w:r w:rsidRPr="00D4791E">
        <w:rPr>
          <w:szCs w:val="16"/>
          <w:lang w:val="en-GB"/>
        </w:rPr>
        <w:t xml:space="preserve">. </w:t>
      </w:r>
    </w:p>
    <w:p w:rsidR="00D4791E" w:rsidRPr="00D4791E" w:rsidRDefault="00D4791E" w:rsidP="00650A92">
      <w:pPr>
        <w:rPr>
          <w:szCs w:val="16"/>
          <w:lang w:val="en-GB"/>
        </w:rPr>
      </w:pPr>
      <w:r w:rsidRPr="00D4791E">
        <w:rPr>
          <w:szCs w:val="16"/>
          <w:lang w:val="en-GB"/>
        </w:rPr>
        <w:t>On the other hand, in [26] uses the term “</w:t>
      </w:r>
      <w:proofErr w:type="spellStart"/>
      <w:r w:rsidRPr="00D4791E">
        <w:rPr>
          <w:szCs w:val="16"/>
          <w:lang w:val="en-GB"/>
        </w:rPr>
        <w:t>behavioral</w:t>
      </w:r>
      <w:proofErr w:type="spellEnd"/>
      <w:r w:rsidRPr="00D4791E">
        <w:rPr>
          <w:szCs w:val="16"/>
          <w:lang w:val="en-GB"/>
        </w:rPr>
        <w:t xml:space="preserve"> trust” instead of “reput</w:t>
      </w:r>
      <w:r w:rsidR="00650A92">
        <w:rPr>
          <w:szCs w:val="16"/>
          <w:lang w:val="en-GB"/>
        </w:rPr>
        <w:t>ation trust”. It is defined as realizing the expectation of others</w:t>
      </w:r>
      <w:r w:rsidRPr="00D4791E">
        <w:rPr>
          <w:szCs w:val="16"/>
          <w:lang w:val="en-GB"/>
        </w:rPr>
        <w:t>. And it is classified into two categories: Direct trust and indirect trust.  Wher</w:t>
      </w:r>
      <w:r w:rsidR="008A3E76">
        <w:rPr>
          <w:szCs w:val="16"/>
          <w:lang w:val="en-GB"/>
        </w:rPr>
        <w:t>e direct trust means the experi</w:t>
      </w:r>
      <w:r w:rsidRPr="00D4791E">
        <w:rPr>
          <w:szCs w:val="16"/>
          <w:lang w:val="en-GB"/>
        </w:rPr>
        <w:t>ences gain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either positive or negative [24]. Where such trust depends on well-defined measures such as certificates and is referred to as “strong security” [24].</w:t>
      </w:r>
    </w:p>
    <w:p w:rsidR="00D4791E" w:rsidRPr="00D4791E" w:rsidRDefault="008A3E76" w:rsidP="00D4791E">
      <w:pPr>
        <w:rPr>
          <w:szCs w:val="16"/>
          <w:lang w:val="en-GB"/>
        </w:rPr>
      </w:pPr>
      <w:r>
        <w:rPr>
          <w:szCs w:val="16"/>
          <w:lang w:val="en-GB"/>
        </w:rPr>
        <w:t xml:space="preserve"> </w:t>
      </w:r>
      <w:r w:rsidR="00D4791E" w:rsidRPr="00D4791E">
        <w:rPr>
          <w:szCs w:val="16"/>
          <w:lang w:val="en-GB"/>
        </w:rPr>
        <w:t xml:space="preserve">Also </w:t>
      </w:r>
      <w:r>
        <w:rPr>
          <w:szCs w:val="16"/>
          <w:lang w:val="en-GB"/>
        </w:rPr>
        <w:t xml:space="preserve">[27] </w:t>
      </w:r>
      <w:r w:rsidR="00D4791E" w:rsidRPr="00D4791E">
        <w:rPr>
          <w:szCs w:val="16"/>
          <w:lang w:val="en-GB"/>
        </w:rPr>
        <w:t>agrees with the mentioned studies, it states that “reputation serves as the basis for trust”. Hence giving an important value for the experiences of other entities in the system.</w:t>
      </w:r>
    </w:p>
    <w:p w:rsidR="00D4791E" w:rsidRDefault="00D4791E" w:rsidP="005E6F51">
      <w:pPr>
        <w:rPr>
          <w:szCs w:val="16"/>
          <w:lang w:val="en-GB"/>
        </w:rPr>
      </w:pPr>
      <w:r w:rsidRPr="00D4791E">
        <w:rPr>
          <w:szCs w:val="16"/>
          <w:lang w:val="en-GB"/>
        </w:rPr>
        <w:t xml:space="preserve">A distinction between entity trust and content trust is given in [17]. Entity trust is given as an evaluation of an entity based on its ID and </w:t>
      </w:r>
      <w:proofErr w:type="spellStart"/>
      <w:r w:rsidRPr="00D4791E">
        <w:rPr>
          <w:szCs w:val="16"/>
          <w:lang w:val="en-GB"/>
        </w:rPr>
        <w:t>behavior</w:t>
      </w:r>
      <w:proofErr w:type="spellEnd"/>
      <w:r w:rsidRPr="00D4791E">
        <w:rPr>
          <w:szCs w:val="16"/>
          <w:lang w:val="en-GB"/>
        </w:rPr>
        <w:t>. While content trust is defined as “A trust judgment on a particular piece of information in a given context “</w:t>
      </w:r>
      <w:r w:rsidR="00D04297">
        <w:rPr>
          <w:szCs w:val="16"/>
          <w:lang w:val="en-GB"/>
        </w:rPr>
        <w:t>([17], p. 228)</w:t>
      </w:r>
      <w:r w:rsidRPr="00D4791E">
        <w:rPr>
          <w:szCs w:val="16"/>
          <w:lang w:val="en-GB"/>
        </w:rPr>
        <w:t>. Both types of trust are related to each other’s.</w:t>
      </w:r>
    </w:p>
    <w:p w:rsidR="0059586D" w:rsidRPr="0059586D" w:rsidRDefault="0059586D" w:rsidP="0059586D">
      <w:pPr>
        <w:rPr>
          <w:szCs w:val="16"/>
          <w:lang w:val="en-GB"/>
        </w:rPr>
      </w:pPr>
      <w:r w:rsidRPr="0059586D">
        <w:rPr>
          <w:szCs w:val="16"/>
          <w:lang w:val="en-GB"/>
        </w:rPr>
        <w:lastRenderedPageBreak/>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argued more, an example of travel information is given where students may use different source for information than families. The date of which resources are consumed also has a value as stated in [17]. </w:t>
      </w:r>
    </w:p>
    <w:p w:rsidR="0059586D" w:rsidRDefault="0059586D" w:rsidP="0059586D">
      <w:pPr>
        <w:rPr>
          <w:szCs w:val="16"/>
          <w:lang w:val="en-GB"/>
        </w:rPr>
      </w:pPr>
      <w:r w:rsidRPr="0059586D">
        <w:rPr>
          <w:szCs w:val="16"/>
          <w:lang w:val="en-GB"/>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proofErr w:type="spellStart"/>
            <w:r>
              <w:rPr>
                <w:lang w:val="en-GB"/>
              </w:rPr>
              <w:t>Recency</w:t>
            </w:r>
            <w:proofErr w:type="spellEnd"/>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59586D" w:rsidP="0065226C">
      <w:pPr>
        <w:rPr>
          <w:szCs w:val="16"/>
          <w:lang w:val="en-US"/>
        </w:rPr>
      </w:pPr>
      <w:r>
        <w:t xml:space="preserve">Furthermore, [17] explains that some of the factors are related. And some others can be grouped together such as Direct experience and Recommendation under reputation. In addition, [17] acknowledges that determining which of these factors can be used is </w:t>
      </w:r>
      <w:r w:rsidR="0065226C">
        <w:rPr>
          <w:lang w:val="en-US"/>
        </w:rPr>
        <w:t>not an easy task.</w:t>
      </w:r>
    </w:p>
    <w:p w:rsidR="00D1565A" w:rsidRPr="00BC1573" w:rsidRDefault="003E415A" w:rsidP="00166898">
      <w:pPr>
        <w:pStyle w:val="Heading2"/>
        <w:numPr>
          <w:ilvl w:val="1"/>
          <w:numId w:val="1"/>
        </w:numPr>
        <w:rPr>
          <w:lang w:val="en-GB"/>
        </w:rPr>
      </w:pPr>
      <w:bookmarkStart w:id="26" w:name="_Toc536558557"/>
      <w:r>
        <w:rPr>
          <w:lang w:val="en-GB"/>
        </w:rPr>
        <w:t>Analysis</w:t>
      </w:r>
      <w:bookmarkEnd w:id="26"/>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w:t>
      </w:r>
      <w:r w:rsidRPr="00175683">
        <w:rPr>
          <w:lang w:val="en-GB"/>
        </w:rPr>
        <w:lastRenderedPageBreak/>
        <w:t xml:space="preserve">chapter. Those requirements will be </w:t>
      </w:r>
      <w:proofErr w:type="spellStart"/>
      <w:r w:rsidRPr="00175683">
        <w:rPr>
          <w:lang w:val="en-GB"/>
        </w:rPr>
        <w:t>analyzed</w:t>
      </w:r>
      <w:proofErr w:type="spellEnd"/>
      <w:r w:rsidRPr="00175683">
        <w:rPr>
          <w:lang w:val="en-GB"/>
        </w:rPr>
        <w:t xml:space="preserve">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lang w:val="en-GB"/>
        </w:rPr>
      </w:pPr>
      <w:r w:rsidRPr="00175683">
        <w:rPr>
          <w:szCs w:val="16"/>
          <w:lang w:val="en-GB"/>
        </w:rPr>
        <w:t>Besides going through the previously presented literature review, the following pages will also compare the presented requi</w:t>
      </w:r>
      <w:r w:rsidR="00C56D8B">
        <w:rPr>
          <w:szCs w:val="16"/>
          <w:lang w:val="en-GB"/>
        </w:rPr>
        <w:t xml:space="preserve">rements against some well-known </w:t>
      </w:r>
      <w:r w:rsidRPr="00175683">
        <w:rPr>
          <w:szCs w:val="16"/>
          <w:lang w:val="en-GB"/>
        </w:rPr>
        <w:t>implementations of microservices as well as content trust</w:t>
      </w:r>
      <w:r>
        <w:rPr>
          <w:szCs w:val="16"/>
          <w:lang w:val="en-GB"/>
        </w:rPr>
        <w:t>.</w:t>
      </w:r>
    </w:p>
    <w:p w:rsidR="00175683" w:rsidRDefault="00175683" w:rsidP="00166898">
      <w:pPr>
        <w:pStyle w:val="Heading3"/>
        <w:numPr>
          <w:ilvl w:val="2"/>
          <w:numId w:val="1"/>
        </w:numPr>
      </w:pPr>
      <w:bookmarkStart w:id="27" w:name="_Toc536558558"/>
      <w:r>
        <w:t>Microservices analysis</w:t>
      </w:r>
      <w:bookmarkEnd w:id="27"/>
    </w:p>
    <w:p w:rsidR="00175683" w:rsidRPr="00175683" w:rsidRDefault="00175683" w:rsidP="00175683">
      <w:pPr>
        <w:tabs>
          <w:tab w:val="left" w:pos="3290"/>
        </w:tabs>
        <w:rPr>
          <w:szCs w:val="16"/>
          <w:lang w:val="en-GB"/>
        </w:rPr>
      </w:pPr>
      <w:r w:rsidRPr="00175683">
        <w:rPr>
          <w:szCs w:val="16"/>
          <w:lang w:val="en-GB"/>
        </w:rPr>
        <w:t>The following pages provide analysis for the literature review of microservices while comparing it to the requirements of microservices, mentioned in the first section of this chapter.</w:t>
      </w:r>
    </w:p>
    <w:p w:rsidR="00175683" w:rsidRPr="00175683" w:rsidRDefault="00175683" w:rsidP="00175683">
      <w:pPr>
        <w:tabs>
          <w:tab w:val="left" w:pos="3290"/>
        </w:tabs>
        <w:rPr>
          <w:szCs w:val="16"/>
          <w:lang w:val="en-GB"/>
        </w:rPr>
      </w:pPr>
      <w:r w:rsidRPr="00175683">
        <w:rPr>
          <w:szCs w:val="16"/>
          <w:lang w:val="en-GB"/>
        </w:rPr>
        <w:t>Microservice-based applications can be built using either one of two architecture styles, that’s is orchestration and choreography [41].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w:t>
      </w:r>
      <w:r>
        <w:rPr>
          <w:szCs w:val="16"/>
          <w:lang w:val="en-GB"/>
        </w:rPr>
        <w:t xml:space="preserve"> offers more loosely-coupled ar</w:t>
      </w:r>
      <w:r w:rsidRPr="00175683">
        <w:rPr>
          <w:szCs w:val="16"/>
          <w:lang w:val="en-GB"/>
        </w:rPr>
        <w:t xml:space="preserve">chitecture since no centralization [41]. As a result, an application could benefit the most of microservice architecture. </w:t>
      </w:r>
    </w:p>
    <w:p w:rsidR="00175683" w:rsidRPr="00175683" w:rsidRDefault="00175683" w:rsidP="00175683">
      <w:pPr>
        <w:tabs>
          <w:tab w:val="left" w:pos="3290"/>
        </w:tabs>
        <w:rPr>
          <w:szCs w:val="16"/>
          <w:lang w:val="en-GB"/>
        </w:rPr>
      </w:pPr>
      <w:r w:rsidRPr="00175683">
        <w:rPr>
          <w:szCs w:val="16"/>
          <w:lang w:val="en-GB"/>
        </w:rPr>
        <w:t xml:space="preserve">According to the requirements, services are supposed to be small. When one tries to have an abstract understanding of the name microservices. The word micro reflects the size of the service. The size of the service was discussed heavily in the literature [1] [3] [5]. Some writers tried to introduce ways to measure how small each service should be. Others were pointing out that the decomposition of tasks should be ac-cording business requirements and each service should be handling only one task [5] [33]. </w:t>
      </w:r>
    </w:p>
    <w:p w:rsidR="00175683" w:rsidRPr="00175683" w:rsidRDefault="00175683" w:rsidP="00175683">
      <w:pPr>
        <w:tabs>
          <w:tab w:val="left" w:pos="3290"/>
        </w:tabs>
        <w:rPr>
          <w:szCs w:val="16"/>
          <w:lang w:val="en-GB"/>
        </w:rPr>
      </w:pPr>
      <w:r w:rsidRPr="00175683">
        <w:rPr>
          <w:szCs w:val="16"/>
          <w:lang w:val="en-GB"/>
        </w:rPr>
        <w:t xml:space="preserve">Each microservice is supposed to be independent, can be deployed independently and can be changed without affecting other services. Such requirement was also dis-cussed in the literature. In the definition given in [1] it is clearly stated that micro-services </w:t>
      </w:r>
      <w:r w:rsidRPr="00175683">
        <w:rPr>
          <w:szCs w:val="16"/>
          <w:lang w:val="en-GB"/>
        </w:rPr>
        <w:lastRenderedPageBreak/>
        <w:t xml:space="preserve">should be autonomous. Writes in [31] [33] also emphasis that in order to get the most out of microservices architecture, services should be made as independent as possible. However, having services as independent entities, doesn’t mean that service can’t interact together. On the contrary as mentioned in the definition in [1] services are supposed to collaborate together. In order to keep services independent but at the same time having the chance to work together when needed, each micro-service should provide an interface. Writers in [1] [5] [29] [33] agree that micro-services should have interfaces to help other services interact with them. While at the same time giving each service a great deal of independence.  </w:t>
      </w:r>
    </w:p>
    <w:p w:rsidR="00175683" w:rsidRPr="00175683" w:rsidRDefault="00175683" w:rsidP="00175683">
      <w:pPr>
        <w:tabs>
          <w:tab w:val="left" w:pos="3290"/>
        </w:tabs>
        <w:rPr>
          <w:szCs w:val="16"/>
          <w:lang w:val="en-GB"/>
        </w:rPr>
      </w:pPr>
      <w:r w:rsidRPr="00175683">
        <w:rPr>
          <w:szCs w:val="16"/>
          <w:lang w:val="en-GB"/>
        </w:rPr>
        <w:t>Since each microservice has a well-defined interface [1][5], then replacing on</w:t>
      </w:r>
      <w:r>
        <w:rPr>
          <w:szCs w:val="16"/>
          <w:lang w:val="en-GB"/>
        </w:rPr>
        <w:t>e ser</w:t>
      </w:r>
      <w:r w:rsidRPr="00175683">
        <w:rPr>
          <w:szCs w:val="16"/>
          <w:lang w:val="en-GB"/>
        </w:rPr>
        <w:t xml:space="preserve">vice with another is possible as long as the interface for the new service is the same as the old one. Moreover, reusing one or more microservices in other application is easier.  One of the requirements of microservices is having the services as reusable entities. In [1] and [29] writers point out that microservices should be designed in a way that makes it easy to be used by more than one </w:t>
      </w:r>
      <w:r>
        <w:rPr>
          <w:szCs w:val="16"/>
          <w:lang w:val="en-GB"/>
        </w:rPr>
        <w:t>application. If the new applica</w:t>
      </w:r>
      <w:r w:rsidRPr="00175683">
        <w:rPr>
          <w:szCs w:val="16"/>
          <w:lang w:val="en-GB"/>
        </w:rPr>
        <w:t>tion can adhere to the service interface then no changes are needed, and the service can be used easily.</w:t>
      </w:r>
    </w:p>
    <w:p w:rsidR="00175683" w:rsidRPr="00175683" w:rsidRDefault="00175683" w:rsidP="00175683">
      <w:pPr>
        <w:tabs>
          <w:tab w:val="left" w:pos="3290"/>
        </w:tabs>
        <w:rPr>
          <w:szCs w:val="16"/>
          <w:lang w:val="en-GB"/>
        </w:rPr>
      </w:pPr>
      <w:r w:rsidRPr="00175683">
        <w:rPr>
          <w:szCs w:val="16"/>
          <w:lang w:val="en-GB"/>
        </w:rPr>
        <w:t xml:space="preserve">The previous points bring the discussion to some of the features that can be gained from respecting the requirements of microservices architecture. </w:t>
      </w:r>
    </w:p>
    <w:p w:rsidR="00175683" w:rsidRPr="00175683" w:rsidRDefault="00175683" w:rsidP="00175683">
      <w:pPr>
        <w:tabs>
          <w:tab w:val="left" w:pos="3290"/>
        </w:tabs>
        <w:rPr>
          <w:szCs w:val="16"/>
          <w:lang w:val="en-GB"/>
        </w:rPr>
      </w:pPr>
      <w:r w:rsidRPr="00175683">
        <w:rPr>
          <w:szCs w:val="16"/>
          <w:lang w:val="en-GB"/>
        </w:rPr>
        <w:t>A microservice-based application will be more resilient than a traditional three-layered application. The system has a better ability to handle failures., in such a way that the rest of the system will keep working and only the failed parts will stop. Moreover, the failed parts can be isolated easily to be fixed or replaced. This was also mentioned in [1] [31]. Moreover, in [33] it is stated that each microservice should be encapsulated. Microservices don’t need to know anything about how each service is implemented. All what microservices need to know is how to communicate with the target microservice. This gives developers more freedom in how to implement each service, or even how to update or modify the implementation of an existing service. As long as the interface of the service is respected, other services will still be able to communicate with it. Hence the system will continue to function despite the updates and modifications.</w:t>
      </w:r>
    </w:p>
    <w:p w:rsidR="00175683" w:rsidRPr="00175683" w:rsidRDefault="00175683" w:rsidP="00175683">
      <w:pPr>
        <w:tabs>
          <w:tab w:val="left" w:pos="3290"/>
        </w:tabs>
        <w:rPr>
          <w:szCs w:val="16"/>
          <w:lang w:val="en-GB"/>
        </w:rPr>
      </w:pPr>
      <w:r w:rsidRPr="00175683">
        <w:rPr>
          <w:szCs w:val="16"/>
          <w:lang w:val="en-GB"/>
        </w:rPr>
        <w:t>Microservices architecture was developed to overcome the shortcoming of three-layered architecture. One of these shortcoming appears more clearly the more the project gets bigger. At some point adding more features to the application will be a difficult task [34]. An application could require hu</w:t>
      </w:r>
      <w:r>
        <w:rPr>
          <w:szCs w:val="16"/>
          <w:lang w:val="en-GB"/>
        </w:rPr>
        <w:t>ge modifications in order to ac</w:t>
      </w:r>
      <w:r w:rsidRPr="00175683">
        <w:rPr>
          <w:szCs w:val="16"/>
          <w:lang w:val="en-GB"/>
        </w:rPr>
        <w:t xml:space="preserve">commodate new features. </w:t>
      </w:r>
      <w:r w:rsidRPr="00175683">
        <w:rPr>
          <w:szCs w:val="16"/>
          <w:lang w:val="en-GB"/>
        </w:rPr>
        <w:lastRenderedPageBreak/>
        <w:t>On the other hand, microservice-based applications are supposed to be scalable [5] [30]. where the system will be able to accommodate new services with ease.</w:t>
      </w:r>
    </w:p>
    <w:p w:rsidR="00175683" w:rsidRDefault="00175683" w:rsidP="00175683">
      <w:pPr>
        <w:tabs>
          <w:tab w:val="left" w:pos="3290"/>
        </w:tabs>
        <w:rPr>
          <w:szCs w:val="16"/>
          <w:lang w:val="en-GB"/>
        </w:rPr>
      </w:pPr>
      <w:r w:rsidRPr="00175683">
        <w:rPr>
          <w:szCs w:val="16"/>
          <w:lang w:val="en-GB"/>
        </w:rPr>
        <w:t>Microservice-based applications have great flexibility in adding new features to the system. Developers can offer continuous delivery in a way that they can easily keep adding new services to the system without the need to release new versions with each newly added feature. In [1] as well as in [34], easy deployment of micro-services-based applications was discussed. In [34] a comparison was made between microservices and monolithic architecture where deployment was one of the com-pared points</w:t>
      </w:r>
      <w:r>
        <w:rPr>
          <w:szCs w:val="16"/>
          <w:lang w:val="en-GB"/>
        </w:rPr>
        <w:t>.</w:t>
      </w:r>
    </w:p>
    <w:p w:rsidR="003452D7" w:rsidRDefault="003452D7" w:rsidP="00166898">
      <w:pPr>
        <w:pStyle w:val="Heading3"/>
        <w:numPr>
          <w:ilvl w:val="2"/>
          <w:numId w:val="1"/>
        </w:numPr>
      </w:pPr>
      <w:bookmarkStart w:id="28" w:name="_Toc536558559"/>
      <w:r>
        <w:t>Content trust analysis</w:t>
      </w:r>
      <w:bookmarkEnd w:id="28"/>
    </w:p>
    <w:p w:rsidR="003452D7" w:rsidRPr="003452D7" w:rsidRDefault="003452D7" w:rsidP="003452D7">
      <w:pPr>
        <w:tabs>
          <w:tab w:val="left" w:pos="3290"/>
        </w:tabs>
        <w:rPr>
          <w:szCs w:val="16"/>
          <w:lang w:val="en-GB"/>
        </w:rPr>
      </w:pPr>
      <w:r w:rsidRPr="003452D7">
        <w:rPr>
          <w:szCs w:val="16"/>
          <w:lang w:val="en-GB"/>
        </w:rPr>
        <w:t>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w:t>
      </w:r>
      <w:r>
        <w:rPr>
          <w:szCs w:val="16"/>
          <w:lang w:val="en-GB"/>
        </w:rPr>
        <w:t>eriences with the entity in con</w:t>
      </w:r>
      <w:r w:rsidRPr="003452D7">
        <w:rPr>
          <w:szCs w:val="16"/>
          <w:lang w:val="en-GB"/>
        </w:rPr>
        <w:t>cern. This definition can be seen in at least one of the requirements of content trust. Microservices will have their own evaluation of trus</w:t>
      </w:r>
      <w:r>
        <w:rPr>
          <w:szCs w:val="16"/>
          <w:lang w:val="en-GB"/>
        </w:rPr>
        <w:t>t once they interact with a cer</w:t>
      </w:r>
      <w:r w:rsidRPr="003452D7">
        <w:rPr>
          <w:szCs w:val="16"/>
          <w:lang w:val="en-GB"/>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lang w:val="en-GB"/>
        </w:rPr>
      </w:pPr>
      <w:r w:rsidRPr="003452D7">
        <w:rPr>
          <w:szCs w:val="16"/>
          <w:lang w:val="en-GB"/>
        </w:rPr>
        <w:t>After each interaction, the trust they already have about the other microservice could be affected positively or negatively. Moreover, their new evaluation of trust could also play a role in how other microservices ev</w:t>
      </w:r>
      <w:r>
        <w:rPr>
          <w:szCs w:val="16"/>
          <w:lang w:val="en-GB"/>
        </w:rPr>
        <w:t>aluate their trust with the con</w:t>
      </w:r>
      <w:r w:rsidRPr="003452D7">
        <w:rPr>
          <w:szCs w:val="16"/>
          <w:lang w:val="en-GB"/>
        </w:rPr>
        <w:t xml:space="preserve">cerned microservice. This is perceived from the indirect interaction, hence the indirect trust.  </w:t>
      </w:r>
    </w:p>
    <w:p w:rsidR="003452D7" w:rsidRPr="003452D7" w:rsidRDefault="003452D7" w:rsidP="003452D7">
      <w:pPr>
        <w:tabs>
          <w:tab w:val="left" w:pos="3290"/>
        </w:tabs>
        <w:rPr>
          <w:szCs w:val="16"/>
          <w:lang w:val="en-GB"/>
        </w:rPr>
      </w:pPr>
      <w:r w:rsidRPr="003452D7">
        <w:rPr>
          <w:szCs w:val="16"/>
          <w:lang w:val="en-GB"/>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lang w:val="en-GB"/>
        </w:rPr>
      </w:pPr>
      <w:r w:rsidRPr="003452D7">
        <w:rPr>
          <w:szCs w:val="16"/>
          <w:lang w:val="en-GB"/>
        </w:rPr>
        <w:t xml:space="preserve">Trusting the </w:t>
      </w:r>
      <w:proofErr w:type="spellStart"/>
      <w:r w:rsidRPr="003452D7">
        <w:rPr>
          <w:szCs w:val="16"/>
          <w:lang w:val="en-GB"/>
        </w:rPr>
        <w:t>behavior</w:t>
      </w:r>
      <w:proofErr w:type="spellEnd"/>
      <w:r w:rsidRPr="003452D7">
        <w:rPr>
          <w:szCs w:val="16"/>
          <w:lang w:val="en-GB"/>
        </w:rPr>
        <w:t xml:space="preserve"> of others was also m</w:t>
      </w:r>
      <w:r>
        <w:rPr>
          <w:szCs w:val="16"/>
          <w:lang w:val="en-GB"/>
        </w:rPr>
        <w:t xml:space="preserve">entioned by some researchers [6, </w:t>
      </w:r>
      <w:r w:rsidRPr="003452D7">
        <w:rPr>
          <w:szCs w:val="16"/>
          <w:lang w:val="en-GB"/>
        </w:rPr>
        <w:t xml:space="preserve">11]. One definition is presented as “Belief in others’ trustworthiness” this definition is reflected in the evaluation of trust each microservice will have. Believe is reflected </w:t>
      </w:r>
      <w:r>
        <w:rPr>
          <w:szCs w:val="16"/>
          <w:lang w:val="en-GB"/>
        </w:rPr>
        <w:t>as a dy</w:t>
      </w:r>
      <w:r w:rsidRPr="003452D7">
        <w:rPr>
          <w:szCs w:val="16"/>
          <w:lang w:val="en-GB"/>
        </w:rPr>
        <w:t xml:space="preserve">namic </w:t>
      </w:r>
      <w:r w:rsidRPr="003452D7">
        <w:rPr>
          <w:szCs w:val="16"/>
          <w:lang w:val="en-GB"/>
        </w:rPr>
        <w:lastRenderedPageBreak/>
        <w:t>value that can grow or shrink depending on the how positive or negative each interaction is.</w:t>
      </w:r>
    </w:p>
    <w:p w:rsidR="003452D7" w:rsidRPr="003452D7" w:rsidRDefault="003452D7" w:rsidP="003452D7">
      <w:pPr>
        <w:tabs>
          <w:tab w:val="left" w:pos="3290"/>
        </w:tabs>
        <w:rPr>
          <w:szCs w:val="16"/>
          <w:lang w:val="en-GB"/>
        </w:rPr>
      </w:pPr>
      <w:r w:rsidRPr="003452D7">
        <w:rPr>
          <w:szCs w:val="16"/>
          <w:lang w:val="en-GB"/>
        </w:rPr>
        <w:t>The relationship among services is present in more than one requirement. On the other hand, the relationships among collaborating entities was mentioned by differ-</w:t>
      </w:r>
      <w:proofErr w:type="spellStart"/>
      <w:r w:rsidRPr="003452D7">
        <w:rPr>
          <w:szCs w:val="16"/>
          <w:lang w:val="en-GB"/>
        </w:rPr>
        <w:t>ent</w:t>
      </w:r>
      <w:proofErr w:type="spellEnd"/>
      <w:r w:rsidRPr="003452D7">
        <w:rPr>
          <w:szCs w:val="16"/>
          <w:lang w:val="en-GB"/>
        </w:rPr>
        <w:t xml:space="preserve"> researchers. Such collaboration between concerned entities is mentioned in the sixth definitions of trust presented in [6] as well as in [15].</w:t>
      </w:r>
    </w:p>
    <w:p w:rsidR="003452D7" w:rsidRPr="003452D7" w:rsidRDefault="003452D7" w:rsidP="003452D7">
      <w:pPr>
        <w:tabs>
          <w:tab w:val="left" w:pos="3290"/>
        </w:tabs>
        <w:rPr>
          <w:szCs w:val="16"/>
          <w:lang w:val="en-GB"/>
        </w:rPr>
      </w:pPr>
      <w:r w:rsidRPr="003452D7">
        <w:rPr>
          <w:szCs w:val="16"/>
          <w:lang w:val="en-GB"/>
        </w:rPr>
        <w:t>The age of microservices is taken into account when deciding about the content trust of a microservice. It is mentioned as one of the requi</w:t>
      </w:r>
      <w:r>
        <w:rPr>
          <w:szCs w:val="16"/>
          <w:lang w:val="en-GB"/>
        </w:rPr>
        <w:t>rements of the content trust im</w:t>
      </w:r>
      <w:r w:rsidRPr="003452D7">
        <w:rPr>
          <w:szCs w:val="16"/>
          <w:lang w:val="en-GB"/>
        </w:rPr>
        <w:t xml:space="preserve">plementation. However, the age doesn’t have much influence on any description provided for the trust or any of its contrasts or sub </w:t>
      </w:r>
      <w:r>
        <w:rPr>
          <w:szCs w:val="16"/>
          <w:lang w:val="en-GB"/>
        </w:rPr>
        <w:t>definitions. Yet the age is men</w:t>
      </w:r>
      <w:r w:rsidRPr="003452D7">
        <w:rPr>
          <w:szCs w:val="16"/>
          <w:lang w:val="en-GB"/>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lang w:val="en-GB"/>
        </w:rPr>
      </w:pPr>
      <w:r w:rsidRPr="003452D7">
        <w:rPr>
          <w:szCs w:val="16"/>
          <w:lang w:val="en-GB"/>
        </w:rPr>
        <w:t>The sensitivity of the service is also presented in the requirements of the content trust. In [37] the importance of the provided info</w:t>
      </w:r>
      <w:r>
        <w:rPr>
          <w:szCs w:val="16"/>
          <w:lang w:val="en-GB"/>
        </w:rPr>
        <w:t>rmation is discussed. In the re</w:t>
      </w:r>
      <w:r w:rsidRPr="003452D7">
        <w:rPr>
          <w:szCs w:val="16"/>
          <w:lang w:val="en-GB"/>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lang w:val="en-GB"/>
        </w:rPr>
      </w:pPr>
      <w:r w:rsidRPr="003452D7">
        <w:rPr>
          <w:szCs w:val="16"/>
          <w:lang w:val="en-GB"/>
        </w:rPr>
        <w:t>The identity of a microservice has a weight in deciding of trusting a microservice or not. In the requirements of microservices, each mi</w:t>
      </w:r>
      <w:r>
        <w:rPr>
          <w:szCs w:val="16"/>
          <w:lang w:val="en-GB"/>
        </w:rPr>
        <w:t>croservice should be able to au</w:t>
      </w:r>
      <w:r w:rsidRPr="003452D7">
        <w:rPr>
          <w:szCs w:val="16"/>
          <w:lang w:val="en-GB"/>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lang w:val="en-GB"/>
        </w:rPr>
        <w:t>ims to be is important as it es</w:t>
      </w:r>
      <w:r w:rsidRPr="003452D7">
        <w:rPr>
          <w:szCs w:val="16"/>
          <w:lang w:val="en-GB"/>
        </w:rPr>
        <w:t>tablish a first level of trust. Such ground could be u</w:t>
      </w:r>
      <w:r>
        <w:rPr>
          <w:szCs w:val="16"/>
          <w:lang w:val="en-GB"/>
        </w:rPr>
        <w:t>sed to move on and try to estab</w:t>
      </w:r>
      <w:r w:rsidRPr="003452D7">
        <w:rPr>
          <w:szCs w:val="16"/>
          <w:lang w:val="en-GB"/>
        </w:rPr>
        <w:t xml:space="preserve">lish other forms of trust. Having the identity of the service verified will help in in-creasing the evaluation of it by one or more services positively. </w:t>
      </w:r>
    </w:p>
    <w:p w:rsidR="003452D7" w:rsidRPr="003452D7" w:rsidRDefault="003452D7" w:rsidP="003452D7">
      <w:pPr>
        <w:tabs>
          <w:tab w:val="left" w:pos="3290"/>
        </w:tabs>
        <w:rPr>
          <w:szCs w:val="16"/>
          <w:lang w:val="en-GB"/>
        </w:rPr>
      </w:pPr>
      <w:r w:rsidRPr="003452D7">
        <w:rPr>
          <w:szCs w:val="16"/>
          <w:lang w:val="en-GB"/>
        </w:rPr>
        <w:t xml:space="preserve">Regarding the implementation of content trust. The most common one is used by Docker and it is called Docker content trust. Docker is basically a container for pro-cesses. One can think of it as a virtual machine but much lightweight and faster to boot. This </w:t>
      </w:r>
      <w:r w:rsidRPr="003452D7">
        <w:rPr>
          <w:szCs w:val="16"/>
          <w:lang w:val="en-GB"/>
        </w:rPr>
        <w:lastRenderedPageBreak/>
        <w:t>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lang w:val="en-GB"/>
        </w:rPr>
        <w:t>ishers of the image. This expla</w:t>
      </w:r>
      <w:r w:rsidRPr="003452D7">
        <w:rPr>
          <w:szCs w:val="16"/>
          <w:lang w:val="en-GB"/>
        </w:rPr>
        <w:t>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in a specific image or not.</w:t>
      </w:r>
    </w:p>
    <w:p w:rsidR="003452D7" w:rsidRPr="003452D7" w:rsidRDefault="003452D7" w:rsidP="003452D7">
      <w:pPr>
        <w:tabs>
          <w:tab w:val="left" w:pos="3290"/>
        </w:tabs>
        <w:rPr>
          <w:szCs w:val="16"/>
          <w:lang w:val="en-GB"/>
        </w:rPr>
      </w:pPr>
      <w:r w:rsidRPr="003452D7">
        <w:rPr>
          <w:szCs w:val="16"/>
          <w:lang w:val="en-GB"/>
        </w:rPr>
        <w:t xml:space="preserve">To conclude this chapter, an application based on microservices could be described as a big piece made of many small blocks, each block </w:t>
      </w:r>
      <w:r>
        <w:rPr>
          <w:szCs w:val="16"/>
          <w:lang w:val="en-GB"/>
        </w:rPr>
        <w:t>is an independent reusable enti</w:t>
      </w:r>
      <w:r w:rsidRPr="003452D7">
        <w:rPr>
          <w:szCs w:val="16"/>
          <w:lang w:val="en-GB"/>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lang w:val="en-GB"/>
        </w:rPr>
        <w:t>s is done auto</w:t>
      </w:r>
      <w:r w:rsidRPr="003452D7">
        <w:rPr>
          <w:szCs w:val="16"/>
          <w:lang w:val="en-GB"/>
        </w:rPr>
        <w:t xml:space="preserve">matically, without a human intervention. </w:t>
      </w:r>
    </w:p>
    <w:p w:rsidR="00B83842" w:rsidRDefault="003452D7" w:rsidP="00B83842">
      <w:pPr>
        <w:tabs>
          <w:tab w:val="left" w:pos="3290"/>
        </w:tabs>
        <w:rPr>
          <w:szCs w:val="16"/>
          <w:lang w:val="en-GB"/>
        </w:rPr>
        <w:sectPr w:rsidR="00B83842" w:rsidSect="005C126B">
          <w:pgSz w:w="11906" w:h="16838" w:code="9"/>
          <w:pgMar w:top="2240" w:right="1418" w:bottom="2552" w:left="1985" w:header="1418" w:footer="1366" w:gutter="0"/>
          <w:cols w:space="708"/>
          <w:titlePg/>
          <w:docGrid w:linePitch="360"/>
        </w:sectPr>
      </w:pPr>
      <w:r w:rsidRPr="003452D7">
        <w:rPr>
          <w:szCs w:val="16"/>
          <w:lang w:val="en-GB"/>
        </w:rPr>
        <w:t>Next chapter in this thesis will discuss the concept behind building the Blog. It will give an overview of how, micro frontends, microse</w:t>
      </w:r>
      <w:r>
        <w:rPr>
          <w:szCs w:val="16"/>
          <w:lang w:val="en-GB"/>
        </w:rPr>
        <w:t>rvices, and content trust imple</w:t>
      </w:r>
      <w:r w:rsidRPr="003452D7">
        <w:rPr>
          <w:szCs w:val="16"/>
          <w:lang w:val="en-GB"/>
        </w:rPr>
        <w:t xml:space="preserve">mentation can all work together to produce a more </w:t>
      </w:r>
      <w:r w:rsidR="008007DE">
        <w:rPr>
          <w:szCs w:val="16"/>
          <w:lang w:val="en-GB"/>
        </w:rPr>
        <w:t>secure, flexible and robust sys</w:t>
      </w:r>
      <w:r w:rsidRPr="003452D7">
        <w:rPr>
          <w:szCs w:val="16"/>
          <w:lang w:val="en-GB"/>
        </w:rPr>
        <w:t>tem</w:t>
      </w:r>
      <w:r>
        <w:rPr>
          <w:szCs w:val="16"/>
          <w:lang w:val="en-GB"/>
        </w:rPr>
        <w:t>.</w:t>
      </w:r>
      <w:bookmarkStart w:id="29" w:name="_Toc536558560"/>
    </w:p>
    <w:p w:rsidR="003452D7" w:rsidRDefault="005C126B" w:rsidP="00B83842">
      <w:pPr>
        <w:pStyle w:val="Heading1"/>
        <w:numPr>
          <w:ilvl w:val="0"/>
          <w:numId w:val="1"/>
        </w:numPr>
        <w:rPr>
          <w:lang w:val="en-GB"/>
        </w:rPr>
      </w:pPr>
      <w:r w:rsidRPr="005C126B">
        <w:rPr>
          <w:lang w:val="en-GB"/>
        </w:rPr>
        <w:lastRenderedPageBreak/>
        <w:t>Concept</w:t>
      </w:r>
      <w:bookmarkEnd w:id="29"/>
    </w:p>
    <w:p w:rsidR="005C126B" w:rsidRPr="005C126B" w:rsidRDefault="005C126B" w:rsidP="005C126B">
      <w:pPr>
        <w:pStyle w:val="NormalText"/>
        <w:rPr>
          <w:lang w:val="en-GB"/>
        </w:rPr>
      </w:pPr>
      <w:r w:rsidRPr="005C126B">
        <w:rPr>
          <w:lang w:val="en-GB"/>
        </w:rPr>
        <w:t>Microservices architecture helps developers create loosely-coupled applications. Although each small service is collaborating with other services but t</w:t>
      </w:r>
      <w:r w:rsidR="008455EF">
        <w:rPr>
          <w:lang w:val="en-GB"/>
        </w:rPr>
        <w:t xml:space="preserve">he collaboration happens under </w:t>
      </w:r>
      <w:r w:rsidRPr="005C126B">
        <w:rPr>
          <w:lang w:val="en-GB"/>
        </w:rPr>
        <w:t>well-defined interface</w:t>
      </w:r>
      <w:r w:rsidR="008455EF">
        <w:rPr>
          <w:lang w:val="en-GB"/>
        </w:rPr>
        <w:t>s</w:t>
      </w:r>
      <w:r w:rsidRPr="005C126B">
        <w:rPr>
          <w:lang w:val="en-GB"/>
        </w:rPr>
        <w:t>. Each service offers an interface that helps other services make a request to it and receive</w:t>
      </w:r>
      <w:r w:rsidR="008455EF">
        <w:rPr>
          <w:lang w:val="en-GB"/>
        </w:rPr>
        <w:t>s</w:t>
      </w:r>
      <w:r w:rsidRPr="005C126B">
        <w:rPr>
          <w:lang w:val="en-GB"/>
        </w:rPr>
        <w:t xml:space="preserve"> a response. So designing an application that’s loosely coupled is easier for developers and becomes more of a default </w:t>
      </w:r>
      <w:r w:rsidR="006F397F" w:rsidRPr="005C126B">
        <w:rPr>
          <w:lang w:val="en-GB"/>
        </w:rPr>
        <w:t>behaviour</w:t>
      </w:r>
      <w:r w:rsidRPr="005C126B">
        <w:rPr>
          <w:lang w:val="en-GB"/>
        </w:rPr>
        <w:t xml:space="preserve">. </w:t>
      </w:r>
    </w:p>
    <w:p w:rsidR="005C126B" w:rsidRPr="005C126B" w:rsidRDefault="005C126B" w:rsidP="005C126B">
      <w:pPr>
        <w:pStyle w:val="NormalText"/>
        <w:rPr>
          <w:lang w:val="en-GB"/>
        </w:rPr>
      </w:pPr>
      <w:r w:rsidRPr="005C126B">
        <w:rPr>
          <w:lang w:val="en-GB"/>
        </w:rPr>
        <w:t>Such loose coupling 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when other services are providing the same functionality as the isolated ones. Developers could create more than one service to handle each task. When a service is isolated</w:t>
      </w:r>
      <w:r w:rsidR="008455EF">
        <w:rPr>
          <w:lang w:val="en-GB"/>
        </w:rPr>
        <w:t>,</w:t>
      </w:r>
      <w:r w:rsidRPr="005C126B">
        <w:rPr>
          <w:lang w:val="en-GB"/>
        </w:rPr>
        <w:t xml:space="preserve"> the other services that perform the same task can handle the coming requests. In this case the system will continue to function as usual while the problem is being fixed. </w:t>
      </w:r>
    </w:p>
    <w:p w:rsidR="005C126B" w:rsidRDefault="005C126B" w:rsidP="005C126B">
      <w:pPr>
        <w:pStyle w:val="NormalText"/>
        <w:rPr>
          <w:lang w:val="en-GB"/>
        </w:rPr>
      </w:pPr>
      <w:r w:rsidRPr="005C126B">
        <w:rPr>
          <w:lang w:val="en-GB"/>
        </w:rPr>
        <w:t xml:space="preserve"> Moreover, continuous deliver is much smoother under microservices architecture, developers don’t need to release a new version for each change they make. They can simply replace one service by a new one and the system will continue to run as usual.</w:t>
      </w:r>
    </w:p>
    <w:p w:rsidR="006F397F" w:rsidRDefault="006F397F" w:rsidP="0080311F">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 parts. The second section will focus on the concept of microservices and how services interact with each other. While the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0" w:name="_Toc536558561"/>
      <w:r w:rsidRPr="00210D17">
        <w:t>Concept of micro frontends</w:t>
      </w:r>
      <w:bookmarkEnd w:id="30"/>
    </w:p>
    <w:p w:rsidR="006F397F" w:rsidRPr="00210D17" w:rsidRDefault="006F397F" w:rsidP="006F397F">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age that’s presented to the end-</w:t>
      </w:r>
      <w:r w:rsidRPr="00210D17">
        <w:rPr>
          <w:lang w:val="en-GB"/>
        </w:rPr>
        <w:t xml:space="preserve">user. The concept behind micro frontends is derived from </w:t>
      </w:r>
      <w:r w:rsidRPr="00210D17">
        <w:rPr>
          <w:lang w:val="en-GB"/>
        </w:rPr>
        <w:lastRenderedPageBreak/>
        <w:t xml:space="preserve">microservices [50]. Essentially, when applying the principles of microservices to the frontend of a web application the result would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Nevertheless, micro frontends impose few more challenges that don’t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A90725">
      <w:pPr>
        <w:pStyle w:val="bulletedList"/>
        <w:numPr>
          <w:ilvl w:val="0"/>
          <w:numId w:val="7"/>
        </w:numPr>
        <w:ind w:left="1139" w:hanging="357"/>
        <w:rPr>
          <w:lang w:val="en-GB"/>
        </w:rPr>
      </w:pPr>
      <w:r w:rsidRPr="00210D17">
        <w:rPr>
          <w:lang w:val="en-GB"/>
        </w:rPr>
        <w:t xml:space="preserve">Events answering: micro frontends should be able to answer events that happens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other apps should be listening to events coming from the navigation app and act </w:t>
      </w:r>
      <w:r w:rsidR="00A90725">
        <w:rPr>
          <w:lang w:val="en-GB"/>
        </w:rPr>
        <w:t>accordingly</w:t>
      </w:r>
      <w:r w:rsidRPr="00210D17">
        <w:rPr>
          <w:lang w:val="en-GB"/>
        </w:rPr>
        <w:t xml:space="preserve"> when they are meant to.</w:t>
      </w:r>
    </w:p>
    <w:p w:rsidR="006F397F" w:rsidRDefault="006F397F" w:rsidP="006F397F">
      <w:pPr>
        <w:pStyle w:val="NormalText"/>
        <w:rPr>
          <w:lang w:val="en-GB"/>
        </w:rPr>
      </w:pPr>
      <w:r w:rsidRPr="00210D17">
        <w:rPr>
          <w:lang w:val="en-GB"/>
        </w:rPr>
        <w:t xml:space="preserve">Next chapter in this thesis will try to find answers for the mentioned challenges and suggests alternative solutions when it is applicable. </w:t>
      </w:r>
      <w:r w:rsidR="00EC5949">
        <w:rPr>
          <w:lang w:val="en-GB"/>
        </w:rPr>
        <w:t xml:space="preserve">Moreover, a solution will be provided to putting all the micro frontends together and make them operate in harmony. </w:t>
      </w:r>
    </w:p>
    <w:p w:rsidR="00352F54" w:rsidRPr="006F397F" w:rsidRDefault="00352F54" w:rsidP="006F397F">
      <w:pPr>
        <w:pStyle w:val="NormalText"/>
      </w:pPr>
      <w:r>
        <w:rPr>
          <w:lang w:val="en-GB"/>
        </w:rPr>
        <w:t xml:space="preserve">Two micro frontends will be rendered to the user at any given time. While the rest of the micro frontends will be rendered depending on the events happening in those two </w:t>
      </w:r>
      <w:r w:rsidR="007661CC">
        <w:rPr>
          <w:lang w:val="en-GB"/>
        </w:rPr>
        <w:t xml:space="preserve">micro frontends. The idea is that, the functionalities of the frontend will be divided into tasks </w:t>
      </w:r>
      <w:r w:rsidR="007661CC">
        <w:rPr>
          <w:lang w:val="en-GB"/>
        </w:rPr>
        <w:lastRenderedPageBreak/>
        <w:t>and each task will be handled by one micro frontend. For example, the navigation bar will be handled by one micro frontend, while the main area in the screen or the body of the frontend will be handled by another app. Yet</w:t>
      </w:r>
      <w:r w:rsidR="003368D7">
        <w:rPr>
          <w:lang w:val="en-GB"/>
        </w:rPr>
        <w:t>,</w:t>
      </w:r>
      <w:r w:rsidR="007661CC">
        <w:rPr>
          <w:lang w:val="en-GB"/>
        </w:rPr>
        <w:t xml:space="preserve"> more than one app will be rendered to this area. The apps will be called to be rendered to the main area depend</w:t>
      </w:r>
      <w:r w:rsidR="003368D7">
        <w:rPr>
          <w:lang w:val="en-GB"/>
        </w:rPr>
        <w:t>ing</w:t>
      </w:r>
      <w:r w:rsidR="007661CC">
        <w:rPr>
          <w:lang w:val="en-GB"/>
        </w:rPr>
        <w:t xml:space="preserve"> on the events coming from the end-user of the Blog.</w:t>
      </w:r>
      <w:r w:rsidR="003368D7">
        <w:rPr>
          <w:lang w:val="en-GB"/>
        </w:rPr>
        <w:t xml:space="preserve"> Those events will be applied to the navigation bar and the main area in the frontend.</w:t>
      </w:r>
    </w:p>
    <w:p w:rsidR="00210D17" w:rsidRPr="005C126B" w:rsidRDefault="00210D17" w:rsidP="005C126B">
      <w:pPr>
        <w:pStyle w:val="Heading2"/>
        <w:numPr>
          <w:ilvl w:val="1"/>
          <w:numId w:val="1"/>
        </w:numPr>
        <w:rPr>
          <w:lang w:val="en-GB"/>
        </w:rPr>
      </w:pPr>
      <w:bookmarkStart w:id="31" w:name="_Toc536558562"/>
      <w:r w:rsidRPr="005C126B">
        <w:rPr>
          <w:lang w:val="en-GB"/>
        </w:rPr>
        <w:t>Concept of microservices</w:t>
      </w:r>
      <w:bookmarkEnd w:id="31"/>
    </w:p>
    <w:p w:rsidR="00210D17" w:rsidRPr="00210D17" w:rsidRDefault="00210D17" w:rsidP="00210D17">
      <w:pPr>
        <w:rPr>
          <w:szCs w:val="16"/>
          <w:lang w:val="en-GB"/>
        </w:rPr>
      </w:pPr>
      <w:r w:rsidRPr="00210D17">
        <w:rPr>
          <w:szCs w:val="16"/>
          <w:lang w:val="en-GB"/>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lang w:val="en-GB"/>
        </w:rPr>
        <w:t>The Blog will have microservices handling the following tasks</w:t>
      </w:r>
      <w:r>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363492">
      <w:pPr>
        <w:pStyle w:val="bulletedList"/>
        <w:numPr>
          <w:ilvl w:val="0"/>
          <w:numId w:val="7"/>
        </w:numPr>
        <w:ind w:left="1139" w:hanging="357"/>
        <w:rPr>
          <w:lang w:val="en-GB"/>
        </w:rPr>
      </w:pPr>
      <w:r w:rsidRPr="00210D17">
        <w:rPr>
          <w:lang w:val="en-GB"/>
        </w:rPr>
        <w:t>Protecting the Blog from invalid user’s input</w:t>
      </w:r>
    </w:p>
    <w:p w:rsidR="00210D17" w:rsidRDefault="00210D17" w:rsidP="00363492">
      <w:pPr>
        <w:pStyle w:val="bulletedList"/>
        <w:numPr>
          <w:ilvl w:val="0"/>
          <w:numId w:val="7"/>
        </w:numPr>
        <w:ind w:left="1139" w:hanging="357"/>
      </w:pPr>
      <w:r w:rsidRPr="00210D17">
        <w:rPr>
          <w:lang w:val="en-GB"/>
        </w:rPr>
        <w:t>Protecting the Blog from Duplicated posts, comments or messages</w:t>
      </w:r>
    </w:p>
    <w:p w:rsidR="00210D17" w:rsidRPr="00210D17" w:rsidRDefault="00210D17" w:rsidP="00210D17">
      <w:pPr>
        <w:rPr>
          <w:szCs w:val="16"/>
          <w:lang w:val="en-GB"/>
        </w:rPr>
      </w:pPr>
      <w:r w:rsidRPr="00210D17">
        <w:rPr>
          <w:szCs w:val="16"/>
          <w:lang w:val="en-GB"/>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lang w:val="en-GB"/>
        </w:rPr>
        <w:t xml:space="preserve">The Blog will be simple in terms of </w:t>
      </w:r>
      <w:r w:rsidR="004134AE" w:rsidRPr="00210D17">
        <w:rPr>
          <w:szCs w:val="16"/>
          <w:lang w:val="en-GB"/>
        </w:rPr>
        <w:t>functionality;</w:t>
      </w:r>
      <w:r w:rsidRPr="00210D17">
        <w:rPr>
          <w:szCs w:val="16"/>
          <w:lang w:val="en-GB"/>
        </w:rPr>
        <w:t xml:space="preserve"> it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lastRenderedPageBreak/>
        <w:t>Sending messages to the admins of the Blog</w:t>
      </w:r>
    </w:p>
    <w:p w:rsidR="00210D17" w:rsidRPr="00210D17" w:rsidRDefault="00210D17" w:rsidP="00363492">
      <w:pPr>
        <w:pStyle w:val="bulletedList"/>
        <w:numPr>
          <w:ilvl w:val="0"/>
          <w:numId w:val="7"/>
        </w:numPr>
        <w:ind w:left="1139" w:hanging="357"/>
        <w:rPr>
          <w:lang w:val="en-GB"/>
        </w:rPr>
      </w:pPr>
      <w:r w:rsidRPr="00210D17">
        <w:rPr>
          <w:lang w:val="en-GB"/>
        </w:rPr>
        <w:t>Creating new user’s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210D17">
      <w:pPr>
        <w:rPr>
          <w:szCs w:val="16"/>
          <w:lang w:val="en-GB"/>
        </w:rPr>
      </w:pPr>
      <w:r w:rsidRPr="00210D17">
        <w:rPr>
          <w:szCs w:val="16"/>
          <w:lang w:val="en-GB"/>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Default="00210D17" w:rsidP="00210D17">
      <w:pPr>
        <w:rPr>
          <w:szCs w:val="16"/>
          <w:lang w:val="en-GB"/>
        </w:rPr>
      </w:pPr>
      <w:r w:rsidRPr="00210D17">
        <w:rPr>
          <w:szCs w:val="16"/>
          <w:lang w:val="en-GB"/>
        </w:rPr>
        <w:t>The services in the Blog will have certain features that make them suitable to be used in a microservice-based application. Such services adhere to the requirements mentioned in the second chapter. The services will be:</w:t>
      </w:r>
    </w:p>
    <w:p w:rsidR="00FA1755" w:rsidRDefault="00FA1755" w:rsidP="00FA1755">
      <w:pPr>
        <w:pStyle w:val="bulletedList"/>
        <w:numPr>
          <w:ilvl w:val="0"/>
          <w:numId w:val="7"/>
        </w:numPr>
        <w:ind w:left="1139" w:hanging="357"/>
        <w:rPr>
          <w:lang w:val="en-GB"/>
        </w:rPr>
      </w:pPr>
      <w:r>
        <w:rPr>
          <w:lang w:val="en-GB"/>
        </w:rPr>
        <w:t>Small</w:t>
      </w:r>
    </w:p>
    <w:p w:rsidR="00FA1755" w:rsidRDefault="00FA1755" w:rsidP="00FA1755">
      <w:pPr>
        <w:pStyle w:val="bulletedList"/>
        <w:numPr>
          <w:ilvl w:val="0"/>
          <w:numId w:val="7"/>
        </w:numPr>
        <w:ind w:left="1139" w:hanging="357"/>
        <w:rPr>
          <w:lang w:val="en-GB"/>
        </w:rPr>
      </w:pPr>
      <w:r>
        <w:rPr>
          <w:lang w:val="en-GB"/>
        </w:rPr>
        <w:t>Independent</w:t>
      </w:r>
    </w:p>
    <w:p w:rsidR="00FA1755" w:rsidRDefault="00FA1755" w:rsidP="00FA1755">
      <w:pPr>
        <w:pStyle w:val="bulletedList"/>
        <w:numPr>
          <w:ilvl w:val="0"/>
          <w:numId w:val="7"/>
        </w:numPr>
        <w:ind w:left="1139" w:hanging="357"/>
        <w:rPr>
          <w:lang w:val="en-GB"/>
        </w:rPr>
      </w:pPr>
      <w:r>
        <w:rPr>
          <w:lang w:val="en-GB"/>
        </w:rPr>
        <w:t>Has an interface</w:t>
      </w:r>
    </w:p>
    <w:p w:rsidR="003C6480" w:rsidRPr="00210D17" w:rsidRDefault="003C6480" w:rsidP="00FA1755">
      <w:pPr>
        <w:pStyle w:val="bulletedList"/>
        <w:numPr>
          <w:ilvl w:val="0"/>
          <w:numId w:val="7"/>
        </w:numPr>
        <w:ind w:left="1139" w:hanging="357"/>
        <w:rPr>
          <w:lang w:val="en-GB"/>
        </w:rPr>
      </w:pPr>
      <w:r>
        <w:rPr>
          <w:lang w:val="en-GB"/>
        </w:rPr>
        <w:t>Reusable</w:t>
      </w:r>
    </w:p>
    <w:p w:rsidR="00210D17" w:rsidRPr="00210D17" w:rsidRDefault="00210D17" w:rsidP="00210D17">
      <w:pPr>
        <w:rPr>
          <w:szCs w:val="16"/>
          <w:lang w:val="en-GB"/>
        </w:rPr>
      </w:pPr>
      <w:r w:rsidRPr="00210D17">
        <w:rPr>
          <w:szCs w:val="16"/>
          <w:lang w:val="en-GB"/>
        </w:rPr>
        <w:t xml:space="preserve">Each service in the Blog should have a small size where it handles one task. For example, one service would handle requests related to storing a new post, retrieve a post from the database or delete a post. Another service would handle </w:t>
      </w:r>
      <w:proofErr w:type="gramStart"/>
      <w:r w:rsidRPr="00210D17">
        <w:rPr>
          <w:szCs w:val="16"/>
          <w:lang w:val="en-GB"/>
        </w:rPr>
        <w:t>clients</w:t>
      </w:r>
      <w:proofErr w:type="gramEnd"/>
      <w:r w:rsidRPr="00210D17">
        <w:rPr>
          <w:szCs w:val="16"/>
          <w:lang w:val="en-GB"/>
        </w:rPr>
        <w:t xml:space="preserve"> logins, while a third service handles creating new accounts for new clients.</w:t>
      </w:r>
    </w:p>
    <w:p w:rsidR="00210D17" w:rsidRPr="00210D17" w:rsidRDefault="00210D17" w:rsidP="00210D17">
      <w:pPr>
        <w:rPr>
          <w:szCs w:val="16"/>
          <w:lang w:val="en-GB"/>
        </w:rPr>
      </w:pPr>
      <w:r w:rsidRPr="00210D17">
        <w:rPr>
          <w:szCs w:val="16"/>
          <w:lang w:val="en-GB"/>
        </w:rPr>
        <w:t>The reason for making services small is to be able to get the most possible benefits from using microservices a</w:t>
      </w:r>
      <w:r w:rsidR="004134AE">
        <w:rPr>
          <w:szCs w:val="16"/>
          <w:lang w:val="en-GB"/>
        </w:rPr>
        <w:t xml:space="preserve">rchitecture. When services are </w:t>
      </w:r>
      <w:r w:rsidRPr="00210D17">
        <w:rPr>
          <w:szCs w:val="16"/>
          <w:lang w:val="en-GB"/>
        </w:rPr>
        <w:t>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325068">
      <w:r w:rsidRPr="00210D17">
        <w:rPr>
          <w:szCs w:val="16"/>
          <w:lang w:val="en-GB"/>
        </w:rPr>
        <w:t xml:space="preserve">Although microservices will be designed to be small but they will not </w:t>
      </w:r>
      <w:r w:rsidR="004134AE">
        <w:rPr>
          <w:szCs w:val="16"/>
          <w:lang w:val="en-GB"/>
        </w:rPr>
        <w:t xml:space="preserve">be </w:t>
      </w:r>
      <w:r w:rsidRPr="00210D17">
        <w:rPr>
          <w:szCs w:val="16"/>
          <w:lang w:val="en-GB"/>
        </w:rPr>
        <w:t xml:space="preserve">designed to be too small. For example, the Blog will have one or more microservices handling tasks related to posts such as making a new post, reading posts, deleting own posts...etc. Such </w:t>
      </w:r>
      <w:r w:rsidRPr="00210D17">
        <w:rPr>
          <w:szCs w:val="16"/>
          <w:lang w:val="en-GB"/>
        </w:rPr>
        <w:lastRenderedPageBreak/>
        <w:t xml:space="preserve">microservice could be further divided where one microservice will handle creating a new post, another service handles reading a post, and so on. While such division makes </w:t>
      </w:r>
      <w:r w:rsidR="004134AE" w:rsidRPr="00210D17">
        <w:rPr>
          <w:szCs w:val="16"/>
          <w:lang w:val="en-GB"/>
        </w:rPr>
        <w:t>each service</w:t>
      </w:r>
      <w:r w:rsidRPr="00210D17">
        <w:rPr>
          <w:szCs w:val="16"/>
          <w:lang w:val="en-GB"/>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while it keeps the complexity of the application as small as possible. </w:t>
      </w:r>
      <w:r>
        <w:t xml:space="preserve">  </w:t>
      </w:r>
    </w:p>
    <w:p w:rsidR="00210D17" w:rsidRPr="00210D17" w:rsidRDefault="00FA1755" w:rsidP="00210D17">
      <w:pPr>
        <w:rPr>
          <w:szCs w:val="16"/>
          <w:lang w:val="en-GB"/>
        </w:rPr>
      </w:pPr>
      <w:r>
        <w:rPr>
          <w:szCs w:val="16"/>
        </w:rPr>
        <w:t>Furthermore, e</w:t>
      </w:r>
      <w:r w:rsidR="00210D17" w:rsidRPr="00210D17">
        <w:rPr>
          <w:szCs w:val="16"/>
          <w:lang w:val="en-GB"/>
        </w:rPr>
        <w:t xml:space="preserve">ach service in the Blog is as independent as possible where it, </w:t>
      </w:r>
      <w:r w:rsidR="00325068" w:rsidRPr="00210D17">
        <w:rPr>
          <w:szCs w:val="16"/>
          <w:lang w:val="en-GB"/>
        </w:rPr>
        <w:t>generally, doesn’t</w:t>
      </w:r>
      <w:r w:rsidR="00210D17" w:rsidRPr="00210D17">
        <w:rPr>
          <w:szCs w:val="16"/>
          <w:lang w:val="en-GB"/>
        </w:rPr>
        <w:t xml:space="preserve">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lang w:val="en-GB"/>
        </w:rPr>
      </w:pPr>
      <w:r w:rsidRPr="00210D17">
        <w:rPr>
          <w:szCs w:val="16"/>
          <w:lang w:val="en-GB"/>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lang w:val="en-GB"/>
        </w:rPr>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rsidR="00210D17" w:rsidRPr="00210D17" w:rsidRDefault="00FA1755" w:rsidP="00FA1755">
      <w:pPr>
        <w:rPr>
          <w:szCs w:val="16"/>
          <w:lang w:val="en-GB"/>
        </w:rPr>
      </w:pPr>
      <w:r>
        <w:rPr>
          <w:szCs w:val="16"/>
          <w:lang w:val="en-GB"/>
        </w:rPr>
        <w:t>Additionally, s</w:t>
      </w:r>
      <w:r w:rsidR="00210D17" w:rsidRPr="00210D17">
        <w:rPr>
          <w:szCs w:val="16"/>
          <w:lang w:val="en-GB"/>
        </w:rPr>
        <w:t xml:space="preserve">ervices in the Blog should be independent </w:t>
      </w:r>
      <w:r w:rsidR="004062C8">
        <w:rPr>
          <w:szCs w:val="16"/>
          <w:lang w:val="en-GB"/>
        </w:rPr>
        <w:t>but</w:t>
      </w:r>
      <w:r w:rsidR="00210D17" w:rsidRPr="00210D17">
        <w:rPr>
          <w:szCs w:val="16"/>
          <w:lang w:val="en-GB"/>
        </w:rPr>
        <w:t xml:space="preserve">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FA1755">
      <w:r w:rsidRPr="00210D17">
        <w:rPr>
          <w:szCs w:val="16"/>
          <w:lang w:val="en-GB"/>
        </w:rPr>
        <w:t xml:space="preserve">Services will offer </w:t>
      </w:r>
      <w:r w:rsidR="00237E6B">
        <w:rPr>
          <w:szCs w:val="16"/>
          <w:lang w:val="en-GB"/>
        </w:rPr>
        <w:t>each other</w:t>
      </w:r>
      <w:r w:rsidRPr="00210D17">
        <w:rPr>
          <w:szCs w:val="16"/>
          <w:lang w:val="en-GB"/>
        </w:rPr>
        <w:t xml:space="preserve"> A</w:t>
      </w:r>
      <w:r w:rsidR="00FA1755">
        <w:rPr>
          <w:szCs w:val="16"/>
          <w:lang w:val="en-GB"/>
        </w:rPr>
        <w:t>PIs that help</w:t>
      </w:r>
      <w:r w:rsidRPr="00210D17">
        <w:rPr>
          <w:szCs w:val="16"/>
          <w:lang w:val="en-GB"/>
        </w:rPr>
        <w:t xml:space="preserve"> them to make requests. Requests will be made over Hypertext Transfer Protocol (HTTP)</w:t>
      </w:r>
      <w:r w:rsidR="004062C8">
        <w:rPr>
          <w:szCs w:val="16"/>
          <w:lang w:val="en-GB"/>
        </w:rPr>
        <w:t xml:space="preserve"> using REST architecture</w:t>
      </w:r>
      <w:r w:rsidRPr="00210D17">
        <w:rPr>
          <w:szCs w:val="16"/>
          <w:lang w:val="en-GB"/>
        </w:rPr>
        <w:t>.</w:t>
      </w:r>
      <w:r w:rsidR="004062C8">
        <w:rPr>
          <w:szCs w:val="16"/>
          <w:lang w:val="en-GB"/>
        </w:rPr>
        <w:t xml:space="preserve"> REST stands for </w:t>
      </w:r>
      <w:r w:rsidR="004062C8" w:rsidRPr="004062C8">
        <w:rPr>
          <w:szCs w:val="16"/>
          <w:lang w:val="en-GB"/>
        </w:rPr>
        <w:t>Representational State Transfer</w:t>
      </w:r>
      <w:r w:rsidR="004062C8">
        <w:rPr>
          <w:szCs w:val="16"/>
          <w:lang w:val="en-GB"/>
        </w:rPr>
        <w:t xml:space="preserve">. It is </w:t>
      </w:r>
      <w:r w:rsidR="00160DAE">
        <w:rPr>
          <w:szCs w:val="16"/>
          <w:lang w:val="en-GB"/>
        </w:rPr>
        <w:t xml:space="preserve">an architectural style that is composed of six </w:t>
      </w:r>
      <w:r w:rsidR="00160DAE">
        <w:rPr>
          <w:szCs w:val="16"/>
          <w:lang w:val="en-GB"/>
        </w:rPr>
        <w:lastRenderedPageBreak/>
        <w:t>constrains.</w:t>
      </w:r>
      <w:r w:rsidR="00252455">
        <w:rPr>
          <w:szCs w:val="16"/>
          <w:lang w:val="en-GB"/>
        </w:rPr>
        <w:t xml:space="preserve"> REST helps in developing applications that are loosely-coupled [47]. </w:t>
      </w:r>
      <w:r w:rsidR="00FA1755">
        <w:rPr>
          <w:szCs w:val="16"/>
          <w:lang w:val="en-GB"/>
        </w:rPr>
        <w:t>More details about the constrains of REST will be provided in the next chapter.</w:t>
      </w:r>
    </w:p>
    <w:p w:rsidR="00210D17" w:rsidRPr="00210D17" w:rsidRDefault="00210D17" w:rsidP="00210D17">
      <w:pPr>
        <w:rPr>
          <w:szCs w:val="16"/>
          <w:lang w:val="en-GB"/>
        </w:rPr>
      </w:pPr>
      <w:r w:rsidRPr="00210D17">
        <w:rPr>
          <w:szCs w:val="16"/>
          <w:lang w:val="en-GB"/>
        </w:rP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r w:rsidR="006F397F">
        <w:rPr>
          <w:szCs w:val="16"/>
          <w:lang w:val="en-GB"/>
        </w:rPr>
        <w:t xml:space="preserve">a </w:t>
      </w:r>
      <w:r w:rsidR="006F397F" w:rsidRPr="00210D17">
        <w:rPr>
          <w:szCs w:val="16"/>
          <w:lang w:val="en-GB"/>
        </w:rPr>
        <w:t>user’s</w:t>
      </w:r>
      <w:r w:rsidRPr="00210D17">
        <w:rPr>
          <w:szCs w:val="16"/>
          <w:lang w:val="en-GB"/>
        </w:rPr>
        <w:t xml:space="preserve">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lang w:val="en-GB"/>
        </w:rPr>
      </w:pPr>
      <w:r w:rsidRPr="00210D17">
        <w:rPr>
          <w:szCs w:val="16"/>
          <w:lang w:val="en-GB"/>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A966A6">
      <w:r w:rsidRPr="00210D17">
        <w:rPr>
          <w:szCs w:val="16"/>
          <w:lang w:val="en-GB"/>
        </w:rPr>
        <w:t xml:space="preserve">The Blog itself should also have few features that comes from using microservices architecture. After all, if those features </w:t>
      </w:r>
      <w:r w:rsidR="003C6480">
        <w:rPr>
          <w:szCs w:val="16"/>
          <w:lang w:val="en-GB"/>
        </w:rPr>
        <w:t>are not met</w:t>
      </w:r>
      <w:r w:rsidRPr="00210D17">
        <w:rPr>
          <w:szCs w:val="16"/>
          <w:lang w:val="en-GB"/>
        </w:rPr>
        <w:t xml:space="preserve"> then the benefits of using such architecture are not reached</w:t>
      </w:r>
      <w:r w:rsidR="003C6480">
        <w:rPr>
          <w:szCs w:val="16"/>
          <w:lang w:val="en-GB"/>
        </w:rPr>
        <w:t xml:space="preserve"> to an acceptable level</w:t>
      </w:r>
      <w:r w:rsidRPr="00210D17">
        <w:rPr>
          <w:szCs w:val="16"/>
          <w:lang w:val="en-GB"/>
        </w:rPr>
        <w:t>. On the contrary, microservices architecture brings its own challenges. Hence</w:t>
      </w:r>
      <w:r w:rsidR="00A966A6">
        <w:rPr>
          <w:szCs w:val="16"/>
          <w:lang w:val="en-GB"/>
        </w:rPr>
        <w:t>,</w:t>
      </w:r>
      <w:r w:rsidRPr="00210D17">
        <w:rPr>
          <w:szCs w:val="16"/>
          <w:lang w:val="en-GB"/>
        </w:rPr>
        <w:t xml:space="preserve"> using such architecture without getting the most of it adds overhead in the development. </w:t>
      </w:r>
      <w:r w:rsidR="00A966A6">
        <w:rPr>
          <w:szCs w:val="16"/>
          <w:lang w:val="en-GB"/>
        </w:rPr>
        <w:t xml:space="preserve"> Where developers have to deal with many small apps and each app has its own development cycle, requirements and deadline. Development of many small apps to finally work together can get quiet complicated. The</w:t>
      </w:r>
      <w:r w:rsidRPr="00210D17">
        <w:rPr>
          <w:szCs w:val="16"/>
          <w:lang w:val="en-GB"/>
        </w:rPr>
        <w:t xml:space="preserve"> Blog will be</w:t>
      </w:r>
      <w:r>
        <w:t>:</w:t>
      </w:r>
    </w:p>
    <w:p w:rsidR="00210D17" w:rsidRPr="00210D17" w:rsidRDefault="00210D17" w:rsidP="00363492">
      <w:pPr>
        <w:pStyle w:val="bulletedList"/>
        <w:numPr>
          <w:ilvl w:val="0"/>
          <w:numId w:val="7"/>
        </w:numPr>
        <w:ind w:left="1139" w:hanging="357"/>
        <w:rPr>
          <w:lang w:val="en-GB"/>
        </w:rPr>
      </w:pPr>
      <w:r w:rsidRPr="00210D17">
        <w:rPr>
          <w:lang w:val="en-GB"/>
        </w:rPr>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Default="00210D17" w:rsidP="002C62E5">
      <w:r w:rsidRPr="00210D17">
        <w:rPr>
          <w:szCs w:val="16"/>
          <w:lang w:val="en-GB"/>
        </w:rPr>
        <w:t>Where new f</w:t>
      </w:r>
      <w:r w:rsidR="002C62E5">
        <w:rPr>
          <w:szCs w:val="16"/>
          <w:lang w:val="en-GB"/>
        </w:rPr>
        <w:t>eatures can be added easily. The</w:t>
      </w:r>
      <w:r w:rsidRPr="00210D17">
        <w:rPr>
          <w:szCs w:val="16"/>
          <w:lang w:val="en-GB"/>
        </w:rPr>
        <w:t xml:space="preserve"> scalability </w:t>
      </w:r>
      <w:r w:rsidR="002C62E5">
        <w:rPr>
          <w:szCs w:val="16"/>
          <w:lang w:val="en-GB"/>
        </w:rPr>
        <w:t xml:space="preserve">of the Blog </w:t>
      </w:r>
      <w:r w:rsidRPr="00210D17">
        <w:rPr>
          <w:szCs w:val="16"/>
          <w:lang w:val="en-GB"/>
        </w:rPr>
        <w:t xml:space="preserve">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w:t>
      </w:r>
      <w:r w:rsidRPr="00210D17">
        <w:rPr>
          <w:szCs w:val="16"/>
          <w:lang w:val="en-GB"/>
        </w:rPr>
        <w:lastRenderedPageBreak/>
        <w:t>Blog should have the flexibility to accommodate new services and be able to communicate with them</w:t>
      </w:r>
      <w:r>
        <w:t>.</w:t>
      </w:r>
    </w:p>
    <w:p w:rsidR="00210D17" w:rsidRPr="00210D17" w:rsidRDefault="00210D17" w:rsidP="00210D17">
      <w:pPr>
        <w:rPr>
          <w:szCs w:val="16"/>
          <w:lang w:val="en-GB"/>
        </w:rPr>
      </w:pPr>
      <w:r w:rsidRPr="00210D17">
        <w:rPr>
          <w:szCs w:val="16"/>
          <w:lang w:val="en-GB"/>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lang w:val="en-GB"/>
        </w:rPr>
      </w:pPr>
      <w:r w:rsidRPr="00210D17">
        <w:rPr>
          <w:szCs w:val="16"/>
          <w:lang w:val="en-GB"/>
        </w:rPr>
        <w:t xml:space="preserve">This is a very important feature of any microservices-based application. Such application should exhibit a better </w:t>
      </w:r>
      <w:proofErr w:type="spellStart"/>
      <w:r w:rsidRPr="00210D17">
        <w:rPr>
          <w:szCs w:val="16"/>
          <w:lang w:val="en-GB"/>
        </w:rPr>
        <w:t>behavior</w:t>
      </w:r>
      <w:proofErr w:type="spellEnd"/>
      <w:r w:rsidRPr="00210D17">
        <w:rPr>
          <w:szCs w:val="16"/>
          <w:lang w:val="en-GB"/>
        </w:rPr>
        <w:t xml:space="preserve"> when dealing with failures compared to a monolithic application.</w:t>
      </w:r>
    </w:p>
    <w:p w:rsidR="00210D17" w:rsidRPr="00210D17" w:rsidRDefault="00BF4F8F" w:rsidP="00210D17">
      <w:pPr>
        <w:rPr>
          <w:szCs w:val="16"/>
          <w:lang w:val="en-GB"/>
        </w:rPr>
      </w:pPr>
      <w:r w:rsidRPr="00964775">
        <w:rPr>
          <w:lang w:bidi="ar-SY"/>
        </w:rPr>
        <w:t>Furthermore</w:t>
      </w:r>
      <w:r>
        <w:rPr>
          <w:b/>
          <w:bCs/>
          <w:lang w:bidi="ar-SY"/>
        </w:rPr>
        <w:t xml:space="preserve">, </w:t>
      </w:r>
      <w:r w:rsidR="00210D17" w:rsidRPr="00210D17">
        <w:rPr>
          <w:szCs w:val="16"/>
          <w:lang w:val="en-GB"/>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lang w:val="en-GB"/>
        </w:rPr>
      </w:pPr>
      <w:r w:rsidRPr="00210D17">
        <w:rPr>
          <w:szCs w:val="16"/>
          <w:lang w:val="en-GB"/>
        </w:rPr>
        <w:t>Such loosely-coupled structure of the application helps the Blog to be more flexible when facing problems. Or when some services should be replaced by others. It also helps when performing updates on the Blog.</w:t>
      </w:r>
    </w:p>
    <w:p w:rsidR="0002006B" w:rsidRDefault="0002006B" w:rsidP="0002006B">
      <w:pPr>
        <w:rPr>
          <w:szCs w:val="16"/>
          <w:lang w:val="en-GB"/>
        </w:rPr>
      </w:pPr>
      <w:r>
        <w:rPr>
          <w:szCs w:val="16"/>
          <w:lang w:val="en-GB"/>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Pr>
          <w:szCs w:val="16"/>
          <w:lang w:val="en-GB"/>
        </w:rPr>
        <w:t>icroservices will stay the same, where there is no need to touch them.</w:t>
      </w:r>
    </w:p>
    <w:p w:rsidR="00210D17" w:rsidRDefault="00E51522" w:rsidP="00E51522">
      <w:pPr>
        <w:pStyle w:val="Heading2"/>
        <w:numPr>
          <w:ilvl w:val="1"/>
          <w:numId w:val="1"/>
        </w:numPr>
      </w:pPr>
      <w:bookmarkStart w:id="32" w:name="_Toc536558563"/>
      <w:r w:rsidRPr="00E51522">
        <w:t>Concept of content trust</w:t>
      </w:r>
      <w:bookmarkEnd w:id="32"/>
    </w:p>
    <w:p w:rsidR="00E51522" w:rsidRPr="00E51522" w:rsidRDefault="00E51522" w:rsidP="00E51522">
      <w:pPr>
        <w:rPr>
          <w:szCs w:val="16"/>
          <w:lang w:val="en-GB"/>
        </w:rPr>
      </w:pPr>
      <w:r w:rsidRPr="00E51522">
        <w:rPr>
          <w:szCs w:val="16"/>
          <w:lang w:val="en-GB"/>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lang w:val="en-GB"/>
        </w:rPr>
      </w:pPr>
      <w:r w:rsidRPr="00E51522">
        <w:rPr>
          <w:szCs w:val="16"/>
          <w:lang w:val="en-GB"/>
        </w:rPr>
        <w:t xml:space="preserve">Content trust and reputation trust are related but they are not the same. From the requirements provided in chapter 2, it can be seen that the reputation of the involved entities will play a role in the trust of each one of them. It is, however, not the only </w:t>
      </w:r>
      <w:r w:rsidRPr="00E51522">
        <w:rPr>
          <w:szCs w:val="16"/>
          <w:lang w:val="en-GB"/>
        </w:rPr>
        <w:lastRenderedPageBreak/>
        <w:t>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lang w:val="en-GB"/>
        </w:rPr>
      </w:pPr>
      <w:r w:rsidRPr="00E51522">
        <w:rPr>
          <w:szCs w:val="16"/>
          <w:lang w:val="en-GB"/>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F31F21">
      <w:pPr>
        <w:rPr>
          <w:szCs w:val="16"/>
          <w:lang w:val="en-GB"/>
        </w:rPr>
      </w:pPr>
      <w:r w:rsidRPr="00E51522">
        <w:rPr>
          <w:szCs w:val="16"/>
          <w:lang w:val="en-GB"/>
        </w:rPr>
        <w:t xml:space="preserve">For </w:t>
      </w:r>
      <w:r w:rsidR="0080311F" w:rsidRPr="00E51522">
        <w:rPr>
          <w:szCs w:val="16"/>
          <w:lang w:val="en-GB"/>
        </w:rPr>
        <w:t>example,</w:t>
      </w:r>
      <w:r w:rsidRPr="00E51522">
        <w:rPr>
          <w:szCs w:val="16"/>
          <w:lang w:val="en-GB"/>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F31F21">
        <w:rPr>
          <w:szCs w:val="16"/>
          <w:lang w:val="en-GB"/>
        </w:rPr>
        <w:t>about</w:t>
      </w:r>
      <w:r w:rsidRPr="00E51522">
        <w:rPr>
          <w:szCs w:val="16"/>
          <w:lang w:val="en-GB"/>
        </w:rPr>
        <w:t xml:space="preserve"> the other. If one of the services decides that it can’t trust at least one of the other </w:t>
      </w:r>
      <w:r w:rsidR="00F31F21" w:rsidRPr="00E51522">
        <w:rPr>
          <w:szCs w:val="16"/>
          <w:lang w:val="en-GB"/>
        </w:rPr>
        <w:t>services,</w:t>
      </w:r>
      <w:r w:rsidRPr="00E51522">
        <w:rPr>
          <w:szCs w:val="16"/>
          <w:lang w:val="en-GB"/>
        </w:rPr>
        <w:t xml:space="preserve"> then</w:t>
      </w:r>
      <w:r w:rsidR="00F31F21">
        <w:rPr>
          <w:szCs w:val="16"/>
          <w:lang w:val="en-GB"/>
        </w:rPr>
        <w:t>, theoretically,</w:t>
      </w:r>
      <w:r w:rsidRPr="00E51522">
        <w:rPr>
          <w:szCs w:val="16"/>
          <w:lang w:val="en-GB"/>
        </w:rPr>
        <w:t xml:space="preserve"> the transaction may not take place. The system eventually will refuse to complete the transaction leaving the client with unhandled request. Hence</w:t>
      </w:r>
      <w:r w:rsidR="00F31F21">
        <w:rPr>
          <w:szCs w:val="16"/>
          <w:lang w:val="en-GB"/>
        </w:rPr>
        <w:t>,</w:t>
      </w:r>
      <w:r w:rsidRPr="00E51522">
        <w:rPr>
          <w:szCs w:val="16"/>
          <w:lang w:val="en-GB"/>
        </w:rPr>
        <w:t xml:space="preserve"> clients could end up leaving such system and never using its services because of its unpredictable </w:t>
      </w:r>
      <w:proofErr w:type="spellStart"/>
      <w:r w:rsidRPr="00E51522">
        <w:rPr>
          <w:szCs w:val="16"/>
          <w:lang w:val="en-GB"/>
        </w:rPr>
        <w:t>behavior</w:t>
      </w:r>
      <w:proofErr w:type="spellEnd"/>
      <w:r w:rsidRPr="00E51522">
        <w:rPr>
          <w:szCs w:val="16"/>
          <w:lang w:val="en-GB"/>
        </w:rPr>
        <w:t xml:space="preserve">. </w:t>
      </w:r>
    </w:p>
    <w:p w:rsidR="00E51522" w:rsidRDefault="00E51522" w:rsidP="00F31F21">
      <w:r w:rsidRPr="00E51522">
        <w:rPr>
          <w:szCs w:val="16"/>
          <w:lang w:val="en-GB"/>
        </w:rPr>
        <w:t xml:space="preserve">The previous scenario, raises many design questions, one of them is whether a system should have more than one services providing the same service. In the previous example, if one service can’t trust another one, then the transaction can still </w:t>
      </w:r>
      <w:r w:rsidR="00F31F21" w:rsidRPr="00E51522">
        <w:rPr>
          <w:szCs w:val="16"/>
          <w:lang w:val="en-GB"/>
        </w:rPr>
        <w:t>take</w:t>
      </w:r>
      <w:r w:rsidRPr="00E51522">
        <w:rPr>
          <w:szCs w:val="16"/>
          <w:lang w:val="en-GB"/>
        </w:rPr>
        <w:t xml:space="preserve">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t>.</w:t>
      </w:r>
    </w:p>
    <w:p w:rsidR="00E51522" w:rsidRDefault="00E51522" w:rsidP="00E51522">
      <w:pPr>
        <w:pStyle w:val="Heading3"/>
        <w:numPr>
          <w:ilvl w:val="2"/>
          <w:numId w:val="1"/>
        </w:numPr>
      </w:pPr>
      <w:bookmarkStart w:id="33" w:name="_Toc536558564"/>
      <w:r>
        <w:lastRenderedPageBreak/>
        <w:t>Properties of the Content trust</w:t>
      </w:r>
      <w:bookmarkEnd w:id="33"/>
    </w:p>
    <w:p w:rsidR="00E51522" w:rsidRDefault="00E51522" w:rsidP="00E51522">
      <w:r w:rsidRPr="00E51522">
        <w:rPr>
          <w:szCs w:val="16"/>
          <w:lang w:val="en-GB"/>
        </w:rPr>
        <w:t>Content trust</w:t>
      </w:r>
      <w:r w:rsidR="00701FBA">
        <w:rPr>
          <w:szCs w:val="16"/>
          <w:lang w:val="en-GB"/>
        </w:rPr>
        <w:t xml:space="preserve"> implementation will depend on </w:t>
      </w:r>
      <w:r w:rsidRPr="00E51522">
        <w:rPr>
          <w:szCs w:val="16"/>
          <w:lang w:val="en-GB"/>
        </w:rPr>
        <w:t>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t>Unique Identification</w:t>
      </w:r>
    </w:p>
    <w:p w:rsidR="00E51522" w:rsidRDefault="00E51522" w:rsidP="00E51522">
      <w:r w:rsidRPr="00E51522">
        <w:rPr>
          <w:szCs w:val="16"/>
          <w:lang w:val="en-GB"/>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lang w:val="en-GB"/>
        </w:rPr>
      </w:pPr>
      <w:r w:rsidRPr="00E51522">
        <w:rPr>
          <w:szCs w:val="16"/>
          <w:lang w:val="en-GB"/>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lang w:val="en-GB"/>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lang w:val="en-GB"/>
        </w:rPr>
        <w:t xml:space="preserve">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w:t>
      </w:r>
      <w:proofErr w:type="gramStart"/>
      <w:r w:rsidRPr="00E51522">
        <w:rPr>
          <w:szCs w:val="16"/>
          <w:lang w:val="en-GB"/>
        </w:rPr>
        <w:t>trust</w:t>
      </w:r>
      <w:proofErr w:type="gramEnd"/>
      <w:r w:rsidRPr="00E51522">
        <w:rPr>
          <w:szCs w:val="16"/>
          <w:lang w:val="en-GB"/>
        </w:rPr>
        <w:t xml:space="preserve">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lang w:val="en-GB"/>
        </w:rPr>
      </w:pPr>
      <w:r w:rsidRPr="00E51522">
        <w:rPr>
          <w:szCs w:val="16"/>
          <w:lang w:val="en-GB"/>
        </w:rPr>
        <w:lastRenderedPageBreak/>
        <w:t>Four 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E51522" w:rsidP="00E51522">
      <w:pPr>
        <w:rPr>
          <w:szCs w:val="16"/>
          <w:lang w:val="en-GB"/>
        </w:rPr>
      </w:pPr>
      <w:r w:rsidRPr="00E51522">
        <w:rPr>
          <w:szCs w:val="16"/>
          <w:lang w:val="en-GB"/>
        </w:rPr>
        <w:t xml:space="preserve">Each microservice will be able to see how many </w:t>
      </w:r>
      <w:r w:rsidR="004134AE" w:rsidRPr="00E51522">
        <w:rPr>
          <w:szCs w:val="16"/>
          <w:lang w:val="en-GB"/>
        </w:rPr>
        <w:t>interactions</w:t>
      </w:r>
      <w:r w:rsidRPr="00E51522">
        <w:rPr>
          <w:szCs w:val="16"/>
          <w:lang w:val="en-GB"/>
        </w:rPr>
        <w:t xml:space="preserve"> a certain microservice has. This number will increase with every request this service receives as well as with every requests it initiates.</w:t>
      </w:r>
    </w:p>
    <w:p w:rsidR="00E51522" w:rsidRPr="00E51522" w:rsidRDefault="00E51522" w:rsidP="00E51522">
      <w:pPr>
        <w:rPr>
          <w:szCs w:val="16"/>
          <w:lang w:val="en-GB"/>
        </w:rPr>
      </w:pPr>
      <w:r w:rsidRPr="00E51522">
        <w:rPr>
          <w:szCs w:val="16"/>
          <w:lang w:val="en-GB"/>
        </w:rPr>
        <w:t xml:space="preserve">Each successful interaction with other microservices means that the service has reached a level of trust that was enough to the other service. At the same </w:t>
      </w:r>
      <w:r w:rsidR="004134AE" w:rsidRPr="00E51522">
        <w:rPr>
          <w:szCs w:val="16"/>
          <w:lang w:val="en-GB"/>
        </w:rPr>
        <w:t>time,</w:t>
      </w:r>
      <w:r w:rsidRPr="00E51522">
        <w:rPr>
          <w:szCs w:val="16"/>
          <w:lang w:val="en-GB"/>
        </w:rPr>
        <w:t xml:space="preserve"> it has trusted the other service enough. When both cases happen then the successful interaction with other services will be increased.</w:t>
      </w:r>
    </w:p>
    <w:p w:rsidR="00E51522" w:rsidRPr="00E51522" w:rsidRDefault="00E51522" w:rsidP="00FF6106">
      <w:pPr>
        <w:rPr>
          <w:szCs w:val="16"/>
          <w:lang w:val="en-GB"/>
        </w:rPr>
      </w:pPr>
      <w:r w:rsidRPr="00E51522">
        <w:rPr>
          <w:szCs w:val="16"/>
          <w:lang w:val="en-GB"/>
        </w:rPr>
        <w:t xml:space="preserve">In order of an operation to be successful, both microservices, the one who makes a request, and the one who receives a request will have to trust each other enough. If one </w:t>
      </w:r>
      <w:r w:rsidR="00FF6106">
        <w:rPr>
          <w:szCs w:val="16"/>
          <w:lang w:val="en-GB"/>
        </w:rPr>
        <w:t>of</w:t>
      </w:r>
      <w:r w:rsidRPr="00E51522">
        <w:rPr>
          <w:szCs w:val="16"/>
          <w:lang w:val="en-GB"/>
        </w:rPr>
        <w:t xml:space="preserve"> them could not trust the other microservice enough then the interaction will not continue and the microservice who made the request must look for another microservice to </w:t>
      </w:r>
      <w:r w:rsidR="00FF6106" w:rsidRPr="00E51522">
        <w:rPr>
          <w:szCs w:val="16"/>
          <w:lang w:val="en-GB"/>
        </w:rPr>
        <w:t>fulfil</w:t>
      </w:r>
      <w:r w:rsidRPr="00E51522">
        <w:rPr>
          <w:szCs w:val="16"/>
          <w:lang w:val="en-GB"/>
        </w:rPr>
        <w:t xml:space="preserve"> its request. In this case, the number of failed interactions for both microservices will be increased.</w:t>
      </w:r>
    </w:p>
    <w:p w:rsidR="00E51522" w:rsidRDefault="00E51522" w:rsidP="00E51522">
      <w:r w:rsidRPr="00E51522">
        <w:rPr>
          <w:szCs w:val="16"/>
          <w:lang w:val="en-GB"/>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51522">
      <w:r>
        <w:t>Time will be used to give to types of information that will help microservices in evaluating the trust of each others:</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lastRenderedPageBreak/>
        <w:t xml:space="preserve">Last successful activity </w:t>
      </w:r>
    </w:p>
    <w:p w:rsidR="00E51522" w:rsidRPr="00E51522" w:rsidRDefault="00E51522" w:rsidP="00E51522">
      <w:pPr>
        <w:rPr>
          <w:szCs w:val="16"/>
          <w:lang w:val="en-GB"/>
        </w:rPr>
      </w:pPr>
      <w:r w:rsidRPr="00E51522">
        <w:rPr>
          <w:szCs w:val="16"/>
          <w:lang w:val="en-GB"/>
        </w:rPr>
        <w:t xml:space="preserve">Each microservice will have its operation time recorded. Hence when two microservices are interacting with each other, they will be able to see the age of each other. The age of any microservice could have an influence on the evaluation of trust by other microservices. </w:t>
      </w:r>
    </w:p>
    <w:p w:rsidR="00E51522" w:rsidRPr="00E51522" w:rsidRDefault="00E51522" w:rsidP="00E51522">
      <w:pPr>
        <w:rPr>
          <w:szCs w:val="16"/>
          <w:lang w:val="en-GB"/>
        </w:rPr>
      </w:pPr>
      <w:r w:rsidRPr="00E51522">
        <w:rPr>
          <w:szCs w:val="16"/>
          <w:lang w:val="en-GB"/>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requires replacing them, moreover it is a sign that the microservice is handling its task well. Hence an older age means a better evaluation of trust.</w:t>
      </w:r>
    </w:p>
    <w:p w:rsidR="00E51522" w:rsidRPr="00E51522" w:rsidRDefault="00E51522" w:rsidP="00E51522">
      <w:pPr>
        <w:rPr>
          <w:szCs w:val="16"/>
          <w:lang w:val="en-GB"/>
        </w:rPr>
      </w:pPr>
      <w:r w:rsidRPr="00E51522">
        <w:rPr>
          <w:szCs w:val="16"/>
          <w:lang w:val="en-GB"/>
        </w:rPr>
        <w:t>It is worth noting that the same principle may not apply to other applications. Some system designers would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E51522">
      <w:r w:rsidRPr="00E51522">
        <w:rPr>
          <w:szCs w:val="16"/>
          <w:lang w:val="en-GB"/>
        </w:rPr>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E51522" w:rsidRDefault="00E51522" w:rsidP="00E51522">
      <w:pPr>
        <w:rPr>
          <w:b/>
          <w:bCs/>
        </w:rPr>
      </w:pPr>
      <w:r>
        <w:rPr>
          <w:b/>
          <w:bCs/>
        </w:rPr>
        <w:t>Number of services</w:t>
      </w:r>
    </w:p>
    <w:p w:rsidR="00E51522" w:rsidRDefault="00E51522" w:rsidP="00E51522">
      <w:r w:rsidRPr="00E51522">
        <w:rPr>
          <w:szCs w:val="16"/>
          <w:lang w:val="en-GB"/>
        </w:rPr>
        <w:t xml:space="preserve">When an interaction between two microservices fails. Then a lack of trust from one or the two involved microservices happened. In this case, the microservice </w:t>
      </w:r>
      <w:r w:rsidR="004134AE" w:rsidRPr="00E51522">
        <w:rPr>
          <w:szCs w:val="16"/>
          <w:lang w:val="en-GB"/>
        </w:rPr>
        <w:t>that made</w:t>
      </w:r>
      <w:r w:rsidRPr="00E51522">
        <w:rPr>
          <w:szCs w:val="16"/>
          <w:lang w:val="en-GB"/>
        </w:rPr>
        <w:t xml:space="preserv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w:t>
      </w:r>
      <w:r w:rsidR="004134AE" w:rsidRPr="00E51522">
        <w:rPr>
          <w:szCs w:val="16"/>
          <w:lang w:val="en-GB"/>
        </w:rPr>
        <w:t>fulfil</w:t>
      </w:r>
      <w:r w:rsidRPr="00E51522">
        <w:rPr>
          <w:szCs w:val="16"/>
          <w:lang w:val="en-GB"/>
        </w:rPr>
        <w:t xml:space="preserve">, hence the original request made by the client of the Blog would be rejected. This scenario must be avoided especially for </w:t>
      </w:r>
      <w:r w:rsidRPr="00E51522">
        <w:rPr>
          <w:szCs w:val="16"/>
          <w:lang w:val="en-GB"/>
        </w:rPr>
        <w:lastRenderedPageBreak/>
        <w:t>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4" w:name="_Toc536558565"/>
      <w:r w:rsidRPr="00E51522">
        <w:t>Context of Content trust</w:t>
      </w:r>
      <w:bookmarkEnd w:id="34"/>
    </w:p>
    <w:p w:rsidR="00E51522" w:rsidRPr="00E51522" w:rsidRDefault="00E623FE" w:rsidP="00AE2CE9">
      <w:pPr>
        <w:rPr>
          <w:szCs w:val="16"/>
          <w:lang w:val="en-GB"/>
        </w:rPr>
      </w:pPr>
      <w:r>
        <w:rPr>
          <w:szCs w:val="16"/>
          <w:lang w:val="en-GB"/>
        </w:rPr>
        <w:t xml:space="preserve">Now the main points </w:t>
      </w:r>
      <w:r w:rsidR="00E51522" w:rsidRPr="00E51522">
        <w:rPr>
          <w:szCs w:val="16"/>
          <w:lang w:val="en-GB"/>
        </w:rPr>
        <w:t xml:space="preserve">of content trust </w:t>
      </w:r>
      <w:r w:rsidR="00AE2CE9" w:rsidRPr="00E51522">
        <w:rPr>
          <w:szCs w:val="16"/>
          <w:lang w:val="en-GB"/>
        </w:rPr>
        <w:t>have</w:t>
      </w:r>
      <w:r w:rsidR="00BB2BBC">
        <w:rPr>
          <w:szCs w:val="16"/>
          <w:lang w:val="en-GB"/>
        </w:rPr>
        <w:t xml:space="preserve"> been laid out, d</w:t>
      </w:r>
      <w:r w:rsidR="00E51522" w:rsidRPr="00E51522">
        <w:rPr>
          <w:szCs w:val="16"/>
          <w:lang w:val="en-GB"/>
        </w:rPr>
        <w:t>evelopers of an application will have to decide themselves o</w:t>
      </w:r>
      <w:r w:rsidR="00AE2CE9">
        <w:rPr>
          <w:szCs w:val="16"/>
          <w:lang w:val="en-GB"/>
        </w:rPr>
        <w:t>n</w:t>
      </w:r>
      <w:r w:rsidR="00E51522" w:rsidRPr="00E51522">
        <w:rPr>
          <w:szCs w:val="16"/>
          <w:lang w:val="en-GB"/>
        </w:rPr>
        <w:t xml:space="preserve"> how to use such system. For example, the mentioned 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lang w:val="en-GB"/>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5" w:name="_Toc536558566"/>
      <w:r>
        <w:lastRenderedPageBreak/>
        <w:t>Overall structure</w:t>
      </w:r>
      <w:bookmarkEnd w:id="35"/>
    </w:p>
    <w:p w:rsidR="00AE2CE9" w:rsidRDefault="00AE2CE9" w:rsidP="00AE2CE9">
      <w:pPr>
        <w:pStyle w:val="NormalText"/>
        <w:keepNext/>
        <w:jc w:val="center"/>
      </w:pPr>
      <w:r w:rsidRPr="00AE2CE9">
        <w:rPr>
          <w:noProof/>
          <w:lang w:val="en-US"/>
        </w:rPr>
        <w:drawing>
          <wp:inline distT="0" distB="0" distL="0" distR="0" wp14:anchorId="5BF1AF63" wp14:editId="61E259CE">
            <wp:extent cx="5895975" cy="6843881"/>
            <wp:effectExtent l="0" t="0" r="0" b="0"/>
            <wp:docPr id="11" name="Picture 11" descr="C:\Users\mpc\Desktop\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26812" cy="6879676"/>
                    </a:xfrm>
                    <a:prstGeom prst="rect">
                      <a:avLst/>
                    </a:prstGeom>
                    <a:noFill/>
                    <a:ln>
                      <a:noFill/>
                    </a:ln>
                  </pic:spPr>
                </pic:pic>
              </a:graphicData>
            </a:graphic>
          </wp:inline>
        </w:drawing>
      </w:r>
    </w:p>
    <w:p w:rsidR="006115E0" w:rsidRDefault="00AE2CE9" w:rsidP="00AE2CE9">
      <w:pPr>
        <w:pStyle w:val="Caption"/>
      </w:pPr>
      <w:r>
        <w:t xml:space="preserve"> Figure </w:t>
      </w:r>
      <w:r w:rsidR="002E0A54">
        <w:fldChar w:fldCharType="begin"/>
      </w:r>
      <w:r w:rsidR="002E0A54">
        <w:instrText xml:space="preserve"> STYLEREF 1 \s </w:instrText>
      </w:r>
      <w:r w:rsidR="002E0A54">
        <w:fldChar w:fldCharType="separate"/>
      </w:r>
      <w:r>
        <w:rPr>
          <w:rFonts w:hint="cs"/>
          <w:noProof/>
          <w:cs/>
        </w:rPr>
        <w:t>‎</w:t>
      </w:r>
      <w:r>
        <w:rPr>
          <w:noProof/>
        </w:rPr>
        <w:t>3</w:t>
      </w:r>
      <w:r w:rsidR="002E0A54">
        <w:rPr>
          <w:noProof/>
        </w:rPr>
        <w:fldChar w:fldCharType="end"/>
      </w:r>
      <w:r>
        <w:t>.1</w:t>
      </w:r>
      <w:r>
        <w:rPr>
          <w:lang w:val="en-US"/>
        </w:rPr>
        <w:t xml:space="preserve">: </w:t>
      </w:r>
      <w:r w:rsidRPr="00064E67">
        <w:rPr>
          <w:lang w:val="en-US"/>
        </w:rPr>
        <w:t>Overall structure</w:t>
      </w:r>
    </w:p>
    <w:p w:rsidR="00FB6394" w:rsidRPr="00FB6394" w:rsidRDefault="00FB6394" w:rsidP="00FB6394">
      <w:pPr>
        <w:rPr>
          <w:szCs w:val="16"/>
          <w:lang w:val="en-GB"/>
        </w:rPr>
      </w:pPr>
      <w:r w:rsidRPr="00FB6394">
        <w:rPr>
          <w:szCs w:val="16"/>
          <w:lang w:val="en-GB"/>
        </w:rPr>
        <w:lastRenderedPageBreak/>
        <w:t>Figure 3.1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FB6394">
      <w:pPr>
        <w:rPr>
          <w:szCs w:val="16"/>
          <w:lang w:val="en-GB"/>
        </w:rPr>
      </w:pPr>
      <w:r w:rsidRPr="00FB6394">
        <w:rPr>
          <w:szCs w:val="16"/>
          <w:lang w:val="en-GB"/>
        </w:rPr>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FB6394" w:rsidP="00AE2CE9">
      <w:pPr>
        <w:rPr>
          <w:szCs w:val="16"/>
          <w:lang w:val="en-GB"/>
        </w:rPr>
      </w:pPr>
      <w:r w:rsidRPr="00FB6394">
        <w:rPr>
          <w:szCs w:val="16"/>
          <w:lang w:val="en-GB"/>
        </w:rPr>
        <w:t>The user that’s interacting with the frontend will not be able to notice any difference from interacting with a monolithic application. The frontend will appear to the user as if it is a one big frontend. Hence, it</w:t>
      </w:r>
      <w:r w:rsidR="00AE2CE9">
        <w:rPr>
          <w:szCs w:val="16"/>
          <w:lang w:val="en-GB"/>
        </w:rPr>
        <w:t xml:space="preserve"> wi</w:t>
      </w:r>
      <w:r w:rsidRPr="00FB6394">
        <w:rPr>
          <w:szCs w:val="16"/>
          <w:lang w:val="en-GB"/>
        </w:rPr>
        <w:t xml:space="preserve">ll be very hard for the user to tell where a micro frontend starts and </w:t>
      </w:r>
      <w:r w:rsidR="00DE77B1">
        <w:rPr>
          <w:szCs w:val="16"/>
          <w:lang w:val="en-GB"/>
        </w:rPr>
        <w:t xml:space="preserve">where it </w:t>
      </w:r>
      <w:r w:rsidRPr="00FB6394">
        <w:rPr>
          <w:szCs w:val="16"/>
          <w:lang w:val="en-GB"/>
        </w:rPr>
        <w:t>ends.</w:t>
      </w:r>
    </w:p>
    <w:p w:rsidR="00FB6394" w:rsidRPr="00FB6394" w:rsidRDefault="00A54C3A" w:rsidP="00FB6394">
      <w:pPr>
        <w:rPr>
          <w:szCs w:val="16"/>
          <w:lang w:val="en-GB"/>
        </w:rPr>
      </w:pPr>
      <w:r>
        <w:rPr>
          <w:szCs w:val="16"/>
          <w:lang w:val="en-GB"/>
        </w:rPr>
        <w:t>F</w:t>
      </w:r>
      <w:r w:rsidR="00FB6394" w:rsidRPr="00FB6394">
        <w:rPr>
          <w:szCs w:val="16"/>
          <w:lang w:val="en-GB"/>
        </w:rPr>
        <w:t>igure 3.1 shows some services</w:t>
      </w:r>
      <w:r>
        <w:rPr>
          <w:szCs w:val="16"/>
          <w:lang w:val="en-GB"/>
        </w:rPr>
        <w:t xml:space="preserve"> that</w:t>
      </w:r>
      <w:r w:rsidR="00FB6394" w:rsidRPr="00FB6394">
        <w:rPr>
          <w:szCs w:val="16"/>
          <w:lang w:val="en-GB"/>
        </w:rPr>
        <w:t xml:space="preserve">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w:t>
      </w:r>
      <w:r>
        <w:rPr>
          <w:szCs w:val="16"/>
          <w:lang w:val="en-GB"/>
        </w:rPr>
        <w:t>micro</w:t>
      </w:r>
      <w:r w:rsidR="00FB6394" w:rsidRPr="00FB6394">
        <w:rPr>
          <w:szCs w:val="16"/>
          <w:lang w:val="en-GB"/>
        </w:rPr>
        <w:t>service</w:t>
      </w:r>
      <w:r>
        <w:rPr>
          <w:szCs w:val="16"/>
          <w:lang w:val="en-GB"/>
        </w:rPr>
        <w:t xml:space="preserve"> itself</w:t>
      </w:r>
      <w:r w:rsidR="00FB6394" w:rsidRPr="00FB6394">
        <w:rPr>
          <w:szCs w:val="16"/>
          <w:lang w:val="en-GB"/>
        </w:rPr>
        <w:t xml:space="preserve"> as well as the database can be reused in other applications.</w:t>
      </w:r>
    </w:p>
    <w:p w:rsidR="00FB6394" w:rsidRDefault="00FB6394" w:rsidP="00A54C3A">
      <w:pPr>
        <w:rPr>
          <w:szCs w:val="16"/>
          <w:lang w:val="en-GB"/>
        </w:rPr>
      </w:pPr>
      <w:r w:rsidRPr="00FB6394">
        <w:rPr>
          <w:szCs w:val="16"/>
          <w:lang w:val="en-GB"/>
        </w:rPr>
        <w:t xml:space="preserve">It’s also worth noting that some services will not have their own database. Where for example the task of such services would be to validate some values or make a calculation. Such values will be provided by other services and the result will be </w:t>
      </w:r>
      <w:r w:rsidR="00A54C3A">
        <w:rPr>
          <w:szCs w:val="16"/>
          <w:lang w:val="en-GB"/>
        </w:rPr>
        <w:t>sent</w:t>
      </w:r>
      <w:r w:rsidRPr="00FB6394">
        <w:rPr>
          <w:szCs w:val="16"/>
          <w:lang w:val="en-GB"/>
        </w:rPr>
        <w:t xml:space="preserve"> back.  </w:t>
      </w:r>
    </w:p>
    <w:p w:rsidR="00A54C3A" w:rsidRPr="00FB6394" w:rsidRDefault="00A54C3A" w:rsidP="00A54C3A">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 xml:space="preserve">represented in figure 3.1 </w:t>
      </w:r>
      <w:r>
        <w:rPr>
          <w:lang w:val="en-GB"/>
        </w:rPr>
        <w:t>and has a label to indicate to it.</w:t>
      </w:r>
    </w:p>
    <w:p w:rsidR="004134AE" w:rsidRDefault="00FB6394" w:rsidP="00A54C3A">
      <w:pPr>
        <w:rPr>
          <w:szCs w:val="16"/>
          <w:lang w:val="en-GB"/>
        </w:rPr>
      </w:pPr>
      <w:r w:rsidRPr="00FB6394">
        <w:rPr>
          <w:szCs w:val="16"/>
          <w:lang w:val="en-GB"/>
        </w:rPr>
        <w:lastRenderedPageBreak/>
        <w:t xml:space="preserve">A communication system among services is proposed to make sure that the application operate as it is supposed to. Such communication is represented by </w:t>
      </w:r>
      <w:r w:rsidR="00A54C3A">
        <w:rPr>
          <w:szCs w:val="16"/>
          <w:lang w:val="en-GB"/>
        </w:rPr>
        <w:t>links</w:t>
      </w:r>
      <w:r w:rsidRPr="00FB6394">
        <w:rPr>
          <w:szCs w:val="16"/>
          <w:lang w:val="en-GB"/>
        </w:rPr>
        <w:t xml:space="preserve"> in figure 3.1. Each micro service in the Blog will have an interface. This interface helps microservice to interact with other microservices. Therefore, services will be communicating with each other to handle user’s requests.</w:t>
      </w:r>
      <w:r w:rsidR="00A54C3A">
        <w:rPr>
          <w:szCs w:val="16"/>
          <w:lang w:val="en-GB"/>
        </w:rPr>
        <w:t xml:space="preserve"> Yet, communication will only happen after having both microservices evaluating the trust about each other. If the desired trust level is not </w:t>
      </w:r>
      <w:r w:rsidR="00FF6106">
        <w:rPr>
          <w:szCs w:val="16"/>
          <w:lang w:val="en-GB"/>
        </w:rPr>
        <w:t>reached,</w:t>
      </w:r>
      <w:r w:rsidR="00A54C3A">
        <w:rPr>
          <w:szCs w:val="16"/>
          <w:lang w:val="en-GB"/>
        </w:rPr>
        <w:t xml:space="preserve"> then communication may not take place and the involved microservices may look for other microservices that satisfy their desired level of trust.</w:t>
      </w:r>
    </w:p>
    <w:p w:rsidR="0080487D" w:rsidRDefault="0080487D" w:rsidP="0080487D">
      <w:pPr>
        <w:keepNext/>
      </w:pPr>
      <w:r w:rsidRPr="0080487D">
        <w:rPr>
          <w:noProof/>
          <w:szCs w:val="16"/>
          <w:lang w:val="en-US"/>
        </w:rPr>
        <w:drawing>
          <wp:inline distT="0" distB="0" distL="0" distR="0" wp14:anchorId="439C22CE" wp14:editId="57F0130C">
            <wp:extent cx="5029200" cy="5434055"/>
            <wp:effectExtent l="0" t="0" r="0" b="0"/>
            <wp:docPr id="6" name="Picture 6" descr="C:\Users\mpc\Downloads\content trust collabo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42659" cy="5448598"/>
                    </a:xfrm>
                    <a:prstGeom prst="rect">
                      <a:avLst/>
                    </a:prstGeom>
                    <a:noFill/>
                    <a:ln>
                      <a:noFill/>
                    </a:ln>
                  </pic:spPr>
                </pic:pic>
              </a:graphicData>
            </a:graphic>
          </wp:inline>
        </w:drawing>
      </w:r>
    </w:p>
    <w:p w:rsidR="00DC01E9" w:rsidRDefault="0080487D" w:rsidP="0080487D">
      <w:pPr>
        <w:pStyle w:val="Caption"/>
        <w:rPr>
          <w:szCs w:val="16"/>
          <w:lang w:val="en-GB"/>
        </w:rPr>
      </w:pPr>
      <w:r>
        <w:t xml:space="preserve">Figure </w:t>
      </w:r>
      <w:r w:rsidR="002E0A54">
        <w:fldChar w:fldCharType="begin"/>
      </w:r>
      <w:r w:rsidR="002E0A54">
        <w:instrText xml:space="preserve"> STYLEREF 1 \s </w:instrText>
      </w:r>
      <w:r w:rsidR="002E0A54">
        <w:fldChar w:fldCharType="separate"/>
      </w:r>
      <w:r>
        <w:rPr>
          <w:rFonts w:hint="cs"/>
          <w:noProof/>
          <w:cs/>
        </w:rPr>
        <w:t>‎</w:t>
      </w:r>
      <w:r>
        <w:rPr>
          <w:noProof/>
        </w:rPr>
        <w:t>3</w:t>
      </w:r>
      <w:r w:rsidR="002E0A54">
        <w:rPr>
          <w:noProof/>
        </w:rPr>
        <w:fldChar w:fldCharType="end"/>
      </w:r>
      <w:r>
        <w:t>.</w:t>
      </w:r>
      <w:r w:rsidR="002E0A54">
        <w:fldChar w:fldCharType="begin"/>
      </w:r>
      <w:r w:rsidR="002E0A54">
        <w:instrText xml:space="preserve"> SEQ Figure \* ARABIC \s 1 </w:instrText>
      </w:r>
      <w:r w:rsidR="002E0A54">
        <w:fldChar w:fldCharType="separate"/>
      </w:r>
      <w:r>
        <w:rPr>
          <w:noProof/>
        </w:rPr>
        <w:t>1</w:t>
      </w:r>
      <w:r w:rsidR="002E0A54">
        <w:rPr>
          <w:noProof/>
        </w:rPr>
        <w:fldChar w:fldCharType="end"/>
      </w:r>
      <w:r>
        <w:t xml:space="preserve">: </w:t>
      </w:r>
      <w:r>
        <w:rPr>
          <w:lang w:val="en-US"/>
        </w:rPr>
        <w:t>Microservices collaboration</w:t>
      </w:r>
    </w:p>
    <w:p w:rsidR="0080487D" w:rsidRDefault="0080487D" w:rsidP="0080487D">
      <w:pPr>
        <w:rPr>
          <w:szCs w:val="16"/>
          <w:lang w:val="en-GB"/>
        </w:rPr>
      </w:pPr>
    </w:p>
    <w:p w:rsidR="0080487D" w:rsidRDefault="0080487D" w:rsidP="0080487D">
      <w:pPr>
        <w:rPr>
          <w:szCs w:val="16"/>
          <w:lang w:val="en-GB"/>
        </w:rPr>
      </w:pPr>
      <w:r>
        <w:rPr>
          <w:szCs w:val="16"/>
          <w:lang w:val="en-GB"/>
        </w:rPr>
        <w:t xml:space="preserve">Figure 3.1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about any other microservice. Once the evaluation of trust has been calculated, it should be estimated if it is sufficient or not. If it is sufficient then this microservice will make its call to the target microservice.  The target microservice will start its own evaluation of trust about the microservice that sent her a request. </w:t>
      </w:r>
      <w:r w:rsidR="00B63D39">
        <w:rPr>
          <w:szCs w:val="16"/>
          <w:lang w:val="en-GB"/>
        </w:rPr>
        <w:t>If its</w:t>
      </w:r>
      <w:r>
        <w:rPr>
          <w:szCs w:val="16"/>
          <w:lang w:val="en-GB"/>
        </w:rPr>
        <w:t xml:space="preserve"> evaluation of trust is sufficient then it will respond to the request that it has received from the other microservice.</w:t>
      </w:r>
    </w:p>
    <w:p w:rsidR="00B63D39" w:rsidRDefault="00B63D39" w:rsidP="0080487D">
      <w:pPr>
        <w:rPr>
          <w:szCs w:val="16"/>
          <w:lang w:val="en-GB"/>
        </w:rPr>
        <w:sectPr w:rsidR="00B63D39" w:rsidSect="005C126B">
          <w:pgSz w:w="11906" w:h="16838" w:code="9"/>
          <w:pgMar w:top="2240" w:right="1418" w:bottom="2552" w:left="1985" w:header="1418" w:footer="1366" w:gutter="0"/>
          <w:cols w:space="708"/>
          <w:titlePg/>
          <w:docGrid w:linePitch="360"/>
        </w:sectPr>
      </w:pPr>
      <w:r>
        <w:rPr>
          <w:szCs w:val="16"/>
          <w:lang w:val="en-GB"/>
        </w:rPr>
        <w:t xml:space="preserve">This diagram shows that at any given time, any involved microservices will have to make an evaluation of trust about each other. </w:t>
      </w:r>
      <w:r w:rsidR="00EB0D0C">
        <w:rPr>
          <w:szCs w:val="16"/>
          <w:lang w:val="en-GB"/>
        </w:rPr>
        <w:t xml:space="preserve"> Communication between those two microservices will continue if both of </w:t>
      </w:r>
      <w:r w:rsidR="00F61CDC">
        <w:rPr>
          <w:szCs w:val="16"/>
          <w:lang w:val="en-GB"/>
        </w:rPr>
        <w:t xml:space="preserve">them </w:t>
      </w:r>
      <w:r w:rsidR="004062C8">
        <w:rPr>
          <w:szCs w:val="16"/>
          <w:lang w:val="en-GB"/>
        </w:rPr>
        <w:t>have a</w:t>
      </w:r>
      <w:r w:rsidR="00F61CDC">
        <w:rPr>
          <w:szCs w:val="16"/>
          <w:lang w:val="en-GB"/>
        </w:rPr>
        <w:t xml:space="preserve"> sufficient evaluation of </w:t>
      </w:r>
      <w:r w:rsidR="004062C8">
        <w:rPr>
          <w:szCs w:val="16"/>
          <w:lang w:val="en-GB"/>
        </w:rPr>
        <w:t>trust about</w:t>
      </w:r>
      <w:r w:rsidR="00F61CDC">
        <w:rPr>
          <w:szCs w:val="16"/>
          <w:lang w:val="en-GB"/>
        </w:rPr>
        <w:t xml:space="preserve"> each other. </w:t>
      </w:r>
    </w:p>
    <w:p w:rsidR="00FB6394" w:rsidRDefault="004134AE" w:rsidP="004134AE">
      <w:pPr>
        <w:pStyle w:val="Heading1"/>
        <w:numPr>
          <w:ilvl w:val="0"/>
          <w:numId w:val="1"/>
        </w:numPr>
        <w:rPr>
          <w:lang w:val="en-GB"/>
        </w:rPr>
      </w:pPr>
      <w:bookmarkStart w:id="36" w:name="_Toc536558567"/>
      <w:r w:rsidRPr="004134AE">
        <w:rPr>
          <w:lang w:val="en-GB"/>
        </w:rPr>
        <w:lastRenderedPageBreak/>
        <w:t>Implementation</w:t>
      </w:r>
      <w:bookmarkEnd w:id="36"/>
    </w:p>
    <w:p w:rsidR="005C126B" w:rsidRDefault="004134AE" w:rsidP="004142E3">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Pr="004134AE">
        <w:rPr>
          <w:lang w:val="en-GB"/>
        </w:rPr>
        <w:t>ture. Where its frontend is developed based on th</w:t>
      </w:r>
      <w:r>
        <w:rPr>
          <w:lang w:val="en-GB"/>
        </w:rPr>
        <w:t>e micro frontends. And an imple</w:t>
      </w:r>
      <w:r w:rsidRPr="004134AE">
        <w:rPr>
          <w:lang w:val="en-GB"/>
        </w:rPr>
        <w:t>mentation of content trust to help microservices have an estimation of trust of each other before any exchange of data.</w:t>
      </w:r>
    </w:p>
    <w:p w:rsidR="00C91B63" w:rsidRDefault="00C91B63" w:rsidP="00C91B63">
      <w:pPr>
        <w:rPr>
          <w:szCs w:val="16"/>
          <w:lang w:val="en-GB"/>
        </w:rPr>
      </w:pPr>
      <w:r w:rsidRPr="004142E3">
        <w:rPr>
          <w:szCs w:val="16"/>
          <w:lang w:val="en-GB"/>
        </w:rPr>
        <w:t xml:space="preserve">The first section will talk about the implementation of the microservices. It will give an overview of how microservices are implemented. Then detailed description of unique features and implementations that exist in microservices will be presented. The second section will discuss the implementation of Content trust. It will show what microservices uses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7" w:name="_Toc536558568"/>
      <w:r>
        <w:t>Implementation of microservices</w:t>
      </w:r>
      <w:bookmarkEnd w:id="37"/>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 This approach helps micros</w:t>
      </w:r>
      <w:bookmarkStart w:id="38" w:name="_GoBack"/>
      <w:bookmarkEnd w:id="38"/>
      <w:r w:rsidRPr="004142E3">
        <w:rPr>
          <w:lang w:val="en-GB"/>
        </w:rPr>
        <w:t>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proofErr w:type="spellStart"/>
      <w:r w:rsidRPr="004142E3">
        <w:rPr>
          <w:lang w:val="en-GB"/>
        </w:rPr>
        <w:t>Userid</w:t>
      </w:r>
      <w:proofErr w:type="spellEnd"/>
    </w:p>
    <w:p w:rsidR="004142E3" w:rsidRPr="004142E3" w:rsidRDefault="004142E3" w:rsidP="00363492">
      <w:pPr>
        <w:pStyle w:val="bulletedList"/>
        <w:numPr>
          <w:ilvl w:val="0"/>
          <w:numId w:val="7"/>
        </w:numPr>
        <w:ind w:left="1139" w:hanging="357"/>
        <w:rPr>
          <w:lang w:val="en-GB"/>
        </w:rPr>
      </w:pPr>
      <w:proofErr w:type="spellStart"/>
      <w:r w:rsidRPr="004142E3">
        <w:rPr>
          <w:lang w:val="en-GB"/>
        </w:rPr>
        <w:t>Usercheck</w:t>
      </w:r>
      <w:proofErr w:type="spellEnd"/>
    </w:p>
    <w:p w:rsidR="004142E3" w:rsidRPr="004142E3" w:rsidRDefault="004142E3" w:rsidP="00363492">
      <w:pPr>
        <w:pStyle w:val="bulletedList"/>
        <w:numPr>
          <w:ilvl w:val="0"/>
          <w:numId w:val="7"/>
        </w:numPr>
        <w:ind w:left="1139" w:hanging="357"/>
        <w:rPr>
          <w:lang w:val="en-GB"/>
        </w:rPr>
      </w:pPr>
      <w:r w:rsidRPr="004142E3">
        <w:rPr>
          <w:lang w:val="en-GB"/>
        </w:rPr>
        <w:lastRenderedPageBreak/>
        <w:t>Login</w:t>
      </w:r>
    </w:p>
    <w:p w:rsidR="004142E3" w:rsidRPr="004142E3" w:rsidRDefault="004142E3" w:rsidP="00363492">
      <w:pPr>
        <w:pStyle w:val="bulletedList"/>
        <w:numPr>
          <w:ilvl w:val="0"/>
          <w:numId w:val="7"/>
        </w:numPr>
        <w:ind w:left="1139" w:hanging="357"/>
        <w:rPr>
          <w:lang w:val="en-GB"/>
        </w:rPr>
      </w:pPr>
      <w:proofErr w:type="spellStart"/>
      <w:r w:rsidRPr="004142E3">
        <w:rPr>
          <w:lang w:val="en-GB"/>
        </w:rPr>
        <w:t>Islogged</w:t>
      </w:r>
      <w:proofErr w:type="spellEnd"/>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Pr="00A14ED6" w:rsidRDefault="004142E3" w:rsidP="00363492">
      <w:pPr>
        <w:pStyle w:val="bulletedList"/>
        <w:numPr>
          <w:ilvl w:val="0"/>
          <w:numId w:val="7"/>
        </w:numPr>
        <w:ind w:left="1139" w:hanging="357"/>
        <w:rPr>
          <w:lang w:val="en-GB"/>
        </w:rPr>
      </w:pPr>
      <w:r w:rsidRPr="004142E3">
        <w:rPr>
          <w:lang w:val="en-GB"/>
        </w:rPr>
        <w:t>Validation</w:t>
      </w:r>
    </w:p>
    <w:p w:rsidR="00A14ED6" w:rsidRPr="00A14ED6" w:rsidRDefault="00A14ED6" w:rsidP="00A14ED6">
      <w:pPr>
        <w:rPr>
          <w:szCs w:val="16"/>
          <w:lang w:val="en-GB"/>
        </w:rPr>
      </w:pPr>
      <w:r w:rsidRPr="00A14ED6">
        <w:rPr>
          <w:szCs w:val="16"/>
          <w:lang w:val="en-GB"/>
        </w:rPr>
        <w:t xml:space="preserve">Each service is responsible for serving one task once requested.  There are services that serve the clients of the Blog. On the other hand, some services only </w:t>
      </w:r>
      <w:proofErr w:type="gramStart"/>
      <w:r w:rsidRPr="00A14ED6">
        <w:rPr>
          <w:szCs w:val="16"/>
          <w:lang w:val="en-GB"/>
        </w:rPr>
        <w:t>serves</w:t>
      </w:r>
      <w:proofErr w:type="gramEnd"/>
      <w:r w:rsidRPr="00A14ED6">
        <w:rPr>
          <w:szCs w:val="16"/>
          <w:lang w:val="en-GB"/>
        </w:rPr>
        <w:t xml:space="preserve"> other services and don’t have any interaction with the users or clients of the Blog.  </w:t>
      </w:r>
    </w:p>
    <w:p w:rsidR="00A14ED6" w:rsidRPr="00A14ED6" w:rsidRDefault="00A14ED6" w:rsidP="00A14ED6">
      <w:pPr>
        <w:rPr>
          <w:szCs w:val="16"/>
          <w:lang w:val="en-GB"/>
        </w:rPr>
      </w:pPr>
      <w:r w:rsidRPr="00A14ED6">
        <w:rPr>
          <w:szCs w:val="16"/>
          <w:lang w:val="en-GB"/>
        </w:rPr>
        <w:t>Some of the services are replicated, where there will be more than one service handling the same task and has the same name. The reason for this is to distribute the load balance across more than one service.  And also to make the content trust implementation more efficient. More discussion about the content trust implementation in the third section of this chapter.</w:t>
      </w:r>
    </w:p>
    <w:p w:rsidR="00A14ED6" w:rsidRPr="00A14ED6" w:rsidRDefault="00A14ED6" w:rsidP="00A14ED6">
      <w:pPr>
        <w:rPr>
          <w:szCs w:val="16"/>
          <w:lang w:val="en-GB"/>
        </w:rPr>
      </w:pPr>
      <w:r w:rsidRPr="00A14ED6">
        <w:rPr>
          <w:szCs w:val="16"/>
          <w:lang w:val="en-GB"/>
        </w:rPr>
        <w:t>The following pages will discuss in details the role of each service and the underlying implementation of each one.</w:t>
      </w:r>
    </w:p>
    <w:p w:rsidR="00A14ED6" w:rsidRPr="00A14ED6" w:rsidRDefault="00A14ED6" w:rsidP="00A14ED6">
      <w:pPr>
        <w:rPr>
          <w:szCs w:val="16"/>
          <w:lang w:val="en-GB"/>
        </w:rPr>
      </w:pPr>
      <w:r w:rsidRPr="00A14ED6">
        <w:rPr>
          <w:szCs w:val="16"/>
          <w:lang w:val="en-GB"/>
        </w:rPr>
        <w:t>These services are RESTful web services, meaning that they follow the standards of the Representational State Transfer (REST) architecture.</w:t>
      </w:r>
    </w:p>
    <w:p w:rsidR="00A14ED6" w:rsidRDefault="00A14ED6" w:rsidP="00A14ED6">
      <w:pPr>
        <w:rPr>
          <w:szCs w:val="16"/>
          <w:lang w:val="en-GB"/>
        </w:rPr>
      </w:pPr>
      <w:r w:rsidRPr="00A14ED6">
        <w:rPr>
          <w:szCs w:val="16"/>
          <w:lang w:val="en-GB"/>
        </w:rPr>
        <w:t>REST could simply be described in the following scenario where it involves a client and a server. On one side, the server is running a resource (files, database records…etc. stored in the server). On the other side, a client that requests these resource.  REST stands for Representational State Transfer. The client asks for a representation of the resource, basically the data. In the case of the implemented Blog, the data mostly represents posts made by the users. The client doesn’t care about how the data is stored on the server side (what technologies are used…etc.). What it receives from the server is a representational state of the data. JavaScript Object Notation (JSON) is a common format for resource representation in REST architecture</w:t>
      </w:r>
    </w:p>
    <w:p w:rsidR="00A14ED6" w:rsidRDefault="00A14ED6" w:rsidP="00A14ED6">
      <w:pPr>
        <w:rPr>
          <w:szCs w:val="16"/>
          <w:lang w:val="en-GB"/>
        </w:rPr>
      </w:pPr>
    </w:p>
    <w:p w:rsidR="00A14ED6" w:rsidRPr="00A14ED6" w:rsidRDefault="00A14ED6" w:rsidP="00A14ED6">
      <w:pPr>
        <w:pStyle w:val="NormalText"/>
        <w:keepNext/>
        <w:rPr>
          <w:noProof/>
          <w:lang w:val="en-US"/>
        </w:rPr>
      </w:pPr>
      <w:r w:rsidRPr="00A14ED6">
        <w:rPr>
          <w:noProof/>
          <w:lang w:val="en-US"/>
        </w:rPr>
        <w:lastRenderedPageBreak/>
        <w:drawing>
          <wp:inline distT="0" distB="2540" distL="0" distR="8890" wp14:anchorId="3017A7E0" wp14:editId="16900129">
            <wp:extent cx="5399405" cy="3407492"/>
            <wp:effectExtent l="0" t="0" r="0" b="2540"/>
            <wp:docPr id="1" name="Grafik 1" descr="C:\Users\Abid\Download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Abid\Downloads\rest.png"/>
                    <pic:cNvPicPr>
                      <a:picLocks noChangeAspect="1" noChangeArrowheads="1"/>
                    </pic:cNvPicPr>
                  </pic:nvPicPr>
                  <pic:blipFill>
                    <a:blip r:embed="rId56"/>
                    <a:stretch>
                      <a:fillRect/>
                    </a:stretch>
                  </pic:blipFill>
                  <pic:spPr bwMode="auto">
                    <a:xfrm>
                      <a:off x="0" y="0"/>
                      <a:ext cx="5399405" cy="3407492"/>
                    </a:xfrm>
                    <a:prstGeom prst="rect">
                      <a:avLst/>
                    </a:prstGeom>
                  </pic:spPr>
                </pic:pic>
              </a:graphicData>
            </a:graphic>
          </wp:inline>
        </w:drawing>
      </w:r>
    </w:p>
    <w:p w:rsidR="00A14ED6" w:rsidRDefault="00A14ED6" w:rsidP="00A14ED6">
      <w:pPr>
        <w:pStyle w:val="NormalText"/>
        <w:keepNext/>
        <w:jc w:val="center"/>
        <w:rPr>
          <w:noProof/>
          <w:lang w:val="en-US"/>
        </w:rPr>
      </w:pPr>
      <w:bookmarkStart w:id="39" w:name="_Toc536467438"/>
      <w:r w:rsidRPr="00A14ED6">
        <w:rPr>
          <w:noProof/>
          <w:lang w:val="en-US"/>
        </w:rPr>
        <w:t xml:space="preserve">Figure </w:t>
      </w:r>
      <w:r w:rsidR="0080487D">
        <w:rPr>
          <w:noProof/>
          <w:lang w:val="en-US"/>
        </w:rPr>
        <w:fldChar w:fldCharType="begin"/>
      </w:r>
      <w:r w:rsidR="0080487D">
        <w:rPr>
          <w:noProof/>
          <w:lang w:val="en-US"/>
        </w:rPr>
        <w:instrText xml:space="preserve"> STYLEREF 1 \s </w:instrText>
      </w:r>
      <w:r w:rsidR="0080487D">
        <w:rPr>
          <w:noProof/>
          <w:lang w:val="en-US"/>
        </w:rPr>
        <w:fldChar w:fldCharType="separate"/>
      </w:r>
      <w:r w:rsidR="0080487D">
        <w:rPr>
          <w:rFonts w:hint="cs"/>
          <w:noProof/>
          <w:cs/>
          <w:lang w:val="en-US"/>
        </w:rPr>
        <w:t>‎</w:t>
      </w:r>
      <w:r w:rsidR="0080487D">
        <w:rPr>
          <w:noProof/>
          <w:lang w:val="en-US"/>
        </w:rPr>
        <w:t>4</w:t>
      </w:r>
      <w:r w:rsidR="0080487D">
        <w:rPr>
          <w:noProof/>
          <w:lang w:val="en-US"/>
        </w:rPr>
        <w:fldChar w:fldCharType="end"/>
      </w:r>
      <w:r w:rsidR="0080487D">
        <w:rPr>
          <w:noProof/>
          <w:lang w:val="en-US"/>
        </w:rPr>
        <w:t>.</w:t>
      </w:r>
      <w:r w:rsidR="0080487D">
        <w:rPr>
          <w:noProof/>
          <w:lang w:val="en-US"/>
        </w:rPr>
        <w:fldChar w:fldCharType="begin"/>
      </w:r>
      <w:r w:rsidR="0080487D">
        <w:rPr>
          <w:noProof/>
          <w:lang w:val="en-US"/>
        </w:rPr>
        <w:instrText xml:space="preserve"> SEQ Figure \* ARABIC \s 1 </w:instrText>
      </w:r>
      <w:r w:rsidR="0080487D">
        <w:rPr>
          <w:noProof/>
          <w:lang w:val="en-US"/>
        </w:rPr>
        <w:fldChar w:fldCharType="separate"/>
      </w:r>
      <w:r w:rsidR="0080487D">
        <w:rPr>
          <w:noProof/>
          <w:lang w:val="en-US"/>
        </w:rPr>
        <w:t>1</w:t>
      </w:r>
      <w:r w:rsidR="0080487D">
        <w:rPr>
          <w:noProof/>
          <w:lang w:val="en-US"/>
        </w:rPr>
        <w:fldChar w:fldCharType="end"/>
      </w:r>
      <w:r>
        <w:rPr>
          <w:noProof/>
          <w:lang w:val="en-US"/>
        </w:rPr>
        <w:t>: Overall interaction</w:t>
      </w:r>
      <w:bookmarkEnd w:id="39"/>
    </w:p>
    <w:p w:rsidR="00A14ED6" w:rsidRDefault="00A14ED6" w:rsidP="00A14ED6">
      <w:pPr>
        <w:pStyle w:val="NormalText"/>
        <w:keepNext/>
        <w:jc w:val="center"/>
        <w:rPr>
          <w:noProof/>
          <w:lang w:val="en-US"/>
        </w:rPr>
      </w:pPr>
    </w:p>
    <w:p w:rsidR="00A14ED6" w:rsidRDefault="00A14ED6" w:rsidP="00A14ED6">
      <w:pPr>
        <w:rPr>
          <w:szCs w:val="16"/>
          <w:lang w:val="en-GB"/>
        </w:rPr>
      </w:pPr>
      <w:r>
        <w:rPr>
          <w:szCs w:val="16"/>
          <w:lang w:val="en-GB"/>
        </w:rPr>
        <w:t>Figure 4-</w:t>
      </w:r>
      <w:r w:rsidRPr="00A14ED6">
        <w:rPr>
          <w:szCs w:val="16"/>
          <w:lang w:val="en-GB"/>
        </w:rPr>
        <w:t>1 shows this scenario with the time line. The user interacts with the Blog via the micro frontends. Once the user requests to read a post on the Blog, the frontend sends this request to the backend. The backend is composed of many microservices. One of them is responsible for handling requests related to the posts. This microservice will receive the request, then initiate the connection with the database and request this specific post from it. The database will answer the request and sends the post. The post will be sent in the same format as it is stored in the database. The responsible microservice will receive the data, then transform it into JSON format and sends it back to the frontend. The frontend will show the post to the client.</w:t>
      </w:r>
    </w:p>
    <w:p w:rsidR="006F6A29" w:rsidRDefault="006F6A29" w:rsidP="006F6A29">
      <w:pPr>
        <w:rPr>
          <w:szCs w:val="16"/>
          <w:lang w:val="en-GB"/>
        </w:rPr>
      </w:pPr>
      <w:r w:rsidRPr="006F6A29">
        <w:rPr>
          <w:szCs w:val="16"/>
          <w:lang w:val="en-GB"/>
        </w:rPr>
        <w:t>This transferring of data between the client and the server is represented in the third word in the REST architecture which is transfer.</w:t>
      </w:r>
    </w:p>
    <w:p w:rsidR="006F6A29" w:rsidRPr="0036533A" w:rsidRDefault="004E44D0" w:rsidP="0036533A">
      <w:pPr>
        <w:rPr>
          <w:szCs w:val="16"/>
        </w:rPr>
      </w:pPr>
      <w:r w:rsidRPr="004E44D0">
        <w:rPr>
          <w:szCs w:val="16"/>
        </w:rPr>
        <w:t>JSON format is commonly used in web services as well as other formats such as xml. JSON format has a key-value representation. For example, When the microservice sends the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2D8951FF" wp14:editId="081B5DC9">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618C" w:rsidRDefault="0022618C" w:rsidP="0036533A">
                            <w:pPr>
                              <w:pStyle w:val="WICode"/>
                            </w:pPr>
                            <w:r>
                              <w:t>{</w:t>
                            </w:r>
                          </w:p>
                          <w:p w:rsidR="0022618C" w:rsidRDefault="0022618C" w:rsidP="0036533A">
                            <w:pPr>
                              <w:pStyle w:val="WICode"/>
                            </w:pPr>
                            <w:r>
                              <w:t xml:space="preserve">     “title” : ”Lorem ipsum dolor sit amet, consetetur sadipscing elitr”,</w:t>
                            </w:r>
                          </w:p>
                          <w:p w:rsidR="0022618C" w:rsidRDefault="0022618C" w:rsidP="0036533A">
                            <w:pPr>
                              <w:pStyle w:val="WICode"/>
                            </w:pPr>
                            <w:r>
                              <w:t xml:space="preserve">     “body” : ”Nonumy eirmod tempor invidunt ut labore et dolore magna aliquyam erat“</w:t>
                            </w:r>
                          </w:p>
                          <w:p w:rsidR="0022618C" w:rsidRDefault="0022618C" w:rsidP="0036533A">
                            <w:pPr>
                              <w:pStyle w:val="WICode"/>
                            </w:pPr>
                            <w:r>
                              <w:t>}</w:t>
                            </w:r>
                          </w:p>
                          <w:p w:rsidR="0022618C" w:rsidRDefault="0022618C"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D8951FF"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22618C" w:rsidRDefault="0022618C" w:rsidP="0036533A">
                      <w:pPr>
                        <w:pStyle w:val="WICode"/>
                      </w:pPr>
                      <w:r>
                        <w:t>{</w:t>
                      </w:r>
                    </w:p>
                    <w:p w:rsidR="0022618C" w:rsidRDefault="0022618C" w:rsidP="0036533A">
                      <w:pPr>
                        <w:pStyle w:val="WICode"/>
                      </w:pPr>
                      <w:r>
                        <w:t xml:space="preserve">     “title” : ”Lorem ipsum dolor sit amet, consetetur sadipscing elitr”,</w:t>
                      </w:r>
                    </w:p>
                    <w:p w:rsidR="0022618C" w:rsidRDefault="0022618C" w:rsidP="0036533A">
                      <w:pPr>
                        <w:pStyle w:val="WICode"/>
                      </w:pPr>
                      <w:r>
                        <w:t xml:space="preserve">     “body” : ”Nonumy eirmod tempor invidunt ut labore et dolore magna aliquyam erat“</w:t>
                      </w:r>
                    </w:p>
                    <w:p w:rsidR="0022618C" w:rsidRDefault="0022618C" w:rsidP="0036533A">
                      <w:pPr>
                        <w:pStyle w:val="WICode"/>
                      </w:pPr>
                      <w:r>
                        <w:t>}</w:t>
                      </w:r>
                    </w:p>
                    <w:p w:rsidR="0022618C" w:rsidRDefault="0022618C"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40" w:name="_Toc536467591"/>
      <w:r>
        <w:t xml:space="preserve">Listing </w:t>
      </w:r>
      <w:r w:rsidR="002E0A54">
        <w:fldChar w:fldCharType="begin"/>
      </w:r>
      <w:r w:rsidR="002E0A54">
        <w:instrText xml:space="preserve"> STYLEREF 1 \s </w:instrText>
      </w:r>
      <w:r w:rsidR="002E0A54">
        <w:fldChar w:fldCharType="separate"/>
      </w:r>
      <w:r>
        <w:rPr>
          <w:rFonts w:hint="cs"/>
          <w:noProof/>
          <w:cs/>
        </w:rPr>
        <w:t>‎</w:t>
      </w:r>
      <w:r>
        <w:rPr>
          <w:noProof/>
        </w:rPr>
        <w:t>4</w:t>
      </w:r>
      <w:r w:rsidR="002E0A54">
        <w:rPr>
          <w:noProof/>
        </w:rPr>
        <w:fldChar w:fldCharType="end"/>
      </w:r>
      <w:r>
        <w:t>.</w:t>
      </w:r>
      <w:r w:rsidR="002E0A54">
        <w:fldChar w:fldCharType="begin"/>
      </w:r>
      <w:r w:rsidR="002E0A54">
        <w:instrText xml:space="preserve"> SEQ Listing \* ARABIC \s 1 </w:instrText>
      </w:r>
      <w:r w:rsidR="002E0A54">
        <w:fldChar w:fldCharType="separate"/>
      </w:r>
      <w:r>
        <w:rPr>
          <w:noProof/>
        </w:rPr>
        <w:t>1</w:t>
      </w:r>
      <w:r w:rsidR="002E0A54">
        <w:rPr>
          <w:noProof/>
        </w:rPr>
        <w:fldChar w:fldCharType="end"/>
      </w:r>
      <w:r>
        <w:rPr>
          <w:lang w:val="en-US"/>
        </w:rPr>
        <w:t xml:space="preserve">: </w:t>
      </w:r>
      <w:r w:rsidRPr="00EC79C7">
        <w:rPr>
          <w:lang w:val="en-US"/>
        </w:rPr>
        <w:t>J</w:t>
      </w:r>
      <w:r>
        <w:rPr>
          <w:lang w:val="en-US"/>
        </w:rPr>
        <w:t>SON</w:t>
      </w:r>
      <w:r w:rsidRPr="00EC79C7">
        <w:rPr>
          <w:lang w:val="en-US"/>
        </w:rPr>
        <w:t xml:space="preserve"> format</w:t>
      </w:r>
      <w:bookmarkEnd w:id="40"/>
    </w:p>
    <w:p w:rsidR="006B585B" w:rsidRPr="006B585B" w:rsidRDefault="006B585B" w:rsidP="006B585B">
      <w:pPr>
        <w:rPr>
          <w:szCs w:val="16"/>
        </w:rPr>
      </w:pPr>
      <w:r w:rsidRPr="006B585B">
        <w:rPr>
          <w:szCs w:val="16"/>
        </w:rPr>
        <w:t>The above scenario doesn’t show the actual communication of the implemented Blog, it only shows how REST architecture is employed in the Blog.</w:t>
      </w:r>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363492">
      <w:pPr>
        <w:pStyle w:val="ListParagraph"/>
        <w:numPr>
          <w:ilvl w:val="0"/>
          <w:numId w:val="9"/>
        </w:numPr>
        <w:rPr>
          <w:szCs w:val="16"/>
        </w:rPr>
      </w:pPr>
      <w:r w:rsidRPr="006B585B">
        <w:rPr>
          <w:szCs w:val="16"/>
        </w:rPr>
        <w:t>Client-Server</w:t>
      </w:r>
      <w:r w:rsidRPr="006B585B">
        <w:rPr>
          <w:szCs w:val="16"/>
        </w:rPr>
        <w:br/>
        <w:t xml:space="preserve">As described in [47] “Separation of concerns is the principle behind the client-server constraints”. Such separation allows the client as well as the server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6B585B">
      <w:pPr>
        <w:pStyle w:val="ListParagraph"/>
        <w:rPr>
          <w:szCs w:val="16"/>
        </w:rPr>
      </w:pPr>
      <w:r w:rsidRPr="006B585B">
        <w:rPr>
          <w:szCs w:val="16"/>
        </w:rPr>
        <w:t xml:space="preserve">The connection between the server and the client must be stateless as mentioned in [47]. The request made by the client must contains all the required information that helps the server to satisfies the request. Once the server replies to the request, no information will be stored on the server regarding this request. Any new </w:t>
      </w:r>
      <w:r w:rsidRPr="006B585B">
        <w:rPr>
          <w:szCs w:val="16"/>
        </w:rPr>
        <w:lastRenderedPageBreak/>
        <w:t>request must contain all the relevant information, where the client doesn’t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6B585B" w:rsidRPr="006B585B" w:rsidRDefault="006B585B" w:rsidP="00363492">
      <w:pPr>
        <w:pStyle w:val="bulletedList"/>
        <w:numPr>
          <w:ilvl w:val="0"/>
          <w:numId w:val="7"/>
        </w:numPr>
        <w:ind w:left="1139" w:hanging="357"/>
        <w:rPr>
          <w:lang w:val="en-GB"/>
        </w:rPr>
      </w:pPr>
      <w:r w:rsidRPr="006B585B">
        <w:rPr>
          <w:lang w:val="en-GB"/>
        </w:rPr>
        <w:t>Hypermedia as the engine of application state.</w:t>
      </w:r>
    </w:p>
    <w:p w:rsidR="006B585B" w:rsidRPr="006B585B" w:rsidRDefault="006B585B" w:rsidP="00363492">
      <w:pPr>
        <w:pStyle w:val="ListParagraph"/>
        <w:numPr>
          <w:ilvl w:val="0"/>
          <w:numId w:val="9"/>
        </w:numPr>
        <w:rPr>
          <w:szCs w:val="16"/>
        </w:rPr>
      </w:pPr>
      <w:r w:rsidRPr="006B585B">
        <w:rPr>
          <w:szCs w:val="16"/>
        </w:rPr>
        <w:t>Layered system</w:t>
      </w:r>
    </w:p>
    <w:p w:rsidR="006B585B" w:rsidRPr="006B585B" w:rsidRDefault="006B585B" w:rsidP="006B585B">
      <w:pPr>
        <w:pStyle w:val="ListParagraph"/>
        <w:rPr>
          <w:szCs w:val="16"/>
        </w:rPr>
      </w:pPr>
      <w:r w:rsidRPr="006B585B">
        <w:rPr>
          <w:szCs w:val="16"/>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 This constrain improves system’s extensibility but reduces the visibility, hence it is considered optional by [47].</w:t>
      </w:r>
    </w:p>
    <w:p w:rsidR="00906AD9" w:rsidRPr="00906AD9" w:rsidRDefault="00906AD9" w:rsidP="00906AD9">
      <w:pPr>
        <w:rPr>
          <w:szCs w:val="16"/>
          <w:lang w:val="en-GB"/>
        </w:rPr>
      </w:pPr>
      <w:r w:rsidRPr="00906AD9">
        <w:rPr>
          <w:szCs w:val="16"/>
          <w:lang w:val="en-GB"/>
        </w:rPr>
        <w:t xml:space="preserve">Each service is built using Node.js, Express.js, and other modules that are different from one service to another. 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w:t>
      </w:r>
      <w:r w:rsidRPr="00906AD9">
        <w:rPr>
          <w:szCs w:val="16"/>
          <w:lang w:val="en-GB"/>
        </w:rPr>
        <w:lastRenderedPageBreak/>
        <w:t>module can do one or more tasks that helps making the development faster. It is basically reusable units that the developer can use to achieve certain task without having to rewrite new code to implement the same functionality.</w:t>
      </w:r>
    </w:p>
    <w:p w:rsidR="00906AD9" w:rsidRPr="00906AD9" w:rsidRDefault="00906AD9" w:rsidP="00906AD9">
      <w:pPr>
        <w:rPr>
          <w:szCs w:val="16"/>
          <w:lang w:val="en-GB"/>
        </w:rPr>
      </w:pPr>
      <w:r w:rsidRPr="00906AD9">
        <w:rPr>
          <w:szCs w:val="16"/>
          <w:lang w:val="en-GB"/>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906AD9">
      <w:pPr>
        <w:rPr>
          <w:szCs w:val="16"/>
          <w:lang w:val="en-GB"/>
        </w:rPr>
      </w:pPr>
      <w:r w:rsidRPr="00906AD9">
        <w:rPr>
          <w:szCs w:val="16"/>
          <w:lang w:val="en-GB"/>
        </w:rPr>
        <w:t>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And at the end of the thesis, a complete list of the services, with their inputs, outputs and a description will be provided.</w:t>
      </w:r>
    </w:p>
    <w:p w:rsidR="006B585B" w:rsidRDefault="00906AD9" w:rsidP="00602B97">
      <w:pPr>
        <w:pStyle w:val="Heading3"/>
        <w:numPr>
          <w:ilvl w:val="2"/>
          <w:numId w:val="1"/>
        </w:numPr>
      </w:pPr>
      <w:bookmarkStart w:id="41" w:name="_Toc536558569"/>
      <w:r w:rsidRPr="00906AD9">
        <w:t>Microservices details</w:t>
      </w:r>
      <w:bookmarkEnd w:id="41"/>
    </w:p>
    <w:p w:rsidR="00602B97" w:rsidRPr="00602B97" w:rsidRDefault="00602B97" w:rsidP="00602B97">
      <w:pPr>
        <w:jc w:val="left"/>
        <w:rPr>
          <w:b/>
          <w:bCs/>
        </w:rPr>
      </w:pPr>
      <w:r w:rsidRPr="00602B97">
        <w:rPr>
          <w:b/>
          <w:bCs/>
        </w:rPr>
        <w:t>ContactUs</w:t>
      </w:r>
    </w:p>
    <w:p w:rsidR="00602B97" w:rsidRDefault="00602B97" w:rsidP="00602B97">
      <w:pPr>
        <w:rPr>
          <w:szCs w:val="16"/>
          <w:lang w:val="en-GB"/>
        </w:rPr>
      </w:pPr>
      <w:r w:rsidRPr="00602B97">
        <w:rPr>
          <w:szCs w:val="16"/>
          <w:lang w:val="en-GB"/>
        </w:rPr>
        <w:t xml:space="preserve">This service provides the users of the Blog with the possibility of contacting the admins of the Blog. Once the user submits a message to the admin, the message will then be stored in the database. This service has its own database. This service provides only one API. This API help the client to send a message to the service. The message must contain a name, an email, and the content of the message. </w:t>
      </w:r>
    </w:p>
    <w:p w:rsidR="001B455B" w:rsidRPr="00602B97" w:rsidRDefault="001B455B" w:rsidP="00602B97">
      <w:pPr>
        <w:rPr>
          <w:szCs w:val="16"/>
          <w:lang w:val="en-GB"/>
        </w:rPr>
      </w:pPr>
      <w:r w:rsidRPr="006B2100">
        <w:rPr>
          <w:noProof/>
          <w:lang w:val="en-US"/>
        </w:rPr>
        <mc:AlternateContent>
          <mc:Choice Requires="wps">
            <w:drawing>
              <wp:inline distT="0" distB="0" distL="0" distR="0" wp14:anchorId="1CE999B3" wp14:editId="48BA2BEA">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618C" w:rsidRDefault="0022618C" w:rsidP="001B455B">
                            <w:pPr>
                              <w:pStyle w:val="WICode"/>
                            </w:pPr>
                            <w:r>
                              <w:t>app.post('/contact', function(req,res)</w:t>
                            </w:r>
                          </w:p>
                          <w:p w:rsidR="0022618C" w:rsidRDefault="0022618C"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E999B3"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22618C" w:rsidRDefault="0022618C" w:rsidP="001B455B">
                      <w:pPr>
                        <w:pStyle w:val="WICode"/>
                      </w:pPr>
                      <w:r>
                        <w:t>app.post('/contact', function(req,res)</w:t>
                      </w:r>
                    </w:p>
                    <w:p w:rsidR="0022618C" w:rsidRDefault="0022618C"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2" w:name="_Toc536467592"/>
      <w:r>
        <w:t xml:space="preserve">Listing </w:t>
      </w:r>
      <w:r w:rsidR="002E0A54">
        <w:fldChar w:fldCharType="begin"/>
      </w:r>
      <w:r w:rsidR="002E0A54">
        <w:instrText xml:space="preserve"> STYLEREF 1 \s </w:instrText>
      </w:r>
      <w:r w:rsidR="002E0A54">
        <w:fldChar w:fldCharType="separate"/>
      </w:r>
      <w:r w:rsidR="0036533A">
        <w:rPr>
          <w:rFonts w:hint="cs"/>
          <w:noProof/>
          <w:cs/>
        </w:rPr>
        <w:t>‎</w:t>
      </w:r>
      <w:r w:rsidR="0036533A">
        <w:rPr>
          <w:noProof/>
        </w:rPr>
        <w:t>4</w:t>
      </w:r>
      <w:r w:rsidR="002E0A54">
        <w:rPr>
          <w:noProof/>
        </w:rPr>
        <w:fldChar w:fldCharType="end"/>
      </w:r>
      <w:r w:rsidR="0036533A">
        <w:t>.</w:t>
      </w:r>
      <w:r w:rsidR="002E0A54">
        <w:fldChar w:fldCharType="begin"/>
      </w:r>
      <w:r w:rsidR="002E0A54">
        <w:instrText xml:space="preserve"> SEQ Listing \* ARABIC \s 1 </w:instrText>
      </w:r>
      <w:r w:rsidR="002E0A54">
        <w:fldChar w:fldCharType="separate"/>
      </w:r>
      <w:r w:rsidR="0036533A">
        <w:rPr>
          <w:noProof/>
        </w:rPr>
        <w:t>2</w:t>
      </w:r>
      <w:r w:rsidR="002E0A54">
        <w:rPr>
          <w:noProof/>
        </w:rPr>
        <w:fldChar w:fldCharType="end"/>
      </w:r>
      <w:r>
        <w:t xml:space="preserve"> </w:t>
      </w:r>
      <w:r w:rsidRPr="00141811">
        <w:t>ContactUs API</w:t>
      </w:r>
      <w:bookmarkEnd w:id="42"/>
    </w:p>
    <w:p w:rsidR="00602B97" w:rsidRDefault="00141811" w:rsidP="00141811">
      <w:pPr>
        <w:pStyle w:val="NormalText"/>
        <w:rPr>
          <w:lang w:val="en-GB"/>
        </w:rPr>
      </w:pPr>
      <w:r w:rsidRPr="00141811">
        <w:rPr>
          <w:lang w:val="en-GB"/>
        </w:rPr>
        <w:t>Listing 4.</w:t>
      </w:r>
      <w:r>
        <w:rPr>
          <w:lang w:val="en-GB"/>
        </w:rPr>
        <w:t>2</w:t>
      </w:r>
      <w:r w:rsidRPr="00141811">
        <w:rPr>
          <w:lang w:val="en-GB"/>
        </w:rPr>
        <w:t xml:space="preserve"> shows how the API is provided by the servic</w:t>
      </w:r>
      <w:r w:rsidR="000679EA">
        <w:rPr>
          <w:lang w:val="en-GB"/>
        </w:rPr>
        <w:t>e. The API ends with ‘/</w:t>
      </w:r>
      <w:proofErr w:type="gramStart"/>
      <w:r w:rsidR="000679EA">
        <w:rPr>
          <w:lang w:val="en-GB"/>
        </w:rPr>
        <w:t xml:space="preserve">contact‘ </w:t>
      </w:r>
      <w:r w:rsidRPr="00141811">
        <w:rPr>
          <w:lang w:val="en-GB"/>
        </w:rPr>
        <w:t>and</w:t>
      </w:r>
      <w:proofErr w:type="gramEnd"/>
      <w:r w:rsidRPr="00141811">
        <w:rPr>
          <w:lang w:val="en-GB"/>
        </w:rPr>
        <w:t xml:space="preserve"> starts with the address of the server and the number of the port where the servic</w:t>
      </w:r>
      <w:r w:rsidR="000679EA">
        <w:rPr>
          <w:lang w:val="en-GB"/>
        </w:rPr>
        <w:t>e is deployed in.  This service c</w:t>
      </w:r>
      <w:r w:rsidRPr="00141811">
        <w:rPr>
          <w:lang w:val="en-GB"/>
        </w:rPr>
        <w:t>ontact</w:t>
      </w:r>
      <w:r w:rsidR="000679EA">
        <w:rPr>
          <w:lang w:val="en-GB"/>
        </w:rPr>
        <w:t>s</w:t>
      </w:r>
      <w:r w:rsidRPr="00141811">
        <w:rPr>
          <w:lang w:val="en-GB"/>
        </w:rPr>
        <w:t xml:space="preserve"> other services to make sure that users are not submitting invalid information or to protect itself from spam attacks.  To con</w:t>
      </w:r>
      <w:r w:rsidR="000679EA">
        <w:rPr>
          <w:lang w:val="en-GB"/>
        </w:rPr>
        <w:t>tact other services ‘</w:t>
      </w:r>
      <w:proofErr w:type="gramStart"/>
      <w:r w:rsidR="000679EA">
        <w:rPr>
          <w:lang w:val="en-GB"/>
        </w:rPr>
        <w:t xml:space="preserve">ContactUs‘ </w:t>
      </w:r>
      <w:r w:rsidRPr="00141811">
        <w:rPr>
          <w:lang w:val="en-GB"/>
        </w:rPr>
        <w:t>uses</w:t>
      </w:r>
      <w:proofErr w:type="gramEnd"/>
      <w:r w:rsidRPr="00141811">
        <w:rPr>
          <w:lang w:val="en-GB"/>
        </w:rPr>
        <w:t xml:space="preserve"> Axios to make HTTP calls. Axios is Promise based HTTP client for the </w:t>
      </w:r>
      <w:r w:rsidRPr="00141811">
        <w:rPr>
          <w:lang w:val="en-GB"/>
        </w:rPr>
        <w:lastRenderedPageBreak/>
        <w:t xml:space="preserve">browser and node.js [49]. Promise simply means the final result of an asynchronous operation. While HTTP stands for Hypertext Transfer Protocol. The result 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141811" w:rsidP="00141811">
      <w:pPr>
        <w:rPr>
          <w:szCs w:val="16"/>
          <w:lang w:val="en-GB"/>
        </w:rPr>
      </w:pPr>
      <w:r w:rsidRPr="00141811">
        <w:rPr>
          <w:szCs w:val="16"/>
          <w:lang w:val="en-GB"/>
        </w:rPr>
        <w:t>Depending on the results received from the services that are called by ‘</w:t>
      </w:r>
      <w:proofErr w:type="gramStart"/>
      <w:r w:rsidRPr="00141811">
        <w:rPr>
          <w:szCs w:val="16"/>
          <w:lang w:val="en-GB"/>
        </w:rPr>
        <w:t>ContactUs‘ the</w:t>
      </w:r>
      <w:proofErr w:type="gramEnd"/>
      <w:r w:rsidRPr="00141811">
        <w:rPr>
          <w:szCs w:val="16"/>
          <w:lang w:val="en-GB"/>
        </w:rPr>
        <w:t xml:space="preserve"> service will either store the message in the database or inform the requestor of an error that happened via the result of the API call.</w:t>
      </w:r>
    </w:p>
    <w:p w:rsidR="00141811" w:rsidRPr="00141811" w:rsidRDefault="00141811" w:rsidP="00141811">
      <w:pPr>
        <w:rPr>
          <w:szCs w:val="16"/>
          <w:lang w:val="en-GB"/>
        </w:rPr>
      </w:pPr>
      <w:r w:rsidRPr="00141811">
        <w:rPr>
          <w:szCs w:val="16"/>
          <w:lang w:val="en-GB"/>
        </w:rPr>
        <w:t xml:space="preserve">ContactUs, has its ow database where it stores the messages submitted to the admins. MongoDB is the selected database management system to help store data for services in the Blog. </w:t>
      </w:r>
    </w:p>
    <w:p w:rsidR="00141811" w:rsidRPr="00141811" w:rsidRDefault="00141811" w:rsidP="00141811">
      <w:pPr>
        <w:rPr>
          <w:szCs w:val="16"/>
          <w:lang w:val="en-GB"/>
        </w:rPr>
      </w:pPr>
      <w:r w:rsidRPr="00141811">
        <w:rPr>
          <w:szCs w:val="16"/>
          <w:lang w:val="en-GB"/>
        </w:rPr>
        <w:t xml:space="preserve">According to [50] MongoDB is a cross-platform document database. It is also known as Not Only SQL (NoSQL) database [51]. MongoDB uses the concept of key-value, where each document has its own auto generated key.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29337937" wp14:editId="36BDF837">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618C" w:rsidRDefault="0022618C" w:rsidP="00BE727F">
                            <w:pPr>
                              <w:pStyle w:val="WICode"/>
                            </w:pPr>
                            <w:r>
                              <w:t xml:space="preserve">const </w:t>
                            </w:r>
                            <w:r>
                              <w:t>Contact = mongoose.model('Contact',{</w:t>
                            </w:r>
                          </w:p>
                          <w:p w:rsidR="0022618C" w:rsidRDefault="0022618C" w:rsidP="00BE727F">
                            <w:pPr>
                              <w:pStyle w:val="WICode"/>
                              <w:ind w:left="454"/>
                            </w:pPr>
                            <w:r>
                              <w:t>name :{</w:t>
                            </w:r>
                          </w:p>
                          <w:p w:rsidR="0022618C" w:rsidRDefault="0022618C" w:rsidP="00BE727F">
                            <w:pPr>
                              <w:pStyle w:val="WICode"/>
                              <w:ind w:left="709"/>
                            </w:pPr>
                            <w:r>
                              <w:t>type: String,</w:t>
                            </w:r>
                          </w:p>
                          <w:p w:rsidR="0022618C" w:rsidRDefault="0022618C" w:rsidP="00BE727F">
                            <w:pPr>
                              <w:pStyle w:val="WICode"/>
                              <w:ind w:left="709"/>
                            </w:pPr>
                            <w:r>
                              <w:t>required: true</w:t>
                            </w:r>
                          </w:p>
                          <w:p w:rsidR="0022618C" w:rsidRDefault="0022618C" w:rsidP="00BE727F">
                            <w:pPr>
                              <w:pStyle w:val="WICode"/>
                            </w:pPr>
                            <w:r>
                              <w:tab/>
                              <w:t>},</w:t>
                            </w:r>
                          </w:p>
                          <w:p w:rsidR="0022618C" w:rsidRDefault="0022618C" w:rsidP="00BE727F">
                            <w:pPr>
                              <w:pStyle w:val="WICode"/>
                              <w:ind w:left="454"/>
                            </w:pPr>
                            <w:r>
                              <w:t>email :{</w:t>
                            </w:r>
                          </w:p>
                          <w:p w:rsidR="0022618C" w:rsidRDefault="0022618C" w:rsidP="00BE727F">
                            <w:pPr>
                              <w:pStyle w:val="WICode"/>
                              <w:ind w:left="709"/>
                            </w:pPr>
                            <w:r>
                              <w:t>type: String,</w:t>
                            </w:r>
                          </w:p>
                          <w:p w:rsidR="0022618C" w:rsidRDefault="0022618C" w:rsidP="00BE727F">
                            <w:pPr>
                              <w:pStyle w:val="WICode"/>
                              <w:ind w:left="709"/>
                            </w:pPr>
                            <w:r>
                              <w:t>required: true</w:t>
                            </w:r>
                          </w:p>
                          <w:p w:rsidR="0022618C" w:rsidRDefault="0022618C" w:rsidP="00BE727F">
                            <w:pPr>
                              <w:pStyle w:val="WICode"/>
                              <w:ind w:left="454"/>
                            </w:pPr>
                            <w:r>
                              <w:t xml:space="preserve">}, </w:t>
                            </w:r>
                          </w:p>
                          <w:p w:rsidR="0022618C" w:rsidRDefault="0022618C" w:rsidP="00BE727F">
                            <w:pPr>
                              <w:pStyle w:val="WICode"/>
                              <w:ind w:left="454"/>
                            </w:pPr>
                            <w:r>
                              <w:t>content :{</w:t>
                            </w:r>
                          </w:p>
                          <w:p w:rsidR="0022618C" w:rsidRDefault="0022618C" w:rsidP="00BE727F">
                            <w:pPr>
                              <w:pStyle w:val="WICode"/>
                              <w:ind w:left="709"/>
                            </w:pPr>
                            <w:r>
                              <w:t>type: String,</w:t>
                            </w:r>
                          </w:p>
                          <w:p w:rsidR="0022618C" w:rsidRDefault="0022618C" w:rsidP="00BE727F">
                            <w:pPr>
                              <w:pStyle w:val="WICode"/>
                              <w:ind w:left="709"/>
                            </w:pPr>
                            <w:r>
                              <w:t>required: true</w:t>
                            </w:r>
                          </w:p>
                          <w:p w:rsidR="0022618C" w:rsidRDefault="0022618C" w:rsidP="00BE727F">
                            <w:pPr>
                              <w:pStyle w:val="WICode"/>
                              <w:ind w:left="454"/>
                            </w:pPr>
                            <w:r>
                              <w:t>}</w:t>
                            </w:r>
                          </w:p>
                          <w:p w:rsidR="0022618C" w:rsidRDefault="0022618C" w:rsidP="00BE727F">
                            <w:pPr>
                              <w:pStyle w:val="WICode"/>
                            </w:pPr>
                            <w:r>
                              <w:t>});</w:t>
                            </w:r>
                          </w:p>
                          <w:p w:rsidR="0022618C" w:rsidRDefault="0022618C"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9337937"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22618C" w:rsidRDefault="0022618C" w:rsidP="00BE727F">
                      <w:pPr>
                        <w:pStyle w:val="WICode"/>
                      </w:pPr>
                      <w:r>
                        <w:t xml:space="preserve">const </w:t>
                      </w:r>
                      <w:r>
                        <w:t>Contact = mongoose.model('Contact',{</w:t>
                      </w:r>
                    </w:p>
                    <w:p w:rsidR="0022618C" w:rsidRDefault="0022618C" w:rsidP="00BE727F">
                      <w:pPr>
                        <w:pStyle w:val="WICode"/>
                        <w:ind w:left="454"/>
                      </w:pPr>
                      <w:r>
                        <w:t>name :{</w:t>
                      </w:r>
                    </w:p>
                    <w:p w:rsidR="0022618C" w:rsidRDefault="0022618C" w:rsidP="00BE727F">
                      <w:pPr>
                        <w:pStyle w:val="WICode"/>
                        <w:ind w:left="709"/>
                      </w:pPr>
                      <w:r>
                        <w:t>type: String,</w:t>
                      </w:r>
                    </w:p>
                    <w:p w:rsidR="0022618C" w:rsidRDefault="0022618C" w:rsidP="00BE727F">
                      <w:pPr>
                        <w:pStyle w:val="WICode"/>
                        <w:ind w:left="709"/>
                      </w:pPr>
                      <w:r>
                        <w:t>required: true</w:t>
                      </w:r>
                    </w:p>
                    <w:p w:rsidR="0022618C" w:rsidRDefault="0022618C" w:rsidP="00BE727F">
                      <w:pPr>
                        <w:pStyle w:val="WICode"/>
                      </w:pPr>
                      <w:r>
                        <w:tab/>
                        <w:t>},</w:t>
                      </w:r>
                    </w:p>
                    <w:p w:rsidR="0022618C" w:rsidRDefault="0022618C" w:rsidP="00BE727F">
                      <w:pPr>
                        <w:pStyle w:val="WICode"/>
                        <w:ind w:left="454"/>
                      </w:pPr>
                      <w:r>
                        <w:t>email :{</w:t>
                      </w:r>
                    </w:p>
                    <w:p w:rsidR="0022618C" w:rsidRDefault="0022618C" w:rsidP="00BE727F">
                      <w:pPr>
                        <w:pStyle w:val="WICode"/>
                        <w:ind w:left="709"/>
                      </w:pPr>
                      <w:r>
                        <w:t>type: String,</w:t>
                      </w:r>
                    </w:p>
                    <w:p w:rsidR="0022618C" w:rsidRDefault="0022618C" w:rsidP="00BE727F">
                      <w:pPr>
                        <w:pStyle w:val="WICode"/>
                        <w:ind w:left="709"/>
                      </w:pPr>
                      <w:r>
                        <w:t>required: true</w:t>
                      </w:r>
                    </w:p>
                    <w:p w:rsidR="0022618C" w:rsidRDefault="0022618C" w:rsidP="00BE727F">
                      <w:pPr>
                        <w:pStyle w:val="WICode"/>
                        <w:ind w:left="454"/>
                      </w:pPr>
                      <w:r>
                        <w:t xml:space="preserve">}, </w:t>
                      </w:r>
                    </w:p>
                    <w:p w:rsidR="0022618C" w:rsidRDefault="0022618C" w:rsidP="00BE727F">
                      <w:pPr>
                        <w:pStyle w:val="WICode"/>
                        <w:ind w:left="454"/>
                      </w:pPr>
                      <w:r>
                        <w:t>content :{</w:t>
                      </w:r>
                    </w:p>
                    <w:p w:rsidR="0022618C" w:rsidRDefault="0022618C" w:rsidP="00BE727F">
                      <w:pPr>
                        <w:pStyle w:val="WICode"/>
                        <w:ind w:left="709"/>
                      </w:pPr>
                      <w:r>
                        <w:t>type: String,</w:t>
                      </w:r>
                    </w:p>
                    <w:p w:rsidR="0022618C" w:rsidRDefault="0022618C" w:rsidP="00BE727F">
                      <w:pPr>
                        <w:pStyle w:val="WICode"/>
                        <w:ind w:left="709"/>
                      </w:pPr>
                      <w:r>
                        <w:t>required: true</w:t>
                      </w:r>
                    </w:p>
                    <w:p w:rsidR="0022618C" w:rsidRDefault="0022618C" w:rsidP="00BE727F">
                      <w:pPr>
                        <w:pStyle w:val="WICode"/>
                        <w:ind w:left="454"/>
                      </w:pPr>
                      <w:r>
                        <w:t>}</w:t>
                      </w:r>
                    </w:p>
                    <w:p w:rsidR="0022618C" w:rsidRDefault="0022618C" w:rsidP="00BE727F">
                      <w:pPr>
                        <w:pStyle w:val="WICode"/>
                      </w:pPr>
                      <w:r>
                        <w:t>});</w:t>
                      </w:r>
                    </w:p>
                    <w:p w:rsidR="0022618C" w:rsidRDefault="0022618C" w:rsidP="00BE727F">
                      <w:pPr>
                        <w:pStyle w:val="WICode"/>
                      </w:pPr>
                    </w:p>
                  </w:txbxContent>
                </v:textbox>
                <w10:anchorlock/>
              </v:rect>
            </w:pict>
          </mc:Fallback>
        </mc:AlternateContent>
      </w:r>
    </w:p>
    <w:p w:rsidR="00602B97" w:rsidRDefault="00BE727F" w:rsidP="00BE727F">
      <w:pPr>
        <w:pStyle w:val="Caption"/>
        <w:rPr>
          <w:lang w:val="en-US"/>
        </w:rPr>
      </w:pPr>
      <w:bookmarkStart w:id="43" w:name="_Toc536467593"/>
      <w:r>
        <w:t xml:space="preserve">Listing </w:t>
      </w:r>
      <w:r w:rsidR="002E0A54">
        <w:fldChar w:fldCharType="begin"/>
      </w:r>
      <w:r w:rsidR="002E0A54">
        <w:instrText xml:space="preserve"> STYLEREF 1 \s </w:instrText>
      </w:r>
      <w:r w:rsidR="002E0A54">
        <w:fldChar w:fldCharType="separate"/>
      </w:r>
      <w:r w:rsidR="0036533A">
        <w:rPr>
          <w:rFonts w:hint="cs"/>
          <w:noProof/>
          <w:cs/>
        </w:rPr>
        <w:t>‎</w:t>
      </w:r>
      <w:r w:rsidR="0036533A">
        <w:rPr>
          <w:noProof/>
        </w:rPr>
        <w:t>4</w:t>
      </w:r>
      <w:r w:rsidR="002E0A54">
        <w:rPr>
          <w:noProof/>
        </w:rPr>
        <w:fldChar w:fldCharType="end"/>
      </w:r>
      <w:r w:rsidR="0036533A">
        <w:t>.</w:t>
      </w:r>
      <w:r w:rsidR="002E0A54">
        <w:fldChar w:fldCharType="begin"/>
      </w:r>
      <w:r w:rsidR="002E0A54">
        <w:instrText xml:space="preserve"> SEQ Listing \* ARABIC \s 1 </w:instrText>
      </w:r>
      <w:r w:rsidR="002E0A54">
        <w:fldChar w:fldCharType="separate"/>
      </w:r>
      <w:r w:rsidR="0036533A">
        <w:rPr>
          <w:noProof/>
        </w:rPr>
        <w:t>3</w:t>
      </w:r>
      <w:r w:rsidR="002E0A54">
        <w:rPr>
          <w:noProof/>
        </w:rPr>
        <w:fldChar w:fldCharType="end"/>
      </w:r>
      <w:r>
        <w:rPr>
          <w:lang w:val="en-US"/>
        </w:rPr>
        <w:t xml:space="preserve">: </w:t>
      </w:r>
      <w:r w:rsidRPr="00C0278F">
        <w:rPr>
          <w:lang w:val="en-US"/>
        </w:rPr>
        <w:t>Structure of contact document</w:t>
      </w:r>
      <w:bookmarkEnd w:id="43"/>
    </w:p>
    <w:p w:rsidR="00BE727F" w:rsidRDefault="00BE727F" w:rsidP="00BE727F">
      <w:r w:rsidRPr="00BE727F">
        <w:t>Listing 4.</w:t>
      </w:r>
      <w:r>
        <w:t>3</w:t>
      </w:r>
      <w:r w:rsidRPr="00BE727F">
        <w:t xml:space="preserve"> shows the structure of a document that’ll be stored in the contact database. It has a JSON-like structure. It has attributes as well such as if a certain field is required or not or if it has a default value.</w:t>
      </w:r>
    </w:p>
    <w:p w:rsidR="00BE727F" w:rsidRDefault="00BE727F" w:rsidP="00BE727F">
      <w:r w:rsidRPr="006B2100">
        <w:rPr>
          <w:noProof/>
          <w:lang w:val="en-US"/>
        </w:rPr>
        <w:lastRenderedPageBreak/>
        <mc:AlternateContent>
          <mc:Choice Requires="wps">
            <w:drawing>
              <wp:inline distT="0" distB="0" distL="0" distR="0" wp14:anchorId="30E82987" wp14:editId="558DE7D3">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618C" w:rsidRDefault="0022618C" w:rsidP="00BE727F">
                            <w:pPr>
                              <w:pStyle w:val="WICode"/>
                            </w:pPr>
                            <w:r>
                              <w:t>{</w:t>
                            </w:r>
                          </w:p>
                          <w:p w:rsidR="0022618C" w:rsidRDefault="0022618C" w:rsidP="00BE727F">
                            <w:pPr>
                              <w:pStyle w:val="WICode"/>
                              <w:ind w:left="454"/>
                            </w:pPr>
                            <w:r>
                              <w:t>"name": "Lorem ipsum",</w:t>
                            </w:r>
                          </w:p>
                          <w:p w:rsidR="0022618C" w:rsidRDefault="0022618C" w:rsidP="00BE727F">
                            <w:pPr>
                              <w:pStyle w:val="WICode"/>
                              <w:ind w:left="454"/>
                            </w:pPr>
                            <w:r>
                              <w:t xml:space="preserve">"email": </w:t>
                            </w:r>
                            <w:hyperlink r:id="rId57">
                              <w:r>
                                <w:rPr>
                                  <w:rStyle w:val="Internetverknpfung"/>
                                </w:rPr>
                                <w:t>ipsum@gmail.com</w:t>
                              </w:r>
                            </w:hyperlink>
                            <w:r>
                              <w:t>,</w:t>
                            </w:r>
                          </w:p>
                          <w:p w:rsidR="0022618C" w:rsidRDefault="0022618C" w:rsidP="00BE727F">
                            <w:pPr>
                              <w:pStyle w:val="WICode"/>
                              <w:ind w:left="454"/>
                            </w:pPr>
                            <w:r>
                              <w:t>“content”: “Lorem ipsum dolor sit amet, consectetur adipiscing elit, sed do eiusmod...“</w:t>
                            </w:r>
                          </w:p>
                          <w:p w:rsidR="0022618C" w:rsidRDefault="0022618C" w:rsidP="00BE727F">
                            <w:pPr>
                              <w:pStyle w:val="WICode"/>
                            </w:pPr>
                            <w:r>
                              <w:t>}</w:t>
                            </w:r>
                          </w:p>
                          <w:p w:rsidR="0022618C" w:rsidRDefault="0022618C"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0E82987"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22618C" w:rsidRDefault="0022618C" w:rsidP="00BE727F">
                      <w:pPr>
                        <w:pStyle w:val="WICode"/>
                      </w:pPr>
                      <w:r>
                        <w:t>{</w:t>
                      </w:r>
                    </w:p>
                    <w:p w:rsidR="0022618C" w:rsidRDefault="0022618C" w:rsidP="00BE727F">
                      <w:pPr>
                        <w:pStyle w:val="WICode"/>
                        <w:ind w:left="454"/>
                      </w:pPr>
                      <w:r>
                        <w:t>"name": "Lorem ipsum",</w:t>
                      </w:r>
                    </w:p>
                    <w:p w:rsidR="0022618C" w:rsidRDefault="0022618C" w:rsidP="00BE727F">
                      <w:pPr>
                        <w:pStyle w:val="WICode"/>
                        <w:ind w:left="454"/>
                      </w:pPr>
                      <w:r>
                        <w:t xml:space="preserve">"email": </w:t>
                      </w:r>
                      <w:hyperlink r:id="rId58">
                        <w:r>
                          <w:rPr>
                            <w:rStyle w:val="Internetverknpfung"/>
                          </w:rPr>
                          <w:t>ipsum@gmail.com</w:t>
                        </w:r>
                      </w:hyperlink>
                      <w:r>
                        <w:t>,</w:t>
                      </w:r>
                    </w:p>
                    <w:p w:rsidR="0022618C" w:rsidRDefault="0022618C" w:rsidP="00BE727F">
                      <w:pPr>
                        <w:pStyle w:val="WICode"/>
                        <w:ind w:left="454"/>
                      </w:pPr>
                      <w:r>
                        <w:t>“content”: “Lorem ipsum dolor sit amet, consectetur adipiscing elit, sed do eiusmod...“</w:t>
                      </w:r>
                    </w:p>
                    <w:p w:rsidR="0022618C" w:rsidRDefault="0022618C" w:rsidP="00BE727F">
                      <w:pPr>
                        <w:pStyle w:val="WICode"/>
                      </w:pPr>
                      <w:r>
                        <w:t>}</w:t>
                      </w:r>
                    </w:p>
                    <w:p w:rsidR="0022618C" w:rsidRDefault="0022618C" w:rsidP="00BE727F">
                      <w:pPr>
                        <w:pStyle w:val="WICode"/>
                      </w:pPr>
                    </w:p>
                  </w:txbxContent>
                </v:textbox>
                <w10:anchorlock/>
              </v:rect>
            </w:pict>
          </mc:Fallback>
        </mc:AlternateContent>
      </w:r>
    </w:p>
    <w:p w:rsidR="00BE727F" w:rsidRDefault="00BE727F" w:rsidP="00BE727F">
      <w:pPr>
        <w:pStyle w:val="Caption"/>
        <w:rPr>
          <w:lang w:val="en-US"/>
        </w:rPr>
      </w:pPr>
      <w:bookmarkStart w:id="44" w:name="_Toc536467594"/>
      <w:r>
        <w:t xml:space="preserve">Listing </w:t>
      </w:r>
      <w:r w:rsidR="002E0A54">
        <w:fldChar w:fldCharType="begin"/>
      </w:r>
      <w:r w:rsidR="002E0A54">
        <w:instrText xml:space="preserve"> STYLEREF 1 \s </w:instrText>
      </w:r>
      <w:r w:rsidR="002E0A54">
        <w:fldChar w:fldCharType="separate"/>
      </w:r>
      <w:r w:rsidR="0036533A">
        <w:rPr>
          <w:rFonts w:hint="cs"/>
          <w:noProof/>
          <w:cs/>
        </w:rPr>
        <w:t>‎</w:t>
      </w:r>
      <w:r w:rsidR="0036533A">
        <w:rPr>
          <w:noProof/>
        </w:rPr>
        <w:t>4</w:t>
      </w:r>
      <w:r w:rsidR="002E0A54">
        <w:rPr>
          <w:noProof/>
        </w:rPr>
        <w:fldChar w:fldCharType="end"/>
      </w:r>
      <w:r w:rsidR="0036533A">
        <w:t>.</w:t>
      </w:r>
      <w:r w:rsidR="002E0A54">
        <w:fldChar w:fldCharType="begin"/>
      </w:r>
      <w:r w:rsidR="002E0A54">
        <w:instrText xml:space="preserve"> SEQ Listing \* ARABIC \s 1 </w:instrText>
      </w:r>
      <w:r w:rsidR="002E0A54">
        <w:fldChar w:fldCharType="separate"/>
      </w:r>
      <w:r w:rsidR="0036533A">
        <w:rPr>
          <w:noProof/>
        </w:rPr>
        <w:t>4</w:t>
      </w:r>
      <w:r w:rsidR="002E0A54">
        <w:rPr>
          <w:noProof/>
        </w:rPr>
        <w:fldChar w:fldCharType="end"/>
      </w:r>
      <w:r>
        <w:rPr>
          <w:lang w:val="en-US"/>
        </w:rPr>
        <w:t xml:space="preserve">: </w:t>
      </w:r>
      <w:r w:rsidRPr="00EA4408">
        <w:rPr>
          <w:lang w:val="en-US"/>
        </w:rPr>
        <w:t>Contact data example</w:t>
      </w:r>
      <w:bookmarkEnd w:id="44"/>
    </w:p>
    <w:p w:rsidR="00E466D4" w:rsidRDefault="00E466D4" w:rsidP="009F466F">
      <w:pPr>
        <w:rPr>
          <w:szCs w:val="16"/>
          <w:lang w:val="en-GB"/>
        </w:rPr>
      </w:pPr>
      <w:r w:rsidRPr="00E466D4">
        <w:rPr>
          <w:szCs w:val="16"/>
          <w:lang w:val="en-GB"/>
        </w:rPr>
        <w:t>Listing 4.</w:t>
      </w:r>
      <w:r w:rsidR="009F466F">
        <w:rPr>
          <w:szCs w:val="16"/>
          <w:lang w:val="en-GB"/>
        </w:rPr>
        <w:t>4</w:t>
      </w:r>
      <w:r w:rsidRPr="00E466D4">
        <w:rPr>
          <w:szCs w:val="16"/>
          <w:lang w:val="en-GB"/>
        </w:rPr>
        <w:t xml:space="preserve"> shows an example of how data can be stored in the Contact database. To retrieve the name, one show uses the key “name”. Same applies to the email and the content of the message.</w:t>
      </w:r>
    </w:p>
    <w:p w:rsidR="00E466D4" w:rsidRPr="00E466D4" w:rsidRDefault="00E466D4" w:rsidP="00E466D4">
      <w:pPr>
        <w:rPr>
          <w:b/>
          <w:bCs/>
          <w:szCs w:val="16"/>
          <w:lang w:val="en-GB"/>
        </w:rPr>
      </w:pPr>
      <w:r w:rsidRPr="00E466D4">
        <w:rPr>
          <w:b/>
          <w:bCs/>
          <w:szCs w:val="16"/>
          <w:lang w:val="en-GB"/>
        </w:rPr>
        <w:t>User Registration</w:t>
      </w:r>
    </w:p>
    <w:p w:rsidR="00E466D4" w:rsidRPr="00E466D4" w:rsidRDefault="00E466D4" w:rsidP="00E466D4">
      <w:pPr>
        <w:rPr>
          <w:szCs w:val="16"/>
          <w:lang w:val="en-GB"/>
        </w:rPr>
      </w:pPr>
      <w:r w:rsidRPr="00E466D4">
        <w:rPr>
          <w:szCs w:val="16"/>
          <w:lang w:val="en-GB"/>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E466D4">
      <w:pPr>
        <w:rPr>
          <w:szCs w:val="16"/>
          <w:lang w:val="en-GB"/>
        </w:rPr>
      </w:pPr>
      <w:r w:rsidRPr="00E466D4">
        <w:rPr>
          <w:szCs w:val="16"/>
          <w:lang w:val="en-GB"/>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of whether the user’s data is unique or not. In case a negative response came as a result for the previous request then user can’t be registered. Otherwise, user’s data will be inserted into the database and Registration service will send a response to the frontend that helps it to recognize the result of the initial new user registration request.</w:t>
      </w:r>
    </w:p>
    <w:p w:rsidR="00E466D4" w:rsidRDefault="00E466D4" w:rsidP="00E466D4">
      <w:pPr>
        <w:rPr>
          <w:szCs w:val="16"/>
          <w:lang w:val="en-GB"/>
        </w:rPr>
      </w:pPr>
      <w:r w:rsidRPr="00E466D4">
        <w:rPr>
          <w:szCs w:val="16"/>
          <w:lang w:val="en-GB"/>
        </w:rPr>
        <w:t xml:space="preserve">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w:t>
      </w:r>
      <w:proofErr w:type="spellStart"/>
      <w:r w:rsidRPr="00E466D4">
        <w:rPr>
          <w:szCs w:val="16"/>
          <w:lang w:val="en-GB"/>
        </w:rPr>
        <w:t>Usercheck</w:t>
      </w:r>
      <w:proofErr w:type="spellEnd"/>
      <w:r w:rsidRPr="00E466D4">
        <w:rPr>
          <w:szCs w:val="16"/>
          <w:lang w:val="en-GB"/>
        </w:rPr>
        <w:t xml:space="preserve"> to check if the entered data already exists in the database or not. Services interact with each other via HTTP requests.</w:t>
      </w:r>
    </w:p>
    <w:p w:rsidR="000043D9" w:rsidRPr="000043D9" w:rsidRDefault="000043D9" w:rsidP="000043D9">
      <w:pPr>
        <w:rPr>
          <w:b/>
          <w:bCs/>
          <w:szCs w:val="16"/>
          <w:lang w:val="en-GB"/>
        </w:rPr>
      </w:pPr>
      <w:r w:rsidRPr="000043D9">
        <w:rPr>
          <w:b/>
          <w:bCs/>
          <w:szCs w:val="16"/>
          <w:lang w:val="en-GB"/>
        </w:rPr>
        <w:t>Login</w:t>
      </w:r>
    </w:p>
    <w:p w:rsidR="000043D9" w:rsidRPr="000043D9" w:rsidRDefault="000043D9" w:rsidP="000043D9">
      <w:pPr>
        <w:rPr>
          <w:szCs w:val="16"/>
          <w:lang w:val="en-GB"/>
        </w:rPr>
      </w:pPr>
      <w:r w:rsidRPr="000043D9">
        <w:rPr>
          <w:szCs w:val="16"/>
          <w:lang w:val="en-GB"/>
        </w:rPr>
        <w:lastRenderedPageBreak/>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microservice from the frontend. 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rsidR="000043D9" w:rsidRPr="000043D9" w:rsidRDefault="000043D9" w:rsidP="000043D9">
      <w:pPr>
        <w:rPr>
          <w:szCs w:val="16"/>
          <w:lang w:val="en-GB"/>
        </w:rPr>
      </w:pPr>
      <w:r w:rsidRPr="000043D9">
        <w:rPr>
          <w:szCs w:val="16"/>
          <w:lang w:val="en-GB"/>
        </w:rPr>
        <w:t>Logging the user in is achieved via JSON Web Token (JWT). Since REST architecture is stateless where being stateless is one of its six constrains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0043D9" w:rsidRPr="000043D9" w:rsidRDefault="000043D9" w:rsidP="000043D9">
      <w:pPr>
        <w:rPr>
          <w:szCs w:val="16"/>
          <w:lang w:val="en-GB"/>
        </w:rPr>
      </w:pPr>
      <w:r w:rsidRPr="000043D9">
        <w:rPr>
          <w:szCs w:val="16"/>
          <w:lang w:val="en-GB"/>
        </w:rPr>
        <w:t>In the Blog the chosen approach is JWT. Once the user sends a request to login, if the user’s data are valid and a match is found in the database, the Login microservice will create a JWT, sings it and sends it back to the client. JSW is created using a secret, that’s chosen by the server. Once the server sends the JWT to the client, no information is stored in the server about that token. Each token has a secret and expiry date.</w:t>
      </w:r>
    </w:p>
    <w:p w:rsidR="000043D9" w:rsidRDefault="000043D9" w:rsidP="000043D9">
      <w:pPr>
        <w:rPr>
          <w:szCs w:val="16"/>
          <w:lang w:val="en-GB"/>
        </w:rPr>
      </w:pPr>
      <w:r w:rsidRPr="000043D9">
        <w:rPr>
          <w:szCs w:val="16"/>
          <w:lang w:val="en-GB"/>
        </w:rPr>
        <w:t>Microservice Login uses “</w:t>
      </w:r>
      <w:proofErr w:type="spellStart"/>
      <w:r w:rsidRPr="000043D9">
        <w:rPr>
          <w:szCs w:val="16"/>
          <w:lang w:val="en-GB"/>
        </w:rPr>
        <w:t>jsonwebtoken</w:t>
      </w:r>
      <w:proofErr w:type="spellEnd"/>
      <w:r w:rsidRPr="000043D9">
        <w:rPr>
          <w:szCs w:val="16"/>
          <w:lang w:val="en-GB"/>
        </w:rPr>
        <w:t>” package. This package can be installed with NPM using the command:</w:t>
      </w:r>
    </w:p>
    <w:p w:rsidR="000A419F" w:rsidRPr="000043D9" w:rsidRDefault="000A419F" w:rsidP="000043D9">
      <w:pPr>
        <w:rPr>
          <w:szCs w:val="16"/>
          <w:lang w:val="en-GB"/>
        </w:rPr>
      </w:pPr>
      <w:r w:rsidRPr="006B2100">
        <w:rPr>
          <w:noProof/>
          <w:lang w:val="en-US"/>
        </w:rPr>
        <mc:AlternateContent>
          <mc:Choice Requires="wps">
            <w:drawing>
              <wp:inline distT="0" distB="0" distL="0" distR="0" wp14:anchorId="400363F1" wp14:editId="5D1DE9AB">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618C" w:rsidRDefault="0022618C" w:rsidP="000A419F">
                            <w:pPr>
                              <w:pStyle w:val="WICode"/>
                            </w:pPr>
                            <w:r>
                              <w:t>npm install jsonwebtoken</w:t>
                            </w:r>
                          </w:p>
                          <w:p w:rsidR="0022618C" w:rsidRDefault="0022618C"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00363F1"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22618C" w:rsidRDefault="0022618C" w:rsidP="000A419F">
                      <w:pPr>
                        <w:pStyle w:val="WICode"/>
                      </w:pPr>
                      <w:r>
                        <w:t>npm install jsonwebtoken</w:t>
                      </w:r>
                    </w:p>
                    <w:p w:rsidR="0022618C" w:rsidRDefault="0022618C" w:rsidP="000A419F">
                      <w:pPr>
                        <w:pStyle w:val="WICode"/>
                      </w:pPr>
                    </w:p>
                  </w:txbxContent>
                </v:textbox>
                <w10:anchorlock/>
              </v:rect>
            </w:pict>
          </mc:Fallback>
        </mc:AlternateContent>
      </w:r>
    </w:p>
    <w:p w:rsidR="00BE727F" w:rsidRDefault="000A419F" w:rsidP="000A419F">
      <w:pPr>
        <w:pStyle w:val="Caption"/>
        <w:rPr>
          <w:lang w:val="en-US"/>
        </w:rPr>
      </w:pPr>
      <w:bookmarkStart w:id="45" w:name="_Toc536467595"/>
      <w:r>
        <w:t xml:space="preserve">Listing </w:t>
      </w:r>
      <w:r w:rsidR="002E0A54">
        <w:fldChar w:fldCharType="begin"/>
      </w:r>
      <w:r w:rsidR="002E0A54">
        <w:instrText xml:space="preserve"> STYLEREF 1 \s </w:instrText>
      </w:r>
      <w:r w:rsidR="002E0A54">
        <w:fldChar w:fldCharType="separate"/>
      </w:r>
      <w:r w:rsidR="0036533A">
        <w:rPr>
          <w:rFonts w:hint="cs"/>
          <w:noProof/>
          <w:cs/>
        </w:rPr>
        <w:t>‎</w:t>
      </w:r>
      <w:r w:rsidR="0036533A">
        <w:rPr>
          <w:noProof/>
        </w:rPr>
        <w:t>4</w:t>
      </w:r>
      <w:r w:rsidR="002E0A54">
        <w:rPr>
          <w:noProof/>
        </w:rPr>
        <w:fldChar w:fldCharType="end"/>
      </w:r>
      <w:r w:rsidR="0036533A">
        <w:t>.</w:t>
      </w:r>
      <w:r w:rsidR="002E0A54">
        <w:fldChar w:fldCharType="begin"/>
      </w:r>
      <w:r w:rsidR="002E0A54">
        <w:instrText xml:space="preserve"> SEQ Listing \* ARABIC \s 1 </w:instrText>
      </w:r>
      <w:r w:rsidR="002E0A54">
        <w:fldChar w:fldCharType="separate"/>
      </w:r>
      <w:r w:rsidR="0036533A">
        <w:rPr>
          <w:noProof/>
        </w:rPr>
        <w:t>5</w:t>
      </w:r>
      <w:r w:rsidR="002E0A54">
        <w:rPr>
          <w:noProof/>
        </w:rPr>
        <w:fldChar w:fldCharType="end"/>
      </w:r>
      <w:r>
        <w:rPr>
          <w:lang w:val="en-US"/>
        </w:rPr>
        <w:t xml:space="preserve">: </w:t>
      </w:r>
      <w:r w:rsidRPr="000C071C">
        <w:rPr>
          <w:lang w:val="en-US"/>
        </w:rPr>
        <w:t xml:space="preserve">Installing </w:t>
      </w:r>
      <w:proofErr w:type="spellStart"/>
      <w:r w:rsidRPr="000C071C">
        <w:rPr>
          <w:lang w:val="en-US"/>
        </w:rPr>
        <w:t>jsonwebtoken</w:t>
      </w:r>
      <w:proofErr w:type="spellEnd"/>
      <w:r w:rsidRPr="000C071C">
        <w:rPr>
          <w:lang w:val="en-US"/>
        </w:rPr>
        <w:t xml:space="preserve"> using </w:t>
      </w:r>
      <w:proofErr w:type="spellStart"/>
      <w:r w:rsidRPr="000C071C">
        <w:rPr>
          <w:lang w:val="en-US"/>
        </w:rPr>
        <w:t>npm</w:t>
      </w:r>
      <w:bookmarkEnd w:id="45"/>
      <w:proofErr w:type="spellEnd"/>
    </w:p>
    <w:p w:rsidR="009F466F" w:rsidRPr="009F466F" w:rsidRDefault="009F466F" w:rsidP="009F466F">
      <w:pPr>
        <w:rPr>
          <w:szCs w:val="16"/>
          <w:lang w:val="en-GB"/>
        </w:rPr>
      </w:pPr>
      <w:r w:rsidRPr="009F466F">
        <w:rPr>
          <w:szCs w:val="16"/>
          <w:lang w:val="en-GB"/>
        </w:rPr>
        <w:lastRenderedPageBreak/>
        <w:t>Listing 4.</w:t>
      </w:r>
      <w:r>
        <w:rPr>
          <w:szCs w:val="16"/>
          <w:lang w:val="en-GB"/>
        </w:rPr>
        <w:t>5</w:t>
      </w:r>
      <w:r w:rsidRPr="009F466F">
        <w:rPr>
          <w:szCs w:val="16"/>
          <w:lang w:val="en-GB"/>
        </w:rPr>
        <w:t xml:space="preserve"> shows how package “</w:t>
      </w:r>
      <w:proofErr w:type="spellStart"/>
      <w:proofErr w:type="gramStart"/>
      <w:r w:rsidRPr="009F466F">
        <w:rPr>
          <w:szCs w:val="16"/>
          <w:lang w:val="en-GB"/>
        </w:rPr>
        <w:t>jsonwebtoken</w:t>
      </w:r>
      <w:proofErr w:type="spellEnd"/>
      <w:r w:rsidRPr="009F466F">
        <w:rPr>
          <w:szCs w:val="16"/>
          <w:lang w:val="en-GB"/>
        </w:rPr>
        <w:t>“ can</w:t>
      </w:r>
      <w:proofErr w:type="gramEnd"/>
      <w:r w:rsidRPr="009F466F">
        <w:rPr>
          <w:szCs w:val="16"/>
          <w:lang w:val="en-GB"/>
        </w:rPr>
        <w:t xml:space="preserve"> be installed from the command line using Node.JS Package Manager. This package will do all the heavy lifting to generate and sign the JWT before sending it to the client using the microservice Login.</w:t>
      </w:r>
    </w:p>
    <w:p w:rsidR="009F466F" w:rsidRPr="009F466F" w:rsidRDefault="009F466F" w:rsidP="009F466F">
      <w:pPr>
        <w:rPr>
          <w:szCs w:val="16"/>
          <w:lang w:val="en-GB"/>
        </w:rPr>
      </w:pPr>
      <w:r w:rsidRPr="009F466F">
        <w:rPr>
          <w:szCs w:val="16"/>
          <w:lang w:val="en-GB"/>
        </w:rPr>
        <w:t>To sign the token, one piece of data regarding the requesting user is required, in this case, the ID of the user is fetched from the database when a match is found with the input data that’s sent from the frontend. A secret is required; the server is free to choose any secret that’s deemed valid by it. And finally an expiry date. This date will be associated with this specific token. Once this date is passed then the server will no</w:t>
      </w:r>
      <w:r>
        <w:rPr>
          <w:szCs w:val="16"/>
          <w:lang w:val="en-GB"/>
        </w:rPr>
        <w:t xml:space="preserve"> </w:t>
      </w:r>
      <w:r w:rsidRPr="009F466F">
        <w:rPr>
          <w:szCs w:val="16"/>
          <w:lang w:val="en-GB"/>
        </w:rPr>
        <w:t>longer accepts the token and user will be asked to login again.</w:t>
      </w:r>
    </w:p>
    <w:p w:rsidR="00BE727F" w:rsidRDefault="009F466F" w:rsidP="00BE727F">
      <w:r w:rsidRPr="006B2100">
        <w:rPr>
          <w:noProof/>
          <w:lang w:val="en-US"/>
        </w:rPr>
        <mc:AlternateContent>
          <mc:Choice Requires="wps">
            <w:drawing>
              <wp:inline distT="0" distB="0" distL="0" distR="0" wp14:anchorId="5F9A2C25" wp14:editId="389C7E47">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618C" w:rsidRDefault="0022618C" w:rsidP="009F466F">
                            <w:pPr>
                              <w:pStyle w:val="WICode"/>
                            </w:pPr>
                            <w:r>
                              <w:t xml:space="preserve">jwt.sign({userID: </w:t>
                            </w:r>
                            <w:r>
                              <w:t>doc._id, exp: expirationDate}, secret);</w:t>
                            </w:r>
                          </w:p>
                          <w:p w:rsidR="0022618C" w:rsidRDefault="0022618C"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F9A2C25"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22618C" w:rsidRDefault="0022618C" w:rsidP="009F466F">
                      <w:pPr>
                        <w:pStyle w:val="WICode"/>
                      </w:pPr>
                      <w:r>
                        <w:t xml:space="preserve">jwt.sign({userID: </w:t>
                      </w:r>
                      <w:r>
                        <w:t>doc._id, exp: expirationDate}, secret);</w:t>
                      </w:r>
                    </w:p>
                    <w:p w:rsidR="0022618C" w:rsidRDefault="0022618C" w:rsidP="009F466F">
                      <w:pPr>
                        <w:pStyle w:val="WICode"/>
                      </w:pPr>
                    </w:p>
                  </w:txbxContent>
                </v:textbox>
                <w10:anchorlock/>
              </v:rect>
            </w:pict>
          </mc:Fallback>
        </mc:AlternateContent>
      </w:r>
    </w:p>
    <w:p w:rsidR="009F466F" w:rsidRDefault="009F466F" w:rsidP="009F466F">
      <w:pPr>
        <w:pStyle w:val="Caption"/>
        <w:rPr>
          <w:lang w:val="en-US"/>
        </w:rPr>
      </w:pPr>
      <w:bookmarkStart w:id="46" w:name="_Toc536467596"/>
      <w:r>
        <w:t xml:space="preserve">Listing </w:t>
      </w:r>
      <w:r w:rsidR="002E0A54">
        <w:fldChar w:fldCharType="begin"/>
      </w:r>
      <w:r w:rsidR="002E0A54">
        <w:instrText xml:space="preserve"> STYLEREF 1 \s </w:instrText>
      </w:r>
      <w:r w:rsidR="002E0A54">
        <w:fldChar w:fldCharType="separate"/>
      </w:r>
      <w:r w:rsidR="0036533A">
        <w:rPr>
          <w:rFonts w:hint="cs"/>
          <w:noProof/>
          <w:cs/>
        </w:rPr>
        <w:t>‎</w:t>
      </w:r>
      <w:r w:rsidR="0036533A">
        <w:rPr>
          <w:noProof/>
        </w:rPr>
        <w:t>4</w:t>
      </w:r>
      <w:r w:rsidR="002E0A54">
        <w:rPr>
          <w:noProof/>
        </w:rPr>
        <w:fldChar w:fldCharType="end"/>
      </w:r>
      <w:r w:rsidR="0036533A">
        <w:t>.</w:t>
      </w:r>
      <w:r w:rsidR="002E0A54">
        <w:fldChar w:fldCharType="begin"/>
      </w:r>
      <w:r w:rsidR="002E0A54">
        <w:instrText xml:space="preserve"> SEQ Listing \* ARABIC \s 1 </w:instrText>
      </w:r>
      <w:r w:rsidR="002E0A54">
        <w:fldChar w:fldCharType="separate"/>
      </w:r>
      <w:r w:rsidR="0036533A">
        <w:rPr>
          <w:noProof/>
        </w:rPr>
        <w:t>6</w:t>
      </w:r>
      <w:r w:rsidR="002E0A54">
        <w:rPr>
          <w:noProof/>
        </w:rPr>
        <w:fldChar w:fldCharType="end"/>
      </w:r>
      <w:r>
        <w:rPr>
          <w:lang w:val="en-US"/>
        </w:rPr>
        <w:t xml:space="preserve">: </w:t>
      </w:r>
      <w:r w:rsidRPr="00EC5781">
        <w:rPr>
          <w:lang w:val="en-US"/>
        </w:rPr>
        <w:t>Generating a signed token</w:t>
      </w:r>
      <w:bookmarkEnd w:id="46"/>
    </w:p>
    <w:p w:rsidR="009F466F" w:rsidRDefault="009F466F" w:rsidP="009F466F">
      <w:pPr>
        <w:rPr>
          <w:szCs w:val="16"/>
          <w:lang w:val="en-GB"/>
        </w:rPr>
      </w:pPr>
      <w:r w:rsidRPr="009F466F">
        <w:rPr>
          <w:szCs w:val="16"/>
          <w:lang w:val="en-GB"/>
        </w:rPr>
        <w:t>Listing 4.5 shows how a JWT is generated and signed using “</w:t>
      </w:r>
      <w:proofErr w:type="spellStart"/>
      <w:r w:rsidRPr="009F466F">
        <w:rPr>
          <w:szCs w:val="16"/>
          <w:lang w:val="en-GB"/>
        </w:rPr>
        <w:t>jsonwebtoken</w:t>
      </w:r>
      <w:proofErr w:type="spellEnd"/>
      <w:r w:rsidRPr="009F466F">
        <w:rPr>
          <w:szCs w:val="16"/>
          <w:lang w:val="en-GB"/>
        </w:rPr>
        <w:t>” package. Once this token is ready, then it is sent back to the client as a result of the request made to login. A JWT could have the following shape:</w:t>
      </w:r>
    </w:p>
    <w:p w:rsidR="009F466F" w:rsidRDefault="009F466F" w:rsidP="009F466F">
      <w:pPr>
        <w:rPr>
          <w:szCs w:val="16"/>
          <w:lang w:val="en-GB"/>
        </w:rPr>
      </w:pPr>
      <w:r w:rsidRPr="006B2100">
        <w:rPr>
          <w:noProof/>
          <w:lang w:val="en-US"/>
        </w:rPr>
        <mc:AlternateContent>
          <mc:Choice Requires="wps">
            <w:drawing>
              <wp:inline distT="0" distB="0" distL="0" distR="0" wp14:anchorId="66A546C7" wp14:editId="6D992A17">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618C" w:rsidRDefault="0022618C" w:rsidP="009F466F">
                            <w:pPr>
                              <w:pStyle w:val="WICode"/>
                            </w:pPr>
                            <w:r>
                              <w:t>eyJhbGciOiJIUzI1NiIsInR5cCI6IkpXVCJ9.</w:t>
                            </w:r>
                          </w:p>
                          <w:p w:rsidR="0022618C" w:rsidRDefault="0022618C" w:rsidP="009F466F">
                            <w:pPr>
                              <w:pStyle w:val="WICode"/>
                            </w:pPr>
                            <w:r>
                              <w:t>eyJzdWIiOiIxMjM0NTY3ODkwIiwibmFtZSI6IkpvaG4gRG9lIiwiYWRtaW4iOnRydWV9.</w:t>
                            </w:r>
                          </w:p>
                          <w:p w:rsidR="0022618C" w:rsidRDefault="0022618C" w:rsidP="009F466F">
                            <w:pPr>
                              <w:pStyle w:val="WICode"/>
                            </w:pPr>
                            <w:r>
                              <w:t>TJVA95OrM7E2cBab30RMHrHDcEfxjoYZgeFONFh7HgQ</w:t>
                            </w:r>
                          </w:p>
                          <w:p w:rsidR="0022618C" w:rsidRDefault="0022618C"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6A546C7"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22618C" w:rsidRDefault="0022618C" w:rsidP="009F466F">
                      <w:pPr>
                        <w:pStyle w:val="WICode"/>
                      </w:pPr>
                      <w:r>
                        <w:t>eyJhbGciOiJIUzI1NiIsInR5cCI6IkpXVCJ9.</w:t>
                      </w:r>
                    </w:p>
                    <w:p w:rsidR="0022618C" w:rsidRDefault="0022618C" w:rsidP="009F466F">
                      <w:pPr>
                        <w:pStyle w:val="WICode"/>
                      </w:pPr>
                      <w:r>
                        <w:t>eyJzdWIiOiIxMjM0NTY3ODkwIiwibmFtZSI6IkpvaG4gRG9lIiwiYWRtaW4iOnRydWV9.</w:t>
                      </w:r>
                    </w:p>
                    <w:p w:rsidR="0022618C" w:rsidRDefault="0022618C" w:rsidP="009F466F">
                      <w:pPr>
                        <w:pStyle w:val="WICode"/>
                      </w:pPr>
                      <w:r>
                        <w:t>TJVA95OrM7E2cBab30RMHrHDcEfxjoYZgeFONFh7HgQ</w:t>
                      </w:r>
                    </w:p>
                    <w:p w:rsidR="0022618C" w:rsidRDefault="0022618C" w:rsidP="009F466F">
                      <w:pPr>
                        <w:pStyle w:val="WICode"/>
                      </w:pPr>
                    </w:p>
                  </w:txbxContent>
                </v:textbox>
                <w10:anchorlock/>
              </v:rect>
            </w:pict>
          </mc:Fallback>
        </mc:AlternateContent>
      </w:r>
    </w:p>
    <w:p w:rsidR="009F466F" w:rsidRDefault="009F466F" w:rsidP="009F466F">
      <w:pPr>
        <w:pStyle w:val="Caption"/>
        <w:rPr>
          <w:lang w:val="en-US"/>
        </w:rPr>
      </w:pPr>
      <w:bookmarkStart w:id="47" w:name="_Toc536467597"/>
      <w:r>
        <w:t xml:space="preserve">Listing </w:t>
      </w:r>
      <w:r w:rsidR="002E0A54">
        <w:fldChar w:fldCharType="begin"/>
      </w:r>
      <w:r w:rsidR="002E0A54">
        <w:instrText xml:space="preserve"> STYLEREF 1 \s </w:instrText>
      </w:r>
      <w:r w:rsidR="002E0A54">
        <w:fldChar w:fldCharType="separate"/>
      </w:r>
      <w:r w:rsidR="0036533A">
        <w:rPr>
          <w:rFonts w:hint="cs"/>
          <w:noProof/>
          <w:cs/>
        </w:rPr>
        <w:t>‎</w:t>
      </w:r>
      <w:r w:rsidR="0036533A">
        <w:rPr>
          <w:noProof/>
        </w:rPr>
        <w:t>4</w:t>
      </w:r>
      <w:r w:rsidR="002E0A54">
        <w:rPr>
          <w:noProof/>
        </w:rPr>
        <w:fldChar w:fldCharType="end"/>
      </w:r>
      <w:r w:rsidR="0036533A">
        <w:t>.</w:t>
      </w:r>
      <w:r w:rsidR="002E0A54">
        <w:fldChar w:fldCharType="begin"/>
      </w:r>
      <w:r w:rsidR="002E0A54">
        <w:instrText xml:space="preserve"> SEQ Listing \* ARABIC \s 1 </w:instrText>
      </w:r>
      <w:r w:rsidR="002E0A54">
        <w:fldChar w:fldCharType="separate"/>
      </w:r>
      <w:r w:rsidR="0036533A">
        <w:rPr>
          <w:noProof/>
        </w:rPr>
        <w:t>7</w:t>
      </w:r>
      <w:r w:rsidR="002E0A54">
        <w:rPr>
          <w:noProof/>
        </w:rPr>
        <w:fldChar w:fldCharType="end"/>
      </w:r>
      <w:r>
        <w:rPr>
          <w:lang w:val="en-US"/>
        </w:rPr>
        <w:t xml:space="preserve">: </w:t>
      </w:r>
      <w:r w:rsidRPr="00D70288">
        <w:rPr>
          <w:lang w:val="en-US"/>
        </w:rPr>
        <w:t>Generated JWT [52]</w:t>
      </w:r>
      <w:bookmarkEnd w:id="47"/>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lang w:val="en-GB"/>
        </w:rPr>
      </w:pPr>
      <w:r w:rsidRPr="009F466F">
        <w:rPr>
          <w:b/>
          <w:bCs/>
          <w:szCs w:val="16"/>
          <w:lang w:val="en-GB"/>
        </w:rPr>
        <w:t>Comment</w:t>
      </w:r>
    </w:p>
    <w:p w:rsidR="009F466F" w:rsidRPr="009F466F" w:rsidRDefault="009F466F" w:rsidP="009F466F">
      <w:pPr>
        <w:rPr>
          <w:szCs w:val="16"/>
          <w:lang w:val="en-GB"/>
        </w:rPr>
      </w:pPr>
      <w:r w:rsidRPr="009F466F">
        <w:rPr>
          <w:szCs w:val="16"/>
          <w:lang w:val="en-GB"/>
        </w:rPr>
        <w:t xml:space="preserve">This service allows the user to make a comment about a specific post. The user doesn’t need to be logged in, in order to submit a comment. The Comment service takes name and email as an input from the user. In addition to the ID of the post which is submitted by the responsible micro frontend to the microservice. Comment is also protected by many other microservices to help to respond to spam attacks, duplicated comments or bad input from the user. Moreover, Comment service has its own database, and all submitted comments will be stored in the database. </w:t>
      </w:r>
    </w:p>
    <w:p w:rsidR="009F466F" w:rsidRPr="009F466F" w:rsidRDefault="009F466F" w:rsidP="009F466F">
      <w:pPr>
        <w:rPr>
          <w:b/>
          <w:bCs/>
          <w:szCs w:val="16"/>
          <w:lang w:val="en-GB"/>
        </w:rPr>
      </w:pPr>
      <w:r w:rsidRPr="009F466F">
        <w:rPr>
          <w:b/>
          <w:bCs/>
          <w:szCs w:val="16"/>
          <w:lang w:val="en-GB"/>
        </w:rPr>
        <w:t>Search</w:t>
      </w:r>
    </w:p>
    <w:p w:rsidR="00C24215" w:rsidRPr="00C24215" w:rsidRDefault="009F466F" w:rsidP="00C24215">
      <w:pPr>
        <w:rPr>
          <w:szCs w:val="16"/>
          <w:lang w:val="en-GB"/>
        </w:rPr>
      </w:pPr>
      <w:r w:rsidRPr="009F466F">
        <w:rPr>
          <w:szCs w:val="16"/>
          <w:lang w:val="en-GB"/>
        </w:rPr>
        <w:lastRenderedPageBreak/>
        <w:t xml:space="preserve">This service helps the user to search the posts for a specific term. </w:t>
      </w:r>
      <w:r w:rsidR="00376B4E">
        <w:rPr>
          <w:szCs w:val="16"/>
          <w:lang w:val="en-GB"/>
        </w:rPr>
        <w:t>It also calls other microservices to validate the input that it receives from the frontend.</w:t>
      </w:r>
    </w:p>
    <w:p w:rsidR="00C24215" w:rsidRDefault="00C24215" w:rsidP="00C24215">
      <w:pPr>
        <w:pStyle w:val="Heading2"/>
        <w:numPr>
          <w:ilvl w:val="1"/>
          <w:numId w:val="1"/>
        </w:numPr>
      </w:pPr>
      <w:bookmarkStart w:id="48" w:name="_Toc536558570"/>
      <w:r>
        <w:t>Content trust implementation</w:t>
      </w:r>
      <w:bookmarkEnd w:id="48"/>
    </w:p>
    <w:p w:rsidR="00C24215" w:rsidRDefault="00C24215" w:rsidP="00C24215">
      <w:r w:rsidRPr="00C24215">
        <w:rPr>
          <w:szCs w:val="16"/>
          <w:lang w:val="en-GB"/>
        </w:rPr>
        <w:t>In order for the content trust implementation to work, several properties and features must exist to help microservices evaluate the trust about each other. One database will exist to serve the implementation of content trust. This database is accessible to all the microservices of the Blog. This database will be using MongoDB as its Database management system. It will have two collections</w:t>
      </w:r>
      <w:r>
        <w:t>:</w:t>
      </w:r>
    </w:p>
    <w:p w:rsidR="00C24215" w:rsidRPr="00C24215" w:rsidRDefault="00C24215" w:rsidP="00C24215">
      <w:pPr>
        <w:pStyle w:val="bulletedList"/>
        <w:ind w:left="1139"/>
        <w:rPr>
          <w:lang w:val="en-GB"/>
        </w:rPr>
      </w:pPr>
      <w:r w:rsidRPr="00C24215">
        <w:rPr>
          <w:lang w:val="en-GB"/>
        </w:rPr>
        <w:t>•</w:t>
      </w:r>
      <w:r w:rsidRPr="00C24215">
        <w:rPr>
          <w:lang w:val="en-GB"/>
        </w:rPr>
        <w:tab/>
        <w:t>Services</w:t>
      </w:r>
    </w:p>
    <w:p w:rsidR="00C24215" w:rsidRPr="00C24215" w:rsidRDefault="00C24215" w:rsidP="00C24215">
      <w:pPr>
        <w:pStyle w:val="bulletedList"/>
        <w:ind w:left="1139"/>
        <w:rPr>
          <w:lang w:val="en-GB"/>
        </w:rPr>
      </w:pPr>
      <w:r w:rsidRPr="00C24215">
        <w:rPr>
          <w:lang w:val="en-GB"/>
        </w:rPr>
        <w:t>•</w:t>
      </w:r>
      <w:r w:rsidRPr="00C24215">
        <w:rPr>
          <w:lang w:val="en-GB"/>
        </w:rPr>
        <w:tab/>
        <w:t>Relations</w:t>
      </w:r>
    </w:p>
    <w:p w:rsidR="00C24215" w:rsidRPr="00C24215" w:rsidRDefault="00C24215" w:rsidP="00C24215">
      <w:pPr>
        <w:rPr>
          <w:szCs w:val="16"/>
          <w:lang w:val="en-GB"/>
        </w:rPr>
      </w:pPr>
      <w:r w:rsidRPr="00C24215">
        <w:rPr>
          <w:szCs w:val="16"/>
          <w:lang w:val="en-GB"/>
        </w:rPr>
        <w:t>The collection Services will store data about the different microservices that operate in the Blog, this data includes:</w:t>
      </w:r>
    </w:p>
    <w:p w:rsidR="00C24215" w:rsidRPr="00C24215" w:rsidRDefault="00C24215" w:rsidP="00C24215">
      <w:pPr>
        <w:pStyle w:val="bulletedList"/>
        <w:ind w:left="1139"/>
        <w:rPr>
          <w:lang w:val="en-GB"/>
        </w:rPr>
      </w:pPr>
      <w:r w:rsidRPr="00C24215">
        <w:rPr>
          <w:lang w:val="en-GB"/>
        </w:rPr>
        <w:t>•</w:t>
      </w:r>
      <w:r w:rsidRPr="00C24215">
        <w:rPr>
          <w:lang w:val="en-GB"/>
        </w:rPr>
        <w:tab/>
        <w:t>ID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Name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Sensitivity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Development source</w:t>
      </w:r>
    </w:p>
    <w:p w:rsidR="00C24215" w:rsidRPr="00C24215" w:rsidRDefault="00C24215" w:rsidP="00C24215">
      <w:pPr>
        <w:pStyle w:val="bulletedList"/>
        <w:ind w:left="1139"/>
        <w:rPr>
          <w:lang w:val="en-GB"/>
        </w:rPr>
      </w:pPr>
      <w:r w:rsidRPr="00C24215">
        <w:rPr>
          <w:lang w:val="en-GB"/>
        </w:rPr>
        <w:t>•</w:t>
      </w:r>
      <w:r w:rsidRPr="00C24215">
        <w:rPr>
          <w:lang w:val="en-GB"/>
        </w:rPr>
        <w:tab/>
        <w:t>Start date of operation</w:t>
      </w:r>
    </w:p>
    <w:p w:rsidR="00C24215" w:rsidRPr="00C24215" w:rsidRDefault="00C24215" w:rsidP="00C24215">
      <w:pPr>
        <w:pStyle w:val="bulletedList"/>
        <w:ind w:left="1139"/>
        <w:rPr>
          <w:lang w:val="en-GB"/>
        </w:rPr>
      </w:pPr>
      <w:r w:rsidRPr="00C24215">
        <w:rPr>
          <w:lang w:val="en-GB"/>
        </w:rPr>
        <w:t>•</w:t>
      </w:r>
      <w:r w:rsidRPr="00C24215">
        <w:rPr>
          <w:lang w:val="en-GB"/>
        </w:rPr>
        <w:tab/>
        <w:t>Difference</w:t>
      </w:r>
    </w:p>
    <w:p w:rsidR="00C24215" w:rsidRPr="00C24215" w:rsidRDefault="00C24215" w:rsidP="00C24215">
      <w:pPr>
        <w:rPr>
          <w:szCs w:val="16"/>
          <w:lang w:val="en-GB"/>
        </w:rPr>
      </w:pPr>
      <w:r w:rsidRPr="00C24215">
        <w:rPr>
          <w:szCs w:val="16"/>
          <w:lang w:val="en-GB"/>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lang w:val="en-GB"/>
        </w:rPr>
      </w:pPr>
      <w:r w:rsidRPr="00C24215">
        <w:rPr>
          <w:szCs w:val="16"/>
          <w:lang w:val="en-GB"/>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lang w:val="en-GB"/>
        </w:rPr>
      </w:pPr>
      <w:r w:rsidRPr="00C24215">
        <w:rPr>
          <w:szCs w:val="16"/>
          <w:lang w:val="en-GB"/>
        </w:rPr>
        <w:t xml:space="preserve">Sensitivity of the microservice will also be stored in the database. This sensitivity come from the nature of the task each microservice performs. For example, microservices that handles clients’ logins have a higher sensitivity than microservices that handles bringing </w:t>
      </w:r>
      <w:r w:rsidRPr="00C24215">
        <w:rPr>
          <w:szCs w:val="16"/>
          <w:lang w:val="en-GB"/>
        </w:rPr>
        <w:lastRenderedPageBreak/>
        <w:t>comments from the database to the frontend. Essentially, sensitivity of the microservices has three classes:</w:t>
      </w:r>
    </w:p>
    <w:p w:rsidR="00C24215" w:rsidRPr="00C24215" w:rsidRDefault="00C24215" w:rsidP="00C24215">
      <w:pPr>
        <w:pStyle w:val="bulletedList"/>
        <w:ind w:left="1139"/>
        <w:rPr>
          <w:lang w:val="en-GB"/>
        </w:rPr>
      </w:pPr>
      <w:r w:rsidRPr="00C24215">
        <w:rPr>
          <w:lang w:val="en-GB"/>
        </w:rPr>
        <w:t>•</w:t>
      </w:r>
      <w:r w:rsidRPr="00C24215">
        <w:rPr>
          <w:lang w:val="en-GB"/>
        </w:rPr>
        <w:tab/>
        <w:t>High</w:t>
      </w:r>
    </w:p>
    <w:p w:rsidR="00C24215" w:rsidRPr="00C24215" w:rsidRDefault="00C24215" w:rsidP="00C24215">
      <w:pPr>
        <w:pStyle w:val="bulletedList"/>
        <w:ind w:left="1139"/>
        <w:rPr>
          <w:lang w:val="en-GB"/>
        </w:rPr>
      </w:pPr>
      <w:r w:rsidRPr="00C24215">
        <w:rPr>
          <w:lang w:val="en-GB"/>
        </w:rPr>
        <w:t>•</w:t>
      </w:r>
      <w:r w:rsidRPr="00C24215">
        <w:rPr>
          <w:lang w:val="en-GB"/>
        </w:rPr>
        <w:tab/>
        <w:t>Medium</w:t>
      </w:r>
    </w:p>
    <w:p w:rsidR="00C24215" w:rsidRPr="00C24215" w:rsidRDefault="00C24215" w:rsidP="00C24215">
      <w:pPr>
        <w:pStyle w:val="bulletedList"/>
        <w:ind w:left="1139"/>
        <w:rPr>
          <w:lang w:val="en-GB"/>
        </w:rPr>
      </w:pPr>
      <w:r w:rsidRPr="00C24215">
        <w:rPr>
          <w:lang w:val="en-GB"/>
        </w:rPr>
        <w:t>•</w:t>
      </w:r>
      <w:r w:rsidRPr="00C24215">
        <w:rPr>
          <w:lang w:val="en-GB"/>
        </w:rPr>
        <w:tab/>
        <w:t>Low</w:t>
      </w:r>
    </w:p>
    <w:p w:rsidR="00C24215" w:rsidRPr="00C24215" w:rsidRDefault="00C24215" w:rsidP="00C24215">
      <w:pPr>
        <w:rPr>
          <w:szCs w:val="16"/>
          <w:lang w:val="en-GB"/>
        </w:rPr>
      </w:pPr>
      <w:r w:rsidRPr="00C24215">
        <w:rPr>
          <w:szCs w:val="16"/>
          <w:lang w:val="en-GB"/>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lang w:val="en-GB"/>
        </w:rPr>
      </w:pPr>
      <w:r w:rsidRPr="00C24215">
        <w:rPr>
          <w:szCs w:val="16"/>
          <w:lang w:val="en-GB"/>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lang w:val="en-GB"/>
        </w:rPr>
        <w:t>value,</w:t>
      </w:r>
      <w:r w:rsidRPr="00C24215">
        <w:rPr>
          <w:szCs w:val="16"/>
          <w:lang w:val="en-GB"/>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C24215">
      <w:pPr>
        <w:rPr>
          <w:szCs w:val="16"/>
          <w:lang w:val="en-GB"/>
        </w:rPr>
      </w:pPr>
      <w:r w:rsidRPr="00C24215">
        <w:rPr>
          <w:szCs w:val="16"/>
          <w:lang w:val="en-GB"/>
        </w:rPr>
        <w:t>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depends on the context of where the content trust implementation is implemented. In other cases, a young operation age could be considered better than an old operation age.</w:t>
      </w:r>
    </w:p>
    <w:p w:rsidR="00C24215" w:rsidRPr="00C24215" w:rsidRDefault="00C24215" w:rsidP="00C24215">
      <w:pPr>
        <w:rPr>
          <w:szCs w:val="16"/>
          <w:lang w:val="en-GB"/>
        </w:rPr>
      </w:pPr>
      <w:r w:rsidRPr="00C24215">
        <w:rPr>
          <w:szCs w:val="16"/>
          <w:lang w:val="en-GB"/>
        </w:rPr>
        <w:lastRenderedPageBreak/>
        <w:t xml:space="preserve">The number of interactions with other microservices for any microservice can be stored also and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lang w:val="en-GB"/>
        </w:rPr>
      </w:pPr>
      <w:r w:rsidRPr="00C24215">
        <w:rPr>
          <w:szCs w:val="16"/>
          <w:lang w:val="en-GB"/>
        </w:rPr>
        <w:t>Services collection will only store one value. This value represents the difference between the successful interactions and the failed interactions. If this value was positive, then the number of successful interactions is higher than the number of failed interactions. While if this value was negative then the number of failed interactions is higher than the number of successful interactions. Depending if the value has negative or positive value, the trust evaluation will be affected accordingly.</w:t>
      </w:r>
    </w:p>
    <w:p w:rsidR="00C24215" w:rsidRPr="00C24215" w:rsidRDefault="00C24215" w:rsidP="00C24215">
      <w:pPr>
        <w:rPr>
          <w:szCs w:val="16"/>
          <w:lang w:val="en-GB"/>
        </w:rPr>
      </w:pPr>
      <w:r w:rsidRPr="00C24215">
        <w:rPr>
          <w:szCs w:val="16"/>
          <w:lang w:val="en-GB"/>
        </w:rPr>
        <w:t>On the other</w:t>
      </w:r>
      <w:r>
        <w:rPr>
          <w:szCs w:val="16"/>
          <w:lang w:val="en-GB"/>
        </w:rPr>
        <w:t xml:space="preserve"> hand, the collection R</w:t>
      </w:r>
      <w:r w:rsidRPr="00C24215">
        <w:rPr>
          <w:szCs w:val="16"/>
          <w:lang w:val="en-GB"/>
        </w:rPr>
        <w:t>elations stores the following information</w:t>
      </w:r>
      <w:r>
        <w:rPr>
          <w:szCs w:val="16"/>
          <w:lang w:val="en-GB"/>
        </w:rPr>
        <w:t>:</w:t>
      </w:r>
    </w:p>
    <w:p w:rsidR="00C24215" w:rsidRPr="00C24215" w:rsidRDefault="00C24215" w:rsidP="00C24215">
      <w:pPr>
        <w:pStyle w:val="bulletedList"/>
        <w:ind w:left="1139"/>
        <w:rPr>
          <w:lang w:val="en-GB"/>
        </w:rPr>
      </w:pPr>
      <w:r w:rsidRPr="00C24215">
        <w:rPr>
          <w:lang w:val="en-GB"/>
        </w:rPr>
        <w:t>•</w:t>
      </w:r>
      <w:r w:rsidRPr="00C24215">
        <w:rPr>
          <w:lang w:val="en-GB"/>
        </w:rPr>
        <w:tab/>
        <w:t>The ID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The evaluation given by other microservices to this microservice</w:t>
      </w:r>
    </w:p>
    <w:p w:rsidR="00C24215" w:rsidRPr="00C24215" w:rsidRDefault="00C24215" w:rsidP="00C24215">
      <w:pPr>
        <w:rPr>
          <w:szCs w:val="16"/>
          <w:lang w:val="en-GB"/>
        </w:rPr>
      </w:pPr>
      <w:r w:rsidRPr="00C24215">
        <w:rPr>
          <w:szCs w:val="16"/>
          <w:lang w:val="en-GB"/>
        </w:rPr>
        <w:t>Relations will have an array of objects, and each object has a key-value pair. Each object will contain an ID of one microservice as a key and an evaluation of trust as a value. For any microservice, all other microservices will be mentioned in this array. So the IDs in the array each represents one microservice. While the values in the array each represents the trust evaluation given by the different microservices. So for each microservice there will be a document, in the relationships collection. Each document contains the ID of a microservice and evaluations of trust from other microservices to this microservice. Those trust evaluation represents the overall trust evaluation that this microservice gained from interacting with other microservices. If the value is null, then no previous interaction between those two microservices happened in the past.</w:t>
      </w:r>
    </w:p>
    <w:p w:rsidR="00C24215" w:rsidRPr="00C24215" w:rsidRDefault="00C24215" w:rsidP="00C24215">
      <w:pPr>
        <w:rPr>
          <w:szCs w:val="16"/>
          <w:lang w:val="en-GB"/>
        </w:rPr>
      </w:pPr>
      <w:r w:rsidRPr="00C24215">
        <w:rPr>
          <w:szCs w:val="16"/>
          <w:lang w:val="en-GB"/>
        </w:rPr>
        <w:t xml:space="preserve">When one microservice wants to make a request to another microservice, first, it must search the Services collection to find all the microservices that offer that services it is looking for. Once it gets a list containing microservices identifiers, it chooses one of them randomly. Once a microservice is chosen then both microservices, the calling one and the one that received the call, will start evaluating the trust of each other. </w:t>
      </w:r>
    </w:p>
    <w:p w:rsidR="00C24215" w:rsidRPr="00C24215" w:rsidRDefault="00C24215" w:rsidP="00C24215">
      <w:pPr>
        <w:rPr>
          <w:szCs w:val="16"/>
          <w:lang w:val="en-GB"/>
        </w:rPr>
      </w:pPr>
      <w:r w:rsidRPr="00C24215">
        <w:rPr>
          <w:szCs w:val="16"/>
          <w:lang w:val="en-GB"/>
        </w:rPr>
        <w:lastRenderedPageBreak/>
        <w:t>To evaluate the trust, all the information available about the two involved microservices will be used. At first each microservice will acquire the available data in the Services collection. The Development Source of the microservice will be interpreted as values between one and ten. The Development source in this case can either be in-house, or third-party. In-house will be evaluated to ten while third-party will be evaluated to five. On the other hand, The Difference will be evaluated as it is as long as it is in the range between ten and minus 5. Once it exceeds this range, it will be rounded, so it settles backs in the range between ten and minus 5. Sensitivity of the microservice and the Start date of operation will be used in later stages.</w:t>
      </w:r>
    </w:p>
    <w:p w:rsidR="00C24215" w:rsidRPr="00C24215" w:rsidRDefault="00C24215" w:rsidP="00C24215">
      <w:pPr>
        <w:rPr>
          <w:szCs w:val="16"/>
          <w:lang w:val="en-GB"/>
        </w:rPr>
      </w:pPr>
      <w:r w:rsidRPr="00C24215">
        <w:rPr>
          <w:szCs w:val="16"/>
          <w:lang w:val="en-GB"/>
        </w:rPr>
        <w:t>In the next step, each microservice will read the data available in the Relations collection about the other microservice. This data will be intersected with the data that was obtained from the Services collection to evaluate the trust.</w:t>
      </w:r>
    </w:p>
    <w:p w:rsidR="00C24215" w:rsidRDefault="00C24215" w:rsidP="00C24215">
      <w:pPr>
        <w:rPr>
          <w:szCs w:val="16"/>
          <w:lang w:val="en-GB"/>
        </w:rPr>
      </w:pPr>
      <w:r w:rsidRPr="00C24215">
        <w:rPr>
          <w:szCs w:val="16"/>
          <w:lang w:val="en-GB"/>
        </w:rPr>
        <w:t xml:space="preserve">Each microservice will read the direct trust it has about the other one. This value is generated in previous experiences that happened directly between these two microservices. Then each microservice will collect all the trust evaluations that other microservices generated about the two concerned microservices. </w:t>
      </w:r>
      <w:r w:rsidRPr="00C24215">
        <w:rPr>
          <w:b/>
          <w:bCs/>
          <w:color w:val="FF0000"/>
          <w:szCs w:val="16"/>
          <w:u w:val="single"/>
          <w:lang w:val="en-GB"/>
        </w:rPr>
        <w:t>The median or the average</w:t>
      </w:r>
      <w:r w:rsidRPr="00C24215">
        <w:rPr>
          <w:color w:val="FF0000"/>
          <w:szCs w:val="16"/>
          <w:lang w:val="en-GB"/>
        </w:rPr>
        <w:t xml:space="preserve"> </w:t>
      </w:r>
      <w:r w:rsidRPr="00C24215">
        <w:rPr>
          <w:szCs w:val="16"/>
          <w:lang w:val="en-GB"/>
        </w:rPr>
        <w:t xml:space="preserve">of these values will be created. This number will also be correlated with the direct trust each microservice obtained about the other one. The resulting value will be measured against the sensitivity of each microservice obtained from the Services collection. </w:t>
      </w:r>
    </w:p>
    <w:p w:rsidR="00376B4E" w:rsidRDefault="00376B4E" w:rsidP="00C24215">
      <w:pPr>
        <w:rPr>
          <w:szCs w:val="16"/>
          <w:lang w:val="en-GB"/>
        </w:rPr>
      </w:pPr>
      <w:r>
        <w:rPr>
          <w:szCs w:val="16"/>
          <w:lang w:val="en-GB"/>
        </w:rPr>
        <w:t>The final evaluation of trust will be a value between zero and ten. If the value that’s obtained bigger than ten, it will be considered ten. And if the value is smaller than zero, it will be considered zero.</w:t>
      </w:r>
    </w:p>
    <w:p w:rsidR="00C24215" w:rsidRDefault="00376B4E" w:rsidP="00C24215">
      <w:pPr>
        <w:rPr>
          <w:szCs w:val="16"/>
          <w:lang w:val="en-GB"/>
        </w:rPr>
      </w:pPr>
      <w:r>
        <w:rPr>
          <w:szCs w:val="16"/>
          <w:lang w:val="en-GB"/>
        </w:rPr>
        <w:t>The required evaluation of trust for each microservice</w:t>
      </w:r>
      <w:r w:rsidR="0059287A">
        <w:rPr>
          <w:szCs w:val="16"/>
          <w:lang w:val="en-GB"/>
        </w:rPr>
        <w:t xml:space="preserve"> depends on the sensitivity level for each microservice and is </w:t>
      </w:r>
      <w:r>
        <w:rPr>
          <w:szCs w:val="16"/>
          <w:lang w:val="en-GB"/>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lang w:val="en-GB"/>
        </w:rPr>
      </w:pPr>
      <w:r>
        <w:t xml:space="preserve">Table </w:t>
      </w:r>
      <w:r w:rsidR="002E0A54">
        <w:fldChar w:fldCharType="begin"/>
      </w:r>
      <w:r w:rsidR="002E0A54">
        <w:instrText xml:space="preserve"> STYLEREF 1 \s </w:instrText>
      </w:r>
      <w:r w:rsidR="002E0A54">
        <w:fldChar w:fldCharType="separate"/>
      </w:r>
      <w:r>
        <w:rPr>
          <w:rFonts w:hint="cs"/>
          <w:noProof/>
          <w:cs/>
        </w:rPr>
        <w:t>‎</w:t>
      </w:r>
      <w:r>
        <w:rPr>
          <w:noProof/>
        </w:rPr>
        <w:t>4</w:t>
      </w:r>
      <w:r w:rsidR="002E0A54">
        <w:rPr>
          <w:noProof/>
        </w:rPr>
        <w:fldChar w:fldCharType="end"/>
      </w:r>
      <w:r>
        <w:t>.</w:t>
      </w:r>
      <w:r w:rsidR="002E0A54">
        <w:fldChar w:fldCharType="begin"/>
      </w:r>
      <w:r w:rsidR="002E0A54">
        <w:instrText xml:space="preserve"> SEQ Table \* ARABIC \s 1 </w:instrText>
      </w:r>
      <w:r w:rsidR="002E0A54">
        <w:fldChar w:fldCharType="separate"/>
      </w:r>
      <w:r>
        <w:rPr>
          <w:noProof/>
        </w:rPr>
        <w:t>1</w:t>
      </w:r>
      <w:r w:rsidR="002E0A54">
        <w:rPr>
          <w:noProof/>
        </w:rPr>
        <w:fldChar w:fldCharType="end"/>
      </w:r>
      <w:r>
        <w:rPr>
          <w:lang w:val="en-US"/>
        </w:rPr>
        <w:t>: Sufficient trust evaluation for each sensitivity</w:t>
      </w:r>
    </w:p>
    <w:p w:rsidR="00C24215" w:rsidRPr="00F17D51" w:rsidRDefault="00C24215" w:rsidP="00C24215">
      <w:pPr>
        <w:rPr>
          <w:szCs w:val="16"/>
          <w:lang w:val="en-GB"/>
        </w:rPr>
      </w:pPr>
      <w:r w:rsidRPr="00F17D51">
        <w:rPr>
          <w:szCs w:val="16"/>
          <w:lang w:val="en-GB"/>
        </w:rPr>
        <w:t>Depending on the value each microservice has it will be decided if the other microservice will trust it or not.</w:t>
      </w:r>
    </w:p>
    <w:p w:rsidR="009F466F" w:rsidRDefault="00C24215" w:rsidP="00F17D51">
      <w:pPr>
        <w:rPr>
          <w:szCs w:val="16"/>
          <w:lang w:val="en-GB"/>
        </w:rPr>
      </w:pPr>
      <w:r w:rsidRPr="00F17D51">
        <w:rPr>
          <w:szCs w:val="16"/>
          <w:lang w:val="en-GB"/>
        </w:rPr>
        <w:lastRenderedPageBreak/>
        <w:t>When a microservice</w:t>
      </w:r>
      <w:r w:rsidR="00F17D51" w:rsidRPr="00F17D51">
        <w:rPr>
          <w:szCs w:val="16"/>
          <w:lang w:val="en-GB"/>
        </w:rPr>
        <w:t xml:space="preserve"> evaluate the trust of another microservice less than its </w:t>
      </w:r>
      <w:proofErr w:type="spellStart"/>
      <w:r w:rsidR="00F17D51" w:rsidRPr="00F17D51">
        <w:rPr>
          <w:szCs w:val="16"/>
          <w:lang w:val="en-GB"/>
        </w:rPr>
        <w:t>suffiecient</w:t>
      </w:r>
      <w:proofErr w:type="spellEnd"/>
      <w:r w:rsidR="00F17D51" w:rsidRPr="00F17D51">
        <w:rPr>
          <w:szCs w:val="16"/>
          <w:lang w:val="en-GB"/>
        </w:rPr>
        <w:t xml:space="preserve"> level then the connection between the two involved microservices will break. The calling microservice will look for another microservice to fulfil its request.</w:t>
      </w:r>
    </w:p>
    <w:p w:rsidR="00230786" w:rsidRPr="00F17D51" w:rsidRDefault="00230786" w:rsidP="00F17D51">
      <w:pPr>
        <w:rPr>
          <w:szCs w:val="16"/>
          <w:lang w:val="en-GB"/>
        </w:rPr>
      </w:pPr>
    </w:p>
    <w:bookmarkStart w:id="49" w:name="_Toc536558571"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rPr>
              <w:lang w:val="en-GB"/>
            </w:rPr>
          </w:pPr>
          <w:r w:rsidRPr="00BC1573">
            <w:rPr>
              <w:lang w:val="en-GB"/>
            </w:rPr>
            <w:t>Bibliography</w:t>
          </w:r>
          <w:bookmarkEnd w:id="49"/>
        </w:p>
        <w:sdt>
          <w:sdtPr>
            <w:rPr>
              <w:lang w:val="en-GB"/>
            </w:rPr>
            <w:id w:val="111145805"/>
            <w:bibliography/>
          </w:sdt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headerReference w:type="even" r:id="rId59"/>
          <w:headerReference w:type="default" r:id="rId60"/>
          <w:footerReference w:type="even" r:id="rId61"/>
          <w:footerReference w:type="default" r:id="rId62"/>
          <w:headerReference w:type="first" r:id="rId63"/>
          <w:footerReference w:type="first" r:id="rId64"/>
          <w:pgSz w:w="11906" w:h="16838" w:code="9"/>
          <w:pgMar w:top="2240" w:right="1418" w:bottom="2552" w:left="1985" w:header="1296" w:footer="1296" w:gutter="0"/>
          <w:cols w:space="708"/>
          <w:titlePg/>
          <w:docGrid w:linePitch="360"/>
        </w:sectPr>
      </w:pPr>
    </w:p>
    <w:p w:rsidR="003677F6" w:rsidRPr="00BC1573" w:rsidRDefault="003677F6" w:rsidP="004C1A98">
      <w:pPr>
        <w:pStyle w:val="Heading4"/>
        <w:rPr>
          <w:lang w:val="en-GB"/>
        </w:rPr>
      </w:pPr>
      <w:bookmarkStart w:id="50" w:name="_Toc536558572"/>
      <w:proofErr w:type="spellStart"/>
      <w:r w:rsidRPr="00BC1573">
        <w:rPr>
          <w:lang w:val="en-GB"/>
        </w:rPr>
        <w:lastRenderedPageBreak/>
        <w:t>Bezeichner</w:t>
      </w:r>
      <w:proofErr w:type="spellEnd"/>
      <w:r w:rsidRPr="00BC1573">
        <w:rPr>
          <w:lang w:val="en-GB"/>
        </w:rPr>
        <w:t xml:space="preserve"> </w:t>
      </w:r>
      <w:proofErr w:type="spellStart"/>
      <w:r w:rsidR="0060113F" w:rsidRPr="00BC1573">
        <w:rPr>
          <w:lang w:val="en-GB"/>
        </w:rPr>
        <w:t>für</w:t>
      </w:r>
      <w:proofErr w:type="spellEnd"/>
      <w:r w:rsidR="0060113F" w:rsidRPr="00BC1573">
        <w:rPr>
          <w:lang w:val="en-GB"/>
        </w:rPr>
        <w:t xml:space="preserve"> </w:t>
      </w:r>
      <w:proofErr w:type="spellStart"/>
      <w:r w:rsidR="0060113F" w:rsidRPr="00BC1573">
        <w:rPr>
          <w:lang w:val="en-GB"/>
        </w:rPr>
        <w:t>Anhang</w:t>
      </w:r>
      <w:proofErr w:type="spellEnd"/>
      <w:r w:rsidR="0060113F" w:rsidRPr="00BC1573">
        <w:rPr>
          <w:lang w:val="en-GB"/>
        </w:rPr>
        <w:t xml:space="preserve"> A</w:t>
      </w:r>
      <w:bookmarkEnd w:id="50"/>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51" w:name="_Toc536558573"/>
      <w:proofErr w:type="spellStart"/>
      <w:r w:rsidRPr="00BC1573">
        <w:rPr>
          <w:lang w:val="en-GB"/>
        </w:rPr>
        <w:t>Bezeichner</w:t>
      </w:r>
      <w:proofErr w:type="spellEnd"/>
      <w:r w:rsidRPr="00BC1573">
        <w:rPr>
          <w:lang w:val="en-GB"/>
        </w:rPr>
        <w:t xml:space="preserve"> </w:t>
      </w:r>
      <w:proofErr w:type="spellStart"/>
      <w:r w:rsidRPr="00BC1573">
        <w:rPr>
          <w:lang w:val="en-GB"/>
        </w:rPr>
        <w:t>für</w:t>
      </w:r>
      <w:proofErr w:type="spellEnd"/>
      <w:r w:rsidRPr="00BC1573">
        <w:rPr>
          <w:lang w:val="en-GB"/>
        </w:rPr>
        <w:t xml:space="preserve"> </w:t>
      </w:r>
      <w:proofErr w:type="spellStart"/>
      <w:r w:rsidRPr="00BC1573">
        <w:rPr>
          <w:lang w:val="en-GB"/>
        </w:rPr>
        <w:t>Anhang</w:t>
      </w:r>
      <w:proofErr w:type="spellEnd"/>
      <w:r w:rsidRPr="00BC1573">
        <w:rPr>
          <w:lang w:val="en-GB"/>
        </w:rPr>
        <w:t xml:space="preserve"> A.1</w:t>
      </w:r>
      <w:bookmarkEnd w:id="51"/>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27F0A07B" wp14:editId="5549465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618C" w:rsidRDefault="0022618C" w:rsidP="002467A0">
                            <w:pPr>
                              <w:pStyle w:val="VSRCode"/>
                            </w:pPr>
                            <w:r>
                              <w:t>&lt;</w:t>
                            </w:r>
                            <w:r w:rsidRPr="004E021E">
                              <w:rPr>
                                <w:color w:val="0070C0"/>
                              </w:rPr>
                              <w:t>xml</w:t>
                            </w:r>
                            <w:r>
                              <w:t>&gt;</w:t>
                            </w:r>
                          </w:p>
                          <w:p w:rsidR="0022618C" w:rsidRDefault="0022618C"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22618C" w:rsidRDefault="0022618C"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27F0A07B" id="Rectangle 29" o:spid="_x0000_s103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mEwQIAADM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" fillcolor="#d8d8d8 [2732]" strokecolor="gray [1629]" strokeweight="1pt">
                <v:textbox style="mso-fit-shape-to-text:t">
                  <w:txbxContent>
                    <w:p w:rsidR="0022618C" w:rsidRDefault="0022618C" w:rsidP="002467A0">
                      <w:pPr>
                        <w:pStyle w:val="VSRCode"/>
                      </w:pPr>
                      <w:r>
                        <w:t>&lt;</w:t>
                      </w:r>
                      <w:r w:rsidRPr="004E021E">
                        <w:rPr>
                          <w:color w:val="0070C0"/>
                        </w:rPr>
                        <w:t>xml</w:t>
                      </w:r>
                      <w:r>
                        <w:t>&gt;</w:t>
                      </w:r>
                    </w:p>
                    <w:p w:rsidR="0022618C" w:rsidRDefault="0022618C"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22618C" w:rsidRDefault="0022618C"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65"/>
          <w:headerReference w:type="default" r:id="rId66"/>
          <w:footerReference w:type="even" r:id="rId67"/>
          <w:footerReference w:type="default" r:id="rId68"/>
          <w:headerReference w:type="first" r:id="rId69"/>
          <w:footerReference w:type="first" r:id="rId70"/>
          <w:type w:val="oddPage"/>
          <w:pgSz w:w="11906" w:h="16838" w:code="9"/>
          <w:pgMar w:top="2240" w:right="1418" w:bottom="2552" w:left="1985" w:header="1418" w:footer="1366" w:gutter="0"/>
          <w:cols w:space="708"/>
          <w:titlePg/>
          <w:docGrid w:linePitch="360"/>
        </w:sectPr>
      </w:pPr>
      <w:bookmarkStart w:id="52" w:name="_Toc536467598"/>
      <w:r w:rsidRPr="00BC1573">
        <w:rPr>
          <w:lang w:val="en-GB"/>
        </w:rPr>
        <w:t xml:space="preserve">Listing </w:t>
      </w:r>
      <w:r w:rsidR="0036533A">
        <w:rPr>
          <w:lang w:val="en-GB"/>
        </w:rPr>
        <w:fldChar w:fldCharType="begin"/>
      </w:r>
      <w:r w:rsidR="0036533A">
        <w:rPr>
          <w:lang w:val="en-GB"/>
        </w:rPr>
        <w:instrText xml:space="preserve"> STYLEREF 1 \s </w:instrText>
      </w:r>
      <w:r w:rsidR="0036533A">
        <w:rPr>
          <w:lang w:val="en-GB"/>
        </w:rPr>
        <w:fldChar w:fldCharType="separate"/>
      </w:r>
      <w:r w:rsidR="0036533A">
        <w:rPr>
          <w:rFonts w:hint="cs"/>
          <w:noProof/>
          <w:cs/>
          <w:lang w:val="en-GB"/>
        </w:rPr>
        <w:t>‎</w:t>
      </w:r>
      <w:r w:rsidR="0036533A">
        <w:rPr>
          <w:noProof/>
          <w:lang w:val="en-GB"/>
        </w:rPr>
        <w:t>0</w:t>
      </w:r>
      <w:r w:rsidR="0036533A">
        <w:rPr>
          <w:lang w:val="en-GB"/>
        </w:rPr>
        <w:fldChar w:fldCharType="end"/>
      </w:r>
      <w:r w:rsidR="0036533A">
        <w:rPr>
          <w:lang w:val="en-GB"/>
        </w:rPr>
        <w:t>.</w:t>
      </w:r>
      <w:r w:rsidR="0036533A">
        <w:rPr>
          <w:lang w:val="en-GB"/>
        </w:rPr>
        <w:fldChar w:fldCharType="begin"/>
      </w:r>
      <w:r w:rsidR="0036533A">
        <w:rPr>
          <w:lang w:val="en-GB"/>
        </w:rPr>
        <w:instrText xml:space="preserve"> SEQ Listing \* ARABIC \s 1 </w:instrText>
      </w:r>
      <w:r w:rsidR="0036533A">
        <w:rPr>
          <w:lang w:val="en-GB"/>
        </w:rPr>
        <w:fldChar w:fldCharType="separate"/>
      </w:r>
      <w:r w:rsidR="0036533A">
        <w:rPr>
          <w:noProof/>
          <w:lang w:val="en-GB"/>
        </w:rPr>
        <w:t>1</w:t>
      </w:r>
      <w:r w:rsidR="0036533A">
        <w:rPr>
          <w:lang w:val="en-GB"/>
        </w:rPr>
        <w:fldChar w:fldCharType="end"/>
      </w:r>
      <w:r w:rsidR="00C557F5" w:rsidRPr="00BC1573">
        <w:rPr>
          <w:lang w:val="en-GB"/>
        </w:rPr>
        <w:t xml:space="preserve"> </w:t>
      </w:r>
      <w:proofErr w:type="spellStart"/>
      <w:r w:rsidR="004A1AEE" w:rsidRPr="00BC1573">
        <w:rPr>
          <w:lang w:val="en-GB"/>
        </w:rPr>
        <w:t>Mit</w:t>
      </w:r>
      <w:proofErr w:type="spellEnd"/>
      <w:r w:rsidR="004A1AEE" w:rsidRPr="00BC1573">
        <w:rPr>
          <w:lang w:val="en-GB"/>
        </w:rPr>
        <w:t xml:space="preserve"> Alt+ F9 </w:t>
      </w:r>
      <w:proofErr w:type="spellStart"/>
      <w:r w:rsidR="004A1AEE" w:rsidRPr="00BC1573">
        <w:rPr>
          <w:lang w:val="en-GB"/>
        </w:rPr>
        <w:t>bearbeiten</w:t>
      </w:r>
      <w:proofErr w:type="spellEnd"/>
      <w:r w:rsidR="004A1AEE" w:rsidRPr="00BC1573">
        <w:rPr>
          <w:lang w:val="en-GB"/>
        </w:rPr>
        <w:t xml:space="preserve"> </w:t>
      </w:r>
      <w:r w:rsidR="002467A0" w:rsidRPr="00BC1573">
        <w:rPr>
          <w:lang w:val="en-GB"/>
        </w:rPr>
        <w:t>(</w:t>
      </w:r>
      <w:proofErr w:type="spellStart"/>
      <w:r w:rsidR="002467A0" w:rsidRPr="00BC1573">
        <w:rPr>
          <w:lang w:val="en-GB"/>
        </w:rPr>
        <w:t>hängt</w:t>
      </w:r>
      <w:proofErr w:type="spellEnd"/>
      <w:r w:rsidR="002467A0" w:rsidRPr="00BC1573">
        <w:rPr>
          <w:lang w:val="en-GB"/>
        </w:rPr>
        <w:t xml:space="preserve"> von Heading 4 </w:t>
      </w:r>
      <w:proofErr w:type="spellStart"/>
      <w:r w:rsidR="002467A0" w:rsidRPr="00BC1573">
        <w:rPr>
          <w:lang w:val="en-GB"/>
        </w:rPr>
        <w:t>statt</w:t>
      </w:r>
      <w:proofErr w:type="spellEnd"/>
      <w:r w:rsidR="002467A0" w:rsidRPr="00BC1573">
        <w:rPr>
          <w:lang w:val="en-GB"/>
        </w:rPr>
        <w:t xml:space="preserve"> von 1 ab)</w:t>
      </w:r>
      <w:bookmarkEnd w:id="52"/>
    </w:p>
    <w:p w:rsidR="007F502B" w:rsidRPr="00BC1573" w:rsidRDefault="004C1A98" w:rsidP="00CB7BD9">
      <w:pPr>
        <w:pStyle w:val="Heading1"/>
        <w:rPr>
          <w:lang w:val="en-GB"/>
        </w:rPr>
      </w:pPr>
      <w:bookmarkStart w:id="53" w:name="_Toc536558574"/>
      <w:r w:rsidRPr="00BC1573">
        <w:rPr>
          <w:lang w:val="en-GB"/>
        </w:rPr>
        <w:lastRenderedPageBreak/>
        <w:t>Glossary</w:t>
      </w:r>
      <w:bookmarkEnd w:id="53"/>
    </w:p>
    <w:p w:rsidR="00F873DA" w:rsidRPr="00BC1573" w:rsidRDefault="00F11FEC" w:rsidP="00CB7BD9">
      <w:pPr>
        <w:pStyle w:val="Glossarbegriff"/>
        <w:rPr>
          <w:lang w:val="en-GB"/>
        </w:rPr>
      </w:pPr>
      <w:proofErr w:type="spellStart"/>
      <w:r w:rsidRPr="00BC1573">
        <w:rPr>
          <w:lang w:val="en-GB"/>
        </w:rPr>
        <w:t>Glossarbegriff</w:t>
      </w:r>
      <w:proofErr w:type="spellEnd"/>
    </w:p>
    <w:p w:rsidR="00F11FEC" w:rsidRPr="00BC1573" w:rsidRDefault="00F11FEC" w:rsidP="00CB7BD9">
      <w:pPr>
        <w:pStyle w:val="NormalText"/>
        <w:rPr>
          <w:lang w:val="en-GB"/>
        </w:rPr>
      </w:pPr>
      <w:proofErr w:type="spellStart"/>
      <w:r w:rsidRPr="00BC1573">
        <w:rPr>
          <w:lang w:val="en-GB"/>
        </w:rPr>
        <w:t>Im</w:t>
      </w:r>
      <w:proofErr w:type="spellEnd"/>
      <w:r w:rsidRPr="00BC1573">
        <w:rPr>
          <w:lang w:val="en-GB"/>
        </w:rPr>
        <w:t xml:space="preserve"> </w:t>
      </w:r>
      <w:proofErr w:type="spellStart"/>
      <w:r w:rsidRPr="00BC1573">
        <w:rPr>
          <w:lang w:val="en-GB"/>
        </w:rPr>
        <w:t>Glossar</w:t>
      </w:r>
      <w:proofErr w:type="spellEnd"/>
      <w:r w:rsidRPr="00BC1573">
        <w:rPr>
          <w:lang w:val="en-GB"/>
        </w:rPr>
        <w:t xml:space="preserve"> </w:t>
      </w:r>
      <w:proofErr w:type="spellStart"/>
      <w:r w:rsidRPr="00BC1573">
        <w:rPr>
          <w:lang w:val="en-GB"/>
        </w:rPr>
        <w:t>können</w:t>
      </w:r>
      <w:proofErr w:type="spellEnd"/>
      <w:r w:rsidRPr="00BC1573">
        <w:rPr>
          <w:lang w:val="en-GB"/>
        </w:rPr>
        <w:t xml:space="preserve"> </w:t>
      </w:r>
      <w:proofErr w:type="spellStart"/>
      <w:r w:rsidR="00997160" w:rsidRPr="00BC1573">
        <w:rPr>
          <w:lang w:val="en-GB"/>
        </w:rPr>
        <w:t>ausgewählte</w:t>
      </w:r>
      <w:proofErr w:type="spellEnd"/>
      <w:r w:rsidRPr="00BC1573">
        <w:rPr>
          <w:lang w:val="en-GB"/>
        </w:rPr>
        <w:t xml:space="preserve"> </w:t>
      </w:r>
      <w:proofErr w:type="spellStart"/>
      <w:r w:rsidRPr="00BC1573">
        <w:rPr>
          <w:lang w:val="en-GB"/>
        </w:rPr>
        <w:t>Begriffe</w:t>
      </w:r>
      <w:proofErr w:type="spellEnd"/>
      <w:r w:rsidRPr="00BC1573">
        <w:rPr>
          <w:lang w:val="en-GB"/>
        </w:rPr>
        <w:t xml:space="preserve"> </w:t>
      </w:r>
      <w:proofErr w:type="spellStart"/>
      <w:r w:rsidRPr="00BC1573">
        <w:rPr>
          <w:lang w:val="en-GB"/>
        </w:rPr>
        <w:t>genauer</w:t>
      </w:r>
      <w:proofErr w:type="spellEnd"/>
      <w:r w:rsidRPr="00BC1573">
        <w:rPr>
          <w:lang w:val="en-GB"/>
        </w:rPr>
        <w:t xml:space="preserve"> </w:t>
      </w:r>
      <w:proofErr w:type="spellStart"/>
      <w:r w:rsidRPr="00BC1573">
        <w:rPr>
          <w:lang w:val="en-GB"/>
        </w:rPr>
        <w:t>defin</w:t>
      </w:r>
      <w:r w:rsidR="001649A1" w:rsidRPr="00BC1573">
        <w:rPr>
          <w:lang w:val="en-GB"/>
        </w:rPr>
        <w:t>iert</w:t>
      </w:r>
      <w:proofErr w:type="spellEnd"/>
      <w:r w:rsidRPr="00BC1573">
        <w:rPr>
          <w:lang w:val="en-GB"/>
        </w:rPr>
        <w:t xml:space="preserve"> </w:t>
      </w:r>
      <w:proofErr w:type="spellStart"/>
      <w:r w:rsidRPr="00BC1573">
        <w:rPr>
          <w:lang w:val="en-GB"/>
        </w:rPr>
        <w:t>w</w:t>
      </w:r>
      <w:r w:rsidR="001649A1" w:rsidRPr="00BC1573">
        <w:rPr>
          <w:lang w:val="en-GB"/>
        </w:rPr>
        <w:t>e</w:t>
      </w:r>
      <w:r w:rsidRPr="00BC1573">
        <w:rPr>
          <w:lang w:val="en-GB"/>
        </w:rPr>
        <w:t>rden</w:t>
      </w:r>
      <w:proofErr w:type="spellEnd"/>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proofErr w:type="spellStart"/>
      <w:r w:rsidRPr="00BC1573">
        <w:rPr>
          <w:lang w:val="en-GB"/>
        </w:rPr>
        <w:t>Bei</w:t>
      </w:r>
      <w:proofErr w:type="spellEnd"/>
      <w:r w:rsidRPr="00BC1573">
        <w:rPr>
          <w:lang w:val="en-GB"/>
        </w:rPr>
        <w:t xml:space="preserve"> HTML (Hypertext </w:t>
      </w:r>
      <w:proofErr w:type="spellStart"/>
      <w:r w:rsidRPr="00BC1573">
        <w:rPr>
          <w:lang w:val="en-GB"/>
        </w:rPr>
        <w:t>Markup</w:t>
      </w:r>
      <w:proofErr w:type="spellEnd"/>
      <w:r w:rsidRPr="00BC1573">
        <w:rPr>
          <w:lang w:val="en-GB"/>
        </w:rPr>
        <w:t xml:space="preserve"> Language) </w:t>
      </w:r>
      <w:proofErr w:type="spellStart"/>
      <w:r w:rsidRPr="00BC1573">
        <w:rPr>
          <w:lang w:val="en-GB"/>
        </w:rPr>
        <w:t>handelt</w:t>
      </w:r>
      <w:proofErr w:type="spellEnd"/>
      <w:r w:rsidRPr="00BC1573">
        <w:rPr>
          <w:lang w:val="en-GB"/>
        </w:rPr>
        <w:t xml:space="preserve"> </w:t>
      </w:r>
      <w:proofErr w:type="spellStart"/>
      <w:r w:rsidRPr="00BC1573">
        <w:rPr>
          <w:lang w:val="en-GB"/>
        </w:rPr>
        <w:t>es</w:t>
      </w:r>
      <w:proofErr w:type="spellEnd"/>
      <w:r w:rsidRPr="00BC1573">
        <w:rPr>
          <w:lang w:val="en-GB"/>
        </w:rPr>
        <w:t xml:space="preserve"> </w:t>
      </w:r>
      <w:proofErr w:type="spellStart"/>
      <w:r w:rsidRPr="00BC1573">
        <w:rPr>
          <w:lang w:val="en-GB"/>
        </w:rPr>
        <w:t>sich</w:t>
      </w:r>
      <w:proofErr w:type="spellEnd"/>
      <w:r w:rsidRPr="00BC1573">
        <w:rPr>
          <w:lang w:val="en-GB"/>
        </w:rPr>
        <w:t xml:space="preserve"> um </w:t>
      </w:r>
      <w:proofErr w:type="spellStart"/>
      <w:r w:rsidRPr="00BC1573">
        <w:rPr>
          <w:lang w:val="en-GB"/>
        </w:rPr>
        <w:t>eine</w:t>
      </w:r>
      <w:proofErr w:type="spellEnd"/>
      <w:r w:rsidRPr="00BC1573">
        <w:rPr>
          <w:lang w:val="en-GB"/>
        </w:rPr>
        <w:t xml:space="preserve"> </w:t>
      </w:r>
      <w:proofErr w:type="spellStart"/>
      <w:r w:rsidRPr="00BC1573">
        <w:rPr>
          <w:lang w:val="en-GB"/>
        </w:rPr>
        <w:t>Auszeichnung</w:t>
      </w:r>
      <w:r w:rsidR="00997160" w:rsidRPr="00BC1573">
        <w:rPr>
          <w:lang w:val="en-GB"/>
        </w:rPr>
        <w:t>s</w:t>
      </w:r>
      <w:r w:rsidRPr="00BC1573">
        <w:rPr>
          <w:lang w:val="en-GB"/>
        </w:rPr>
        <w:t>spra</w:t>
      </w:r>
      <w:r w:rsidR="001649A1" w:rsidRPr="00BC1573">
        <w:rPr>
          <w:lang w:val="en-GB"/>
        </w:rPr>
        <w:t>che</w:t>
      </w:r>
      <w:proofErr w:type="spellEnd"/>
      <w:r w:rsidR="001649A1" w:rsidRPr="00BC1573">
        <w:rPr>
          <w:lang w:val="en-GB"/>
        </w:rPr>
        <w:t xml:space="preserv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71"/>
          <w:headerReference w:type="default" r:id="rId72"/>
          <w:footerReference w:type="even" r:id="rId73"/>
          <w:footerReference w:type="default" r:id="rId74"/>
          <w:headerReference w:type="first" r:id="rId75"/>
          <w:footerReference w:type="first" r:id="rId76"/>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rPr>
          <w:lang w:val="en-GB"/>
        </w:rPr>
      </w:pPr>
      <w:bookmarkStart w:id="54" w:name="_Toc536558575"/>
      <w:r w:rsidRPr="00BC1573">
        <w:rPr>
          <w:lang w:val="en-GB"/>
        </w:rPr>
        <w:lastRenderedPageBreak/>
        <w:t>Index</w:t>
      </w:r>
      <w:bookmarkEnd w:id="54"/>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77"/>
          <w:headerReference w:type="default" r:id="rId78"/>
          <w:footerReference w:type="even" r:id="rId79"/>
          <w:footerReference w:type="default" r:id="rId80"/>
          <w:headerReference w:type="first" r:id="rId81"/>
          <w:footerReference w:type="first" r:id="rId82"/>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proofErr w:type="spellStart"/>
      <w:r w:rsidRPr="00BC1573">
        <w:rPr>
          <w:lang w:val="en-GB"/>
        </w:rPr>
        <w:lastRenderedPageBreak/>
        <w:t>Selbstständigkeitserklärung</w:t>
      </w:r>
      <w:proofErr w:type="spellEnd"/>
    </w:p>
    <w:p w:rsidR="0048320D" w:rsidRPr="00BC1573" w:rsidRDefault="0048320D" w:rsidP="00C07FB4">
      <w:pPr>
        <w:rPr>
          <w:lang w:val="en-GB"/>
        </w:rPr>
      </w:pPr>
      <w:proofErr w:type="spellStart"/>
      <w:r w:rsidRPr="00BC1573">
        <w:rPr>
          <w:lang w:val="en-GB"/>
        </w:rPr>
        <w:t>Hiermit</w:t>
      </w:r>
      <w:proofErr w:type="spellEnd"/>
      <w:r w:rsidRPr="00BC1573">
        <w:rPr>
          <w:lang w:val="en-GB"/>
        </w:rPr>
        <w:t xml:space="preserve"> </w:t>
      </w:r>
      <w:proofErr w:type="spellStart"/>
      <w:r w:rsidRPr="00BC1573">
        <w:rPr>
          <w:lang w:val="en-GB"/>
        </w:rPr>
        <w:t>erkläre</w:t>
      </w:r>
      <w:proofErr w:type="spellEnd"/>
      <w:r w:rsidRPr="00BC1573">
        <w:rPr>
          <w:lang w:val="en-GB"/>
        </w:rPr>
        <w:t xml:space="preserve"> </w:t>
      </w:r>
      <w:proofErr w:type="spellStart"/>
      <w:r w:rsidRPr="00BC1573">
        <w:rPr>
          <w:lang w:val="en-GB"/>
        </w:rPr>
        <w:t>ich</w:t>
      </w:r>
      <w:proofErr w:type="spellEnd"/>
      <w:r w:rsidRPr="00BC1573">
        <w:rPr>
          <w:lang w:val="en-GB"/>
        </w:rPr>
        <w:t xml:space="preserve">, </w:t>
      </w:r>
      <w:proofErr w:type="spellStart"/>
      <w:r w:rsidR="00531821" w:rsidRPr="00BC1573">
        <w:rPr>
          <w:lang w:val="en-GB"/>
        </w:rPr>
        <w:t>dass</w:t>
      </w:r>
      <w:proofErr w:type="spellEnd"/>
      <w:r w:rsidRPr="00BC1573">
        <w:rPr>
          <w:lang w:val="en-GB"/>
        </w:rPr>
        <w:t xml:space="preserve"> </w:t>
      </w:r>
      <w:proofErr w:type="spellStart"/>
      <w:r w:rsidRPr="00BC1573">
        <w:rPr>
          <w:lang w:val="en-GB"/>
        </w:rPr>
        <w:t>ich</w:t>
      </w:r>
      <w:proofErr w:type="spellEnd"/>
      <w:r w:rsidRPr="00BC1573">
        <w:rPr>
          <w:lang w:val="en-GB"/>
        </w:rPr>
        <w:t xml:space="preserve"> die </w:t>
      </w:r>
      <w:proofErr w:type="spellStart"/>
      <w:r w:rsidRPr="00BC1573">
        <w:rPr>
          <w:lang w:val="en-GB"/>
        </w:rPr>
        <w:t>vorliegende</w:t>
      </w:r>
      <w:proofErr w:type="spellEnd"/>
      <w:r w:rsidRPr="00BC1573">
        <w:rPr>
          <w:lang w:val="en-GB"/>
        </w:rPr>
        <w:t xml:space="preserve"> </w:t>
      </w:r>
      <w:proofErr w:type="spellStart"/>
      <w:r w:rsidRPr="00BC1573">
        <w:rPr>
          <w:lang w:val="en-GB"/>
        </w:rPr>
        <w:t>Arbeit</w:t>
      </w:r>
      <w:proofErr w:type="spellEnd"/>
      <w:r w:rsidRPr="00BC1573">
        <w:rPr>
          <w:lang w:val="en-GB"/>
        </w:rPr>
        <w:t xml:space="preserve"> </w:t>
      </w:r>
      <w:proofErr w:type="spellStart"/>
      <w:r w:rsidRPr="00BC1573">
        <w:rPr>
          <w:lang w:val="en-GB"/>
        </w:rPr>
        <w:t>selbstständig</w:t>
      </w:r>
      <w:proofErr w:type="spellEnd"/>
      <w:r w:rsidRPr="00BC1573">
        <w:rPr>
          <w:lang w:val="en-GB"/>
        </w:rPr>
        <w:t xml:space="preserve"> </w:t>
      </w:r>
      <w:proofErr w:type="spellStart"/>
      <w:r w:rsidRPr="00BC1573">
        <w:rPr>
          <w:lang w:val="en-GB"/>
        </w:rPr>
        <w:t>angefertigt</w:t>
      </w:r>
      <w:proofErr w:type="spellEnd"/>
      <w:r w:rsidRPr="00BC1573">
        <w:rPr>
          <w:lang w:val="en-GB"/>
        </w:rPr>
        <w:t xml:space="preserve">, </w:t>
      </w:r>
      <w:proofErr w:type="spellStart"/>
      <w:r w:rsidRPr="00BC1573">
        <w:rPr>
          <w:lang w:val="en-GB"/>
        </w:rPr>
        <w:t>nicht</w:t>
      </w:r>
      <w:proofErr w:type="spellEnd"/>
      <w:r w:rsidRPr="00BC1573">
        <w:rPr>
          <w:lang w:val="en-GB"/>
        </w:rPr>
        <w:t xml:space="preserve"> </w:t>
      </w:r>
      <w:proofErr w:type="spellStart"/>
      <w:r w:rsidRPr="00BC1573">
        <w:rPr>
          <w:lang w:val="en-GB"/>
        </w:rPr>
        <w:t>anderweitig</w:t>
      </w:r>
      <w:proofErr w:type="spellEnd"/>
      <w:r w:rsidRPr="00BC1573">
        <w:rPr>
          <w:lang w:val="en-GB"/>
        </w:rPr>
        <w:t xml:space="preserve"> </w:t>
      </w:r>
      <w:proofErr w:type="spellStart"/>
      <w:r w:rsidRPr="00BC1573">
        <w:rPr>
          <w:lang w:val="en-GB"/>
        </w:rPr>
        <w:t>zu</w:t>
      </w:r>
      <w:proofErr w:type="spellEnd"/>
      <w:r w:rsidRPr="00BC1573">
        <w:rPr>
          <w:lang w:val="en-GB"/>
        </w:rPr>
        <w:t xml:space="preserve"> </w:t>
      </w:r>
      <w:proofErr w:type="spellStart"/>
      <w:r w:rsidRPr="00BC1573">
        <w:rPr>
          <w:lang w:val="en-GB"/>
        </w:rPr>
        <w:t>Prüfungszwecken</w:t>
      </w:r>
      <w:proofErr w:type="spellEnd"/>
      <w:r w:rsidRPr="00BC1573">
        <w:rPr>
          <w:lang w:val="en-GB"/>
        </w:rPr>
        <w:t xml:space="preserve"> </w:t>
      </w:r>
      <w:proofErr w:type="spellStart"/>
      <w:r w:rsidRPr="00BC1573">
        <w:rPr>
          <w:lang w:val="en-GB"/>
        </w:rPr>
        <w:t>vorgelegt</w:t>
      </w:r>
      <w:proofErr w:type="spellEnd"/>
      <w:r w:rsidRPr="00BC1573">
        <w:rPr>
          <w:lang w:val="en-GB"/>
        </w:rPr>
        <w:t xml:space="preserve"> und </w:t>
      </w:r>
      <w:proofErr w:type="spellStart"/>
      <w:r w:rsidRPr="00BC1573">
        <w:rPr>
          <w:lang w:val="en-GB"/>
        </w:rPr>
        <w:t>keine</w:t>
      </w:r>
      <w:proofErr w:type="spellEnd"/>
      <w:r w:rsidRPr="00BC1573">
        <w:rPr>
          <w:lang w:val="en-GB"/>
        </w:rPr>
        <w:t xml:space="preserve"> </w:t>
      </w:r>
      <w:proofErr w:type="spellStart"/>
      <w:r w:rsidRPr="00BC1573">
        <w:rPr>
          <w:lang w:val="en-GB"/>
        </w:rPr>
        <w:t>anderen</w:t>
      </w:r>
      <w:proofErr w:type="spellEnd"/>
      <w:r w:rsidRPr="00BC1573">
        <w:rPr>
          <w:lang w:val="en-GB"/>
        </w:rPr>
        <w:t xml:space="preserve"> </w:t>
      </w:r>
      <w:proofErr w:type="spellStart"/>
      <w:r w:rsidRPr="00BC1573">
        <w:rPr>
          <w:lang w:val="en-GB"/>
        </w:rPr>
        <w:t>als</w:t>
      </w:r>
      <w:proofErr w:type="spellEnd"/>
      <w:r w:rsidRPr="00BC1573">
        <w:rPr>
          <w:lang w:val="en-GB"/>
        </w:rPr>
        <w:t xml:space="preserve"> die </w:t>
      </w:r>
      <w:proofErr w:type="spellStart"/>
      <w:r w:rsidRPr="00BC1573">
        <w:rPr>
          <w:lang w:val="en-GB"/>
        </w:rPr>
        <w:t>angegebenen</w:t>
      </w:r>
      <w:proofErr w:type="spellEnd"/>
      <w:r w:rsidRPr="00BC1573">
        <w:rPr>
          <w:lang w:val="en-GB"/>
        </w:rPr>
        <w:t xml:space="preserve"> </w:t>
      </w:r>
      <w:proofErr w:type="spellStart"/>
      <w:r w:rsidRPr="00BC1573">
        <w:rPr>
          <w:lang w:val="en-GB"/>
        </w:rPr>
        <w:t>Hilfsmittel</w:t>
      </w:r>
      <w:proofErr w:type="spellEnd"/>
      <w:r w:rsidRPr="00BC1573">
        <w:rPr>
          <w:lang w:val="en-GB"/>
        </w:rPr>
        <w:t xml:space="preserve"> </w:t>
      </w:r>
      <w:proofErr w:type="spellStart"/>
      <w:r w:rsidRPr="00BC1573">
        <w:rPr>
          <w:lang w:val="en-GB"/>
        </w:rPr>
        <w:t>verwendet</w:t>
      </w:r>
      <w:proofErr w:type="spellEnd"/>
      <w:r w:rsidRPr="00BC1573">
        <w:rPr>
          <w:lang w:val="en-GB"/>
        </w:rPr>
        <w:t xml:space="preserve"> </w:t>
      </w:r>
      <w:proofErr w:type="spellStart"/>
      <w:r w:rsidRPr="00BC1573">
        <w:rPr>
          <w:lang w:val="en-GB"/>
        </w:rPr>
        <w:t>habe</w:t>
      </w:r>
      <w:proofErr w:type="spellEnd"/>
      <w:r w:rsidRPr="00BC1573">
        <w:rPr>
          <w:lang w:val="en-GB"/>
        </w:rPr>
        <w:t xml:space="preserve">. </w:t>
      </w:r>
      <w:proofErr w:type="spellStart"/>
      <w:r w:rsidRPr="00BC1573">
        <w:rPr>
          <w:lang w:val="en-GB"/>
        </w:rPr>
        <w:t>Sämtliche</w:t>
      </w:r>
      <w:proofErr w:type="spellEnd"/>
      <w:r w:rsidRPr="00BC1573">
        <w:rPr>
          <w:lang w:val="en-GB"/>
        </w:rPr>
        <w:t xml:space="preserve"> </w:t>
      </w:r>
      <w:proofErr w:type="spellStart"/>
      <w:r w:rsidRPr="00BC1573">
        <w:rPr>
          <w:lang w:val="en-GB"/>
        </w:rPr>
        <w:t>wissentlich</w:t>
      </w:r>
      <w:proofErr w:type="spellEnd"/>
      <w:r w:rsidRPr="00BC1573">
        <w:rPr>
          <w:lang w:val="en-GB"/>
        </w:rPr>
        <w:t xml:space="preserve"> </w:t>
      </w:r>
      <w:proofErr w:type="spellStart"/>
      <w:r w:rsidRPr="00BC1573">
        <w:rPr>
          <w:lang w:val="en-GB"/>
        </w:rPr>
        <w:t>verwendete</w:t>
      </w:r>
      <w:proofErr w:type="spellEnd"/>
      <w:r w:rsidRPr="00BC1573">
        <w:rPr>
          <w:lang w:val="en-GB"/>
        </w:rPr>
        <w:t xml:space="preserve"> </w:t>
      </w:r>
      <w:proofErr w:type="spellStart"/>
      <w:r w:rsidRPr="00BC1573">
        <w:rPr>
          <w:lang w:val="en-GB"/>
        </w:rPr>
        <w:t>Textausschnitte</w:t>
      </w:r>
      <w:proofErr w:type="spellEnd"/>
      <w:r w:rsidRPr="00BC1573">
        <w:rPr>
          <w:lang w:val="en-GB"/>
        </w:rPr>
        <w:t xml:space="preserve">, </w:t>
      </w:r>
      <w:proofErr w:type="spellStart"/>
      <w:r w:rsidRPr="00BC1573">
        <w:rPr>
          <w:lang w:val="en-GB"/>
        </w:rPr>
        <w:t>Zitate</w:t>
      </w:r>
      <w:proofErr w:type="spellEnd"/>
      <w:r w:rsidRPr="00BC1573">
        <w:rPr>
          <w:lang w:val="en-GB"/>
        </w:rPr>
        <w:t xml:space="preserve"> </w:t>
      </w:r>
      <w:proofErr w:type="spellStart"/>
      <w:r w:rsidRPr="00BC1573">
        <w:rPr>
          <w:lang w:val="en-GB"/>
        </w:rPr>
        <w:t>oder</w:t>
      </w:r>
      <w:proofErr w:type="spellEnd"/>
      <w:r w:rsidRPr="00BC1573">
        <w:rPr>
          <w:lang w:val="en-GB"/>
        </w:rPr>
        <w:t xml:space="preserve"> </w:t>
      </w:r>
      <w:proofErr w:type="spellStart"/>
      <w:r w:rsidRPr="00BC1573">
        <w:rPr>
          <w:lang w:val="en-GB"/>
        </w:rPr>
        <w:t>Inhalte</w:t>
      </w:r>
      <w:proofErr w:type="spellEnd"/>
      <w:r w:rsidRPr="00BC1573">
        <w:rPr>
          <w:lang w:val="en-GB"/>
        </w:rPr>
        <w:t xml:space="preserve"> </w:t>
      </w:r>
      <w:proofErr w:type="spellStart"/>
      <w:r w:rsidRPr="00BC1573">
        <w:rPr>
          <w:lang w:val="en-GB"/>
        </w:rPr>
        <w:t>anderer</w:t>
      </w:r>
      <w:proofErr w:type="spellEnd"/>
      <w:r w:rsidRPr="00BC1573">
        <w:rPr>
          <w:lang w:val="en-GB"/>
        </w:rPr>
        <w:t xml:space="preserve"> </w:t>
      </w:r>
      <w:proofErr w:type="spellStart"/>
      <w:proofErr w:type="gramStart"/>
      <w:r w:rsidRPr="00BC1573">
        <w:rPr>
          <w:lang w:val="en-GB"/>
        </w:rPr>
        <w:t>Verfasser</w:t>
      </w:r>
      <w:proofErr w:type="spellEnd"/>
      <w:r w:rsidRPr="00BC1573">
        <w:rPr>
          <w:lang w:val="en-GB"/>
        </w:rPr>
        <w:t xml:space="preserve">  </w:t>
      </w:r>
      <w:proofErr w:type="spellStart"/>
      <w:r w:rsidRPr="00BC1573">
        <w:rPr>
          <w:lang w:val="en-GB"/>
        </w:rPr>
        <w:t>wurden</w:t>
      </w:r>
      <w:proofErr w:type="spellEnd"/>
      <w:proofErr w:type="gramEnd"/>
      <w:r w:rsidRPr="00BC1573">
        <w:rPr>
          <w:lang w:val="en-GB"/>
        </w:rPr>
        <w:t xml:space="preserve"> </w:t>
      </w:r>
      <w:proofErr w:type="spellStart"/>
      <w:r w:rsidRPr="00BC1573">
        <w:rPr>
          <w:lang w:val="en-GB"/>
        </w:rPr>
        <w:t>ausdrücklich</w:t>
      </w:r>
      <w:proofErr w:type="spellEnd"/>
      <w:r w:rsidRPr="00BC1573">
        <w:rPr>
          <w:lang w:val="en-GB"/>
        </w:rPr>
        <w:t xml:space="preserve"> </w:t>
      </w:r>
      <w:proofErr w:type="spellStart"/>
      <w:r w:rsidRPr="00BC1573">
        <w:rPr>
          <w:lang w:val="en-GB"/>
        </w:rPr>
        <w:t>als</w:t>
      </w:r>
      <w:proofErr w:type="spellEnd"/>
      <w:r w:rsidRPr="00BC1573">
        <w:rPr>
          <w:lang w:val="en-GB"/>
        </w:rPr>
        <w:t xml:space="preserve"> </w:t>
      </w:r>
      <w:proofErr w:type="spellStart"/>
      <w:r w:rsidRPr="00BC1573">
        <w:rPr>
          <w:lang w:val="en-GB"/>
        </w:rPr>
        <w:t>solche</w:t>
      </w:r>
      <w:proofErr w:type="spellEnd"/>
      <w:r w:rsidRPr="00BC1573">
        <w:rPr>
          <w:lang w:val="en-GB"/>
        </w:rPr>
        <w:t xml:space="preserve"> </w:t>
      </w:r>
      <w:proofErr w:type="spellStart"/>
      <w:r w:rsidRPr="00BC1573">
        <w:rPr>
          <w:lang w:val="en-GB"/>
        </w:rPr>
        <w:t>gekennzeichnet</w:t>
      </w:r>
      <w:proofErr w:type="spellEnd"/>
      <w:r w:rsidRPr="00BC1573">
        <w:rPr>
          <w:lang w:val="en-GB"/>
        </w:rPr>
        <w: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22618C">
        <w:rPr>
          <w:noProof/>
          <w:lang w:val="en-GB"/>
        </w:rPr>
        <w:t>30. January 2019</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3032D3DF" wp14:editId="28F6CD6E">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22618C" w:rsidP="00CB7BD9">
      <w:pPr>
        <w:ind w:right="5668"/>
        <w:jc w:val="center"/>
        <w:rPr>
          <w:sz w:val="20"/>
          <w:szCs w:val="20"/>
          <w:lang w:val="en-GB"/>
        </w:rPr>
      </w:pPr>
      <w:sdt>
        <w:sdtPr>
          <w:rPr>
            <w:sz w:val="20"/>
            <w:szCs w:val="20"/>
            <w:lang w:val="en-GB"/>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C1242F">
            <w:rPr>
              <w:rStyle w:val="PlaceholderText"/>
            </w:rPr>
            <w:t>[Comments]</w:t>
          </w:r>
        </w:sdtContent>
      </w:sdt>
      <w:r w:rsidR="00D76639" w:rsidRPr="00BC1573">
        <w:rPr>
          <w:sz w:val="20"/>
          <w:szCs w:val="20"/>
          <w:lang w:val="en-GB"/>
        </w:rPr>
        <w:t xml:space="preserve"> </w:t>
      </w:r>
      <w:sdt>
        <w:sdtPr>
          <w:rPr>
            <w:sz w:val="20"/>
            <w:szCs w:val="20"/>
            <w:lang w:val="en-GB"/>
          </w:rPr>
          <w:alias w:val="Author"/>
          <w:tag w:val=""/>
          <w:id w:val="-665404582"/>
          <w:placeholder>
            <w:docPart w:val="14C88F35C3A042F19F6CB820092EC11A"/>
          </w:placeholder>
          <w:dataBinding w:prefixMappings="xmlns:ns0='http://purl.org/dc/elements/1.1/' xmlns:ns1='http://schemas.openxmlformats.org/package/2006/metadata/core-properties' " w:xpath="/ns1:coreProperties[1]/ns0:creator[1]" w:storeItemID="{6C3C8BC8-F283-45AE-878A-BAB7291924A1}"/>
          <w:text/>
        </w:sdtPr>
        <w:sdtContent>
          <w:r w:rsidR="007C6FA6">
            <w:rPr>
              <w:sz w:val="20"/>
              <w:szCs w:val="20"/>
              <w:lang w:val="en-US"/>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proofErr w:type="spellStart"/>
      <w:r w:rsidR="00BC0540" w:rsidRPr="00BC1573">
        <w:rPr>
          <w:color w:val="FF0000"/>
          <w:lang w:val="en-GB"/>
        </w:rPr>
        <w:t>Es</w:t>
      </w:r>
      <w:proofErr w:type="spellEnd"/>
      <w:r w:rsidR="00BC0540" w:rsidRPr="00BC1573">
        <w:rPr>
          <w:color w:val="FF0000"/>
          <w:lang w:val="en-GB"/>
        </w:rPr>
        <w:t xml:space="preserve"> </w:t>
      </w:r>
      <w:proofErr w:type="spellStart"/>
      <w:r w:rsidR="00BC0540" w:rsidRPr="00BC1573">
        <w:rPr>
          <w:color w:val="FF0000"/>
          <w:lang w:val="en-GB"/>
        </w:rPr>
        <w:t>wird</w:t>
      </w:r>
      <w:proofErr w:type="spellEnd"/>
      <w:r w:rsidR="001649A1" w:rsidRPr="00BC1573">
        <w:rPr>
          <w:color w:val="FF0000"/>
          <w:lang w:val="en-GB"/>
        </w:rPr>
        <w:t xml:space="preserve"> </w:t>
      </w:r>
      <w:proofErr w:type="spellStart"/>
      <w:r w:rsidR="001649A1" w:rsidRPr="00BC1573">
        <w:rPr>
          <w:color w:val="FF0000"/>
          <w:lang w:val="en-GB"/>
        </w:rPr>
        <w:t>empf</w:t>
      </w:r>
      <w:r w:rsidR="00BC0540" w:rsidRPr="00BC1573">
        <w:rPr>
          <w:color w:val="FF0000"/>
          <w:lang w:val="en-GB"/>
        </w:rPr>
        <w:t>oh</w:t>
      </w:r>
      <w:r w:rsidR="001649A1" w:rsidRPr="00BC1573">
        <w:rPr>
          <w:color w:val="FF0000"/>
          <w:lang w:val="en-GB"/>
        </w:rPr>
        <w:t>le</w:t>
      </w:r>
      <w:r w:rsidR="00BC0540" w:rsidRPr="00BC1573">
        <w:rPr>
          <w:color w:val="FF0000"/>
          <w:lang w:val="en-GB"/>
        </w:rPr>
        <w:t>n</w:t>
      </w:r>
      <w:proofErr w:type="spellEnd"/>
      <w:r w:rsidR="001649A1" w:rsidRPr="00BC1573">
        <w:rPr>
          <w:color w:val="FF0000"/>
          <w:lang w:val="en-GB"/>
        </w:rPr>
        <w:t xml:space="preserve"> die </w:t>
      </w:r>
      <w:proofErr w:type="spellStart"/>
      <w:r w:rsidR="00FE5179" w:rsidRPr="00BC1573">
        <w:rPr>
          <w:color w:val="FF0000"/>
          <w:lang w:val="en-GB"/>
        </w:rPr>
        <w:t>offizielle</w:t>
      </w:r>
      <w:proofErr w:type="spellEnd"/>
      <w:r w:rsidR="001649A1" w:rsidRPr="00BC1573">
        <w:rPr>
          <w:color w:val="FF0000"/>
          <w:lang w:val="en-GB"/>
        </w:rPr>
        <w:t xml:space="preserve"> </w:t>
      </w:r>
      <w:proofErr w:type="spellStart"/>
      <w:r w:rsidR="001649A1" w:rsidRPr="00BC1573">
        <w:rPr>
          <w:color w:val="FF0000"/>
          <w:lang w:val="en-GB"/>
        </w:rPr>
        <w:t>Selbständigkeitserklärung</w:t>
      </w:r>
      <w:proofErr w:type="spellEnd"/>
      <w:r w:rsidR="001649A1" w:rsidRPr="00BC1573">
        <w:rPr>
          <w:color w:val="FF0000"/>
          <w:lang w:val="en-GB"/>
        </w:rPr>
        <w:t xml:space="preserve"> des ZPA</w:t>
      </w:r>
      <w:r w:rsidR="00BC0540" w:rsidRPr="00BC1573">
        <w:rPr>
          <w:color w:val="FF0000"/>
          <w:lang w:val="en-GB"/>
        </w:rPr>
        <w:t>s</w:t>
      </w:r>
      <w:r w:rsidR="001649A1" w:rsidRPr="00BC1573">
        <w:rPr>
          <w:color w:val="FF0000"/>
          <w:lang w:val="en-GB"/>
        </w:rPr>
        <w:t xml:space="preserve"> </w:t>
      </w:r>
      <w:proofErr w:type="spellStart"/>
      <w:r w:rsidR="001649A1" w:rsidRPr="00BC1573">
        <w:rPr>
          <w:color w:val="FF0000"/>
          <w:lang w:val="en-GB"/>
        </w:rPr>
        <w:t>zu</w:t>
      </w:r>
      <w:proofErr w:type="spellEnd"/>
      <w:r w:rsidR="001649A1" w:rsidRPr="00BC1573">
        <w:rPr>
          <w:color w:val="FF0000"/>
          <w:lang w:val="en-GB"/>
        </w:rPr>
        <w:t xml:space="preserve"> </w:t>
      </w:r>
      <w:proofErr w:type="spellStart"/>
      <w:r w:rsidR="001649A1" w:rsidRPr="00BC1573">
        <w:rPr>
          <w:color w:val="FF0000"/>
          <w:lang w:val="en-GB"/>
        </w:rPr>
        <w:t>verwen</w:t>
      </w:r>
      <w:r w:rsidR="00BC0540" w:rsidRPr="00BC1573">
        <w:rPr>
          <w:color w:val="FF0000"/>
          <w:lang w:val="en-GB"/>
        </w:rPr>
        <w:t>den</w:t>
      </w:r>
      <w:proofErr w:type="spellEnd"/>
      <w:r w:rsidR="00BC0540" w:rsidRPr="00BC1573">
        <w:rPr>
          <w:color w:val="FF0000"/>
          <w:lang w:val="en-GB"/>
        </w:rPr>
        <w:t xml:space="preserve">: </w:t>
      </w:r>
      <w:hyperlink r:id="rId83" w:history="1">
        <w:r w:rsidR="00BC0540" w:rsidRPr="00BC1573">
          <w:rPr>
            <w:rStyle w:val="Hyperlink"/>
            <w:color w:val="FF0000"/>
            <w:lang w:val="en-GB"/>
          </w:rPr>
          <w:t xml:space="preserve">http://www.tu-chemnitz.de/verwaltung/studentenamt/zpa/formulare/ </w:t>
        </w:r>
        <w:proofErr w:type="spellStart"/>
        <w:r w:rsidR="00BC0540" w:rsidRPr="00BC1573">
          <w:rPr>
            <w:rStyle w:val="Hyperlink"/>
            <w:color w:val="FF0000"/>
            <w:lang w:val="en-GB"/>
          </w:rPr>
          <w:t>Allgemein</w:t>
        </w:r>
        <w:proofErr w:type="spellEnd"/>
        <w:r w:rsidR="00BC0540" w:rsidRPr="00BC1573">
          <w:rPr>
            <w:rStyle w:val="Hyperlink"/>
            <w:color w:val="FF0000"/>
            <w:lang w:val="en-GB"/>
          </w:rPr>
          <w:t>/</w:t>
        </w:r>
        <w:proofErr w:type="spellStart"/>
        <w:r w:rsidR="00BC0540" w:rsidRPr="00BC1573">
          <w:rPr>
            <w:rStyle w:val="Hyperlink"/>
            <w:color w:val="FF0000"/>
            <w:lang w:val="en-GB"/>
          </w:rPr>
          <w:t>allgemein</w:t>
        </w:r>
        <w:proofErr w:type="spellEnd"/>
        <w:r w:rsidR="00BC0540" w:rsidRPr="00BC1573">
          <w:rPr>
            <w:rStyle w:val="Hyperlink"/>
            <w:color w:val="FF0000"/>
            <w:lang w:val="en-GB"/>
          </w:rPr>
          <w:t>/selbststaendigkeitserklaerung.pdf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proofErr w:type="spellStart"/>
      <w:r w:rsidRPr="00BC1573">
        <w:rPr>
          <w:color w:val="FF0000"/>
          <w:lang w:val="en-GB"/>
        </w:rPr>
        <w:t>F</w:t>
      </w:r>
      <w:r w:rsidR="001649A1" w:rsidRPr="00BC1573">
        <w:rPr>
          <w:color w:val="FF0000"/>
          <w:lang w:val="en-GB"/>
        </w:rPr>
        <w:t>ür</w:t>
      </w:r>
      <w:proofErr w:type="spellEnd"/>
      <w:r w:rsidR="001649A1" w:rsidRPr="00BC1573">
        <w:rPr>
          <w:color w:val="FF0000"/>
          <w:lang w:val="en-GB"/>
        </w:rPr>
        <w:t xml:space="preserve"> </w:t>
      </w:r>
      <w:proofErr w:type="spellStart"/>
      <w:r w:rsidR="001649A1" w:rsidRPr="00BC1573">
        <w:rPr>
          <w:color w:val="FF0000"/>
          <w:lang w:val="en-GB"/>
        </w:rPr>
        <w:t>weitere</w:t>
      </w:r>
      <w:proofErr w:type="spellEnd"/>
      <w:r w:rsidR="001649A1" w:rsidRPr="00BC1573">
        <w:rPr>
          <w:color w:val="FF0000"/>
          <w:lang w:val="en-GB"/>
        </w:rPr>
        <w:t xml:space="preserve"> </w:t>
      </w:r>
      <w:proofErr w:type="spellStart"/>
      <w:r w:rsidR="001649A1" w:rsidRPr="00BC1573">
        <w:rPr>
          <w:color w:val="FF0000"/>
          <w:lang w:val="en-GB"/>
        </w:rPr>
        <w:t>Hinweise</w:t>
      </w:r>
      <w:proofErr w:type="spellEnd"/>
      <w:r w:rsidR="001649A1" w:rsidRPr="00BC1573">
        <w:rPr>
          <w:color w:val="FF0000"/>
          <w:lang w:val="en-GB"/>
        </w:rPr>
        <w:t xml:space="preserve"> </w:t>
      </w:r>
      <w:proofErr w:type="spellStart"/>
      <w:r w:rsidR="001649A1" w:rsidRPr="00BC1573">
        <w:rPr>
          <w:color w:val="FF0000"/>
          <w:lang w:val="en-GB"/>
        </w:rPr>
        <w:t>siehe</w:t>
      </w:r>
      <w:proofErr w:type="spellEnd"/>
      <w:r w:rsidR="001649A1" w:rsidRPr="00BC1573">
        <w:rPr>
          <w:color w:val="FF0000"/>
          <w:lang w:val="en-GB"/>
        </w:rPr>
        <w:t xml:space="preserve"> </w:t>
      </w:r>
      <w:proofErr w:type="spellStart"/>
      <w:r w:rsidR="001649A1" w:rsidRPr="00BC1573">
        <w:rPr>
          <w:color w:val="FF0000"/>
          <w:lang w:val="en-GB"/>
        </w:rPr>
        <w:t>Ab</w:t>
      </w:r>
      <w:r w:rsidRPr="00BC1573">
        <w:rPr>
          <w:color w:val="FF0000"/>
          <w:lang w:val="en-GB"/>
        </w:rPr>
        <w:t>schnitt</w:t>
      </w:r>
      <w:proofErr w:type="spellEnd"/>
      <w:r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E859B0">
        <w:rPr>
          <w:rFonts w:hint="cs"/>
          <w:color w:val="FF0000"/>
          <w:cs/>
          <w:lang w:val="en-GB"/>
        </w:rPr>
        <w:t>‎</w:t>
      </w:r>
      <w:r w:rsidR="00E859B0">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E859B0" w:rsidRPr="00BC1573">
        <w:rPr>
          <w:lang w:val="en-GB"/>
        </w:rPr>
        <w:t xml:space="preserve">Die </w:t>
      </w:r>
      <w:proofErr w:type="spellStart"/>
      <w:r w:rsidR="00E859B0" w:rsidRPr="00BC1573">
        <w:rPr>
          <w:lang w:val="en-GB"/>
        </w:rPr>
        <w:t>Selbstständigkeitserklärung</w:t>
      </w:r>
      <w:proofErr w:type="spellEnd"/>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4"/>
      <w:headerReference w:type="default" r:id="rId85"/>
      <w:footerReference w:type="even" r:id="rId86"/>
      <w:footerReference w:type="default" r:id="rId87"/>
      <w:headerReference w:type="first" r:id="rId88"/>
      <w:footerReference w:type="first" r:id="rId89"/>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6F4" w:rsidRDefault="00A836F4" w:rsidP="00702C88">
      <w:pPr>
        <w:spacing w:after="0" w:line="240" w:lineRule="auto"/>
      </w:pPr>
      <w:r>
        <w:separator/>
      </w:r>
    </w:p>
  </w:endnote>
  <w:endnote w:type="continuationSeparator" w:id="0">
    <w:p w:rsidR="00A836F4" w:rsidRDefault="00A836F4"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MERGEFORMAT </w:instrText>
    </w:r>
    <w:r>
      <w:fldChar w:fldCharType="separate"/>
    </w:r>
    <w:r w:rsidR="00B83842">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MERGEFORMAT </w:instrText>
    </w:r>
    <w:r>
      <w:fldChar w:fldCharType="separate"/>
    </w:r>
    <w:r w:rsidR="00B83842">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MERGEFORMAT </w:instrText>
    </w:r>
    <w:r>
      <w:fldChar w:fldCharType="separate"/>
    </w:r>
    <w:r w:rsidR="00B83842">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MERGEFORMAT </w:instrText>
    </w:r>
    <w:r>
      <w:fldChar w:fldCharType="separate"/>
    </w:r>
    <w:r w:rsidR="00B83842">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MERGEFORMAT </w:instrText>
    </w:r>
    <w:r>
      <w:fldChar w:fldCharType="separate"/>
    </w:r>
    <w:r w:rsidR="00E10A96">
      <w:rPr>
        <w:noProof/>
      </w:rPr>
      <w:t>2</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987274" w:rsidRDefault="00987274">
        <w:pPr>
          <w:pStyle w:val="Footer"/>
        </w:pPr>
        <w:r>
          <w:fldChar w:fldCharType="begin"/>
        </w:r>
        <w:r>
          <w:instrText xml:space="preserve"> PAGE   \* MERGEFORMAT </w:instrText>
        </w:r>
        <w:r>
          <w:fldChar w:fldCharType="separate"/>
        </w:r>
        <w:r w:rsidR="00B83842">
          <w:rPr>
            <w:noProof/>
          </w:rPr>
          <w:t>54</w:t>
        </w:r>
        <w:r>
          <w:rPr>
            <w:noProof/>
          </w:rPr>
          <w:fldChar w:fldCharType="end"/>
        </w:r>
      </w:p>
    </w:sdtContent>
  </w:sdt>
  <w:p w:rsidR="0022618C" w:rsidRDefault="0022618C"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987274" w:rsidRDefault="00987274">
        <w:pPr>
          <w:pStyle w:val="Footer"/>
          <w:jc w:val="right"/>
        </w:pPr>
        <w:r>
          <w:fldChar w:fldCharType="begin"/>
        </w:r>
        <w:r>
          <w:instrText xml:space="preserve"> PAGE   \* MERGEFORMAT </w:instrText>
        </w:r>
        <w:r>
          <w:fldChar w:fldCharType="separate"/>
        </w:r>
        <w:r w:rsidR="00B83842">
          <w:rPr>
            <w:noProof/>
          </w:rPr>
          <w:t>55</w:t>
        </w:r>
        <w:r>
          <w:rPr>
            <w:noProof/>
          </w:rPr>
          <w:fldChar w:fldCharType="end"/>
        </w:r>
      </w:p>
    </w:sdtContent>
  </w:sdt>
  <w:p w:rsidR="0022618C" w:rsidRDefault="0022618C"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987274" w:rsidRDefault="00987274">
        <w:pPr>
          <w:pStyle w:val="Footer"/>
        </w:pPr>
        <w:r>
          <w:fldChar w:fldCharType="begin"/>
        </w:r>
        <w:r>
          <w:instrText xml:space="preserve"> PAGE   \* MERGEFORMAT </w:instrText>
        </w:r>
        <w:r>
          <w:fldChar w:fldCharType="separate"/>
        </w:r>
        <w:r w:rsidR="00B83842">
          <w:rPr>
            <w:noProof/>
          </w:rPr>
          <w:t>40</w:t>
        </w:r>
        <w:r>
          <w:rPr>
            <w:noProof/>
          </w:rPr>
          <w:fldChar w:fldCharType="end"/>
        </w:r>
      </w:p>
    </w:sdtContent>
  </w:sdt>
  <w:p w:rsidR="0022618C" w:rsidRPr="00E10A96" w:rsidRDefault="0022618C"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left"/>
    </w:pPr>
    <w:r>
      <w:fldChar w:fldCharType="begin"/>
    </w:r>
    <w:r>
      <w:instrText xml:space="preserve"> PAGE   \* MERGEFORMAT </w:instrText>
    </w:r>
    <w:r>
      <w:fldChar w:fldCharType="separate"/>
    </w:r>
    <w:r w:rsidR="00B83842">
      <w:rPr>
        <w:noProof/>
      </w:rPr>
      <w:t>68</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MERGEFORMAT </w:instrText>
    </w:r>
    <w:r>
      <w:fldChar w:fldCharType="separate"/>
    </w:r>
    <w:r w:rsidR="00B83842">
      <w:rPr>
        <w:noProof/>
      </w:rPr>
      <w:t>67</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7543749"/>
      <w:docPartObj>
        <w:docPartGallery w:val="Page Numbers (Bottom of Page)"/>
        <w:docPartUnique/>
      </w:docPartObj>
    </w:sdtPr>
    <w:sdtEndPr>
      <w:rPr>
        <w:noProof/>
      </w:rPr>
    </w:sdtEndPr>
    <w:sdtContent>
      <w:p w:rsidR="00B83842" w:rsidRDefault="00B83842">
        <w:pPr>
          <w:pStyle w:val="Footer"/>
        </w:pPr>
        <w:r>
          <w:fldChar w:fldCharType="begin"/>
        </w:r>
        <w:r>
          <w:instrText xml:space="preserve"> PAGE   \* MERGEFORMAT </w:instrText>
        </w:r>
        <w:r>
          <w:fldChar w:fldCharType="separate"/>
        </w:r>
        <w:r>
          <w:rPr>
            <w:noProof/>
          </w:rPr>
          <w:t>56</w:t>
        </w:r>
        <w:r>
          <w:rPr>
            <w:noProof/>
          </w:rPr>
          <w:fldChar w:fldCharType="end"/>
        </w:r>
      </w:p>
    </w:sdtContent>
  </w:sdt>
  <w:p w:rsidR="0022618C" w:rsidRDefault="0022618C"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MERGEFORMAT </w:instrText>
    </w:r>
    <w:r>
      <w:fldChar w:fldCharType="separate"/>
    </w:r>
    <w:r w:rsidR="00B83842">
      <w:rPr>
        <w:noProof/>
      </w:rPr>
      <w:t>73</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Arabic  \* MERGEFORMAT </w:instrText>
    </w:r>
    <w:r>
      <w:fldChar w:fldCharType="separate"/>
    </w:r>
    <w:r w:rsidR="00B83842">
      <w:rPr>
        <w:noProof/>
      </w:rPr>
      <w:t>75</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Arabic  \* MERGEFORMAT </w:instrText>
    </w:r>
    <w:r>
      <w:fldChar w:fldCharType="separate"/>
    </w:r>
    <w:r w:rsidR="00B83842">
      <w:rPr>
        <w:noProof/>
      </w:rPr>
      <w:t>77</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pPr>
      <w:pStyle w:val="Footer"/>
      <w:jc w:val="right"/>
    </w:pPr>
    <w:r>
      <w:fldChar w:fldCharType="begin"/>
    </w:r>
    <w:r>
      <w:instrText>PAGE</w:instrText>
    </w:r>
    <w:r>
      <w:fldChar w:fldCharType="separate"/>
    </w:r>
    <w:r w:rsidR="00B83842">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left"/>
    </w:pPr>
    <w:r>
      <w:fldChar w:fldCharType="begin"/>
    </w:r>
    <w:r>
      <w:instrText xml:space="preserve"> PAGE   \* MERGEFORMAT </w:instrText>
    </w:r>
    <w:r>
      <w:fldChar w:fldCharType="separate"/>
    </w:r>
    <w:r w:rsidR="00B83842">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MERGEFORMAT </w:instrText>
    </w:r>
    <w:r>
      <w:fldChar w:fldCharType="separate"/>
    </w:r>
    <w:r w:rsidR="00E10A96">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MERGEFORMAT </w:instrText>
    </w:r>
    <w:r>
      <w:fldChar w:fldCharType="separate"/>
    </w:r>
    <w:r w:rsidR="00B83842">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6F4" w:rsidRDefault="00A836F4" w:rsidP="00702C88">
      <w:pPr>
        <w:spacing w:after="0" w:line="240" w:lineRule="auto"/>
      </w:pPr>
      <w:r>
        <w:separator/>
      </w:r>
    </w:p>
  </w:footnote>
  <w:footnote w:type="continuationSeparator" w:id="0">
    <w:p w:rsidR="00A836F4" w:rsidRDefault="00A836F4"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962C1D" w:rsidRDefault="0022618C"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962C1D" w:rsidRDefault="0022618C"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767286C5" wp14:editId="22A92E3A">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962C1D" w:rsidRDefault="0022618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4F5F27E2" wp14:editId="1089E78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962C1D" w:rsidRDefault="0022618C"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15836156" wp14:editId="6C39E46D">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962C1D" w:rsidRDefault="0022618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03FD0EAE" wp14:editId="1E28DE0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962C1D" w:rsidRDefault="0022618C"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0DADB49" wp14:editId="071B3519">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962C1D" w:rsidRDefault="0022618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39D0AEB0" wp14:editId="15CA6F08">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962C1D" w:rsidRDefault="0022618C"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B83842" w:rsidRPr="00B83842">
      <w:rPr>
        <w:rFonts w:hint="cs"/>
        <w:b/>
        <w:bCs/>
        <w:smallCaps/>
        <w:noProof/>
        <w:cs/>
      </w:rPr>
      <w:t>‎</w:t>
    </w:r>
    <w:r w:rsidR="00B83842">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B83842">
      <w:rPr>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2E21A9C7" wp14:editId="5C7AF8C7">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EA7A74" w:rsidRDefault="0022618C"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00E10A96" w:rsidRPr="00E10A96">
      <w:rPr>
        <w:rFonts w:hint="cs"/>
        <w:b/>
        <w:bCs/>
        <w:noProof/>
        <w:cs/>
        <w:lang w:val="en-US"/>
      </w:rPr>
      <w:t>‎</w:t>
    </w:r>
    <w:r w:rsidR="00E10A96">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00E10A96" w:rsidRPr="00E10A96">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4FC5385B" wp14:editId="5C0FDB3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962C1D" w:rsidRDefault="0022618C"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B83842" w:rsidRPr="00B83842">
      <w:rPr>
        <w:rFonts w:hint="cs"/>
        <w:b/>
        <w:bCs/>
        <w:smallCaps/>
        <w:noProof/>
        <w:cs/>
      </w:rPr>
      <w:t>‎</w:t>
    </w:r>
    <w:r w:rsidR="00B83842">
      <w:rPr>
        <w:smallCaps/>
        <w:noProof/>
      </w:rPr>
      <w:t>3.4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B83842" w:rsidRPr="00B83842">
      <w:rPr>
        <w:b/>
        <w:bCs/>
        <w:smallCaps/>
        <w:noProof/>
      </w:rPr>
      <w:t>Overall</w:t>
    </w:r>
    <w:r w:rsidR="00B83842">
      <w:rPr>
        <w:smallCaps/>
        <w:noProof/>
      </w:rPr>
      <w:t xml:space="preserve"> structure</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74A6E10D" wp14:editId="4114AC1B">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B83842">
      <w:rPr>
        <w:smallCaps/>
        <w:noProof/>
        <w:lang w:val="en-US"/>
      </w:rPr>
      <w:t>Implementation</w:t>
    </w:r>
    <w:r>
      <w:rPr>
        <w:smallCaps/>
        <w:lang w:val="en-US"/>
      </w:rPr>
      <w:fldChar w:fldCharType="end"/>
    </w:r>
  </w:p>
  <w:p w:rsidR="0022618C" w:rsidRPr="00141811" w:rsidRDefault="0022618C"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B83842">
      <w:rPr>
        <w:smallCaps/>
        <w:noProof/>
      </w:rPr>
      <w:t>Content trust implementation</w:t>
    </w:r>
    <w:r>
      <w:rPr>
        <w:smallCaps/>
      </w:rPr>
      <w:fldChar w:fldCharType="end"/>
    </w:r>
  </w:p>
  <w:p w:rsidR="0022618C" w:rsidRPr="00DF30C0" w:rsidRDefault="0022618C"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593F3D" w:rsidRDefault="0022618C"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601EF72B" wp14:editId="1EFD2123">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DF30C0" w:rsidRDefault="0022618C"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6FED007F" wp14:editId="7238FE98">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2A2571" w:rsidRDefault="0022618C"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F8C142B" wp14:editId="0BEE6E58">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CC6C2B" w:rsidRDefault="0022618C"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550BECB3" wp14:editId="45847AD9">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F52B12" w:rsidRDefault="0022618C"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E506366" wp14:editId="7D02135F">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CC6C2B" w:rsidRDefault="0022618C"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53AE231D" wp14:editId="5A85F64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F52B12" w:rsidRDefault="0022618C"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CC6C2B" w:rsidRDefault="0022618C"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962C1D" w:rsidRDefault="0022618C"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B83842" w:rsidRPr="00B83842">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3383CE9A" wp14:editId="6299AEF4">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962C1D" w:rsidRDefault="0022618C"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sidR="00E10A96">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CD9ABA5" wp14:editId="059AAD17">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962C1D" w:rsidRDefault="0022618C"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19EEFE29" wp14:editId="00992438">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Pr="00962C1D" w:rsidRDefault="0022618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0E0F2A19" wp14:editId="76CECBEF">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8C" w:rsidRDefault="0022618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
  </w:num>
  <w:num w:numId="5">
    <w:abstractNumId w:val="2"/>
  </w:num>
  <w:num w:numId="6">
    <w:abstractNumId w:val="3"/>
  </w:num>
  <w:num w:numId="7">
    <w:abstractNumId w:val="4"/>
  </w:num>
  <w:num w:numId="8">
    <w:abstractNumId w:val="6"/>
  </w:num>
  <w:num w:numId="9">
    <w:abstractNumId w:val="9"/>
  </w:num>
  <w:num w:numId="10">
    <w:abstractNumId w:val="10"/>
  </w:num>
  <w:num w:numId="1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43D9"/>
    <w:rsid w:val="00006EAE"/>
    <w:rsid w:val="0002006B"/>
    <w:rsid w:val="00021107"/>
    <w:rsid w:val="000258BC"/>
    <w:rsid w:val="00027C33"/>
    <w:rsid w:val="00033E28"/>
    <w:rsid w:val="0003413B"/>
    <w:rsid w:val="000431E2"/>
    <w:rsid w:val="0004368E"/>
    <w:rsid w:val="0004370D"/>
    <w:rsid w:val="00044B94"/>
    <w:rsid w:val="00051786"/>
    <w:rsid w:val="00057AA2"/>
    <w:rsid w:val="000679EA"/>
    <w:rsid w:val="00072B7A"/>
    <w:rsid w:val="000852AA"/>
    <w:rsid w:val="00085941"/>
    <w:rsid w:val="000870D7"/>
    <w:rsid w:val="000947ED"/>
    <w:rsid w:val="000975DE"/>
    <w:rsid w:val="000A0F56"/>
    <w:rsid w:val="000A2C7A"/>
    <w:rsid w:val="000A3856"/>
    <w:rsid w:val="000A419F"/>
    <w:rsid w:val="000A6D5F"/>
    <w:rsid w:val="000B3E5A"/>
    <w:rsid w:val="000B47B4"/>
    <w:rsid w:val="000D2DF5"/>
    <w:rsid w:val="000E2A8D"/>
    <w:rsid w:val="000E6B50"/>
    <w:rsid w:val="000F16B6"/>
    <w:rsid w:val="000F3BF1"/>
    <w:rsid w:val="000F4071"/>
    <w:rsid w:val="000F566B"/>
    <w:rsid w:val="000F6C52"/>
    <w:rsid w:val="000F6FD0"/>
    <w:rsid w:val="00103A96"/>
    <w:rsid w:val="001060C4"/>
    <w:rsid w:val="0011120D"/>
    <w:rsid w:val="00111A04"/>
    <w:rsid w:val="001146BB"/>
    <w:rsid w:val="00114B34"/>
    <w:rsid w:val="00122AB9"/>
    <w:rsid w:val="0012370C"/>
    <w:rsid w:val="00127666"/>
    <w:rsid w:val="00135161"/>
    <w:rsid w:val="0013732D"/>
    <w:rsid w:val="00137FA6"/>
    <w:rsid w:val="001412AD"/>
    <w:rsid w:val="00141811"/>
    <w:rsid w:val="00144029"/>
    <w:rsid w:val="00144761"/>
    <w:rsid w:val="00146C2F"/>
    <w:rsid w:val="001578ED"/>
    <w:rsid w:val="001605E2"/>
    <w:rsid w:val="00160DAE"/>
    <w:rsid w:val="00161482"/>
    <w:rsid w:val="001649A1"/>
    <w:rsid w:val="001649F5"/>
    <w:rsid w:val="00166898"/>
    <w:rsid w:val="00175683"/>
    <w:rsid w:val="00177E43"/>
    <w:rsid w:val="00184873"/>
    <w:rsid w:val="00190083"/>
    <w:rsid w:val="00192249"/>
    <w:rsid w:val="001A24B6"/>
    <w:rsid w:val="001B2332"/>
    <w:rsid w:val="001B455B"/>
    <w:rsid w:val="001B5D96"/>
    <w:rsid w:val="001C32BE"/>
    <w:rsid w:val="001C5560"/>
    <w:rsid w:val="001C5C1E"/>
    <w:rsid w:val="001D1ED2"/>
    <w:rsid w:val="001E1750"/>
    <w:rsid w:val="001E667E"/>
    <w:rsid w:val="001F1122"/>
    <w:rsid w:val="001F1647"/>
    <w:rsid w:val="001F5F06"/>
    <w:rsid w:val="0020287A"/>
    <w:rsid w:val="00206F37"/>
    <w:rsid w:val="00210D17"/>
    <w:rsid w:val="002112E9"/>
    <w:rsid w:val="002114E0"/>
    <w:rsid w:val="0021299E"/>
    <w:rsid w:val="00217090"/>
    <w:rsid w:val="00221C5C"/>
    <w:rsid w:val="0022618C"/>
    <w:rsid w:val="00226411"/>
    <w:rsid w:val="00230786"/>
    <w:rsid w:val="00230CD2"/>
    <w:rsid w:val="0023145E"/>
    <w:rsid w:val="00235806"/>
    <w:rsid w:val="00237E6B"/>
    <w:rsid w:val="002429C5"/>
    <w:rsid w:val="002467A0"/>
    <w:rsid w:val="00252455"/>
    <w:rsid w:val="0025407F"/>
    <w:rsid w:val="00254B16"/>
    <w:rsid w:val="00257F3B"/>
    <w:rsid w:val="00260137"/>
    <w:rsid w:val="002601B7"/>
    <w:rsid w:val="0026302E"/>
    <w:rsid w:val="00272C11"/>
    <w:rsid w:val="00276E01"/>
    <w:rsid w:val="00277A1F"/>
    <w:rsid w:val="0029228C"/>
    <w:rsid w:val="002A2571"/>
    <w:rsid w:val="002A4B18"/>
    <w:rsid w:val="002A76A3"/>
    <w:rsid w:val="002B1201"/>
    <w:rsid w:val="002B4878"/>
    <w:rsid w:val="002C2A31"/>
    <w:rsid w:val="002C4FC7"/>
    <w:rsid w:val="002C62E5"/>
    <w:rsid w:val="002C633C"/>
    <w:rsid w:val="002C663E"/>
    <w:rsid w:val="002D6B07"/>
    <w:rsid w:val="002E0A54"/>
    <w:rsid w:val="002F37B5"/>
    <w:rsid w:val="002F6A37"/>
    <w:rsid w:val="00300538"/>
    <w:rsid w:val="003012B0"/>
    <w:rsid w:val="00302AB0"/>
    <w:rsid w:val="00303869"/>
    <w:rsid w:val="00303CFE"/>
    <w:rsid w:val="003046CE"/>
    <w:rsid w:val="00306F96"/>
    <w:rsid w:val="00311B6E"/>
    <w:rsid w:val="00314591"/>
    <w:rsid w:val="00322AC5"/>
    <w:rsid w:val="0032388B"/>
    <w:rsid w:val="00325068"/>
    <w:rsid w:val="00325E40"/>
    <w:rsid w:val="003367CB"/>
    <w:rsid w:val="003368D7"/>
    <w:rsid w:val="00342494"/>
    <w:rsid w:val="003452D7"/>
    <w:rsid w:val="003510A7"/>
    <w:rsid w:val="003514BE"/>
    <w:rsid w:val="00352F54"/>
    <w:rsid w:val="00353599"/>
    <w:rsid w:val="00353D7F"/>
    <w:rsid w:val="003576AA"/>
    <w:rsid w:val="003625F8"/>
    <w:rsid w:val="00363492"/>
    <w:rsid w:val="0036533A"/>
    <w:rsid w:val="0036696C"/>
    <w:rsid w:val="003675E0"/>
    <w:rsid w:val="003677F6"/>
    <w:rsid w:val="00370AEE"/>
    <w:rsid w:val="003761BB"/>
    <w:rsid w:val="00376B4E"/>
    <w:rsid w:val="00383EEE"/>
    <w:rsid w:val="00387C4B"/>
    <w:rsid w:val="003A0C03"/>
    <w:rsid w:val="003A1AE6"/>
    <w:rsid w:val="003A3141"/>
    <w:rsid w:val="003A4FF6"/>
    <w:rsid w:val="003A584A"/>
    <w:rsid w:val="003A7943"/>
    <w:rsid w:val="003B12C1"/>
    <w:rsid w:val="003B2B70"/>
    <w:rsid w:val="003B5507"/>
    <w:rsid w:val="003C0351"/>
    <w:rsid w:val="003C06C1"/>
    <w:rsid w:val="003C3A7D"/>
    <w:rsid w:val="003C531C"/>
    <w:rsid w:val="003C6480"/>
    <w:rsid w:val="003C7536"/>
    <w:rsid w:val="003D5ADF"/>
    <w:rsid w:val="003D6258"/>
    <w:rsid w:val="003E415A"/>
    <w:rsid w:val="003F0D0C"/>
    <w:rsid w:val="003F0FD7"/>
    <w:rsid w:val="003F3174"/>
    <w:rsid w:val="003F38CA"/>
    <w:rsid w:val="003F4346"/>
    <w:rsid w:val="003F7B3E"/>
    <w:rsid w:val="00400A6D"/>
    <w:rsid w:val="00401700"/>
    <w:rsid w:val="004062C8"/>
    <w:rsid w:val="004134AE"/>
    <w:rsid w:val="004142E3"/>
    <w:rsid w:val="004257F4"/>
    <w:rsid w:val="004271D8"/>
    <w:rsid w:val="004305A5"/>
    <w:rsid w:val="0043060A"/>
    <w:rsid w:val="004353A0"/>
    <w:rsid w:val="004434FB"/>
    <w:rsid w:val="004469C4"/>
    <w:rsid w:val="00446A4D"/>
    <w:rsid w:val="00447035"/>
    <w:rsid w:val="00450E26"/>
    <w:rsid w:val="0045109E"/>
    <w:rsid w:val="00464D92"/>
    <w:rsid w:val="0046654C"/>
    <w:rsid w:val="00467039"/>
    <w:rsid w:val="00467D1C"/>
    <w:rsid w:val="00470C1B"/>
    <w:rsid w:val="00471B5F"/>
    <w:rsid w:val="00472741"/>
    <w:rsid w:val="00473ECF"/>
    <w:rsid w:val="00474F5B"/>
    <w:rsid w:val="004819C3"/>
    <w:rsid w:val="0048320D"/>
    <w:rsid w:val="00483CB3"/>
    <w:rsid w:val="004857C5"/>
    <w:rsid w:val="004A1AEE"/>
    <w:rsid w:val="004A43AA"/>
    <w:rsid w:val="004B0167"/>
    <w:rsid w:val="004B1FE6"/>
    <w:rsid w:val="004B27BE"/>
    <w:rsid w:val="004B6988"/>
    <w:rsid w:val="004C07F2"/>
    <w:rsid w:val="004C1A98"/>
    <w:rsid w:val="004C45BC"/>
    <w:rsid w:val="004C554B"/>
    <w:rsid w:val="004C6382"/>
    <w:rsid w:val="004D31E6"/>
    <w:rsid w:val="004E021E"/>
    <w:rsid w:val="004E44D0"/>
    <w:rsid w:val="004F451F"/>
    <w:rsid w:val="00506960"/>
    <w:rsid w:val="00524F7F"/>
    <w:rsid w:val="005309D3"/>
    <w:rsid w:val="00531821"/>
    <w:rsid w:val="00532012"/>
    <w:rsid w:val="00532191"/>
    <w:rsid w:val="00535ED8"/>
    <w:rsid w:val="0053659A"/>
    <w:rsid w:val="00537F16"/>
    <w:rsid w:val="005520DD"/>
    <w:rsid w:val="00554D76"/>
    <w:rsid w:val="00567119"/>
    <w:rsid w:val="00572614"/>
    <w:rsid w:val="005853E6"/>
    <w:rsid w:val="00591417"/>
    <w:rsid w:val="00591897"/>
    <w:rsid w:val="0059287A"/>
    <w:rsid w:val="00593F3D"/>
    <w:rsid w:val="00594F22"/>
    <w:rsid w:val="0059586D"/>
    <w:rsid w:val="005A6136"/>
    <w:rsid w:val="005B3789"/>
    <w:rsid w:val="005B4756"/>
    <w:rsid w:val="005B5CB3"/>
    <w:rsid w:val="005C126B"/>
    <w:rsid w:val="005C237A"/>
    <w:rsid w:val="005C4D20"/>
    <w:rsid w:val="005D4FDE"/>
    <w:rsid w:val="005D511D"/>
    <w:rsid w:val="005D5645"/>
    <w:rsid w:val="005D6F20"/>
    <w:rsid w:val="005E6F51"/>
    <w:rsid w:val="005F0AE0"/>
    <w:rsid w:val="005F46C2"/>
    <w:rsid w:val="005F6CC9"/>
    <w:rsid w:val="00600CC4"/>
    <w:rsid w:val="0060113F"/>
    <w:rsid w:val="00602B97"/>
    <w:rsid w:val="00604F44"/>
    <w:rsid w:val="0060625D"/>
    <w:rsid w:val="006115E0"/>
    <w:rsid w:val="006163CA"/>
    <w:rsid w:val="00622218"/>
    <w:rsid w:val="006233DB"/>
    <w:rsid w:val="006236C5"/>
    <w:rsid w:val="00635A04"/>
    <w:rsid w:val="00645870"/>
    <w:rsid w:val="0064702A"/>
    <w:rsid w:val="006504D6"/>
    <w:rsid w:val="00650A92"/>
    <w:rsid w:val="00650DC0"/>
    <w:rsid w:val="0065226C"/>
    <w:rsid w:val="00656B9A"/>
    <w:rsid w:val="00656F40"/>
    <w:rsid w:val="00661F65"/>
    <w:rsid w:val="006626F2"/>
    <w:rsid w:val="00664345"/>
    <w:rsid w:val="00665700"/>
    <w:rsid w:val="00670A1E"/>
    <w:rsid w:val="0067639E"/>
    <w:rsid w:val="0068299D"/>
    <w:rsid w:val="00686AC3"/>
    <w:rsid w:val="0069114A"/>
    <w:rsid w:val="0069792F"/>
    <w:rsid w:val="006A1C6C"/>
    <w:rsid w:val="006B0003"/>
    <w:rsid w:val="006B2100"/>
    <w:rsid w:val="006B585B"/>
    <w:rsid w:val="006E0578"/>
    <w:rsid w:val="006E0DF6"/>
    <w:rsid w:val="006E54A4"/>
    <w:rsid w:val="006F397F"/>
    <w:rsid w:val="006F6A29"/>
    <w:rsid w:val="006F735D"/>
    <w:rsid w:val="00701FBA"/>
    <w:rsid w:val="0070268D"/>
    <w:rsid w:val="00702C88"/>
    <w:rsid w:val="00705E36"/>
    <w:rsid w:val="007123CF"/>
    <w:rsid w:val="00713124"/>
    <w:rsid w:val="00717855"/>
    <w:rsid w:val="00726184"/>
    <w:rsid w:val="00731A56"/>
    <w:rsid w:val="00734DCF"/>
    <w:rsid w:val="0073602F"/>
    <w:rsid w:val="0073632A"/>
    <w:rsid w:val="00737554"/>
    <w:rsid w:val="007379F4"/>
    <w:rsid w:val="00740D94"/>
    <w:rsid w:val="0074468A"/>
    <w:rsid w:val="00746BB1"/>
    <w:rsid w:val="00751824"/>
    <w:rsid w:val="0075288C"/>
    <w:rsid w:val="007529A7"/>
    <w:rsid w:val="0075300C"/>
    <w:rsid w:val="00757459"/>
    <w:rsid w:val="007661CC"/>
    <w:rsid w:val="007669B1"/>
    <w:rsid w:val="0076728A"/>
    <w:rsid w:val="0076736B"/>
    <w:rsid w:val="0077109A"/>
    <w:rsid w:val="00773A26"/>
    <w:rsid w:val="00777359"/>
    <w:rsid w:val="00784CDC"/>
    <w:rsid w:val="00784D72"/>
    <w:rsid w:val="0078738A"/>
    <w:rsid w:val="00794B36"/>
    <w:rsid w:val="007950BA"/>
    <w:rsid w:val="007B3F33"/>
    <w:rsid w:val="007C2A7D"/>
    <w:rsid w:val="007C4FBD"/>
    <w:rsid w:val="007C6FA6"/>
    <w:rsid w:val="007D0485"/>
    <w:rsid w:val="007D2524"/>
    <w:rsid w:val="007D3220"/>
    <w:rsid w:val="007D5AD7"/>
    <w:rsid w:val="007D73C2"/>
    <w:rsid w:val="007E26CF"/>
    <w:rsid w:val="007E426D"/>
    <w:rsid w:val="007F1C68"/>
    <w:rsid w:val="007F502B"/>
    <w:rsid w:val="007F53CF"/>
    <w:rsid w:val="007F61A7"/>
    <w:rsid w:val="008007DE"/>
    <w:rsid w:val="0080311F"/>
    <w:rsid w:val="0080382F"/>
    <w:rsid w:val="00803C7A"/>
    <w:rsid w:val="0080487D"/>
    <w:rsid w:val="00813B80"/>
    <w:rsid w:val="00815977"/>
    <w:rsid w:val="00822A25"/>
    <w:rsid w:val="00831DF6"/>
    <w:rsid w:val="00833EF1"/>
    <w:rsid w:val="00835251"/>
    <w:rsid w:val="00836076"/>
    <w:rsid w:val="0084389F"/>
    <w:rsid w:val="00843BFB"/>
    <w:rsid w:val="008455EF"/>
    <w:rsid w:val="00861A50"/>
    <w:rsid w:val="00867333"/>
    <w:rsid w:val="008713AA"/>
    <w:rsid w:val="008734A5"/>
    <w:rsid w:val="00873D3E"/>
    <w:rsid w:val="00874E13"/>
    <w:rsid w:val="00881C6F"/>
    <w:rsid w:val="00883196"/>
    <w:rsid w:val="008843DA"/>
    <w:rsid w:val="008844DE"/>
    <w:rsid w:val="00886154"/>
    <w:rsid w:val="00887789"/>
    <w:rsid w:val="00893D2A"/>
    <w:rsid w:val="008A16EF"/>
    <w:rsid w:val="008A1FB5"/>
    <w:rsid w:val="008A3E76"/>
    <w:rsid w:val="008A666D"/>
    <w:rsid w:val="008C44B0"/>
    <w:rsid w:val="008D2E69"/>
    <w:rsid w:val="008D3058"/>
    <w:rsid w:val="008D433C"/>
    <w:rsid w:val="008E1AF8"/>
    <w:rsid w:val="008E25DF"/>
    <w:rsid w:val="008E51EF"/>
    <w:rsid w:val="008F0939"/>
    <w:rsid w:val="008F4B35"/>
    <w:rsid w:val="008F7972"/>
    <w:rsid w:val="00903007"/>
    <w:rsid w:val="00906AD9"/>
    <w:rsid w:val="00906C46"/>
    <w:rsid w:val="009134BC"/>
    <w:rsid w:val="00917820"/>
    <w:rsid w:val="009325BF"/>
    <w:rsid w:val="009328A1"/>
    <w:rsid w:val="0093317F"/>
    <w:rsid w:val="00934310"/>
    <w:rsid w:val="00935184"/>
    <w:rsid w:val="009371F8"/>
    <w:rsid w:val="00940632"/>
    <w:rsid w:val="00947641"/>
    <w:rsid w:val="0095420A"/>
    <w:rsid w:val="009552F7"/>
    <w:rsid w:val="009565B6"/>
    <w:rsid w:val="0095684D"/>
    <w:rsid w:val="00957200"/>
    <w:rsid w:val="00960F23"/>
    <w:rsid w:val="009624CD"/>
    <w:rsid w:val="00962C1D"/>
    <w:rsid w:val="00964775"/>
    <w:rsid w:val="00966DE4"/>
    <w:rsid w:val="00972FC1"/>
    <w:rsid w:val="00974421"/>
    <w:rsid w:val="009868CA"/>
    <w:rsid w:val="00986A9D"/>
    <w:rsid w:val="00987274"/>
    <w:rsid w:val="009951CD"/>
    <w:rsid w:val="00997160"/>
    <w:rsid w:val="009A2326"/>
    <w:rsid w:val="009A414C"/>
    <w:rsid w:val="009A5F2F"/>
    <w:rsid w:val="009A649F"/>
    <w:rsid w:val="009A68B6"/>
    <w:rsid w:val="009B0881"/>
    <w:rsid w:val="009B2733"/>
    <w:rsid w:val="009B5B1D"/>
    <w:rsid w:val="009C1EC3"/>
    <w:rsid w:val="009C6D41"/>
    <w:rsid w:val="009C7F2F"/>
    <w:rsid w:val="009D3855"/>
    <w:rsid w:val="009E41FF"/>
    <w:rsid w:val="009E56B6"/>
    <w:rsid w:val="009E6E79"/>
    <w:rsid w:val="009E70AE"/>
    <w:rsid w:val="009F04D7"/>
    <w:rsid w:val="009F1A86"/>
    <w:rsid w:val="009F466F"/>
    <w:rsid w:val="009F5C75"/>
    <w:rsid w:val="009F771F"/>
    <w:rsid w:val="00A01741"/>
    <w:rsid w:val="00A02CFD"/>
    <w:rsid w:val="00A14ED6"/>
    <w:rsid w:val="00A21343"/>
    <w:rsid w:val="00A21CE4"/>
    <w:rsid w:val="00A3142A"/>
    <w:rsid w:val="00A3340C"/>
    <w:rsid w:val="00A352D1"/>
    <w:rsid w:val="00A3599D"/>
    <w:rsid w:val="00A40760"/>
    <w:rsid w:val="00A417CA"/>
    <w:rsid w:val="00A43DC5"/>
    <w:rsid w:val="00A51BF3"/>
    <w:rsid w:val="00A532E7"/>
    <w:rsid w:val="00A54C3A"/>
    <w:rsid w:val="00A5557C"/>
    <w:rsid w:val="00A57AEB"/>
    <w:rsid w:val="00A61703"/>
    <w:rsid w:val="00A63E09"/>
    <w:rsid w:val="00A6714E"/>
    <w:rsid w:val="00A70302"/>
    <w:rsid w:val="00A724C8"/>
    <w:rsid w:val="00A76260"/>
    <w:rsid w:val="00A836F4"/>
    <w:rsid w:val="00A859D5"/>
    <w:rsid w:val="00A90725"/>
    <w:rsid w:val="00A966A6"/>
    <w:rsid w:val="00AA04B7"/>
    <w:rsid w:val="00AA39BC"/>
    <w:rsid w:val="00AA3D89"/>
    <w:rsid w:val="00AA4BED"/>
    <w:rsid w:val="00AB270C"/>
    <w:rsid w:val="00AB2908"/>
    <w:rsid w:val="00AB29D6"/>
    <w:rsid w:val="00AB4067"/>
    <w:rsid w:val="00AB4CB5"/>
    <w:rsid w:val="00AB6F00"/>
    <w:rsid w:val="00AC0DAF"/>
    <w:rsid w:val="00AC10DC"/>
    <w:rsid w:val="00AD3907"/>
    <w:rsid w:val="00AD4FEF"/>
    <w:rsid w:val="00AD57EE"/>
    <w:rsid w:val="00AD75A1"/>
    <w:rsid w:val="00AD79B1"/>
    <w:rsid w:val="00AE287C"/>
    <w:rsid w:val="00AE2CE9"/>
    <w:rsid w:val="00AE507E"/>
    <w:rsid w:val="00AE7E11"/>
    <w:rsid w:val="00AF2458"/>
    <w:rsid w:val="00AF5E6E"/>
    <w:rsid w:val="00AF7BFD"/>
    <w:rsid w:val="00B00D31"/>
    <w:rsid w:val="00B02E50"/>
    <w:rsid w:val="00B0335A"/>
    <w:rsid w:val="00B0562A"/>
    <w:rsid w:val="00B07FDA"/>
    <w:rsid w:val="00B10E3C"/>
    <w:rsid w:val="00B11DCB"/>
    <w:rsid w:val="00B13027"/>
    <w:rsid w:val="00B13C93"/>
    <w:rsid w:val="00B207F2"/>
    <w:rsid w:val="00B31D44"/>
    <w:rsid w:val="00B32EFF"/>
    <w:rsid w:val="00B332F8"/>
    <w:rsid w:val="00B4527A"/>
    <w:rsid w:val="00B509A6"/>
    <w:rsid w:val="00B52592"/>
    <w:rsid w:val="00B52C4A"/>
    <w:rsid w:val="00B63D39"/>
    <w:rsid w:val="00B65E8E"/>
    <w:rsid w:val="00B71066"/>
    <w:rsid w:val="00B75BAD"/>
    <w:rsid w:val="00B82C99"/>
    <w:rsid w:val="00B83842"/>
    <w:rsid w:val="00B95E53"/>
    <w:rsid w:val="00B96544"/>
    <w:rsid w:val="00B96CC6"/>
    <w:rsid w:val="00B97D2E"/>
    <w:rsid w:val="00BA105E"/>
    <w:rsid w:val="00BB1437"/>
    <w:rsid w:val="00BB2BBC"/>
    <w:rsid w:val="00BB3F36"/>
    <w:rsid w:val="00BC0540"/>
    <w:rsid w:val="00BC1573"/>
    <w:rsid w:val="00BC2E85"/>
    <w:rsid w:val="00BC30B9"/>
    <w:rsid w:val="00BC3343"/>
    <w:rsid w:val="00BE36A0"/>
    <w:rsid w:val="00BE648E"/>
    <w:rsid w:val="00BE727F"/>
    <w:rsid w:val="00BF031A"/>
    <w:rsid w:val="00BF16B6"/>
    <w:rsid w:val="00BF4F8F"/>
    <w:rsid w:val="00BF510B"/>
    <w:rsid w:val="00C01289"/>
    <w:rsid w:val="00C075E7"/>
    <w:rsid w:val="00C07FB4"/>
    <w:rsid w:val="00C1048E"/>
    <w:rsid w:val="00C17473"/>
    <w:rsid w:val="00C21960"/>
    <w:rsid w:val="00C2347C"/>
    <w:rsid w:val="00C24215"/>
    <w:rsid w:val="00C254BE"/>
    <w:rsid w:val="00C31C7B"/>
    <w:rsid w:val="00C40A0D"/>
    <w:rsid w:val="00C416F1"/>
    <w:rsid w:val="00C430A8"/>
    <w:rsid w:val="00C445A0"/>
    <w:rsid w:val="00C45646"/>
    <w:rsid w:val="00C46085"/>
    <w:rsid w:val="00C53793"/>
    <w:rsid w:val="00C557F5"/>
    <w:rsid w:val="00C56D8B"/>
    <w:rsid w:val="00C64B06"/>
    <w:rsid w:val="00C65136"/>
    <w:rsid w:val="00C77A71"/>
    <w:rsid w:val="00C8093C"/>
    <w:rsid w:val="00C90DFD"/>
    <w:rsid w:val="00C90EAD"/>
    <w:rsid w:val="00C91B63"/>
    <w:rsid w:val="00C9462B"/>
    <w:rsid w:val="00C96F8A"/>
    <w:rsid w:val="00CA00B9"/>
    <w:rsid w:val="00CA1EB6"/>
    <w:rsid w:val="00CA7AE4"/>
    <w:rsid w:val="00CB064F"/>
    <w:rsid w:val="00CB7BD9"/>
    <w:rsid w:val="00CC063A"/>
    <w:rsid w:val="00CC1FF2"/>
    <w:rsid w:val="00CC2F9A"/>
    <w:rsid w:val="00CC6C2B"/>
    <w:rsid w:val="00CE338E"/>
    <w:rsid w:val="00CE42D4"/>
    <w:rsid w:val="00CE4A36"/>
    <w:rsid w:val="00CF2A8D"/>
    <w:rsid w:val="00D00166"/>
    <w:rsid w:val="00D04297"/>
    <w:rsid w:val="00D05CD7"/>
    <w:rsid w:val="00D124D4"/>
    <w:rsid w:val="00D1565A"/>
    <w:rsid w:val="00D17DAD"/>
    <w:rsid w:val="00D20D50"/>
    <w:rsid w:val="00D22707"/>
    <w:rsid w:val="00D23084"/>
    <w:rsid w:val="00D24360"/>
    <w:rsid w:val="00D248F4"/>
    <w:rsid w:val="00D27CF6"/>
    <w:rsid w:val="00D3717A"/>
    <w:rsid w:val="00D40C74"/>
    <w:rsid w:val="00D4791E"/>
    <w:rsid w:val="00D603C6"/>
    <w:rsid w:val="00D61EC3"/>
    <w:rsid w:val="00D62848"/>
    <w:rsid w:val="00D63215"/>
    <w:rsid w:val="00D6579E"/>
    <w:rsid w:val="00D6648C"/>
    <w:rsid w:val="00D71D6A"/>
    <w:rsid w:val="00D73989"/>
    <w:rsid w:val="00D748D9"/>
    <w:rsid w:val="00D76639"/>
    <w:rsid w:val="00D76825"/>
    <w:rsid w:val="00D76A68"/>
    <w:rsid w:val="00D813CF"/>
    <w:rsid w:val="00D82A97"/>
    <w:rsid w:val="00D838F4"/>
    <w:rsid w:val="00D855CA"/>
    <w:rsid w:val="00D911E2"/>
    <w:rsid w:val="00D91FE3"/>
    <w:rsid w:val="00D9628B"/>
    <w:rsid w:val="00D964D3"/>
    <w:rsid w:val="00D97DB3"/>
    <w:rsid w:val="00DA1B8D"/>
    <w:rsid w:val="00DA5A48"/>
    <w:rsid w:val="00DB4F1D"/>
    <w:rsid w:val="00DC01E9"/>
    <w:rsid w:val="00DC2807"/>
    <w:rsid w:val="00DC3EDB"/>
    <w:rsid w:val="00DC6DC4"/>
    <w:rsid w:val="00DD0202"/>
    <w:rsid w:val="00DD1C53"/>
    <w:rsid w:val="00DD2870"/>
    <w:rsid w:val="00DE3893"/>
    <w:rsid w:val="00DE4084"/>
    <w:rsid w:val="00DE611F"/>
    <w:rsid w:val="00DE77B1"/>
    <w:rsid w:val="00DE7BF0"/>
    <w:rsid w:val="00DF30C0"/>
    <w:rsid w:val="00DF7812"/>
    <w:rsid w:val="00DF7AFE"/>
    <w:rsid w:val="00E013CF"/>
    <w:rsid w:val="00E0757B"/>
    <w:rsid w:val="00E077DE"/>
    <w:rsid w:val="00E10A96"/>
    <w:rsid w:val="00E1258D"/>
    <w:rsid w:val="00E13887"/>
    <w:rsid w:val="00E13C86"/>
    <w:rsid w:val="00E14582"/>
    <w:rsid w:val="00E17726"/>
    <w:rsid w:val="00E26046"/>
    <w:rsid w:val="00E26B87"/>
    <w:rsid w:val="00E30A7B"/>
    <w:rsid w:val="00E37761"/>
    <w:rsid w:val="00E431A9"/>
    <w:rsid w:val="00E45BB4"/>
    <w:rsid w:val="00E466D4"/>
    <w:rsid w:val="00E51522"/>
    <w:rsid w:val="00E523B0"/>
    <w:rsid w:val="00E623AE"/>
    <w:rsid w:val="00E623FE"/>
    <w:rsid w:val="00E6383A"/>
    <w:rsid w:val="00E65882"/>
    <w:rsid w:val="00E67F24"/>
    <w:rsid w:val="00E70FF7"/>
    <w:rsid w:val="00E730DF"/>
    <w:rsid w:val="00E73B70"/>
    <w:rsid w:val="00E770D9"/>
    <w:rsid w:val="00E816C9"/>
    <w:rsid w:val="00E859B0"/>
    <w:rsid w:val="00E93B8C"/>
    <w:rsid w:val="00E9454C"/>
    <w:rsid w:val="00EA6A83"/>
    <w:rsid w:val="00EA7A74"/>
    <w:rsid w:val="00EB0D0C"/>
    <w:rsid w:val="00EB0ED3"/>
    <w:rsid w:val="00EB13FB"/>
    <w:rsid w:val="00EB477A"/>
    <w:rsid w:val="00EC01F1"/>
    <w:rsid w:val="00EC3329"/>
    <w:rsid w:val="00EC47D0"/>
    <w:rsid w:val="00EC5949"/>
    <w:rsid w:val="00EC6485"/>
    <w:rsid w:val="00EE185F"/>
    <w:rsid w:val="00EE7824"/>
    <w:rsid w:val="00EF1155"/>
    <w:rsid w:val="00F039AC"/>
    <w:rsid w:val="00F04BF4"/>
    <w:rsid w:val="00F11FEC"/>
    <w:rsid w:val="00F17D51"/>
    <w:rsid w:val="00F2367E"/>
    <w:rsid w:val="00F315A1"/>
    <w:rsid w:val="00F31F21"/>
    <w:rsid w:val="00F506A4"/>
    <w:rsid w:val="00F52AAD"/>
    <w:rsid w:val="00F52B12"/>
    <w:rsid w:val="00F5530A"/>
    <w:rsid w:val="00F57CE3"/>
    <w:rsid w:val="00F60E92"/>
    <w:rsid w:val="00F61CDC"/>
    <w:rsid w:val="00F6297F"/>
    <w:rsid w:val="00F63855"/>
    <w:rsid w:val="00F6455F"/>
    <w:rsid w:val="00F649B4"/>
    <w:rsid w:val="00F663B5"/>
    <w:rsid w:val="00F757F3"/>
    <w:rsid w:val="00F84466"/>
    <w:rsid w:val="00F85FC7"/>
    <w:rsid w:val="00F873DA"/>
    <w:rsid w:val="00FA1755"/>
    <w:rsid w:val="00FA5B8D"/>
    <w:rsid w:val="00FB52C0"/>
    <w:rsid w:val="00FB6394"/>
    <w:rsid w:val="00FC3016"/>
    <w:rsid w:val="00FC403A"/>
    <w:rsid w:val="00FD048E"/>
    <w:rsid w:val="00FE0B7C"/>
    <w:rsid w:val="00FE5179"/>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8A449"/>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header" Target="header24.xml"/><Relationship Id="rId68" Type="http://schemas.openxmlformats.org/officeDocument/2006/relationships/footer" Target="footer27.xml"/><Relationship Id="rId84" Type="http://schemas.openxmlformats.org/officeDocument/2006/relationships/header" Target="header34.xml"/><Relationship Id="rId89" Type="http://schemas.openxmlformats.org/officeDocument/2006/relationships/footer" Target="footer37.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hyperlink" Target="mailto:ipsum@gmail.com" TargetMode="External"/><Relationship Id="rId74" Type="http://schemas.openxmlformats.org/officeDocument/2006/relationships/footer" Target="footer30.xml"/><Relationship Id="rId79" Type="http://schemas.openxmlformats.org/officeDocument/2006/relationships/footer" Target="footer32.xml"/><Relationship Id="rId5" Type="http://schemas.openxmlformats.org/officeDocument/2006/relationships/settings" Target="settings.xml"/><Relationship Id="rId90" Type="http://schemas.openxmlformats.org/officeDocument/2006/relationships/fontTable" Target="fontTable.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footer" Target="footer17.xml"/><Relationship Id="rId48" Type="http://schemas.openxmlformats.org/officeDocument/2006/relationships/header" Target="header20.xml"/><Relationship Id="rId56" Type="http://schemas.openxmlformats.org/officeDocument/2006/relationships/image" Target="media/image5.png"/><Relationship Id="rId64" Type="http://schemas.openxmlformats.org/officeDocument/2006/relationships/footer" Target="footer25.xml"/><Relationship Id="rId69" Type="http://schemas.openxmlformats.org/officeDocument/2006/relationships/header" Target="header27.xml"/><Relationship Id="rId77" Type="http://schemas.openxmlformats.org/officeDocument/2006/relationships/header" Target="header31.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header" Target="header29.xml"/><Relationship Id="rId80" Type="http://schemas.openxmlformats.org/officeDocument/2006/relationships/footer" Target="footer33.xml"/><Relationship Id="rId85" Type="http://schemas.openxmlformats.org/officeDocument/2006/relationships/header" Target="header35.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2.xml"/><Relationship Id="rId67" Type="http://schemas.openxmlformats.org/officeDocument/2006/relationships/footer" Target="footer26.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footer" Target="footer24.xml"/><Relationship Id="rId70" Type="http://schemas.openxmlformats.org/officeDocument/2006/relationships/footer" Target="footer28.xml"/><Relationship Id="rId75" Type="http://schemas.openxmlformats.org/officeDocument/2006/relationships/header" Target="header30.xml"/><Relationship Id="rId83" Type="http://schemas.openxmlformats.org/officeDocument/2006/relationships/hyperlink" Target="http://www.tu-chemnitz.de/verwaltung/studentenamt/zpa/formulare/%20Allgemein/allgemein/selbststaendigkeitserklaerung.pdf" TargetMode="External"/><Relationship Id="rId88" Type="http://schemas.openxmlformats.org/officeDocument/2006/relationships/header" Target="header36.xml"/><Relationship Id="rId9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hyperlink" Target="mailto:ipsum@gmail.com" TargetMode="External"/><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header" Target="header23.xml"/><Relationship Id="rId65" Type="http://schemas.openxmlformats.org/officeDocument/2006/relationships/header" Target="header25.xml"/><Relationship Id="rId73" Type="http://schemas.openxmlformats.org/officeDocument/2006/relationships/footer" Target="footer29.xml"/><Relationship Id="rId78" Type="http://schemas.openxmlformats.org/officeDocument/2006/relationships/header" Target="header32.xml"/><Relationship Id="rId81" Type="http://schemas.openxmlformats.org/officeDocument/2006/relationships/header" Target="header33.xml"/><Relationship Id="rId86" Type="http://schemas.openxmlformats.org/officeDocument/2006/relationships/footer" Target="footer35.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footer" Target="footer31.xml"/><Relationship Id="rId7" Type="http://schemas.openxmlformats.org/officeDocument/2006/relationships/footnotes" Target="footnotes.xml"/><Relationship Id="rId71" Type="http://schemas.openxmlformats.org/officeDocument/2006/relationships/header" Target="header28.xm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header" Target="header26.xml"/><Relationship Id="rId87" Type="http://schemas.openxmlformats.org/officeDocument/2006/relationships/footer" Target="footer36.xml"/><Relationship Id="rId61" Type="http://schemas.openxmlformats.org/officeDocument/2006/relationships/footer" Target="footer23.xml"/><Relationship Id="rId82" Type="http://schemas.openxmlformats.org/officeDocument/2006/relationships/footer" Target="footer34.xml"/><Relationship Id="rId19"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407A28"/>
    <w:rsid w:val="0041066E"/>
    <w:rsid w:val="005E66E7"/>
    <w:rsid w:val="007854C1"/>
    <w:rsid w:val="00786522"/>
    <w:rsid w:val="00793F63"/>
    <w:rsid w:val="00881B6B"/>
    <w:rsid w:val="00964914"/>
    <w:rsid w:val="00A857A3"/>
    <w:rsid w:val="00AA76E6"/>
    <w:rsid w:val="00AC60F6"/>
    <w:rsid w:val="00CF13D6"/>
    <w:rsid w:val="00F14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0B2E39-4D3A-402A-8F7D-B6FA0E06D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464</TotalTime>
  <Pages>93</Pages>
  <Words>21856</Words>
  <Characters>124583</Characters>
  <Application>Microsoft Office Word</Application>
  <DocSecurity>0</DocSecurity>
  <Lines>1038</Lines>
  <Paragraphs>292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146147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cp:keywords/>
  <dc:description/>
  <cp:lastModifiedBy>mpc</cp:lastModifiedBy>
  <cp:revision>177</cp:revision>
  <cp:lastPrinted>2012-08-23T10:23:00Z</cp:lastPrinted>
  <dcterms:created xsi:type="dcterms:W3CDTF">2019-01-23T09:52:00Z</dcterms:created>
  <dcterms:modified xsi:type="dcterms:W3CDTF">2019-01-30T16:05:00Z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