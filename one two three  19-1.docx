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D984F" w14:textId="77777777" w:rsidR="00206F37" w:rsidRPr="00327BEE" w:rsidRDefault="008A666D" w:rsidP="00CB7BD9">
      <w:pPr>
        <w:jc w:val="center"/>
        <w:rPr>
          <w:rFonts w:asciiTheme="majorHAnsi" w:hAnsiTheme="majorHAnsi" w:cstheme="majorHAnsi"/>
          <w:sz w:val="36"/>
          <w:szCs w:val="36"/>
        </w:rPr>
      </w:pPr>
      <w:r w:rsidRPr="00327BEE">
        <w:rPr>
          <w:rFonts w:asciiTheme="majorHAnsi" w:hAnsiTheme="majorHAnsi" w:cstheme="majorHAnsi"/>
          <w:noProof/>
          <w:sz w:val="36"/>
          <w:szCs w:val="36"/>
        </w:rPr>
        <w:drawing>
          <wp:anchor distT="0" distB="0" distL="114300" distR="114300" simplePos="0" relativeHeight="251672576" behindDoc="0" locked="0" layoutInCell="1" allowOverlap="1" wp14:anchorId="3540995F" wp14:editId="0A48B326">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68FA91103564D5892F657002426A28B"/>
          </w:placeholder>
          <w:dataBinding w:prefixMappings="xmlns:ns0='http://schemas.openxmlformats.org/officeDocument/2006/extended-properties' " w:xpath="/ns0:Properties[1]/ns0:Company[1]" w:storeItemID="{6668398D-A668-4E3E-A5EB-62B293D839F1}"/>
          <w:text/>
        </w:sdtPr>
        <w:sdtContent>
          <w:r w:rsidR="00FF7733" w:rsidRPr="00327BEE">
            <w:rPr>
              <w:rFonts w:asciiTheme="majorHAnsi" w:hAnsiTheme="majorHAnsi" w:cstheme="majorHAnsi"/>
              <w:sz w:val="36"/>
              <w:szCs w:val="36"/>
            </w:rPr>
            <w:t>Department of Computer Science</w:t>
          </w:r>
        </w:sdtContent>
      </w:sdt>
    </w:p>
    <w:p w14:paraId="0228F342" w14:textId="77777777" w:rsidR="00206F37" w:rsidRPr="00327BEE" w:rsidRDefault="00FF7733" w:rsidP="00CB7BD9">
      <w:pPr>
        <w:spacing w:after="1440" w:line="240" w:lineRule="auto"/>
        <w:jc w:val="center"/>
        <w:rPr>
          <w:sz w:val="24"/>
          <w:szCs w:val="24"/>
        </w:rPr>
      </w:pPr>
      <w:r w:rsidRPr="00327BEE">
        <w:rPr>
          <w:rFonts w:asciiTheme="majorHAnsi" w:hAnsiTheme="majorHAnsi" w:cstheme="majorHAnsi"/>
          <w:sz w:val="24"/>
          <w:szCs w:val="24"/>
        </w:rPr>
        <w:t>Distributed and Self-organizing Systems Group</w:t>
      </w:r>
    </w:p>
    <w:p w14:paraId="7808D54F" w14:textId="77777777" w:rsidR="00206F37" w:rsidRPr="00C16C6C" w:rsidRDefault="007A0445" w:rsidP="00CB7BD9">
      <w:pPr>
        <w:spacing w:after="720" w:line="240" w:lineRule="auto"/>
        <w:jc w:val="center"/>
        <w:rPr>
          <w:sz w:val="60"/>
          <w:szCs w:val="60"/>
          <w:lang w:val="de-DE"/>
        </w:rPr>
      </w:pPr>
      <w:sdt>
        <w:sdtPr>
          <w:rPr>
            <w:color w:val="000000"/>
            <w:sz w:val="60"/>
            <w:szCs w:val="60"/>
            <w:lang w:val="de-DE"/>
          </w:rPr>
          <w:alias w:val="Subject"/>
          <w:tag w:val=""/>
          <w:id w:val="1402950543"/>
          <w:placeholder>
            <w:docPart w:val="EE366BE747904494BC3E5C029C3494E9"/>
          </w:placeholder>
          <w:dataBinding w:prefixMappings="xmlns:ns0='http://purl.org/dc/elements/1.1/' xmlns:ns1='http://schemas.openxmlformats.org/package/2006/metadata/core-properties' " w:xpath="/ns1:coreProperties[1]/ns0:subject[1]" w:storeItemID="{6C3C8BC8-F283-45AE-878A-BAB7291924A1}"/>
          <w:text/>
        </w:sdtPr>
        <w:sdtContent>
          <w:r w:rsidR="00F506A4" w:rsidRPr="00C16C6C">
            <w:rPr>
              <w:color w:val="000000"/>
              <w:sz w:val="60"/>
              <w:szCs w:val="60"/>
              <w:lang w:val="de-DE"/>
            </w:rPr>
            <w:t>&lt;</w:t>
          </w:r>
          <w:r w:rsidR="00B02E50" w:rsidRPr="00C16C6C">
            <w:rPr>
              <w:color w:val="000000"/>
              <w:sz w:val="60"/>
              <w:szCs w:val="60"/>
              <w:lang w:val="de-DE"/>
            </w:rPr>
            <w:t xml:space="preserve">TODO: </w:t>
          </w:r>
          <w:r w:rsidR="00F506A4" w:rsidRPr="00C16C6C">
            <w:rPr>
              <w:color w:val="000000"/>
              <w:sz w:val="60"/>
              <w:szCs w:val="60"/>
              <w:lang w:val="de-DE"/>
            </w:rPr>
            <w:t>Art der Arbeit&gt;</w:t>
          </w:r>
        </w:sdtContent>
      </w:sdt>
    </w:p>
    <w:p w14:paraId="05EC2999" w14:textId="77777777" w:rsidR="00F039AC" w:rsidRPr="00C16C6C" w:rsidRDefault="007A0445" w:rsidP="00CB7BD9">
      <w:pPr>
        <w:spacing w:after="960"/>
        <w:jc w:val="center"/>
        <w:rPr>
          <w:rFonts w:asciiTheme="majorHAnsi" w:hAnsiTheme="majorHAnsi" w:cstheme="majorHAnsi"/>
          <w:sz w:val="36"/>
          <w:szCs w:val="36"/>
          <w:lang w:val="de-DE"/>
        </w:rPr>
      </w:pPr>
      <w:sdt>
        <w:sdtPr>
          <w:rPr>
            <w:rFonts w:asciiTheme="majorHAnsi" w:hAnsiTheme="majorHAnsi" w:cstheme="majorHAnsi"/>
            <w:color w:val="000000"/>
            <w:sz w:val="36"/>
            <w:szCs w:val="36"/>
            <w:lang w:val="de-DE"/>
          </w:rPr>
          <w:alias w:val="Title"/>
          <w:tag w:val=""/>
          <w:id w:val="1177693408"/>
          <w:placeholder>
            <w:docPart w:val="A9621A99155547A49DE41DB4F79D158A"/>
          </w:placeholder>
          <w:dataBinding w:prefixMappings="xmlns:ns0='http://purl.org/dc/elements/1.1/' xmlns:ns1='http://schemas.openxmlformats.org/package/2006/metadata/core-properties' " w:xpath="/ns1:coreProperties[1]/ns0:title[1]" w:storeItemID="{6C3C8BC8-F283-45AE-878A-BAB7291924A1}"/>
          <w:text/>
        </w:sdtPr>
        <w:sdtContent>
          <w:r w:rsidR="00F506A4" w:rsidRPr="00C16C6C">
            <w:rPr>
              <w:rFonts w:asciiTheme="majorHAnsi" w:hAnsiTheme="majorHAnsi" w:cstheme="majorHAnsi"/>
              <w:color w:val="000000"/>
              <w:sz w:val="36"/>
              <w:szCs w:val="36"/>
              <w:lang w:val="de-DE"/>
            </w:rPr>
            <w:t>&lt;</w:t>
          </w:r>
          <w:r w:rsidR="00B02E50" w:rsidRPr="00C16C6C">
            <w:rPr>
              <w:rFonts w:asciiTheme="majorHAnsi" w:hAnsiTheme="majorHAnsi" w:cstheme="majorHAnsi"/>
              <w:color w:val="000000"/>
              <w:sz w:val="36"/>
              <w:szCs w:val="36"/>
              <w:lang w:val="de-DE"/>
            </w:rPr>
            <w:t xml:space="preserve">TODO: </w:t>
          </w:r>
          <w:r w:rsidR="00F506A4" w:rsidRPr="00C16C6C">
            <w:rPr>
              <w:rFonts w:asciiTheme="majorHAnsi" w:hAnsiTheme="majorHAnsi" w:cstheme="majorHAnsi"/>
              <w:color w:val="000000"/>
              <w:sz w:val="36"/>
              <w:szCs w:val="36"/>
              <w:lang w:val="de-DE"/>
            </w:rPr>
            <w:t>Titel der Arbeit&gt;</w:t>
          </w:r>
        </w:sdtContent>
      </w:sdt>
    </w:p>
    <w:p w14:paraId="50047A5E" w14:textId="77777777" w:rsidR="00EA7A74" w:rsidRPr="00327BEE" w:rsidRDefault="007A0445" w:rsidP="00CB7BD9">
      <w:pPr>
        <w:spacing w:after="240"/>
        <w:jc w:val="center"/>
        <w:rPr>
          <w:sz w:val="36"/>
          <w:szCs w:val="36"/>
        </w:rPr>
      </w:pPr>
      <w:sdt>
        <w:sdtPr>
          <w:rPr>
            <w:color w:val="000000"/>
            <w:sz w:val="36"/>
            <w:szCs w:val="36"/>
          </w:rPr>
          <w:alias w:val="Comments"/>
          <w:tag w:val=""/>
          <w:id w:val="-815182129"/>
          <w:placeholder>
            <w:docPart w:val="2D10CC5BEC0040A2A804D1AA66F55FF4"/>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327BEE">
            <w:rPr>
              <w:color w:val="000000"/>
              <w:sz w:val="36"/>
              <w:szCs w:val="36"/>
            </w:rPr>
            <w:t>&lt;TODO: Vorname Autor&gt;</w:t>
          </w:r>
        </w:sdtContent>
      </w:sdt>
      <w:r w:rsidR="00B13C93" w:rsidRPr="00327BEE">
        <w:rPr>
          <w:sz w:val="36"/>
          <w:szCs w:val="36"/>
        </w:rPr>
        <w:t xml:space="preserve"> </w:t>
      </w:r>
      <w:sdt>
        <w:sdtPr>
          <w:rPr>
            <w:color w:val="000000"/>
            <w:sz w:val="36"/>
            <w:szCs w:val="36"/>
          </w:rPr>
          <w:alias w:val="Author"/>
          <w:tag w:val=""/>
          <w:id w:val="-1485853813"/>
          <w:placeholder>
            <w:docPart w:val="B559A345BA53441082336E8FC3B4C5E7"/>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color w:val="000000"/>
              <w:sz w:val="36"/>
              <w:szCs w:val="36"/>
            </w:rPr>
            <w:t>mpc</w:t>
          </w:r>
        </w:sdtContent>
      </w:sdt>
    </w:p>
    <w:p w14:paraId="56D7534B" w14:textId="273D6B7E" w:rsidR="004819C3" w:rsidRPr="00327BEE" w:rsidRDefault="009A2326" w:rsidP="00CB7BD9">
      <w:pPr>
        <w:spacing w:after="1320"/>
        <w:jc w:val="center"/>
        <w:rPr>
          <w:sz w:val="36"/>
          <w:szCs w:val="36"/>
        </w:rPr>
      </w:pPr>
      <w:r w:rsidRPr="00327BEE">
        <w:rPr>
          <w:sz w:val="36"/>
          <w:szCs w:val="36"/>
        </w:rPr>
        <w:t xml:space="preserve">Chemnitz, </w:t>
      </w:r>
      <w:r w:rsidR="00FB52C0" w:rsidRPr="00327BEE">
        <w:rPr>
          <w:sz w:val="36"/>
          <w:szCs w:val="36"/>
        </w:rPr>
        <w:fldChar w:fldCharType="begin"/>
      </w:r>
      <w:r w:rsidR="00FB52C0" w:rsidRPr="00327BEE">
        <w:rPr>
          <w:sz w:val="36"/>
          <w:szCs w:val="36"/>
        </w:rPr>
        <w:instrText xml:space="preserve"> TIME  \@ "d MMMM yyyy" </w:instrText>
      </w:r>
      <w:r w:rsidR="00FB52C0" w:rsidRPr="00327BEE">
        <w:rPr>
          <w:sz w:val="36"/>
          <w:szCs w:val="36"/>
        </w:rPr>
        <w:fldChar w:fldCharType="separate"/>
      </w:r>
      <w:r w:rsidR="009A1867">
        <w:rPr>
          <w:noProof/>
          <w:sz w:val="36"/>
          <w:szCs w:val="36"/>
        </w:rPr>
        <w:t>22 January 2019</w:t>
      </w:r>
      <w:r w:rsidR="00FB52C0" w:rsidRPr="00327BEE">
        <w:rPr>
          <w:sz w:val="36"/>
          <w:szCs w:val="36"/>
        </w:rPr>
        <w:fldChar w:fldCharType="end"/>
      </w:r>
    </w:p>
    <w:p w14:paraId="1DA35AB6" w14:textId="77777777" w:rsidR="008D2E69" w:rsidRPr="00327BEE" w:rsidRDefault="008D2E69" w:rsidP="00CB7BD9">
      <w:pPr>
        <w:tabs>
          <w:tab w:val="left" w:pos="1701"/>
          <w:tab w:val="left" w:pos="3686"/>
        </w:tabs>
        <w:spacing w:after="120"/>
        <w:contextualSpacing/>
        <w:jc w:val="left"/>
        <w:rPr>
          <w:sz w:val="36"/>
          <w:szCs w:val="36"/>
        </w:rPr>
      </w:pPr>
      <w:r w:rsidRPr="00327BEE">
        <w:rPr>
          <w:sz w:val="36"/>
          <w:szCs w:val="36"/>
        </w:rPr>
        <w:tab/>
      </w:r>
      <w:r w:rsidR="00FB52C0" w:rsidRPr="00327BEE">
        <w:rPr>
          <w:b/>
          <w:sz w:val="36"/>
          <w:szCs w:val="36"/>
        </w:rPr>
        <w:t>Examiner</w:t>
      </w:r>
      <w:r w:rsidRPr="00327BEE">
        <w:rPr>
          <w:b/>
          <w:sz w:val="36"/>
          <w:szCs w:val="36"/>
        </w:rPr>
        <w:t>:</w:t>
      </w:r>
      <w:r w:rsidRPr="00327BEE">
        <w:rPr>
          <w:sz w:val="36"/>
          <w:szCs w:val="36"/>
        </w:rPr>
        <w:tab/>
      </w:r>
      <w:sdt>
        <w:sdtPr>
          <w:rPr>
            <w:color w:val="000000"/>
            <w:sz w:val="36"/>
            <w:szCs w:val="36"/>
          </w:rPr>
          <w:alias w:val="Manager"/>
          <w:tag w:val=""/>
          <w:id w:val="849767985"/>
          <w:placeholder>
            <w:docPart w:val="C90FF385EFF341B5AB906AAD71D7D579"/>
          </w:placeholder>
          <w:dataBinding w:prefixMappings="xmlns:ns0='http://schemas.openxmlformats.org/officeDocument/2006/extended-properties' " w:xpath="/ns0:Properties[1]/ns0:Manager[1]" w:storeItemID="{6668398D-A668-4E3E-A5EB-62B293D839F1}"/>
          <w:text/>
        </w:sdtPr>
        <w:sdtContent>
          <w:r w:rsidR="00B02E50" w:rsidRPr="00327BEE">
            <w:rPr>
              <w:color w:val="000000"/>
              <w:sz w:val="36"/>
              <w:szCs w:val="36"/>
            </w:rPr>
            <w:t>&lt;TODO: Prüfer&gt;</w:t>
          </w:r>
        </w:sdtContent>
      </w:sdt>
    </w:p>
    <w:p w14:paraId="1EDBB244" w14:textId="77777777" w:rsidR="00757459" w:rsidRPr="00C16C6C" w:rsidRDefault="008D2E69" w:rsidP="00CB7BD9">
      <w:pPr>
        <w:tabs>
          <w:tab w:val="left" w:pos="1701"/>
          <w:tab w:val="left" w:pos="3686"/>
        </w:tabs>
        <w:jc w:val="left"/>
        <w:rPr>
          <w:color w:val="000000"/>
          <w:sz w:val="36"/>
          <w:szCs w:val="36"/>
          <w:lang w:val="de-DE"/>
        </w:rPr>
      </w:pPr>
      <w:r w:rsidRPr="00327BEE">
        <w:rPr>
          <w:sz w:val="36"/>
          <w:szCs w:val="36"/>
        </w:rPr>
        <w:tab/>
      </w:r>
      <w:r w:rsidR="00FB52C0" w:rsidRPr="00C16C6C">
        <w:rPr>
          <w:b/>
          <w:sz w:val="36"/>
          <w:szCs w:val="36"/>
          <w:lang w:val="de-DE"/>
        </w:rPr>
        <w:t>Supervisor</w:t>
      </w:r>
      <w:r w:rsidRPr="00C16C6C">
        <w:rPr>
          <w:b/>
          <w:sz w:val="36"/>
          <w:szCs w:val="36"/>
          <w:lang w:val="de-DE"/>
        </w:rPr>
        <w:t>:</w:t>
      </w:r>
      <w:r w:rsidR="00B02E50" w:rsidRPr="00C16C6C">
        <w:rPr>
          <w:sz w:val="36"/>
          <w:szCs w:val="36"/>
          <w:lang w:val="de-DE"/>
        </w:rPr>
        <w:tab/>
      </w:r>
      <w:sdt>
        <w:sdtPr>
          <w:rPr>
            <w:color w:val="000000"/>
            <w:sz w:val="36"/>
            <w:szCs w:val="36"/>
            <w:lang w:val="de-DE"/>
          </w:rPr>
          <w:alias w:val="Status"/>
          <w:tag w:val=""/>
          <w:id w:val="285628430"/>
          <w:placeholder>
            <w:docPart w:val="2B9D7C1A242D459781D44B66294AB7F7"/>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C16C6C">
            <w:rPr>
              <w:color w:val="000000"/>
              <w:sz w:val="36"/>
              <w:szCs w:val="36"/>
              <w:lang w:val="de-DE"/>
            </w:rPr>
            <w:t>&lt;TODO: Betreuer&gt;</w:t>
          </w:r>
        </w:sdtContent>
      </w:sdt>
      <w:r w:rsidR="00757459" w:rsidRPr="00C16C6C">
        <w:rPr>
          <w:color w:val="000000"/>
          <w:sz w:val="36"/>
          <w:szCs w:val="36"/>
          <w:lang w:val="de-DE"/>
        </w:rPr>
        <w:br w:type="page"/>
      </w:r>
    </w:p>
    <w:p w14:paraId="6D528C61" w14:textId="77777777" w:rsidR="004D31E6" w:rsidRPr="00C16C6C" w:rsidRDefault="004D31E6" w:rsidP="00CB7BD9">
      <w:pPr>
        <w:spacing w:after="0" w:line="240" w:lineRule="auto"/>
        <w:jc w:val="left"/>
        <w:rPr>
          <w:lang w:val="de-DE"/>
        </w:rPr>
      </w:pPr>
    </w:p>
    <w:p w14:paraId="12E04F7D" w14:textId="77777777" w:rsidR="00757459" w:rsidRPr="00C16C6C" w:rsidRDefault="007A0445" w:rsidP="00CB7BD9">
      <w:pPr>
        <w:spacing w:before="10500" w:after="0" w:line="240" w:lineRule="auto"/>
        <w:ind w:right="565"/>
        <w:jc w:val="left"/>
        <w:rPr>
          <w:b/>
          <w:lang w:val="de-DE"/>
        </w:rPr>
      </w:pPr>
      <w:sdt>
        <w:sdtPr>
          <w:rPr>
            <w:b/>
            <w:lang w:val="de-DE"/>
          </w:rPr>
          <w:alias w:val="Author"/>
          <w:tag w:val=""/>
          <w:id w:val="866259796"/>
          <w:placeholder>
            <w:docPart w:val="7FF3EB8176E14D449FD13557B1C9100E"/>
          </w:placeholder>
          <w:dataBinding w:prefixMappings="xmlns:ns0='http://purl.org/dc/elements/1.1/' xmlns:ns1='http://schemas.openxmlformats.org/package/2006/metadata/core-properties' " w:xpath="/ns1:coreProperties[1]/ns0:creator[1]" w:storeItemID="{6C3C8BC8-F283-45AE-878A-BAB7291924A1}"/>
          <w:text/>
        </w:sdtPr>
        <w:sdtContent>
          <w:r w:rsidR="00A3705E" w:rsidRPr="00C16C6C">
            <w:rPr>
              <w:b/>
              <w:lang w:val="de-DE"/>
            </w:rPr>
            <w:t>mpc</w:t>
          </w:r>
        </w:sdtContent>
      </w:sdt>
      <w:r w:rsidR="00757459" w:rsidRPr="00C16C6C">
        <w:rPr>
          <w:b/>
          <w:lang w:val="de-DE"/>
        </w:rPr>
        <w:t xml:space="preserve">, </w:t>
      </w:r>
      <w:sdt>
        <w:sdtPr>
          <w:rPr>
            <w:b/>
            <w:lang w:val="de-DE"/>
          </w:rPr>
          <w:alias w:val="Comments"/>
          <w:tag w:val=""/>
          <w:id w:val="1994060016"/>
          <w:placeholder>
            <w:docPart w:val="0110E8AD04E74BE7A0D8F338B309DDD0"/>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C16C6C">
            <w:rPr>
              <w:b/>
              <w:lang w:val="de-DE"/>
            </w:rPr>
            <w:t>&lt;TODO: Vorname Autor&gt;</w:t>
          </w:r>
        </w:sdtContent>
      </w:sdt>
    </w:p>
    <w:p w14:paraId="425637C4" w14:textId="77777777" w:rsidR="007379F4" w:rsidRPr="00C16C6C" w:rsidRDefault="007A0445" w:rsidP="00CB7BD9">
      <w:pPr>
        <w:spacing w:after="0" w:line="240" w:lineRule="auto"/>
        <w:ind w:right="565"/>
        <w:jc w:val="left"/>
        <w:rPr>
          <w:lang w:val="de-DE"/>
        </w:rPr>
      </w:pPr>
      <w:sdt>
        <w:sdtPr>
          <w:rPr>
            <w:lang w:val="de-DE"/>
          </w:rPr>
          <w:alias w:val="Title"/>
          <w:tag w:val=""/>
          <w:id w:val="-1816320026"/>
          <w:placeholder>
            <w:docPart w:val="800BBC501AEC4CD8875760E4CD164DE2"/>
          </w:placeholder>
          <w:dataBinding w:prefixMappings="xmlns:ns0='http://purl.org/dc/elements/1.1/' xmlns:ns1='http://schemas.openxmlformats.org/package/2006/metadata/core-properties' " w:xpath="/ns1:coreProperties[1]/ns0:title[1]" w:storeItemID="{6C3C8BC8-F283-45AE-878A-BAB7291924A1}"/>
          <w:text/>
        </w:sdtPr>
        <w:sdtContent>
          <w:r w:rsidR="00757459" w:rsidRPr="00C16C6C">
            <w:rPr>
              <w:lang w:val="de-DE"/>
            </w:rPr>
            <w:t>&lt;TODO: Titel der Arbeit&gt;</w:t>
          </w:r>
        </w:sdtContent>
      </w:sdt>
    </w:p>
    <w:p w14:paraId="00A62D61" w14:textId="77777777" w:rsidR="00757459" w:rsidRPr="00327BEE" w:rsidRDefault="007A0445" w:rsidP="00CB7BD9">
      <w:pPr>
        <w:spacing w:after="0" w:line="240" w:lineRule="auto"/>
        <w:ind w:right="565"/>
        <w:jc w:val="left"/>
      </w:pPr>
      <w:sdt>
        <w:sdtPr>
          <w:alias w:val="Subject"/>
          <w:tag w:val=""/>
          <w:id w:val="-1219281212"/>
          <w:placeholder>
            <w:docPart w:val="F1C6FC2DCAE24F5DB2E7C4D4FE80758C"/>
          </w:placeholder>
          <w:dataBinding w:prefixMappings="xmlns:ns0='http://purl.org/dc/elements/1.1/' xmlns:ns1='http://schemas.openxmlformats.org/package/2006/metadata/core-properties' " w:xpath="/ns1:coreProperties[1]/ns0:subject[1]" w:storeItemID="{6C3C8BC8-F283-45AE-878A-BAB7291924A1}"/>
          <w:text/>
        </w:sdtPr>
        <w:sdtContent>
          <w:r w:rsidR="00757459" w:rsidRPr="00327BEE">
            <w:t>&lt;TODO: Art der Arbeit&gt;</w:t>
          </w:r>
        </w:sdtContent>
      </w:sdt>
      <w:r w:rsidR="00757459" w:rsidRPr="00327BEE">
        <w:t xml:space="preserve">, </w:t>
      </w:r>
      <w:sdt>
        <w:sdtPr>
          <w:alias w:val="Company"/>
          <w:tag w:val=""/>
          <w:id w:val="1905338704"/>
          <w:placeholder>
            <w:docPart w:val="733BAEB7228C4536B3E30AF42E69A156"/>
          </w:placeholder>
          <w:dataBinding w:prefixMappings="xmlns:ns0='http://schemas.openxmlformats.org/officeDocument/2006/extended-properties' " w:xpath="/ns0:Properties[1]/ns0:Company[1]" w:storeItemID="{6668398D-A668-4E3E-A5EB-62B293D839F1}"/>
          <w:text/>
        </w:sdtPr>
        <w:sdtContent>
          <w:r w:rsidR="00FF7733" w:rsidRPr="00327BEE">
            <w:t>Department of Computer Science</w:t>
          </w:r>
        </w:sdtContent>
      </w:sdt>
    </w:p>
    <w:p w14:paraId="0227872F" w14:textId="301BBE80" w:rsidR="00AB4067" w:rsidRPr="00327BEE" w:rsidRDefault="00757459" w:rsidP="00CB7BD9">
      <w:pPr>
        <w:pStyle w:val="NormalText"/>
        <w:ind w:right="565"/>
        <w:rPr>
          <w:lang w:val="en-US"/>
        </w:rPr>
      </w:pPr>
      <w:r w:rsidRPr="00327BEE">
        <w:rPr>
          <w:lang w:val="en-US"/>
        </w:rPr>
        <w:t>Chemnitz</w:t>
      </w:r>
      <w:r w:rsidR="00254B16" w:rsidRPr="00327BEE">
        <w:rPr>
          <w:lang w:val="en-US"/>
        </w:rPr>
        <w:t xml:space="preserve"> University of Technology</w:t>
      </w:r>
      <w:r w:rsidRPr="00327BEE">
        <w:rPr>
          <w:lang w:val="en-US"/>
        </w:rPr>
        <w:t xml:space="preserve">, </w:t>
      </w:r>
      <w:r w:rsidR="00254B16" w:rsidRPr="00327BEE">
        <w:rPr>
          <w:lang w:val="en-US"/>
        </w:rPr>
        <w:fldChar w:fldCharType="begin"/>
      </w:r>
      <w:r w:rsidR="00254B16" w:rsidRPr="00327BEE">
        <w:rPr>
          <w:lang w:val="en-US"/>
        </w:rPr>
        <w:instrText xml:space="preserve"> TIME  \@ "d MMMM yyyy" </w:instrText>
      </w:r>
      <w:r w:rsidR="00254B16" w:rsidRPr="00327BEE">
        <w:rPr>
          <w:lang w:val="en-US"/>
        </w:rPr>
        <w:fldChar w:fldCharType="separate"/>
      </w:r>
      <w:r w:rsidR="009A1867">
        <w:rPr>
          <w:noProof/>
          <w:lang w:val="en-US"/>
        </w:rPr>
        <w:t>22 January 2019</w:t>
      </w:r>
      <w:r w:rsidR="00254B16" w:rsidRPr="00327BEE">
        <w:rPr>
          <w:lang w:val="en-US"/>
        </w:rPr>
        <w:fldChar w:fldCharType="end"/>
      </w:r>
    </w:p>
    <w:p w14:paraId="4179B83E" w14:textId="77777777" w:rsidR="0074468A" w:rsidRPr="00327BEE" w:rsidRDefault="0074468A" w:rsidP="00CB7BD9">
      <w:pPr>
        <w:jc w:val="left"/>
        <w:sectPr w:rsidR="0074468A" w:rsidRPr="00327BEE"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759E0144" w14:textId="17626E9F" w:rsidR="0074468A" w:rsidRPr="00327BEE" w:rsidRDefault="006C47DB" w:rsidP="006C47DB">
      <w:pPr>
        <w:pStyle w:val="VSRorganizionalHeading"/>
        <w:spacing w:before="2880"/>
      </w:pPr>
      <w:r>
        <w:lastRenderedPageBreak/>
        <w:t>Abstract</w:t>
      </w:r>
    </w:p>
    <w:p w14:paraId="49A37E05" w14:textId="77777777" w:rsidR="008E59C8" w:rsidRPr="00327BEE" w:rsidRDefault="008E59C8" w:rsidP="008E59C8">
      <w:pPr>
        <w:jc w:val="left"/>
        <w:rPr>
          <w:szCs w:val="16"/>
        </w:rPr>
      </w:pPr>
      <w:r w:rsidRPr="00327BEE">
        <w:rPr>
          <w:szCs w:val="16"/>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14:paraId="20266A73" w14:textId="77777777" w:rsidR="008E59C8" w:rsidRPr="00327BEE" w:rsidRDefault="008E59C8" w:rsidP="008E59C8">
      <w:pPr>
        <w:jc w:val="left"/>
        <w:rPr>
          <w:szCs w:val="16"/>
        </w:rPr>
      </w:pPr>
      <w:r w:rsidRPr="00327BEE">
        <w:t xml:space="preserve"> </w:t>
      </w:r>
      <w:r w:rsidRPr="00327BEE">
        <w:rPr>
          <w:szCs w:val="16"/>
        </w:rPr>
        <w:t>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14:paraId="7CCE6F14" w14:textId="77777777" w:rsidR="008E59C8" w:rsidRPr="00327BEE" w:rsidRDefault="008E59C8" w:rsidP="008E59C8">
      <w:pPr>
        <w:jc w:val="left"/>
        <w:rPr>
          <w:szCs w:val="16"/>
        </w:rPr>
        <w:sectPr w:rsidR="008E59C8" w:rsidRPr="00327BEE" w:rsidSect="007E426D">
          <w:headerReference w:type="even" r:id="rId15"/>
          <w:headerReference w:type="default" r:id="rId16"/>
          <w:footerReference w:type="even" r:id="rId17"/>
          <w:footerReference w:type="default" r:id="rId18"/>
          <w:headerReference w:type="first" r:id="rId19"/>
          <w:footerReference w:type="first" r:id="rId20"/>
          <w:type w:val="oddPage"/>
          <w:pgSz w:w="11906" w:h="16838" w:code="9"/>
          <w:pgMar w:top="2240" w:right="1418" w:bottom="2552" w:left="1985" w:header="1418" w:footer="1366" w:gutter="0"/>
          <w:pgNumType w:fmt="lowerRoman"/>
          <w:cols w:space="708"/>
          <w:titlePg/>
          <w:docGrid w:linePitch="360"/>
        </w:sectPr>
      </w:pPr>
      <w:r w:rsidRPr="00327BEE">
        <w:rPr>
          <w:szCs w:val="16"/>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evaluation with exemplary use cases.</w:t>
      </w:r>
    </w:p>
    <w:sdt>
      <w:sdtPr>
        <w:rPr>
          <w:rFonts w:eastAsiaTheme="minorHAnsi" w:cstheme="minorBidi"/>
          <w:bCs w:val="0"/>
          <w:sz w:val="22"/>
          <w:szCs w:val="22"/>
        </w:rPr>
        <w:id w:val="586506446"/>
        <w:docPartObj>
          <w:docPartGallery w:val="Table of Contents"/>
          <w:docPartUnique/>
        </w:docPartObj>
      </w:sdtPr>
      <w:sdtContent>
        <w:p w14:paraId="1688400A" w14:textId="77777777" w:rsidR="00BC2E85" w:rsidRPr="00327BEE" w:rsidRDefault="00473ECF" w:rsidP="00CC063A">
          <w:pPr>
            <w:pStyle w:val="TOCHeading"/>
          </w:pPr>
          <w:r w:rsidRPr="00327BEE">
            <w:t>Table of Contents</w:t>
          </w:r>
        </w:p>
        <w:p w14:paraId="388A99BD" w14:textId="298DC415" w:rsidR="009B55B3" w:rsidRDefault="00DF30C0">
          <w:pPr>
            <w:pStyle w:val="TOC1"/>
            <w:rPr>
              <w:rFonts w:asciiTheme="minorHAnsi" w:eastAsiaTheme="minorEastAsia" w:hAnsiTheme="minorHAnsi"/>
              <w:b w:val="0"/>
              <w:noProof/>
            </w:rPr>
          </w:pPr>
          <w:r w:rsidRPr="00327BEE">
            <w:rPr>
              <w:b w:val="0"/>
            </w:rPr>
            <w:fldChar w:fldCharType="begin"/>
          </w:r>
          <w:r w:rsidRPr="00327BEE">
            <w:rPr>
              <w:b w:val="0"/>
            </w:rPr>
            <w:instrText xml:space="preserve"> TOC \o "1-5" \h \z \u </w:instrText>
          </w:r>
          <w:r w:rsidRPr="00327BEE">
            <w:rPr>
              <w:b w:val="0"/>
            </w:rPr>
            <w:fldChar w:fldCharType="separate"/>
          </w:r>
          <w:hyperlink w:anchor="_Toc535174833" w:history="1">
            <w:r w:rsidR="009B55B3" w:rsidRPr="009E3C78">
              <w:rPr>
                <w:rStyle w:val="Hyperlink"/>
                <w:noProof/>
              </w:rPr>
              <w:t>List of Figures</w:t>
            </w:r>
            <w:r w:rsidR="009B55B3">
              <w:rPr>
                <w:noProof/>
                <w:webHidden/>
              </w:rPr>
              <w:tab/>
            </w:r>
            <w:r w:rsidR="009B55B3">
              <w:rPr>
                <w:noProof/>
                <w:webHidden/>
              </w:rPr>
              <w:fldChar w:fldCharType="begin"/>
            </w:r>
            <w:r w:rsidR="009B55B3">
              <w:rPr>
                <w:noProof/>
                <w:webHidden/>
              </w:rPr>
              <w:instrText xml:space="preserve"> PAGEREF _Toc535174833 \h </w:instrText>
            </w:r>
            <w:r w:rsidR="009B55B3">
              <w:rPr>
                <w:noProof/>
                <w:webHidden/>
              </w:rPr>
            </w:r>
            <w:r w:rsidR="009B55B3">
              <w:rPr>
                <w:noProof/>
                <w:webHidden/>
              </w:rPr>
              <w:fldChar w:fldCharType="separate"/>
            </w:r>
            <w:r w:rsidR="009B55B3">
              <w:rPr>
                <w:noProof/>
                <w:webHidden/>
              </w:rPr>
              <w:t>vii</w:t>
            </w:r>
            <w:r w:rsidR="009B55B3">
              <w:rPr>
                <w:noProof/>
                <w:webHidden/>
              </w:rPr>
              <w:fldChar w:fldCharType="end"/>
            </w:r>
          </w:hyperlink>
        </w:p>
        <w:p w14:paraId="3838BDFA" w14:textId="0E110504" w:rsidR="009B55B3" w:rsidRDefault="007A0445">
          <w:pPr>
            <w:pStyle w:val="TOC1"/>
            <w:rPr>
              <w:rFonts w:asciiTheme="minorHAnsi" w:eastAsiaTheme="minorEastAsia" w:hAnsiTheme="minorHAnsi"/>
              <w:b w:val="0"/>
              <w:noProof/>
            </w:rPr>
          </w:pPr>
          <w:hyperlink w:anchor="_Toc535174834" w:history="1">
            <w:r w:rsidR="009B55B3" w:rsidRPr="009E3C78">
              <w:rPr>
                <w:rStyle w:val="Hyperlink"/>
                <w:noProof/>
              </w:rPr>
              <w:t>List of Tables</w:t>
            </w:r>
            <w:r w:rsidR="009B55B3">
              <w:rPr>
                <w:noProof/>
                <w:webHidden/>
              </w:rPr>
              <w:tab/>
            </w:r>
            <w:r w:rsidR="009B55B3">
              <w:rPr>
                <w:noProof/>
                <w:webHidden/>
              </w:rPr>
              <w:fldChar w:fldCharType="begin"/>
            </w:r>
            <w:r w:rsidR="009B55B3">
              <w:rPr>
                <w:noProof/>
                <w:webHidden/>
              </w:rPr>
              <w:instrText xml:space="preserve"> PAGEREF _Toc535174834 \h </w:instrText>
            </w:r>
            <w:r w:rsidR="009B55B3">
              <w:rPr>
                <w:noProof/>
                <w:webHidden/>
              </w:rPr>
            </w:r>
            <w:r w:rsidR="009B55B3">
              <w:rPr>
                <w:noProof/>
                <w:webHidden/>
              </w:rPr>
              <w:fldChar w:fldCharType="separate"/>
            </w:r>
            <w:r w:rsidR="009B55B3">
              <w:rPr>
                <w:noProof/>
                <w:webHidden/>
              </w:rPr>
              <w:t>ix</w:t>
            </w:r>
            <w:r w:rsidR="009B55B3">
              <w:rPr>
                <w:noProof/>
                <w:webHidden/>
              </w:rPr>
              <w:fldChar w:fldCharType="end"/>
            </w:r>
          </w:hyperlink>
        </w:p>
        <w:p w14:paraId="73DD033F" w14:textId="7F65B0DB" w:rsidR="009B55B3" w:rsidRDefault="007A0445">
          <w:pPr>
            <w:pStyle w:val="TOC1"/>
            <w:rPr>
              <w:rFonts w:asciiTheme="minorHAnsi" w:eastAsiaTheme="minorEastAsia" w:hAnsiTheme="minorHAnsi"/>
              <w:b w:val="0"/>
              <w:noProof/>
            </w:rPr>
          </w:pPr>
          <w:hyperlink w:anchor="_Toc535174835" w:history="1">
            <w:r w:rsidR="009B55B3" w:rsidRPr="009E3C78">
              <w:rPr>
                <w:rStyle w:val="Hyperlink"/>
                <w:noProof/>
              </w:rPr>
              <w:t>List of Listings</w:t>
            </w:r>
            <w:r w:rsidR="009B55B3">
              <w:rPr>
                <w:noProof/>
                <w:webHidden/>
              </w:rPr>
              <w:tab/>
            </w:r>
            <w:r w:rsidR="009B55B3">
              <w:rPr>
                <w:noProof/>
                <w:webHidden/>
              </w:rPr>
              <w:fldChar w:fldCharType="begin"/>
            </w:r>
            <w:r w:rsidR="009B55B3">
              <w:rPr>
                <w:noProof/>
                <w:webHidden/>
              </w:rPr>
              <w:instrText xml:space="preserve"> PAGEREF _Toc535174835 \h </w:instrText>
            </w:r>
            <w:r w:rsidR="009B55B3">
              <w:rPr>
                <w:noProof/>
                <w:webHidden/>
              </w:rPr>
            </w:r>
            <w:r w:rsidR="009B55B3">
              <w:rPr>
                <w:noProof/>
                <w:webHidden/>
              </w:rPr>
              <w:fldChar w:fldCharType="separate"/>
            </w:r>
            <w:r w:rsidR="009B55B3">
              <w:rPr>
                <w:noProof/>
                <w:webHidden/>
              </w:rPr>
              <w:t>xi</w:t>
            </w:r>
            <w:r w:rsidR="009B55B3">
              <w:rPr>
                <w:noProof/>
                <w:webHidden/>
              </w:rPr>
              <w:fldChar w:fldCharType="end"/>
            </w:r>
          </w:hyperlink>
        </w:p>
        <w:p w14:paraId="00D28984" w14:textId="7E387797" w:rsidR="009B55B3" w:rsidRDefault="007A0445">
          <w:pPr>
            <w:pStyle w:val="TOC1"/>
            <w:rPr>
              <w:rFonts w:asciiTheme="minorHAnsi" w:eastAsiaTheme="minorEastAsia" w:hAnsiTheme="minorHAnsi"/>
              <w:b w:val="0"/>
              <w:noProof/>
            </w:rPr>
          </w:pPr>
          <w:hyperlink w:anchor="_Toc535174836" w:history="1">
            <w:r w:rsidR="009B55B3" w:rsidRPr="009E3C78">
              <w:rPr>
                <w:rStyle w:val="Hyperlink"/>
                <w:noProof/>
              </w:rPr>
              <w:t>List of Abbreviations</w:t>
            </w:r>
            <w:r w:rsidR="009B55B3">
              <w:rPr>
                <w:noProof/>
                <w:webHidden/>
              </w:rPr>
              <w:tab/>
            </w:r>
            <w:r w:rsidR="009B55B3">
              <w:rPr>
                <w:noProof/>
                <w:webHidden/>
              </w:rPr>
              <w:fldChar w:fldCharType="begin"/>
            </w:r>
            <w:r w:rsidR="009B55B3">
              <w:rPr>
                <w:noProof/>
                <w:webHidden/>
              </w:rPr>
              <w:instrText xml:space="preserve"> PAGEREF _Toc535174836 \h </w:instrText>
            </w:r>
            <w:r w:rsidR="009B55B3">
              <w:rPr>
                <w:noProof/>
                <w:webHidden/>
              </w:rPr>
            </w:r>
            <w:r w:rsidR="009B55B3">
              <w:rPr>
                <w:noProof/>
                <w:webHidden/>
              </w:rPr>
              <w:fldChar w:fldCharType="separate"/>
            </w:r>
            <w:r w:rsidR="009B55B3">
              <w:rPr>
                <w:noProof/>
                <w:webHidden/>
              </w:rPr>
              <w:t>xiii</w:t>
            </w:r>
            <w:r w:rsidR="009B55B3">
              <w:rPr>
                <w:noProof/>
                <w:webHidden/>
              </w:rPr>
              <w:fldChar w:fldCharType="end"/>
            </w:r>
          </w:hyperlink>
        </w:p>
        <w:p w14:paraId="27F249B9" w14:textId="19772816" w:rsidR="009B55B3" w:rsidRDefault="007A0445">
          <w:pPr>
            <w:pStyle w:val="TOC1"/>
            <w:rPr>
              <w:rFonts w:asciiTheme="minorHAnsi" w:eastAsiaTheme="minorEastAsia" w:hAnsiTheme="minorHAnsi"/>
              <w:b w:val="0"/>
              <w:noProof/>
            </w:rPr>
          </w:pPr>
          <w:hyperlink w:anchor="_Toc535174837" w:history="1">
            <w:r w:rsidR="009B55B3" w:rsidRPr="009E3C78">
              <w:rPr>
                <w:rStyle w:val="Hyperlink"/>
                <w:noProof/>
              </w:rPr>
              <w:t>1</w:t>
            </w:r>
            <w:r w:rsidR="009B55B3">
              <w:rPr>
                <w:rFonts w:asciiTheme="minorHAnsi" w:eastAsiaTheme="minorEastAsia" w:hAnsiTheme="minorHAnsi"/>
                <w:b w:val="0"/>
                <w:noProof/>
              </w:rPr>
              <w:tab/>
            </w:r>
            <w:r w:rsidR="009B55B3" w:rsidRPr="009E3C78">
              <w:rPr>
                <w:rStyle w:val="Hyperlink"/>
                <w:noProof/>
              </w:rPr>
              <w:t>Introduction</w:t>
            </w:r>
            <w:r w:rsidR="009B55B3">
              <w:rPr>
                <w:noProof/>
                <w:webHidden/>
              </w:rPr>
              <w:tab/>
            </w:r>
            <w:r w:rsidR="009B55B3">
              <w:rPr>
                <w:noProof/>
                <w:webHidden/>
              </w:rPr>
              <w:fldChar w:fldCharType="begin"/>
            </w:r>
            <w:r w:rsidR="009B55B3">
              <w:rPr>
                <w:noProof/>
                <w:webHidden/>
              </w:rPr>
              <w:instrText xml:space="preserve"> PAGEREF _Toc535174837 \h </w:instrText>
            </w:r>
            <w:r w:rsidR="009B55B3">
              <w:rPr>
                <w:noProof/>
                <w:webHidden/>
              </w:rPr>
            </w:r>
            <w:r w:rsidR="009B55B3">
              <w:rPr>
                <w:noProof/>
                <w:webHidden/>
              </w:rPr>
              <w:fldChar w:fldCharType="separate"/>
            </w:r>
            <w:r w:rsidR="009B55B3">
              <w:rPr>
                <w:noProof/>
                <w:webHidden/>
              </w:rPr>
              <w:t>1</w:t>
            </w:r>
            <w:r w:rsidR="009B55B3">
              <w:rPr>
                <w:noProof/>
                <w:webHidden/>
              </w:rPr>
              <w:fldChar w:fldCharType="end"/>
            </w:r>
          </w:hyperlink>
        </w:p>
        <w:p w14:paraId="1502FD9A" w14:textId="601D3F9F" w:rsidR="009B55B3" w:rsidRDefault="007A0445">
          <w:pPr>
            <w:pStyle w:val="TOC2"/>
            <w:rPr>
              <w:rFonts w:eastAsiaTheme="minorEastAsia"/>
              <w:noProof/>
            </w:rPr>
          </w:pPr>
          <w:hyperlink w:anchor="_Toc535174838" w:history="1">
            <w:r w:rsidR="009B55B3" w:rsidRPr="009E3C78">
              <w:rPr>
                <w:rStyle w:val="Hyperlink"/>
                <w:noProof/>
              </w:rPr>
              <w:t>1.1</w:t>
            </w:r>
            <w:r w:rsidR="009B55B3">
              <w:rPr>
                <w:rFonts w:eastAsiaTheme="minorEastAsia"/>
                <w:noProof/>
              </w:rPr>
              <w:tab/>
            </w:r>
            <w:r w:rsidR="009B55B3" w:rsidRPr="009E3C78">
              <w:rPr>
                <w:rStyle w:val="Hyperlink"/>
                <w:noProof/>
              </w:rPr>
              <w:t>Current situation</w:t>
            </w:r>
            <w:r w:rsidR="009B55B3">
              <w:rPr>
                <w:noProof/>
                <w:webHidden/>
              </w:rPr>
              <w:tab/>
            </w:r>
            <w:r w:rsidR="009B55B3">
              <w:rPr>
                <w:noProof/>
                <w:webHidden/>
              </w:rPr>
              <w:fldChar w:fldCharType="begin"/>
            </w:r>
            <w:r w:rsidR="009B55B3">
              <w:rPr>
                <w:noProof/>
                <w:webHidden/>
              </w:rPr>
              <w:instrText xml:space="preserve"> PAGEREF _Toc535174838 \h </w:instrText>
            </w:r>
            <w:r w:rsidR="009B55B3">
              <w:rPr>
                <w:noProof/>
                <w:webHidden/>
              </w:rPr>
            </w:r>
            <w:r w:rsidR="009B55B3">
              <w:rPr>
                <w:noProof/>
                <w:webHidden/>
              </w:rPr>
              <w:fldChar w:fldCharType="separate"/>
            </w:r>
            <w:r w:rsidR="009B55B3">
              <w:rPr>
                <w:noProof/>
                <w:webHidden/>
              </w:rPr>
              <w:t>2</w:t>
            </w:r>
            <w:r w:rsidR="009B55B3">
              <w:rPr>
                <w:noProof/>
                <w:webHidden/>
              </w:rPr>
              <w:fldChar w:fldCharType="end"/>
            </w:r>
          </w:hyperlink>
        </w:p>
        <w:p w14:paraId="2EC7AF30" w14:textId="585C0623" w:rsidR="009B55B3" w:rsidRDefault="007A0445">
          <w:pPr>
            <w:pStyle w:val="TOC2"/>
            <w:rPr>
              <w:rFonts w:eastAsiaTheme="minorEastAsia"/>
              <w:noProof/>
            </w:rPr>
          </w:pPr>
          <w:hyperlink w:anchor="_Toc535174839" w:history="1">
            <w:r w:rsidR="009B55B3" w:rsidRPr="009E3C78">
              <w:rPr>
                <w:rStyle w:val="Hyperlink"/>
                <w:noProof/>
              </w:rPr>
              <w:t>1.2</w:t>
            </w:r>
            <w:r w:rsidR="009B55B3">
              <w:rPr>
                <w:rFonts w:eastAsiaTheme="minorEastAsia"/>
                <w:noProof/>
              </w:rPr>
              <w:tab/>
            </w:r>
            <w:r w:rsidR="009B55B3" w:rsidRPr="009E3C78">
              <w:rPr>
                <w:rStyle w:val="Hyperlink"/>
                <w:noProof/>
              </w:rPr>
              <w:t>Motivation</w:t>
            </w:r>
            <w:r w:rsidR="009B55B3">
              <w:rPr>
                <w:noProof/>
                <w:webHidden/>
              </w:rPr>
              <w:tab/>
            </w:r>
            <w:r w:rsidR="009B55B3">
              <w:rPr>
                <w:noProof/>
                <w:webHidden/>
              </w:rPr>
              <w:fldChar w:fldCharType="begin"/>
            </w:r>
            <w:r w:rsidR="009B55B3">
              <w:rPr>
                <w:noProof/>
                <w:webHidden/>
              </w:rPr>
              <w:instrText xml:space="preserve"> PAGEREF _Toc535174839 \h </w:instrText>
            </w:r>
            <w:r w:rsidR="009B55B3">
              <w:rPr>
                <w:noProof/>
                <w:webHidden/>
              </w:rPr>
            </w:r>
            <w:r w:rsidR="009B55B3">
              <w:rPr>
                <w:noProof/>
                <w:webHidden/>
              </w:rPr>
              <w:fldChar w:fldCharType="separate"/>
            </w:r>
            <w:r w:rsidR="009B55B3">
              <w:rPr>
                <w:noProof/>
                <w:webHidden/>
              </w:rPr>
              <w:t>3</w:t>
            </w:r>
            <w:r w:rsidR="009B55B3">
              <w:rPr>
                <w:noProof/>
                <w:webHidden/>
              </w:rPr>
              <w:fldChar w:fldCharType="end"/>
            </w:r>
          </w:hyperlink>
        </w:p>
        <w:p w14:paraId="3D98830A" w14:textId="380DA234" w:rsidR="009B55B3" w:rsidRDefault="007A0445">
          <w:pPr>
            <w:pStyle w:val="TOC2"/>
            <w:rPr>
              <w:rFonts w:eastAsiaTheme="minorEastAsia"/>
              <w:noProof/>
            </w:rPr>
          </w:pPr>
          <w:hyperlink w:anchor="_Toc535174840" w:history="1">
            <w:r w:rsidR="009B55B3" w:rsidRPr="009E3C78">
              <w:rPr>
                <w:rStyle w:val="Hyperlink"/>
                <w:noProof/>
              </w:rPr>
              <w:t>1.3</w:t>
            </w:r>
            <w:r w:rsidR="009B55B3">
              <w:rPr>
                <w:rFonts w:eastAsiaTheme="minorEastAsia"/>
                <w:noProof/>
              </w:rPr>
              <w:tab/>
            </w:r>
            <w:r w:rsidR="009B55B3" w:rsidRPr="009E3C78">
              <w:rPr>
                <w:rStyle w:val="Hyperlink"/>
                <w:noProof/>
              </w:rPr>
              <w:t>Problem</w:t>
            </w:r>
            <w:r w:rsidR="009B55B3">
              <w:rPr>
                <w:noProof/>
                <w:webHidden/>
              </w:rPr>
              <w:tab/>
            </w:r>
            <w:r w:rsidR="009B55B3">
              <w:rPr>
                <w:noProof/>
                <w:webHidden/>
              </w:rPr>
              <w:fldChar w:fldCharType="begin"/>
            </w:r>
            <w:r w:rsidR="009B55B3">
              <w:rPr>
                <w:noProof/>
                <w:webHidden/>
              </w:rPr>
              <w:instrText xml:space="preserve"> PAGEREF _Toc535174840 \h </w:instrText>
            </w:r>
            <w:r w:rsidR="009B55B3">
              <w:rPr>
                <w:noProof/>
                <w:webHidden/>
              </w:rPr>
            </w:r>
            <w:r w:rsidR="009B55B3">
              <w:rPr>
                <w:noProof/>
                <w:webHidden/>
              </w:rPr>
              <w:fldChar w:fldCharType="separate"/>
            </w:r>
            <w:r w:rsidR="009B55B3">
              <w:rPr>
                <w:noProof/>
                <w:webHidden/>
              </w:rPr>
              <w:t>5</w:t>
            </w:r>
            <w:r w:rsidR="009B55B3">
              <w:rPr>
                <w:noProof/>
                <w:webHidden/>
              </w:rPr>
              <w:fldChar w:fldCharType="end"/>
            </w:r>
          </w:hyperlink>
        </w:p>
        <w:p w14:paraId="1EE7FA7A" w14:textId="7BAC1281" w:rsidR="009B55B3" w:rsidRDefault="007A0445">
          <w:pPr>
            <w:pStyle w:val="TOC2"/>
            <w:rPr>
              <w:rFonts w:eastAsiaTheme="minorEastAsia"/>
              <w:noProof/>
            </w:rPr>
          </w:pPr>
          <w:hyperlink w:anchor="_Toc535174841" w:history="1">
            <w:r w:rsidR="009B55B3" w:rsidRPr="009E3C78">
              <w:rPr>
                <w:rStyle w:val="Hyperlink"/>
                <w:noProof/>
              </w:rPr>
              <w:t>1.4</w:t>
            </w:r>
            <w:r w:rsidR="009B55B3">
              <w:rPr>
                <w:rFonts w:eastAsiaTheme="minorEastAsia"/>
                <w:noProof/>
              </w:rPr>
              <w:tab/>
            </w:r>
            <w:r w:rsidR="009B55B3" w:rsidRPr="009E3C78">
              <w:rPr>
                <w:rStyle w:val="Hyperlink"/>
                <w:noProof/>
              </w:rPr>
              <w:t>Objective</w:t>
            </w:r>
            <w:r w:rsidR="009B55B3">
              <w:rPr>
                <w:noProof/>
                <w:webHidden/>
              </w:rPr>
              <w:tab/>
            </w:r>
            <w:r w:rsidR="009B55B3">
              <w:rPr>
                <w:noProof/>
                <w:webHidden/>
              </w:rPr>
              <w:fldChar w:fldCharType="begin"/>
            </w:r>
            <w:r w:rsidR="009B55B3">
              <w:rPr>
                <w:noProof/>
                <w:webHidden/>
              </w:rPr>
              <w:instrText xml:space="preserve"> PAGEREF _Toc535174841 \h </w:instrText>
            </w:r>
            <w:r w:rsidR="009B55B3">
              <w:rPr>
                <w:noProof/>
                <w:webHidden/>
              </w:rPr>
            </w:r>
            <w:r w:rsidR="009B55B3">
              <w:rPr>
                <w:noProof/>
                <w:webHidden/>
              </w:rPr>
              <w:fldChar w:fldCharType="separate"/>
            </w:r>
            <w:r w:rsidR="009B55B3">
              <w:rPr>
                <w:noProof/>
                <w:webHidden/>
              </w:rPr>
              <w:t>7</w:t>
            </w:r>
            <w:r w:rsidR="009B55B3">
              <w:rPr>
                <w:noProof/>
                <w:webHidden/>
              </w:rPr>
              <w:fldChar w:fldCharType="end"/>
            </w:r>
          </w:hyperlink>
        </w:p>
        <w:p w14:paraId="4480E267" w14:textId="623A9249" w:rsidR="009B55B3" w:rsidRDefault="007A0445">
          <w:pPr>
            <w:pStyle w:val="TOC2"/>
            <w:rPr>
              <w:rFonts w:eastAsiaTheme="minorEastAsia"/>
              <w:noProof/>
            </w:rPr>
          </w:pPr>
          <w:hyperlink w:anchor="_Toc535174842" w:history="1">
            <w:r w:rsidR="009B55B3" w:rsidRPr="009E3C78">
              <w:rPr>
                <w:rStyle w:val="Hyperlink"/>
                <w:noProof/>
              </w:rPr>
              <w:t>1.5</w:t>
            </w:r>
            <w:r w:rsidR="009B55B3">
              <w:rPr>
                <w:rFonts w:eastAsiaTheme="minorEastAsia"/>
                <w:noProof/>
              </w:rPr>
              <w:tab/>
            </w:r>
            <w:r w:rsidR="009B55B3" w:rsidRPr="009E3C78">
              <w:rPr>
                <w:rStyle w:val="Hyperlink"/>
                <w:noProof/>
              </w:rPr>
              <w:t>Outline</w:t>
            </w:r>
            <w:r w:rsidR="009B55B3">
              <w:rPr>
                <w:noProof/>
                <w:webHidden/>
              </w:rPr>
              <w:tab/>
            </w:r>
            <w:r w:rsidR="009B55B3">
              <w:rPr>
                <w:noProof/>
                <w:webHidden/>
              </w:rPr>
              <w:fldChar w:fldCharType="begin"/>
            </w:r>
            <w:r w:rsidR="009B55B3">
              <w:rPr>
                <w:noProof/>
                <w:webHidden/>
              </w:rPr>
              <w:instrText xml:space="preserve"> PAGEREF _Toc535174842 \h </w:instrText>
            </w:r>
            <w:r w:rsidR="009B55B3">
              <w:rPr>
                <w:noProof/>
                <w:webHidden/>
              </w:rPr>
            </w:r>
            <w:r w:rsidR="009B55B3">
              <w:rPr>
                <w:noProof/>
                <w:webHidden/>
              </w:rPr>
              <w:fldChar w:fldCharType="separate"/>
            </w:r>
            <w:r w:rsidR="009B55B3">
              <w:rPr>
                <w:noProof/>
                <w:webHidden/>
              </w:rPr>
              <w:t>8</w:t>
            </w:r>
            <w:r w:rsidR="009B55B3">
              <w:rPr>
                <w:noProof/>
                <w:webHidden/>
              </w:rPr>
              <w:fldChar w:fldCharType="end"/>
            </w:r>
          </w:hyperlink>
        </w:p>
        <w:p w14:paraId="1F7A5938" w14:textId="0DBC99E0" w:rsidR="009B55B3" w:rsidRDefault="007A0445">
          <w:pPr>
            <w:pStyle w:val="TOC1"/>
            <w:rPr>
              <w:rFonts w:asciiTheme="minorHAnsi" w:eastAsiaTheme="minorEastAsia" w:hAnsiTheme="minorHAnsi"/>
              <w:b w:val="0"/>
              <w:noProof/>
            </w:rPr>
          </w:pPr>
          <w:hyperlink w:anchor="_Toc535174843" w:history="1">
            <w:r w:rsidR="009B55B3" w:rsidRPr="009E3C78">
              <w:rPr>
                <w:rStyle w:val="Hyperlink"/>
                <w:noProof/>
              </w:rPr>
              <w:t>2</w:t>
            </w:r>
            <w:r w:rsidR="009B55B3">
              <w:rPr>
                <w:rFonts w:asciiTheme="minorHAnsi" w:eastAsiaTheme="minorEastAsia" w:hAnsiTheme="minorHAnsi"/>
                <w:b w:val="0"/>
                <w:noProof/>
              </w:rPr>
              <w:tab/>
            </w:r>
            <w:r w:rsidR="009B55B3" w:rsidRPr="009E3C78">
              <w:rPr>
                <w:rStyle w:val="Hyperlink"/>
                <w:noProof/>
              </w:rPr>
              <w:t>State of The Art</w:t>
            </w:r>
            <w:r w:rsidR="009B55B3">
              <w:rPr>
                <w:noProof/>
                <w:webHidden/>
              </w:rPr>
              <w:tab/>
            </w:r>
            <w:r w:rsidR="009B55B3">
              <w:rPr>
                <w:noProof/>
                <w:webHidden/>
              </w:rPr>
              <w:fldChar w:fldCharType="begin"/>
            </w:r>
            <w:r w:rsidR="009B55B3">
              <w:rPr>
                <w:noProof/>
                <w:webHidden/>
              </w:rPr>
              <w:instrText xml:space="preserve"> PAGEREF _Toc535174843 \h </w:instrText>
            </w:r>
            <w:r w:rsidR="009B55B3">
              <w:rPr>
                <w:noProof/>
                <w:webHidden/>
              </w:rPr>
            </w:r>
            <w:r w:rsidR="009B55B3">
              <w:rPr>
                <w:noProof/>
                <w:webHidden/>
              </w:rPr>
              <w:fldChar w:fldCharType="separate"/>
            </w:r>
            <w:r w:rsidR="009B55B3">
              <w:rPr>
                <w:noProof/>
                <w:webHidden/>
              </w:rPr>
              <w:t>11</w:t>
            </w:r>
            <w:r w:rsidR="009B55B3">
              <w:rPr>
                <w:noProof/>
                <w:webHidden/>
              </w:rPr>
              <w:fldChar w:fldCharType="end"/>
            </w:r>
          </w:hyperlink>
        </w:p>
        <w:p w14:paraId="33BD7DFB" w14:textId="0653B3CC" w:rsidR="009B55B3" w:rsidRDefault="007A0445">
          <w:pPr>
            <w:pStyle w:val="TOC2"/>
            <w:rPr>
              <w:rFonts w:eastAsiaTheme="minorEastAsia"/>
              <w:noProof/>
            </w:rPr>
          </w:pPr>
          <w:hyperlink w:anchor="_Toc535174844" w:history="1">
            <w:r w:rsidR="009B55B3" w:rsidRPr="009E3C78">
              <w:rPr>
                <w:rStyle w:val="Hyperlink"/>
                <w:noProof/>
              </w:rPr>
              <w:t>2.1</w:t>
            </w:r>
            <w:r w:rsidR="009B55B3">
              <w:rPr>
                <w:rFonts w:eastAsiaTheme="minorEastAsia"/>
                <w:noProof/>
              </w:rPr>
              <w:tab/>
            </w:r>
            <w:r w:rsidR="009B55B3" w:rsidRPr="009E3C78">
              <w:rPr>
                <w:rStyle w:val="Hyperlink"/>
                <w:noProof/>
              </w:rPr>
              <w:t>Requirements</w:t>
            </w:r>
            <w:r w:rsidR="009B55B3">
              <w:rPr>
                <w:noProof/>
                <w:webHidden/>
              </w:rPr>
              <w:tab/>
            </w:r>
            <w:r w:rsidR="009B55B3">
              <w:rPr>
                <w:noProof/>
                <w:webHidden/>
              </w:rPr>
              <w:fldChar w:fldCharType="begin"/>
            </w:r>
            <w:r w:rsidR="009B55B3">
              <w:rPr>
                <w:noProof/>
                <w:webHidden/>
              </w:rPr>
              <w:instrText xml:space="preserve"> PAGEREF _Toc535174844 \h </w:instrText>
            </w:r>
            <w:r w:rsidR="009B55B3">
              <w:rPr>
                <w:noProof/>
                <w:webHidden/>
              </w:rPr>
            </w:r>
            <w:r w:rsidR="009B55B3">
              <w:rPr>
                <w:noProof/>
                <w:webHidden/>
              </w:rPr>
              <w:fldChar w:fldCharType="separate"/>
            </w:r>
            <w:r w:rsidR="009B55B3">
              <w:rPr>
                <w:noProof/>
                <w:webHidden/>
              </w:rPr>
              <w:t>11</w:t>
            </w:r>
            <w:r w:rsidR="009B55B3">
              <w:rPr>
                <w:noProof/>
                <w:webHidden/>
              </w:rPr>
              <w:fldChar w:fldCharType="end"/>
            </w:r>
          </w:hyperlink>
        </w:p>
        <w:p w14:paraId="0796C859" w14:textId="557D137B" w:rsidR="009B55B3" w:rsidRDefault="007A0445">
          <w:pPr>
            <w:pStyle w:val="TOC3"/>
            <w:rPr>
              <w:rFonts w:eastAsiaTheme="minorEastAsia"/>
              <w:noProof/>
            </w:rPr>
          </w:pPr>
          <w:hyperlink w:anchor="_Toc535174845" w:history="1">
            <w:r w:rsidR="009B55B3" w:rsidRPr="009E3C78">
              <w:rPr>
                <w:rStyle w:val="Hyperlink"/>
                <w:noProof/>
              </w:rPr>
              <w:t>2.1.1</w:t>
            </w:r>
            <w:r w:rsidR="009B55B3">
              <w:rPr>
                <w:rFonts w:eastAsiaTheme="minorEastAsia"/>
                <w:noProof/>
              </w:rPr>
              <w:tab/>
            </w:r>
            <w:r w:rsidR="009B55B3" w:rsidRPr="009E3C78">
              <w:rPr>
                <w:rStyle w:val="Hyperlink"/>
                <w:noProof/>
              </w:rPr>
              <w:t>Requirements of Microservices and Micro frontends</w:t>
            </w:r>
            <w:r w:rsidR="009B55B3">
              <w:rPr>
                <w:noProof/>
                <w:webHidden/>
              </w:rPr>
              <w:tab/>
            </w:r>
            <w:r w:rsidR="009B55B3">
              <w:rPr>
                <w:noProof/>
                <w:webHidden/>
              </w:rPr>
              <w:fldChar w:fldCharType="begin"/>
            </w:r>
            <w:r w:rsidR="009B55B3">
              <w:rPr>
                <w:noProof/>
                <w:webHidden/>
              </w:rPr>
              <w:instrText xml:space="preserve"> PAGEREF _Toc535174845 \h </w:instrText>
            </w:r>
            <w:r w:rsidR="009B55B3">
              <w:rPr>
                <w:noProof/>
                <w:webHidden/>
              </w:rPr>
            </w:r>
            <w:r w:rsidR="009B55B3">
              <w:rPr>
                <w:noProof/>
                <w:webHidden/>
              </w:rPr>
              <w:fldChar w:fldCharType="separate"/>
            </w:r>
            <w:r w:rsidR="009B55B3">
              <w:rPr>
                <w:noProof/>
                <w:webHidden/>
              </w:rPr>
              <w:t>12</w:t>
            </w:r>
            <w:r w:rsidR="009B55B3">
              <w:rPr>
                <w:noProof/>
                <w:webHidden/>
              </w:rPr>
              <w:fldChar w:fldCharType="end"/>
            </w:r>
          </w:hyperlink>
        </w:p>
        <w:p w14:paraId="3E90C0B8" w14:textId="7F085718" w:rsidR="009B55B3" w:rsidRDefault="007A0445">
          <w:pPr>
            <w:pStyle w:val="TOC3"/>
            <w:rPr>
              <w:rFonts w:eastAsiaTheme="minorEastAsia"/>
              <w:noProof/>
            </w:rPr>
          </w:pPr>
          <w:hyperlink w:anchor="_Toc535174846" w:history="1">
            <w:r w:rsidR="009B55B3" w:rsidRPr="009E3C78">
              <w:rPr>
                <w:rStyle w:val="Hyperlink"/>
                <w:noProof/>
              </w:rPr>
              <w:t>2.1.2</w:t>
            </w:r>
            <w:r w:rsidR="009B55B3">
              <w:rPr>
                <w:rFonts w:eastAsiaTheme="minorEastAsia"/>
                <w:noProof/>
              </w:rPr>
              <w:tab/>
            </w:r>
            <w:r w:rsidR="009B55B3" w:rsidRPr="009E3C78">
              <w:rPr>
                <w:rStyle w:val="Hyperlink"/>
                <w:noProof/>
              </w:rPr>
              <w:t>Requirements of Content trust</w:t>
            </w:r>
            <w:r w:rsidR="009B55B3">
              <w:rPr>
                <w:noProof/>
                <w:webHidden/>
              </w:rPr>
              <w:tab/>
            </w:r>
            <w:r w:rsidR="009B55B3">
              <w:rPr>
                <w:noProof/>
                <w:webHidden/>
              </w:rPr>
              <w:fldChar w:fldCharType="begin"/>
            </w:r>
            <w:r w:rsidR="009B55B3">
              <w:rPr>
                <w:noProof/>
                <w:webHidden/>
              </w:rPr>
              <w:instrText xml:space="preserve"> PAGEREF _Toc535174846 \h </w:instrText>
            </w:r>
            <w:r w:rsidR="009B55B3">
              <w:rPr>
                <w:noProof/>
                <w:webHidden/>
              </w:rPr>
            </w:r>
            <w:r w:rsidR="009B55B3">
              <w:rPr>
                <w:noProof/>
                <w:webHidden/>
              </w:rPr>
              <w:fldChar w:fldCharType="separate"/>
            </w:r>
            <w:r w:rsidR="009B55B3">
              <w:rPr>
                <w:noProof/>
                <w:webHidden/>
              </w:rPr>
              <w:t>17</w:t>
            </w:r>
            <w:r w:rsidR="009B55B3">
              <w:rPr>
                <w:noProof/>
                <w:webHidden/>
              </w:rPr>
              <w:fldChar w:fldCharType="end"/>
            </w:r>
          </w:hyperlink>
        </w:p>
        <w:p w14:paraId="523E2A22" w14:textId="0C2D301B" w:rsidR="009B55B3" w:rsidRDefault="007A0445">
          <w:pPr>
            <w:pStyle w:val="TOC3"/>
            <w:rPr>
              <w:rFonts w:eastAsiaTheme="minorEastAsia"/>
              <w:noProof/>
            </w:rPr>
          </w:pPr>
          <w:hyperlink w:anchor="_Toc535174847" w:history="1">
            <w:r w:rsidR="009B55B3" w:rsidRPr="009E3C78">
              <w:rPr>
                <w:rStyle w:val="Hyperlink"/>
                <w:noProof/>
              </w:rPr>
              <w:t>2.1.3</w:t>
            </w:r>
            <w:r w:rsidR="009B55B3">
              <w:rPr>
                <w:rFonts w:eastAsiaTheme="minorEastAsia"/>
                <w:noProof/>
              </w:rPr>
              <w:tab/>
            </w:r>
            <w:r w:rsidR="009B55B3" w:rsidRPr="009E3C78">
              <w:rPr>
                <w:rStyle w:val="Hyperlink"/>
                <w:noProof/>
              </w:rPr>
              <w:t>Requirements of Developers and Users</w:t>
            </w:r>
            <w:r w:rsidR="009B55B3">
              <w:rPr>
                <w:noProof/>
                <w:webHidden/>
              </w:rPr>
              <w:tab/>
            </w:r>
            <w:r w:rsidR="009B55B3">
              <w:rPr>
                <w:noProof/>
                <w:webHidden/>
              </w:rPr>
              <w:fldChar w:fldCharType="begin"/>
            </w:r>
            <w:r w:rsidR="009B55B3">
              <w:rPr>
                <w:noProof/>
                <w:webHidden/>
              </w:rPr>
              <w:instrText xml:space="preserve"> PAGEREF _Toc535174847 \h </w:instrText>
            </w:r>
            <w:r w:rsidR="009B55B3">
              <w:rPr>
                <w:noProof/>
                <w:webHidden/>
              </w:rPr>
            </w:r>
            <w:r w:rsidR="009B55B3">
              <w:rPr>
                <w:noProof/>
                <w:webHidden/>
              </w:rPr>
              <w:fldChar w:fldCharType="separate"/>
            </w:r>
            <w:r w:rsidR="009B55B3">
              <w:rPr>
                <w:noProof/>
                <w:webHidden/>
              </w:rPr>
              <w:t>21</w:t>
            </w:r>
            <w:r w:rsidR="009B55B3">
              <w:rPr>
                <w:noProof/>
                <w:webHidden/>
              </w:rPr>
              <w:fldChar w:fldCharType="end"/>
            </w:r>
          </w:hyperlink>
        </w:p>
        <w:p w14:paraId="35E34BA5" w14:textId="6929DA1F" w:rsidR="009B55B3" w:rsidRDefault="007A0445">
          <w:pPr>
            <w:pStyle w:val="TOC2"/>
            <w:rPr>
              <w:rFonts w:eastAsiaTheme="minorEastAsia"/>
              <w:noProof/>
            </w:rPr>
          </w:pPr>
          <w:hyperlink w:anchor="_Toc535174848" w:history="1">
            <w:r w:rsidR="009B55B3" w:rsidRPr="009E3C78">
              <w:rPr>
                <w:rStyle w:val="Hyperlink"/>
                <w:noProof/>
              </w:rPr>
              <w:t>2.2</w:t>
            </w:r>
            <w:r w:rsidR="009B55B3">
              <w:rPr>
                <w:rFonts w:eastAsiaTheme="minorEastAsia"/>
                <w:noProof/>
              </w:rPr>
              <w:tab/>
            </w:r>
            <w:r w:rsidR="009B55B3" w:rsidRPr="009E3C78">
              <w:rPr>
                <w:rStyle w:val="Hyperlink"/>
                <w:noProof/>
              </w:rPr>
              <w:t>Literature review</w:t>
            </w:r>
            <w:r w:rsidR="009B55B3">
              <w:rPr>
                <w:noProof/>
                <w:webHidden/>
              </w:rPr>
              <w:tab/>
            </w:r>
            <w:r w:rsidR="009B55B3">
              <w:rPr>
                <w:noProof/>
                <w:webHidden/>
              </w:rPr>
              <w:fldChar w:fldCharType="begin"/>
            </w:r>
            <w:r w:rsidR="009B55B3">
              <w:rPr>
                <w:noProof/>
                <w:webHidden/>
              </w:rPr>
              <w:instrText xml:space="preserve"> PAGEREF _Toc535174848 \h </w:instrText>
            </w:r>
            <w:r w:rsidR="009B55B3">
              <w:rPr>
                <w:noProof/>
                <w:webHidden/>
              </w:rPr>
            </w:r>
            <w:r w:rsidR="009B55B3">
              <w:rPr>
                <w:noProof/>
                <w:webHidden/>
              </w:rPr>
              <w:fldChar w:fldCharType="separate"/>
            </w:r>
            <w:r w:rsidR="009B55B3">
              <w:rPr>
                <w:noProof/>
                <w:webHidden/>
              </w:rPr>
              <w:t>22</w:t>
            </w:r>
            <w:r w:rsidR="009B55B3">
              <w:rPr>
                <w:noProof/>
                <w:webHidden/>
              </w:rPr>
              <w:fldChar w:fldCharType="end"/>
            </w:r>
          </w:hyperlink>
        </w:p>
        <w:p w14:paraId="6BD9C4FE" w14:textId="46664FB2" w:rsidR="009B55B3" w:rsidRDefault="007A0445">
          <w:pPr>
            <w:pStyle w:val="TOC3"/>
            <w:rPr>
              <w:rFonts w:eastAsiaTheme="minorEastAsia"/>
              <w:noProof/>
            </w:rPr>
          </w:pPr>
          <w:hyperlink w:anchor="_Toc535174849" w:history="1">
            <w:r w:rsidR="009B55B3" w:rsidRPr="009E3C78">
              <w:rPr>
                <w:rStyle w:val="Hyperlink"/>
                <w:noProof/>
              </w:rPr>
              <w:t>2.2.1</w:t>
            </w:r>
            <w:r w:rsidR="009B55B3">
              <w:rPr>
                <w:rFonts w:eastAsiaTheme="minorEastAsia"/>
                <w:noProof/>
              </w:rPr>
              <w:tab/>
            </w:r>
            <w:r w:rsidR="009B55B3" w:rsidRPr="009E3C78">
              <w:rPr>
                <w:rStyle w:val="Hyperlink"/>
                <w:noProof/>
              </w:rPr>
              <w:t>Microservices and Micro frontends literature review</w:t>
            </w:r>
            <w:r w:rsidR="009B55B3">
              <w:rPr>
                <w:noProof/>
                <w:webHidden/>
              </w:rPr>
              <w:tab/>
            </w:r>
            <w:r w:rsidR="009B55B3">
              <w:rPr>
                <w:noProof/>
                <w:webHidden/>
              </w:rPr>
              <w:fldChar w:fldCharType="begin"/>
            </w:r>
            <w:r w:rsidR="009B55B3">
              <w:rPr>
                <w:noProof/>
                <w:webHidden/>
              </w:rPr>
              <w:instrText xml:space="preserve"> PAGEREF _Toc535174849 \h </w:instrText>
            </w:r>
            <w:r w:rsidR="009B55B3">
              <w:rPr>
                <w:noProof/>
                <w:webHidden/>
              </w:rPr>
            </w:r>
            <w:r w:rsidR="009B55B3">
              <w:rPr>
                <w:noProof/>
                <w:webHidden/>
              </w:rPr>
              <w:fldChar w:fldCharType="separate"/>
            </w:r>
            <w:r w:rsidR="009B55B3">
              <w:rPr>
                <w:noProof/>
                <w:webHidden/>
              </w:rPr>
              <w:t>22</w:t>
            </w:r>
            <w:r w:rsidR="009B55B3">
              <w:rPr>
                <w:noProof/>
                <w:webHidden/>
              </w:rPr>
              <w:fldChar w:fldCharType="end"/>
            </w:r>
          </w:hyperlink>
        </w:p>
        <w:p w14:paraId="1C672C20" w14:textId="1E0DBB53" w:rsidR="009B55B3" w:rsidRDefault="007A0445">
          <w:pPr>
            <w:pStyle w:val="TOC3"/>
            <w:rPr>
              <w:rFonts w:eastAsiaTheme="minorEastAsia"/>
              <w:noProof/>
            </w:rPr>
          </w:pPr>
          <w:hyperlink w:anchor="_Toc535174850" w:history="1">
            <w:r w:rsidR="009B55B3" w:rsidRPr="009E3C78">
              <w:rPr>
                <w:rStyle w:val="Hyperlink"/>
                <w:noProof/>
              </w:rPr>
              <w:t>2.2.2</w:t>
            </w:r>
            <w:r w:rsidR="009B55B3">
              <w:rPr>
                <w:rFonts w:eastAsiaTheme="minorEastAsia"/>
                <w:noProof/>
              </w:rPr>
              <w:tab/>
            </w:r>
            <w:r w:rsidR="009B55B3" w:rsidRPr="009E3C78">
              <w:rPr>
                <w:rStyle w:val="Hyperlink"/>
                <w:noProof/>
              </w:rPr>
              <w:t>Trust literature review</w:t>
            </w:r>
            <w:r w:rsidR="009B55B3">
              <w:rPr>
                <w:noProof/>
                <w:webHidden/>
              </w:rPr>
              <w:tab/>
            </w:r>
            <w:r w:rsidR="009B55B3">
              <w:rPr>
                <w:noProof/>
                <w:webHidden/>
              </w:rPr>
              <w:fldChar w:fldCharType="begin"/>
            </w:r>
            <w:r w:rsidR="009B55B3">
              <w:rPr>
                <w:noProof/>
                <w:webHidden/>
              </w:rPr>
              <w:instrText xml:space="preserve"> PAGEREF _Toc535174850 \h </w:instrText>
            </w:r>
            <w:r w:rsidR="009B55B3">
              <w:rPr>
                <w:noProof/>
                <w:webHidden/>
              </w:rPr>
            </w:r>
            <w:r w:rsidR="009B55B3">
              <w:rPr>
                <w:noProof/>
                <w:webHidden/>
              </w:rPr>
              <w:fldChar w:fldCharType="separate"/>
            </w:r>
            <w:r w:rsidR="009B55B3">
              <w:rPr>
                <w:noProof/>
                <w:webHidden/>
              </w:rPr>
              <w:t>29</w:t>
            </w:r>
            <w:r w:rsidR="009B55B3">
              <w:rPr>
                <w:noProof/>
                <w:webHidden/>
              </w:rPr>
              <w:fldChar w:fldCharType="end"/>
            </w:r>
          </w:hyperlink>
        </w:p>
        <w:p w14:paraId="3D14982C" w14:textId="3DA0589E" w:rsidR="009B55B3" w:rsidRDefault="007A0445">
          <w:pPr>
            <w:pStyle w:val="TOC2"/>
            <w:rPr>
              <w:rFonts w:eastAsiaTheme="minorEastAsia"/>
              <w:noProof/>
            </w:rPr>
          </w:pPr>
          <w:hyperlink w:anchor="_Toc535174851" w:history="1">
            <w:r w:rsidR="009B55B3" w:rsidRPr="009E3C78">
              <w:rPr>
                <w:rStyle w:val="Hyperlink"/>
                <w:noProof/>
              </w:rPr>
              <w:t>2.3</w:t>
            </w:r>
            <w:r w:rsidR="009B55B3">
              <w:rPr>
                <w:rFonts w:eastAsiaTheme="minorEastAsia"/>
                <w:noProof/>
              </w:rPr>
              <w:tab/>
            </w:r>
            <w:r w:rsidR="009B55B3" w:rsidRPr="009E3C78">
              <w:rPr>
                <w:rStyle w:val="Hyperlink"/>
                <w:noProof/>
              </w:rPr>
              <w:t>Analysis</w:t>
            </w:r>
            <w:r w:rsidR="009B55B3">
              <w:rPr>
                <w:noProof/>
                <w:webHidden/>
              </w:rPr>
              <w:tab/>
            </w:r>
            <w:r w:rsidR="009B55B3">
              <w:rPr>
                <w:noProof/>
                <w:webHidden/>
              </w:rPr>
              <w:fldChar w:fldCharType="begin"/>
            </w:r>
            <w:r w:rsidR="009B55B3">
              <w:rPr>
                <w:noProof/>
                <w:webHidden/>
              </w:rPr>
              <w:instrText xml:space="preserve"> PAGEREF _Toc535174851 \h </w:instrText>
            </w:r>
            <w:r w:rsidR="009B55B3">
              <w:rPr>
                <w:noProof/>
                <w:webHidden/>
              </w:rPr>
            </w:r>
            <w:r w:rsidR="009B55B3">
              <w:rPr>
                <w:noProof/>
                <w:webHidden/>
              </w:rPr>
              <w:fldChar w:fldCharType="separate"/>
            </w:r>
            <w:r w:rsidR="009B55B3">
              <w:rPr>
                <w:noProof/>
                <w:webHidden/>
              </w:rPr>
              <w:t>36</w:t>
            </w:r>
            <w:r w:rsidR="009B55B3">
              <w:rPr>
                <w:noProof/>
                <w:webHidden/>
              </w:rPr>
              <w:fldChar w:fldCharType="end"/>
            </w:r>
          </w:hyperlink>
        </w:p>
        <w:p w14:paraId="5A1EB3F0" w14:textId="4EA013BD" w:rsidR="009B55B3" w:rsidRDefault="007A0445">
          <w:pPr>
            <w:pStyle w:val="TOC3"/>
            <w:rPr>
              <w:rFonts w:eastAsiaTheme="minorEastAsia"/>
              <w:noProof/>
            </w:rPr>
          </w:pPr>
          <w:hyperlink w:anchor="_Toc535174852" w:history="1">
            <w:r w:rsidR="009B55B3" w:rsidRPr="009E3C78">
              <w:rPr>
                <w:rStyle w:val="Hyperlink"/>
                <w:noProof/>
              </w:rPr>
              <w:t>2.3.1</w:t>
            </w:r>
            <w:r w:rsidR="009B55B3">
              <w:rPr>
                <w:rFonts w:eastAsiaTheme="minorEastAsia"/>
                <w:noProof/>
              </w:rPr>
              <w:tab/>
            </w:r>
            <w:r w:rsidR="009B55B3" w:rsidRPr="009E3C78">
              <w:rPr>
                <w:rStyle w:val="Hyperlink"/>
                <w:noProof/>
              </w:rPr>
              <w:t>Microservices analysis</w:t>
            </w:r>
            <w:r w:rsidR="009B55B3">
              <w:rPr>
                <w:noProof/>
                <w:webHidden/>
              </w:rPr>
              <w:tab/>
            </w:r>
            <w:r w:rsidR="009B55B3">
              <w:rPr>
                <w:noProof/>
                <w:webHidden/>
              </w:rPr>
              <w:fldChar w:fldCharType="begin"/>
            </w:r>
            <w:r w:rsidR="009B55B3">
              <w:rPr>
                <w:noProof/>
                <w:webHidden/>
              </w:rPr>
              <w:instrText xml:space="preserve"> PAGEREF _Toc535174852 \h </w:instrText>
            </w:r>
            <w:r w:rsidR="009B55B3">
              <w:rPr>
                <w:noProof/>
                <w:webHidden/>
              </w:rPr>
            </w:r>
            <w:r w:rsidR="009B55B3">
              <w:rPr>
                <w:noProof/>
                <w:webHidden/>
              </w:rPr>
              <w:fldChar w:fldCharType="separate"/>
            </w:r>
            <w:r w:rsidR="009B55B3">
              <w:rPr>
                <w:noProof/>
                <w:webHidden/>
              </w:rPr>
              <w:t>37</w:t>
            </w:r>
            <w:r w:rsidR="009B55B3">
              <w:rPr>
                <w:noProof/>
                <w:webHidden/>
              </w:rPr>
              <w:fldChar w:fldCharType="end"/>
            </w:r>
          </w:hyperlink>
        </w:p>
        <w:p w14:paraId="66E9E3DD" w14:textId="7FDA2455" w:rsidR="009B55B3" w:rsidRDefault="007A0445">
          <w:pPr>
            <w:pStyle w:val="TOC3"/>
            <w:rPr>
              <w:rFonts w:eastAsiaTheme="minorEastAsia"/>
              <w:noProof/>
            </w:rPr>
          </w:pPr>
          <w:hyperlink w:anchor="_Toc535174853" w:history="1">
            <w:r w:rsidR="009B55B3" w:rsidRPr="009E3C78">
              <w:rPr>
                <w:rStyle w:val="Hyperlink"/>
                <w:noProof/>
              </w:rPr>
              <w:t>2.3.2</w:t>
            </w:r>
            <w:r w:rsidR="009B55B3">
              <w:rPr>
                <w:rFonts w:eastAsiaTheme="minorEastAsia"/>
                <w:noProof/>
              </w:rPr>
              <w:tab/>
            </w:r>
            <w:r w:rsidR="009B55B3" w:rsidRPr="009E3C78">
              <w:rPr>
                <w:rStyle w:val="Hyperlink"/>
                <w:noProof/>
              </w:rPr>
              <w:t>Content trust analysis</w:t>
            </w:r>
            <w:r w:rsidR="009B55B3">
              <w:rPr>
                <w:noProof/>
                <w:webHidden/>
              </w:rPr>
              <w:tab/>
            </w:r>
            <w:r w:rsidR="009B55B3">
              <w:rPr>
                <w:noProof/>
                <w:webHidden/>
              </w:rPr>
              <w:fldChar w:fldCharType="begin"/>
            </w:r>
            <w:r w:rsidR="009B55B3">
              <w:rPr>
                <w:noProof/>
                <w:webHidden/>
              </w:rPr>
              <w:instrText xml:space="preserve"> PAGEREF _Toc535174853 \h </w:instrText>
            </w:r>
            <w:r w:rsidR="009B55B3">
              <w:rPr>
                <w:noProof/>
                <w:webHidden/>
              </w:rPr>
            </w:r>
            <w:r w:rsidR="009B55B3">
              <w:rPr>
                <w:noProof/>
                <w:webHidden/>
              </w:rPr>
              <w:fldChar w:fldCharType="separate"/>
            </w:r>
            <w:r w:rsidR="009B55B3">
              <w:rPr>
                <w:noProof/>
                <w:webHidden/>
              </w:rPr>
              <w:t>39</w:t>
            </w:r>
            <w:r w:rsidR="009B55B3">
              <w:rPr>
                <w:noProof/>
                <w:webHidden/>
              </w:rPr>
              <w:fldChar w:fldCharType="end"/>
            </w:r>
          </w:hyperlink>
        </w:p>
        <w:p w14:paraId="35D781C8" w14:textId="3D306A83" w:rsidR="009B55B3" w:rsidRDefault="007A0445">
          <w:pPr>
            <w:pStyle w:val="TOC1"/>
            <w:rPr>
              <w:rFonts w:asciiTheme="minorHAnsi" w:eastAsiaTheme="minorEastAsia" w:hAnsiTheme="minorHAnsi"/>
              <w:b w:val="0"/>
              <w:noProof/>
            </w:rPr>
          </w:pPr>
          <w:hyperlink w:anchor="_Toc535174854" w:history="1">
            <w:r w:rsidR="009B55B3" w:rsidRPr="009E3C78">
              <w:rPr>
                <w:rStyle w:val="Hyperlink"/>
                <w:noProof/>
              </w:rPr>
              <w:t>3</w:t>
            </w:r>
            <w:r w:rsidR="009B55B3">
              <w:rPr>
                <w:rFonts w:asciiTheme="minorHAnsi" w:eastAsiaTheme="minorEastAsia" w:hAnsiTheme="minorHAnsi"/>
                <w:b w:val="0"/>
                <w:noProof/>
              </w:rPr>
              <w:tab/>
            </w:r>
            <w:r w:rsidR="009B55B3" w:rsidRPr="009E3C78">
              <w:rPr>
                <w:rStyle w:val="Hyperlink"/>
                <w:noProof/>
              </w:rPr>
              <w:t>Concept</w:t>
            </w:r>
            <w:r w:rsidR="009B55B3">
              <w:rPr>
                <w:noProof/>
                <w:webHidden/>
              </w:rPr>
              <w:tab/>
            </w:r>
            <w:r w:rsidR="009B55B3">
              <w:rPr>
                <w:noProof/>
                <w:webHidden/>
              </w:rPr>
              <w:fldChar w:fldCharType="begin"/>
            </w:r>
            <w:r w:rsidR="009B55B3">
              <w:rPr>
                <w:noProof/>
                <w:webHidden/>
              </w:rPr>
              <w:instrText xml:space="preserve"> PAGEREF _Toc535174854 \h </w:instrText>
            </w:r>
            <w:r w:rsidR="009B55B3">
              <w:rPr>
                <w:noProof/>
                <w:webHidden/>
              </w:rPr>
            </w:r>
            <w:r w:rsidR="009B55B3">
              <w:rPr>
                <w:noProof/>
                <w:webHidden/>
              </w:rPr>
              <w:fldChar w:fldCharType="separate"/>
            </w:r>
            <w:r w:rsidR="009B55B3">
              <w:rPr>
                <w:noProof/>
                <w:webHidden/>
              </w:rPr>
              <w:t>42</w:t>
            </w:r>
            <w:r w:rsidR="009B55B3">
              <w:rPr>
                <w:noProof/>
                <w:webHidden/>
              </w:rPr>
              <w:fldChar w:fldCharType="end"/>
            </w:r>
          </w:hyperlink>
        </w:p>
        <w:p w14:paraId="279AB019" w14:textId="203FC903" w:rsidR="009B55B3" w:rsidRDefault="007A0445">
          <w:pPr>
            <w:pStyle w:val="TOC2"/>
            <w:rPr>
              <w:rFonts w:eastAsiaTheme="minorEastAsia"/>
              <w:noProof/>
            </w:rPr>
          </w:pPr>
          <w:hyperlink w:anchor="_Toc535174855" w:history="1">
            <w:r w:rsidR="009B55B3" w:rsidRPr="009E3C78">
              <w:rPr>
                <w:rStyle w:val="Hyperlink"/>
                <w:noProof/>
              </w:rPr>
              <w:t>3.1</w:t>
            </w:r>
            <w:r w:rsidR="009B55B3">
              <w:rPr>
                <w:rFonts w:eastAsiaTheme="minorEastAsia"/>
                <w:noProof/>
              </w:rPr>
              <w:tab/>
            </w:r>
            <w:r w:rsidR="009B55B3" w:rsidRPr="009E3C78">
              <w:rPr>
                <w:rStyle w:val="Hyperlink"/>
                <w:noProof/>
              </w:rPr>
              <w:t>Concept of microservices</w:t>
            </w:r>
            <w:r w:rsidR="009B55B3">
              <w:rPr>
                <w:noProof/>
                <w:webHidden/>
              </w:rPr>
              <w:tab/>
            </w:r>
            <w:r w:rsidR="009B55B3">
              <w:rPr>
                <w:noProof/>
                <w:webHidden/>
              </w:rPr>
              <w:fldChar w:fldCharType="begin"/>
            </w:r>
            <w:r w:rsidR="009B55B3">
              <w:rPr>
                <w:noProof/>
                <w:webHidden/>
              </w:rPr>
              <w:instrText xml:space="preserve"> PAGEREF _Toc535174855 \h </w:instrText>
            </w:r>
            <w:r w:rsidR="009B55B3">
              <w:rPr>
                <w:noProof/>
                <w:webHidden/>
              </w:rPr>
            </w:r>
            <w:r w:rsidR="009B55B3">
              <w:rPr>
                <w:noProof/>
                <w:webHidden/>
              </w:rPr>
              <w:fldChar w:fldCharType="separate"/>
            </w:r>
            <w:r w:rsidR="009B55B3">
              <w:rPr>
                <w:noProof/>
                <w:webHidden/>
              </w:rPr>
              <w:t>43</w:t>
            </w:r>
            <w:r w:rsidR="009B55B3">
              <w:rPr>
                <w:noProof/>
                <w:webHidden/>
              </w:rPr>
              <w:fldChar w:fldCharType="end"/>
            </w:r>
          </w:hyperlink>
        </w:p>
        <w:p w14:paraId="74626BC5" w14:textId="1D571C64" w:rsidR="009B55B3" w:rsidRDefault="007A0445">
          <w:pPr>
            <w:pStyle w:val="TOC2"/>
            <w:rPr>
              <w:rFonts w:eastAsiaTheme="minorEastAsia"/>
              <w:noProof/>
            </w:rPr>
          </w:pPr>
          <w:hyperlink w:anchor="_Toc535174856" w:history="1">
            <w:r w:rsidR="009B55B3" w:rsidRPr="009E3C78">
              <w:rPr>
                <w:rStyle w:val="Hyperlink"/>
                <w:noProof/>
              </w:rPr>
              <w:t>3.2</w:t>
            </w:r>
            <w:r w:rsidR="009B55B3">
              <w:rPr>
                <w:rFonts w:eastAsiaTheme="minorEastAsia"/>
                <w:noProof/>
              </w:rPr>
              <w:tab/>
            </w:r>
            <w:r w:rsidR="009B55B3" w:rsidRPr="009E3C78">
              <w:rPr>
                <w:rStyle w:val="Hyperlink"/>
                <w:noProof/>
              </w:rPr>
              <w:t>Concept of micro frontends</w:t>
            </w:r>
            <w:r w:rsidR="009B55B3">
              <w:rPr>
                <w:noProof/>
                <w:webHidden/>
              </w:rPr>
              <w:tab/>
            </w:r>
            <w:r w:rsidR="009B55B3">
              <w:rPr>
                <w:noProof/>
                <w:webHidden/>
              </w:rPr>
              <w:fldChar w:fldCharType="begin"/>
            </w:r>
            <w:r w:rsidR="009B55B3">
              <w:rPr>
                <w:noProof/>
                <w:webHidden/>
              </w:rPr>
              <w:instrText xml:space="preserve"> PAGEREF _Toc535174856 \h </w:instrText>
            </w:r>
            <w:r w:rsidR="009B55B3">
              <w:rPr>
                <w:noProof/>
                <w:webHidden/>
              </w:rPr>
            </w:r>
            <w:r w:rsidR="009B55B3">
              <w:rPr>
                <w:noProof/>
                <w:webHidden/>
              </w:rPr>
              <w:fldChar w:fldCharType="separate"/>
            </w:r>
            <w:r w:rsidR="009B55B3">
              <w:rPr>
                <w:noProof/>
                <w:webHidden/>
              </w:rPr>
              <w:t>46</w:t>
            </w:r>
            <w:r w:rsidR="009B55B3">
              <w:rPr>
                <w:noProof/>
                <w:webHidden/>
              </w:rPr>
              <w:fldChar w:fldCharType="end"/>
            </w:r>
          </w:hyperlink>
        </w:p>
        <w:p w14:paraId="7ECD69B6" w14:textId="67A70E4E" w:rsidR="009B55B3" w:rsidRDefault="007A0445">
          <w:pPr>
            <w:pStyle w:val="TOC2"/>
            <w:rPr>
              <w:rFonts w:eastAsiaTheme="minorEastAsia"/>
              <w:noProof/>
            </w:rPr>
          </w:pPr>
          <w:hyperlink w:anchor="_Toc535174857" w:history="1">
            <w:r w:rsidR="009B55B3" w:rsidRPr="009E3C78">
              <w:rPr>
                <w:rStyle w:val="Hyperlink"/>
                <w:noProof/>
              </w:rPr>
              <w:t>3.3</w:t>
            </w:r>
            <w:r w:rsidR="009B55B3">
              <w:rPr>
                <w:rFonts w:eastAsiaTheme="minorEastAsia"/>
                <w:noProof/>
              </w:rPr>
              <w:tab/>
            </w:r>
            <w:r w:rsidR="009B55B3" w:rsidRPr="009E3C78">
              <w:rPr>
                <w:rStyle w:val="Hyperlink"/>
                <w:noProof/>
              </w:rPr>
              <w:t>Concept of content trust</w:t>
            </w:r>
            <w:r w:rsidR="009B55B3">
              <w:rPr>
                <w:noProof/>
                <w:webHidden/>
              </w:rPr>
              <w:tab/>
            </w:r>
            <w:r w:rsidR="009B55B3">
              <w:rPr>
                <w:noProof/>
                <w:webHidden/>
              </w:rPr>
              <w:fldChar w:fldCharType="begin"/>
            </w:r>
            <w:r w:rsidR="009B55B3">
              <w:rPr>
                <w:noProof/>
                <w:webHidden/>
              </w:rPr>
              <w:instrText xml:space="preserve"> PAGEREF _Toc535174857 \h </w:instrText>
            </w:r>
            <w:r w:rsidR="009B55B3">
              <w:rPr>
                <w:noProof/>
                <w:webHidden/>
              </w:rPr>
            </w:r>
            <w:r w:rsidR="009B55B3">
              <w:rPr>
                <w:noProof/>
                <w:webHidden/>
              </w:rPr>
              <w:fldChar w:fldCharType="separate"/>
            </w:r>
            <w:r w:rsidR="009B55B3">
              <w:rPr>
                <w:noProof/>
                <w:webHidden/>
              </w:rPr>
              <w:t>47</w:t>
            </w:r>
            <w:r w:rsidR="009B55B3">
              <w:rPr>
                <w:noProof/>
                <w:webHidden/>
              </w:rPr>
              <w:fldChar w:fldCharType="end"/>
            </w:r>
          </w:hyperlink>
        </w:p>
        <w:p w14:paraId="295D62C8" w14:textId="5989EADE" w:rsidR="009B55B3" w:rsidRDefault="007A0445">
          <w:pPr>
            <w:pStyle w:val="TOC2"/>
            <w:rPr>
              <w:rFonts w:eastAsiaTheme="minorEastAsia"/>
              <w:noProof/>
            </w:rPr>
          </w:pPr>
          <w:hyperlink w:anchor="_Toc535174858" w:history="1">
            <w:r w:rsidR="009B55B3" w:rsidRPr="009E3C78">
              <w:rPr>
                <w:rStyle w:val="Hyperlink"/>
                <w:noProof/>
              </w:rPr>
              <w:t>3.4</w:t>
            </w:r>
            <w:r w:rsidR="009B55B3">
              <w:rPr>
                <w:rFonts w:eastAsiaTheme="minorEastAsia"/>
                <w:noProof/>
              </w:rPr>
              <w:tab/>
            </w:r>
            <w:r w:rsidR="009B55B3" w:rsidRPr="009E3C78">
              <w:rPr>
                <w:rStyle w:val="Hyperlink"/>
                <w:noProof/>
              </w:rPr>
              <w:t>Overall structure</w:t>
            </w:r>
            <w:r w:rsidR="009B55B3">
              <w:rPr>
                <w:noProof/>
                <w:webHidden/>
              </w:rPr>
              <w:tab/>
            </w:r>
            <w:r w:rsidR="009B55B3">
              <w:rPr>
                <w:noProof/>
                <w:webHidden/>
              </w:rPr>
              <w:fldChar w:fldCharType="begin"/>
            </w:r>
            <w:r w:rsidR="009B55B3">
              <w:rPr>
                <w:noProof/>
                <w:webHidden/>
              </w:rPr>
              <w:instrText xml:space="preserve"> PAGEREF _Toc535174858 \h </w:instrText>
            </w:r>
            <w:r w:rsidR="009B55B3">
              <w:rPr>
                <w:noProof/>
                <w:webHidden/>
              </w:rPr>
            </w:r>
            <w:r w:rsidR="009B55B3">
              <w:rPr>
                <w:noProof/>
                <w:webHidden/>
              </w:rPr>
              <w:fldChar w:fldCharType="separate"/>
            </w:r>
            <w:r w:rsidR="009B55B3">
              <w:rPr>
                <w:noProof/>
                <w:webHidden/>
              </w:rPr>
              <w:t>53</w:t>
            </w:r>
            <w:r w:rsidR="009B55B3">
              <w:rPr>
                <w:noProof/>
                <w:webHidden/>
              </w:rPr>
              <w:fldChar w:fldCharType="end"/>
            </w:r>
          </w:hyperlink>
        </w:p>
        <w:p w14:paraId="7EA34947" w14:textId="090C9229" w:rsidR="009B55B3" w:rsidRDefault="007A0445">
          <w:pPr>
            <w:pStyle w:val="TOC1"/>
            <w:rPr>
              <w:rFonts w:asciiTheme="minorHAnsi" w:eastAsiaTheme="minorEastAsia" w:hAnsiTheme="minorHAnsi"/>
              <w:b w:val="0"/>
              <w:noProof/>
            </w:rPr>
          </w:pPr>
          <w:hyperlink w:anchor="_Toc535174859" w:history="1">
            <w:r w:rsidR="009B55B3" w:rsidRPr="009E3C78">
              <w:rPr>
                <w:rStyle w:val="Hyperlink"/>
                <w:noProof/>
              </w:rPr>
              <w:t>Bibliography</w:t>
            </w:r>
            <w:r w:rsidR="009B55B3">
              <w:rPr>
                <w:noProof/>
                <w:webHidden/>
              </w:rPr>
              <w:tab/>
            </w:r>
            <w:r w:rsidR="009B55B3">
              <w:rPr>
                <w:noProof/>
                <w:webHidden/>
              </w:rPr>
              <w:fldChar w:fldCharType="begin"/>
            </w:r>
            <w:r w:rsidR="009B55B3">
              <w:rPr>
                <w:noProof/>
                <w:webHidden/>
              </w:rPr>
              <w:instrText xml:space="preserve"> PAGEREF _Toc535174859 \h </w:instrText>
            </w:r>
            <w:r w:rsidR="009B55B3">
              <w:rPr>
                <w:noProof/>
                <w:webHidden/>
              </w:rPr>
            </w:r>
            <w:r w:rsidR="009B55B3">
              <w:rPr>
                <w:noProof/>
                <w:webHidden/>
              </w:rPr>
              <w:fldChar w:fldCharType="separate"/>
            </w:r>
            <w:r w:rsidR="009B55B3">
              <w:rPr>
                <w:noProof/>
                <w:webHidden/>
              </w:rPr>
              <w:t>57</w:t>
            </w:r>
            <w:r w:rsidR="009B55B3">
              <w:rPr>
                <w:noProof/>
                <w:webHidden/>
              </w:rPr>
              <w:fldChar w:fldCharType="end"/>
            </w:r>
          </w:hyperlink>
        </w:p>
        <w:p w14:paraId="593F1297" w14:textId="77C70240" w:rsidR="009B55B3" w:rsidRDefault="007A0445">
          <w:pPr>
            <w:pStyle w:val="TOC4"/>
            <w:rPr>
              <w:rFonts w:asciiTheme="minorHAnsi" w:eastAsiaTheme="minorEastAsia" w:hAnsiTheme="minorHAnsi"/>
              <w:b w:val="0"/>
              <w:noProof/>
            </w:rPr>
          </w:pPr>
          <w:hyperlink w:anchor="_Toc535174860" w:history="1">
            <w:r w:rsidR="009B55B3" w:rsidRPr="009E3C78">
              <w:rPr>
                <w:rStyle w:val="Hyperlink"/>
                <w:noProof/>
              </w:rPr>
              <w:t>Appendix A</w:t>
            </w:r>
            <w:r w:rsidR="009B55B3">
              <w:rPr>
                <w:rFonts w:asciiTheme="minorHAnsi" w:eastAsiaTheme="minorEastAsia" w:hAnsiTheme="minorHAnsi"/>
                <w:b w:val="0"/>
                <w:noProof/>
              </w:rPr>
              <w:tab/>
            </w:r>
            <w:r w:rsidR="009B55B3" w:rsidRPr="009E3C78">
              <w:rPr>
                <w:rStyle w:val="Hyperlink"/>
                <w:noProof/>
              </w:rPr>
              <w:t>Bezeichner für Anhang A</w:t>
            </w:r>
            <w:r w:rsidR="009B55B3">
              <w:rPr>
                <w:noProof/>
                <w:webHidden/>
              </w:rPr>
              <w:tab/>
            </w:r>
            <w:r w:rsidR="009B55B3">
              <w:rPr>
                <w:noProof/>
                <w:webHidden/>
              </w:rPr>
              <w:fldChar w:fldCharType="begin"/>
            </w:r>
            <w:r w:rsidR="009B55B3">
              <w:rPr>
                <w:noProof/>
                <w:webHidden/>
              </w:rPr>
              <w:instrText xml:space="preserve"> PAGEREF _Toc535174860 \h </w:instrText>
            </w:r>
            <w:r w:rsidR="009B55B3">
              <w:rPr>
                <w:noProof/>
                <w:webHidden/>
              </w:rPr>
            </w:r>
            <w:r w:rsidR="009B55B3">
              <w:rPr>
                <w:noProof/>
                <w:webHidden/>
              </w:rPr>
              <w:fldChar w:fldCharType="separate"/>
            </w:r>
            <w:r w:rsidR="009B55B3">
              <w:rPr>
                <w:noProof/>
                <w:webHidden/>
              </w:rPr>
              <w:t>59</w:t>
            </w:r>
            <w:r w:rsidR="009B55B3">
              <w:rPr>
                <w:noProof/>
                <w:webHidden/>
              </w:rPr>
              <w:fldChar w:fldCharType="end"/>
            </w:r>
          </w:hyperlink>
        </w:p>
        <w:p w14:paraId="63B916FA" w14:textId="7094FD7A" w:rsidR="009B55B3" w:rsidRDefault="007A0445">
          <w:pPr>
            <w:pStyle w:val="TOC5"/>
            <w:rPr>
              <w:rFonts w:eastAsiaTheme="minorEastAsia"/>
              <w:noProof/>
            </w:rPr>
          </w:pPr>
          <w:hyperlink w:anchor="_Toc535174861" w:history="1">
            <w:r w:rsidR="009B55B3" w:rsidRPr="009E3C78">
              <w:rPr>
                <w:rStyle w:val="Hyperlink"/>
                <w:noProof/>
              </w:rPr>
              <w:t>A.1</w:t>
            </w:r>
            <w:r w:rsidR="009B55B3">
              <w:rPr>
                <w:rFonts w:eastAsiaTheme="minorEastAsia"/>
                <w:noProof/>
              </w:rPr>
              <w:tab/>
            </w:r>
            <w:r w:rsidR="009B55B3" w:rsidRPr="009E3C78">
              <w:rPr>
                <w:rStyle w:val="Hyperlink"/>
                <w:noProof/>
              </w:rPr>
              <w:t>Bezeichner für Anhang A.1</w:t>
            </w:r>
            <w:r w:rsidR="009B55B3">
              <w:rPr>
                <w:noProof/>
                <w:webHidden/>
              </w:rPr>
              <w:tab/>
            </w:r>
            <w:r w:rsidR="009B55B3">
              <w:rPr>
                <w:noProof/>
                <w:webHidden/>
              </w:rPr>
              <w:fldChar w:fldCharType="begin"/>
            </w:r>
            <w:r w:rsidR="009B55B3">
              <w:rPr>
                <w:noProof/>
                <w:webHidden/>
              </w:rPr>
              <w:instrText xml:space="preserve"> PAGEREF _Toc535174861 \h </w:instrText>
            </w:r>
            <w:r w:rsidR="009B55B3">
              <w:rPr>
                <w:noProof/>
                <w:webHidden/>
              </w:rPr>
            </w:r>
            <w:r w:rsidR="009B55B3">
              <w:rPr>
                <w:noProof/>
                <w:webHidden/>
              </w:rPr>
              <w:fldChar w:fldCharType="separate"/>
            </w:r>
            <w:r w:rsidR="009B55B3">
              <w:rPr>
                <w:noProof/>
                <w:webHidden/>
              </w:rPr>
              <w:t>59</w:t>
            </w:r>
            <w:r w:rsidR="009B55B3">
              <w:rPr>
                <w:noProof/>
                <w:webHidden/>
              </w:rPr>
              <w:fldChar w:fldCharType="end"/>
            </w:r>
          </w:hyperlink>
        </w:p>
        <w:p w14:paraId="4EB352C8" w14:textId="1E5A586C" w:rsidR="009B55B3" w:rsidRDefault="007A0445">
          <w:pPr>
            <w:pStyle w:val="TOC1"/>
            <w:rPr>
              <w:rFonts w:asciiTheme="minorHAnsi" w:eastAsiaTheme="minorEastAsia" w:hAnsiTheme="minorHAnsi"/>
              <w:b w:val="0"/>
              <w:noProof/>
            </w:rPr>
          </w:pPr>
          <w:hyperlink w:anchor="_Toc535174862" w:history="1">
            <w:r w:rsidR="009B55B3" w:rsidRPr="009E3C78">
              <w:rPr>
                <w:rStyle w:val="Hyperlink"/>
                <w:noProof/>
              </w:rPr>
              <w:t>Glossary</w:t>
            </w:r>
            <w:r w:rsidR="009B55B3">
              <w:rPr>
                <w:noProof/>
                <w:webHidden/>
              </w:rPr>
              <w:tab/>
            </w:r>
            <w:r w:rsidR="009B55B3">
              <w:rPr>
                <w:noProof/>
                <w:webHidden/>
              </w:rPr>
              <w:fldChar w:fldCharType="begin"/>
            </w:r>
            <w:r w:rsidR="009B55B3">
              <w:rPr>
                <w:noProof/>
                <w:webHidden/>
              </w:rPr>
              <w:instrText xml:space="preserve"> PAGEREF _Toc535174862 \h </w:instrText>
            </w:r>
            <w:r w:rsidR="009B55B3">
              <w:rPr>
                <w:noProof/>
                <w:webHidden/>
              </w:rPr>
            </w:r>
            <w:r w:rsidR="009B55B3">
              <w:rPr>
                <w:noProof/>
                <w:webHidden/>
              </w:rPr>
              <w:fldChar w:fldCharType="separate"/>
            </w:r>
            <w:r w:rsidR="009B55B3">
              <w:rPr>
                <w:noProof/>
                <w:webHidden/>
              </w:rPr>
              <w:t>LXI</w:t>
            </w:r>
            <w:r w:rsidR="009B55B3">
              <w:rPr>
                <w:noProof/>
                <w:webHidden/>
              </w:rPr>
              <w:fldChar w:fldCharType="end"/>
            </w:r>
          </w:hyperlink>
        </w:p>
        <w:p w14:paraId="507B93F4" w14:textId="1D4095F8" w:rsidR="009B55B3" w:rsidRDefault="007A0445">
          <w:pPr>
            <w:pStyle w:val="TOC1"/>
            <w:rPr>
              <w:rFonts w:asciiTheme="minorHAnsi" w:eastAsiaTheme="minorEastAsia" w:hAnsiTheme="minorHAnsi"/>
              <w:b w:val="0"/>
              <w:noProof/>
            </w:rPr>
          </w:pPr>
          <w:hyperlink w:anchor="_Toc535174863" w:history="1">
            <w:r w:rsidR="009B55B3" w:rsidRPr="009E3C78">
              <w:rPr>
                <w:rStyle w:val="Hyperlink"/>
                <w:noProof/>
              </w:rPr>
              <w:t>Index</w:t>
            </w:r>
            <w:r w:rsidR="009B55B3">
              <w:rPr>
                <w:noProof/>
                <w:webHidden/>
              </w:rPr>
              <w:tab/>
            </w:r>
            <w:r w:rsidR="009B55B3">
              <w:rPr>
                <w:noProof/>
                <w:webHidden/>
              </w:rPr>
              <w:fldChar w:fldCharType="begin"/>
            </w:r>
            <w:r w:rsidR="009B55B3">
              <w:rPr>
                <w:noProof/>
                <w:webHidden/>
              </w:rPr>
              <w:instrText xml:space="preserve"> PAGEREF _Toc535174863 \h </w:instrText>
            </w:r>
            <w:r w:rsidR="009B55B3">
              <w:rPr>
                <w:noProof/>
                <w:webHidden/>
              </w:rPr>
            </w:r>
            <w:r w:rsidR="009B55B3">
              <w:rPr>
                <w:noProof/>
                <w:webHidden/>
              </w:rPr>
              <w:fldChar w:fldCharType="separate"/>
            </w:r>
            <w:r w:rsidR="009B55B3">
              <w:rPr>
                <w:noProof/>
                <w:webHidden/>
              </w:rPr>
              <w:t>LXIII</w:t>
            </w:r>
            <w:r w:rsidR="009B55B3">
              <w:rPr>
                <w:noProof/>
                <w:webHidden/>
              </w:rPr>
              <w:fldChar w:fldCharType="end"/>
            </w:r>
          </w:hyperlink>
        </w:p>
        <w:p w14:paraId="13F21399" w14:textId="07508F00" w:rsidR="00BC2E85" w:rsidRPr="00327BEE" w:rsidRDefault="00DF30C0" w:rsidP="00656B9A">
          <w:pPr>
            <w:pStyle w:val="TOC1"/>
          </w:pPr>
          <w:r w:rsidRPr="00327BEE">
            <w:rPr>
              <w:b w:val="0"/>
            </w:rPr>
            <w:fldChar w:fldCharType="end"/>
          </w:r>
        </w:p>
      </w:sdtContent>
    </w:sdt>
    <w:p w14:paraId="48E6A0A2" w14:textId="77777777" w:rsidR="00554D76" w:rsidRPr="00327BEE" w:rsidRDefault="00554D76" w:rsidP="00554D76"/>
    <w:p w14:paraId="52AD4EB4" w14:textId="77777777" w:rsidR="00757459" w:rsidRPr="00327BEE" w:rsidRDefault="00757459" w:rsidP="00A61703">
      <w:pPr>
        <w:rPr>
          <w:sz w:val="96"/>
          <w:szCs w:val="96"/>
        </w:rPr>
        <w:sectPr w:rsidR="00757459" w:rsidRPr="00327BEE"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p w14:paraId="5DB11FCA" w14:textId="77777777" w:rsidR="00085941" w:rsidRPr="00327BEE" w:rsidRDefault="00A43DC5" w:rsidP="00F85FC7">
      <w:pPr>
        <w:pStyle w:val="Heading1"/>
        <w:numPr>
          <w:ilvl w:val="0"/>
          <w:numId w:val="0"/>
        </w:numPr>
      </w:pPr>
      <w:bookmarkStart w:id="0" w:name="_Toc535174833"/>
      <w:bookmarkStart w:id="1" w:name="_Toc269169314"/>
      <w:r w:rsidRPr="00327BEE">
        <w:lastRenderedPageBreak/>
        <w:t>List</w:t>
      </w:r>
      <w:r w:rsidR="007B3F33" w:rsidRPr="00327BEE">
        <w:t xml:space="preserve"> of Figures</w:t>
      </w:r>
      <w:bookmarkEnd w:id="0"/>
    </w:p>
    <w:p w14:paraId="6F1D5E66" w14:textId="77777777" w:rsidR="00976E97" w:rsidRPr="00327BEE" w:rsidRDefault="008E59C8">
      <w:pPr>
        <w:pStyle w:val="TableofFigures"/>
        <w:tabs>
          <w:tab w:val="right" w:leader="dot" w:pos="8493"/>
        </w:tabs>
        <w:rPr>
          <w:rFonts w:eastAsiaTheme="minorEastAsia"/>
          <w:noProof/>
        </w:rPr>
      </w:pPr>
      <w:r w:rsidRPr="00327BEE">
        <w:fldChar w:fldCharType="begin"/>
      </w:r>
      <w:r w:rsidRPr="00327BEE">
        <w:instrText xml:space="preserve"> TOC \h \z \c "Figure" </w:instrText>
      </w:r>
      <w:r w:rsidRPr="00327BEE">
        <w:fldChar w:fldCharType="separate"/>
      </w:r>
      <w:hyperlink w:anchor="_Toc534297190" w:history="1">
        <w:r w:rsidR="00976E97" w:rsidRPr="00327BEE">
          <w:rPr>
            <w:rStyle w:val="Hyperlink"/>
            <w:noProof/>
          </w:rPr>
          <w:t xml:space="preserve">Figure </w:t>
        </w:r>
        <w:r w:rsidR="00976E97" w:rsidRPr="00327BEE">
          <w:rPr>
            <w:rStyle w:val="Hyperlink"/>
            <w:noProof/>
            <w:cs/>
          </w:rPr>
          <w:t>‎</w:t>
        </w:r>
        <w:r w:rsidR="00976E97" w:rsidRPr="00327BEE">
          <w:rPr>
            <w:rStyle w:val="Hyperlink"/>
            <w:noProof/>
          </w:rPr>
          <w:t>2</w:t>
        </w:r>
        <w:r w:rsidR="00976E97" w:rsidRPr="00327BEE">
          <w:rPr>
            <w:rStyle w:val="Hyperlink"/>
            <w:noProof/>
          </w:rPr>
          <w:noBreakHyphen/>
          <w:t>1 Scale Cube [35]</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_Toc534297190 \h </w:instrText>
        </w:r>
        <w:r w:rsidR="00976E97" w:rsidRPr="00327BEE">
          <w:rPr>
            <w:noProof/>
            <w:webHidden/>
          </w:rPr>
        </w:r>
        <w:r w:rsidR="00976E97" w:rsidRPr="00327BEE">
          <w:rPr>
            <w:noProof/>
            <w:webHidden/>
          </w:rPr>
          <w:fldChar w:fldCharType="separate"/>
        </w:r>
        <w:r w:rsidR="000D7D70" w:rsidRPr="00327BEE">
          <w:rPr>
            <w:noProof/>
            <w:webHidden/>
          </w:rPr>
          <w:t>27</w:t>
        </w:r>
        <w:r w:rsidR="00976E97" w:rsidRPr="00327BEE">
          <w:rPr>
            <w:noProof/>
            <w:webHidden/>
          </w:rPr>
          <w:fldChar w:fldCharType="end"/>
        </w:r>
      </w:hyperlink>
    </w:p>
    <w:p w14:paraId="54BB5CF9" w14:textId="77777777" w:rsidR="00976E97" w:rsidRPr="00327BEE" w:rsidRDefault="007A0445">
      <w:pPr>
        <w:pStyle w:val="TableofFigures"/>
        <w:tabs>
          <w:tab w:val="right" w:leader="dot" w:pos="8493"/>
        </w:tabs>
        <w:rPr>
          <w:rFonts w:eastAsiaTheme="minorEastAsia"/>
          <w:noProof/>
        </w:rPr>
      </w:pPr>
      <w:hyperlink w:anchor="_Toc534297191" w:history="1">
        <w:r w:rsidR="00976E97" w:rsidRPr="00327BEE">
          <w:rPr>
            <w:rStyle w:val="Hyperlink"/>
            <w:noProof/>
          </w:rPr>
          <w:t xml:space="preserve">Figure </w:t>
        </w:r>
        <w:r w:rsidR="00976E97" w:rsidRPr="00327BEE">
          <w:rPr>
            <w:rStyle w:val="Hyperlink"/>
            <w:noProof/>
            <w:cs/>
          </w:rPr>
          <w:t>‎</w:t>
        </w:r>
        <w:r w:rsidR="00976E97" w:rsidRPr="00327BEE">
          <w:rPr>
            <w:rStyle w:val="Hyperlink"/>
            <w:noProof/>
          </w:rPr>
          <w:t>3</w:t>
        </w:r>
        <w:r w:rsidR="00976E97" w:rsidRPr="00327BEE">
          <w:rPr>
            <w:rStyle w:val="Hyperlink"/>
            <w:noProof/>
          </w:rPr>
          <w:noBreakHyphen/>
          <w:t>1 Overall structure</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_Toc534297191 \h </w:instrText>
        </w:r>
        <w:r w:rsidR="00976E97" w:rsidRPr="00327BEE">
          <w:rPr>
            <w:noProof/>
            <w:webHidden/>
          </w:rPr>
        </w:r>
        <w:r w:rsidR="00976E97" w:rsidRPr="00327BEE">
          <w:rPr>
            <w:noProof/>
            <w:webHidden/>
          </w:rPr>
          <w:fldChar w:fldCharType="separate"/>
        </w:r>
        <w:r w:rsidR="000D7D70" w:rsidRPr="00327BEE">
          <w:rPr>
            <w:noProof/>
            <w:webHidden/>
          </w:rPr>
          <w:t>52</w:t>
        </w:r>
        <w:r w:rsidR="00976E97" w:rsidRPr="00327BEE">
          <w:rPr>
            <w:noProof/>
            <w:webHidden/>
          </w:rPr>
          <w:fldChar w:fldCharType="end"/>
        </w:r>
      </w:hyperlink>
    </w:p>
    <w:p w14:paraId="32EAA848" w14:textId="77777777" w:rsidR="00962C1D" w:rsidRPr="00327BEE" w:rsidRDefault="008E59C8" w:rsidP="00276E01">
      <w:pPr>
        <w:pStyle w:val="TableofFigures"/>
        <w:tabs>
          <w:tab w:val="right" w:leader="dot" w:pos="8493"/>
        </w:tabs>
        <w:sectPr w:rsidR="00962C1D" w:rsidRPr="00327BEE"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r w:rsidRPr="00327BEE">
        <w:fldChar w:fldCharType="end"/>
      </w:r>
    </w:p>
    <w:p w14:paraId="6F46943E" w14:textId="77777777" w:rsidR="000F3BF1" w:rsidRPr="00327BEE" w:rsidRDefault="0060625D" w:rsidP="00A21343">
      <w:pPr>
        <w:pStyle w:val="Heading1"/>
        <w:numPr>
          <w:ilvl w:val="0"/>
          <w:numId w:val="0"/>
        </w:numPr>
        <w:spacing w:before="880"/>
      </w:pPr>
      <w:bookmarkStart w:id="2" w:name="_Toc535174834"/>
      <w:r w:rsidRPr="00327BEE">
        <w:lastRenderedPageBreak/>
        <w:t>List of Table</w:t>
      </w:r>
      <w:r w:rsidR="00591897" w:rsidRPr="00327BEE">
        <w:t>s</w:t>
      </w:r>
      <w:bookmarkEnd w:id="2"/>
    </w:p>
    <w:p w14:paraId="01B1F04F" w14:textId="77777777" w:rsidR="00976E97" w:rsidRPr="00327BEE" w:rsidRDefault="00AE7E11">
      <w:pPr>
        <w:pStyle w:val="TableofFigures"/>
        <w:tabs>
          <w:tab w:val="right" w:leader="dot" w:pos="8493"/>
        </w:tabs>
        <w:rPr>
          <w:rFonts w:eastAsiaTheme="minorEastAsia"/>
          <w:noProof/>
        </w:rPr>
      </w:pPr>
      <w:r w:rsidRPr="00327BEE">
        <w:fldChar w:fldCharType="begin"/>
      </w:r>
      <w:r w:rsidR="00472741" w:rsidRPr="00327BEE">
        <w:instrText xml:space="preserve"> TOC \h \z \c "Table</w:instrText>
      </w:r>
      <w:r w:rsidRPr="00327BEE">
        <w:instrText xml:space="preserve">" </w:instrText>
      </w:r>
      <w:r w:rsidRPr="00327BEE">
        <w:fldChar w:fldCharType="separate"/>
      </w:r>
      <w:hyperlink w:anchor="_Toc534297181" w:history="1">
        <w:r w:rsidR="00976E97" w:rsidRPr="00327BEE">
          <w:rPr>
            <w:rStyle w:val="Hyperlink"/>
            <w:noProof/>
          </w:rPr>
          <w:t xml:space="preserve">Table </w:t>
        </w:r>
        <w:r w:rsidR="00976E97" w:rsidRPr="00327BEE">
          <w:rPr>
            <w:rStyle w:val="Hyperlink"/>
            <w:noProof/>
            <w:cs/>
          </w:rPr>
          <w:t>‎</w:t>
        </w:r>
        <w:r w:rsidR="00976E97" w:rsidRPr="00327BEE">
          <w:rPr>
            <w:rStyle w:val="Hyperlink"/>
            <w:noProof/>
          </w:rPr>
          <w:t>2.1 Comparing monolith and microservices [34]</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_Toc534297181 \h </w:instrText>
        </w:r>
        <w:r w:rsidR="00976E97" w:rsidRPr="00327BEE">
          <w:rPr>
            <w:noProof/>
            <w:webHidden/>
          </w:rPr>
        </w:r>
        <w:r w:rsidR="00976E97" w:rsidRPr="00327BEE">
          <w:rPr>
            <w:noProof/>
            <w:webHidden/>
          </w:rPr>
          <w:fldChar w:fldCharType="separate"/>
        </w:r>
        <w:r w:rsidR="000D7D70" w:rsidRPr="00327BEE">
          <w:rPr>
            <w:noProof/>
            <w:webHidden/>
          </w:rPr>
          <w:t>28</w:t>
        </w:r>
        <w:r w:rsidR="00976E97" w:rsidRPr="00327BEE">
          <w:rPr>
            <w:noProof/>
            <w:webHidden/>
          </w:rPr>
          <w:fldChar w:fldCharType="end"/>
        </w:r>
      </w:hyperlink>
    </w:p>
    <w:p w14:paraId="225CBBD3" w14:textId="77777777" w:rsidR="009552F7" w:rsidRPr="00327BEE" w:rsidRDefault="00AE7E11" w:rsidP="00276E01">
      <w:pPr>
        <w:pStyle w:val="TableofFigures"/>
        <w:tabs>
          <w:tab w:val="right" w:leader="dot" w:pos="8493"/>
        </w:tabs>
        <w:sectPr w:rsidR="009552F7" w:rsidRPr="00327BEE"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327BEE">
        <w:fldChar w:fldCharType="end"/>
      </w:r>
    </w:p>
    <w:p w14:paraId="5A9E5F2D" w14:textId="77777777" w:rsidR="000F3BF1" w:rsidRPr="00327BEE" w:rsidRDefault="00A43DC5" w:rsidP="00A21343">
      <w:pPr>
        <w:pStyle w:val="Heading1"/>
        <w:numPr>
          <w:ilvl w:val="0"/>
          <w:numId w:val="0"/>
        </w:numPr>
        <w:spacing w:before="880"/>
      </w:pPr>
      <w:bookmarkStart w:id="3" w:name="_Toc535174835"/>
      <w:r w:rsidRPr="00327BEE">
        <w:lastRenderedPageBreak/>
        <w:t>List</w:t>
      </w:r>
      <w:r w:rsidR="003B5507" w:rsidRPr="00327BEE">
        <w:t xml:space="preserve"> of Listing</w:t>
      </w:r>
      <w:r w:rsidR="00591897" w:rsidRPr="00327BEE">
        <w:t>s</w:t>
      </w:r>
      <w:bookmarkEnd w:id="3"/>
    </w:p>
    <w:p w14:paraId="08B623CF" w14:textId="77777777" w:rsidR="009E6E79" w:rsidRPr="00327BEE" w:rsidRDefault="00AE7E11">
      <w:pPr>
        <w:pStyle w:val="TableofFigures"/>
        <w:tabs>
          <w:tab w:val="right" w:leader="dot" w:pos="8493"/>
        </w:tabs>
        <w:rPr>
          <w:rFonts w:eastAsiaTheme="minorEastAsia"/>
        </w:rPr>
      </w:pPr>
      <w:r w:rsidRPr="00327BEE">
        <w:fldChar w:fldCharType="begin"/>
      </w:r>
      <w:r w:rsidRPr="00327BEE">
        <w:instrText xml:space="preserve"> TOC \h \z \c "Listing" </w:instrText>
      </w:r>
      <w:r w:rsidRPr="00327BEE">
        <w:fldChar w:fldCharType="separate"/>
      </w:r>
      <w:hyperlink w:anchor="_Toc332900301" w:history="1">
        <w:r w:rsidR="009E6E79" w:rsidRPr="00327BEE">
          <w:rPr>
            <w:rStyle w:val="Hyperlink"/>
          </w:rPr>
          <w:t>Listing 2.1 einfaches XML-Beispiel</w:t>
        </w:r>
        <w:r w:rsidR="009E6E79" w:rsidRPr="00327BEE">
          <w:rPr>
            <w:webHidden/>
          </w:rPr>
          <w:tab/>
        </w:r>
        <w:r w:rsidR="009E6E79" w:rsidRPr="00327BEE">
          <w:rPr>
            <w:webHidden/>
          </w:rPr>
          <w:fldChar w:fldCharType="begin"/>
        </w:r>
        <w:r w:rsidR="009E6E79" w:rsidRPr="00327BEE">
          <w:rPr>
            <w:webHidden/>
          </w:rPr>
          <w:instrText xml:space="preserve"> PAGEREF _Toc332900301 \h </w:instrText>
        </w:r>
        <w:r w:rsidR="009E6E79" w:rsidRPr="00327BEE">
          <w:rPr>
            <w:webHidden/>
          </w:rPr>
        </w:r>
        <w:r w:rsidR="009E6E79" w:rsidRPr="00327BEE">
          <w:rPr>
            <w:webHidden/>
          </w:rPr>
          <w:fldChar w:fldCharType="separate"/>
        </w:r>
        <w:r w:rsidR="000D7D70" w:rsidRPr="00327BEE">
          <w:rPr>
            <w:b/>
            <w:bCs/>
            <w:noProof/>
            <w:webHidden/>
          </w:rPr>
          <w:t>Error! Bookmark not defined.</w:t>
        </w:r>
        <w:r w:rsidR="009E6E79" w:rsidRPr="00327BEE">
          <w:rPr>
            <w:webHidden/>
          </w:rPr>
          <w:fldChar w:fldCharType="end"/>
        </w:r>
      </w:hyperlink>
    </w:p>
    <w:p w14:paraId="4E88633C" w14:textId="77777777" w:rsidR="009E6E79" w:rsidRPr="00327BEE" w:rsidRDefault="007A0445">
      <w:pPr>
        <w:pStyle w:val="TableofFigures"/>
        <w:tabs>
          <w:tab w:val="right" w:leader="dot" w:pos="8493"/>
        </w:tabs>
        <w:rPr>
          <w:rFonts w:eastAsiaTheme="minorEastAsia"/>
        </w:rPr>
      </w:pPr>
      <w:hyperlink w:anchor="_Toc332900302" w:history="1">
        <w:r w:rsidR="009E6E79" w:rsidRPr="00327BEE">
          <w:rPr>
            <w:rStyle w:val="Hyperlink"/>
          </w:rPr>
          <w:t>Listing A.1 Mit Alt+ F9 bearbeiten (hängt von Heading 4 statt von 1 ab)</w:t>
        </w:r>
        <w:r w:rsidR="009E6E79" w:rsidRPr="00327BEE">
          <w:rPr>
            <w:webHidden/>
          </w:rPr>
          <w:tab/>
        </w:r>
        <w:r w:rsidR="009E6E79" w:rsidRPr="00327BEE">
          <w:rPr>
            <w:webHidden/>
          </w:rPr>
          <w:fldChar w:fldCharType="begin"/>
        </w:r>
        <w:r w:rsidR="009E6E79" w:rsidRPr="00327BEE">
          <w:rPr>
            <w:webHidden/>
          </w:rPr>
          <w:instrText xml:space="preserve"> PAGEREF _Toc332900302 \h </w:instrText>
        </w:r>
        <w:r w:rsidR="009E6E79" w:rsidRPr="00327BEE">
          <w:rPr>
            <w:webHidden/>
          </w:rPr>
        </w:r>
        <w:r w:rsidR="009E6E79" w:rsidRPr="00327BEE">
          <w:rPr>
            <w:webHidden/>
          </w:rPr>
          <w:fldChar w:fldCharType="separate"/>
        </w:r>
        <w:r w:rsidR="000D7D70" w:rsidRPr="00327BEE">
          <w:rPr>
            <w:noProof/>
            <w:webHidden/>
          </w:rPr>
          <w:t>57</w:t>
        </w:r>
        <w:r w:rsidR="009E6E79" w:rsidRPr="00327BEE">
          <w:rPr>
            <w:webHidden/>
          </w:rPr>
          <w:fldChar w:fldCharType="end"/>
        </w:r>
      </w:hyperlink>
    </w:p>
    <w:p w14:paraId="6153E6FC" w14:textId="77777777" w:rsidR="007E426D" w:rsidRPr="00327BEE" w:rsidRDefault="00AE7E11" w:rsidP="00276E01">
      <w:pPr>
        <w:pStyle w:val="TableofFigures"/>
        <w:tabs>
          <w:tab w:val="right" w:leader="dot" w:pos="8493"/>
        </w:tabs>
        <w:sectPr w:rsidR="007E426D" w:rsidRPr="00327BEE" w:rsidSect="009C1EC3">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327BEE">
        <w:fldChar w:fldCharType="end"/>
      </w:r>
    </w:p>
    <w:p w14:paraId="6AD14ADA" w14:textId="77777777" w:rsidR="007E426D" w:rsidRPr="00327BEE" w:rsidRDefault="003B5507" w:rsidP="00A21343">
      <w:pPr>
        <w:pStyle w:val="Heading1"/>
        <w:numPr>
          <w:ilvl w:val="0"/>
          <w:numId w:val="0"/>
        </w:numPr>
        <w:spacing w:before="880"/>
      </w:pPr>
      <w:bookmarkStart w:id="4" w:name="_Toc535174836"/>
      <w:r w:rsidRPr="00327BEE">
        <w:lastRenderedPageBreak/>
        <w:t>List of Abbreviation</w:t>
      </w:r>
      <w:r w:rsidR="007E426D" w:rsidRPr="00327BEE">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327BEE" w14:paraId="25FAC184" w14:textId="77777777" w:rsidTr="007E426D">
        <w:tc>
          <w:tcPr>
            <w:tcW w:w="1701" w:type="dxa"/>
            <w:vAlign w:val="center"/>
          </w:tcPr>
          <w:p w14:paraId="7A319051" w14:textId="77777777" w:rsidR="007E426D" w:rsidRPr="00327BEE" w:rsidRDefault="007E426D" w:rsidP="00CB7BD9">
            <w:pPr>
              <w:pStyle w:val="NormalText"/>
              <w:jc w:val="left"/>
              <w:rPr>
                <w:rStyle w:val="Strong"/>
                <w:lang w:val="en-US"/>
              </w:rPr>
            </w:pPr>
            <w:r w:rsidRPr="00327BEE">
              <w:rPr>
                <w:rStyle w:val="Strong"/>
                <w:lang w:val="en-US"/>
              </w:rPr>
              <w:t>ABC</w:t>
            </w:r>
          </w:p>
        </w:tc>
        <w:tc>
          <w:tcPr>
            <w:tcW w:w="5670" w:type="dxa"/>
            <w:vAlign w:val="center"/>
          </w:tcPr>
          <w:p w14:paraId="5A7A6ED5" w14:textId="77777777" w:rsidR="007E426D" w:rsidRPr="00327BEE" w:rsidRDefault="007E426D" w:rsidP="00CB7BD9">
            <w:pPr>
              <w:pStyle w:val="NormalText"/>
              <w:jc w:val="left"/>
              <w:rPr>
                <w:lang w:val="en-US"/>
              </w:rPr>
            </w:pPr>
            <w:r w:rsidRPr="00327BEE">
              <w:rPr>
                <w:lang w:val="en-US"/>
              </w:rPr>
              <w:t>Alphabet</w:t>
            </w:r>
          </w:p>
        </w:tc>
      </w:tr>
      <w:tr w:rsidR="007E426D" w:rsidRPr="00327BEE" w14:paraId="7A88F4B9" w14:textId="77777777" w:rsidTr="007E426D">
        <w:tc>
          <w:tcPr>
            <w:tcW w:w="1701" w:type="dxa"/>
            <w:vAlign w:val="center"/>
          </w:tcPr>
          <w:p w14:paraId="1FDE9A28" w14:textId="77777777" w:rsidR="007E426D" w:rsidRPr="00327BEE" w:rsidRDefault="007E426D" w:rsidP="00CB7BD9">
            <w:pPr>
              <w:pStyle w:val="NormalText"/>
              <w:jc w:val="left"/>
              <w:rPr>
                <w:rStyle w:val="Strong"/>
                <w:lang w:val="en-US"/>
              </w:rPr>
            </w:pPr>
            <w:r w:rsidRPr="00327BEE">
              <w:rPr>
                <w:rStyle w:val="Strong"/>
                <w:lang w:val="en-US"/>
              </w:rPr>
              <w:t>123</w:t>
            </w:r>
          </w:p>
        </w:tc>
        <w:tc>
          <w:tcPr>
            <w:tcW w:w="5670" w:type="dxa"/>
            <w:vAlign w:val="center"/>
          </w:tcPr>
          <w:p w14:paraId="39CCA2A9" w14:textId="77777777" w:rsidR="007E426D" w:rsidRPr="00327BEE" w:rsidRDefault="007E426D" w:rsidP="00CB7BD9">
            <w:pPr>
              <w:pStyle w:val="NormalText"/>
              <w:jc w:val="left"/>
              <w:rPr>
                <w:lang w:val="en-US"/>
              </w:rPr>
            </w:pPr>
            <w:r w:rsidRPr="00327BEE">
              <w:rPr>
                <w:lang w:val="en-US"/>
              </w:rPr>
              <w:t>Zahlenreihe</w:t>
            </w:r>
          </w:p>
        </w:tc>
      </w:tr>
      <w:tr w:rsidR="007E426D" w:rsidRPr="00327BEE" w14:paraId="6056BDA2" w14:textId="77777777" w:rsidTr="007E426D">
        <w:tc>
          <w:tcPr>
            <w:tcW w:w="1701" w:type="dxa"/>
            <w:vAlign w:val="center"/>
          </w:tcPr>
          <w:p w14:paraId="73215A69" w14:textId="77777777" w:rsidR="007E426D" w:rsidRPr="00327BEE" w:rsidRDefault="007E426D" w:rsidP="00CB7BD9">
            <w:pPr>
              <w:pStyle w:val="NormalText"/>
              <w:jc w:val="left"/>
              <w:rPr>
                <w:rStyle w:val="Strong"/>
                <w:lang w:val="en-US"/>
              </w:rPr>
            </w:pPr>
            <w:r w:rsidRPr="00327BEE">
              <w:rPr>
                <w:rStyle w:val="Strong"/>
                <w:lang w:val="en-US"/>
              </w:rPr>
              <w:t>HTML</w:t>
            </w:r>
          </w:p>
        </w:tc>
        <w:tc>
          <w:tcPr>
            <w:tcW w:w="5670" w:type="dxa"/>
            <w:vAlign w:val="center"/>
          </w:tcPr>
          <w:p w14:paraId="61965C10" w14:textId="77777777" w:rsidR="007E426D" w:rsidRPr="00327BEE" w:rsidRDefault="007E426D" w:rsidP="00CB7BD9">
            <w:pPr>
              <w:pStyle w:val="NormalText"/>
              <w:jc w:val="left"/>
              <w:rPr>
                <w:lang w:val="en-US"/>
              </w:rPr>
            </w:pPr>
            <w:r w:rsidRPr="00327BEE">
              <w:rPr>
                <w:lang w:val="en-US"/>
              </w:rPr>
              <w:t>Hypertext Markup Language</w:t>
            </w:r>
          </w:p>
        </w:tc>
      </w:tr>
      <w:tr w:rsidR="007E426D" w:rsidRPr="00327BEE" w14:paraId="54293E9A" w14:textId="77777777" w:rsidTr="007E426D">
        <w:tc>
          <w:tcPr>
            <w:tcW w:w="1701" w:type="dxa"/>
            <w:vAlign w:val="center"/>
          </w:tcPr>
          <w:p w14:paraId="7AB5D84C" w14:textId="77777777" w:rsidR="007E426D" w:rsidRPr="00327BEE" w:rsidRDefault="007E426D" w:rsidP="00CB7BD9">
            <w:pPr>
              <w:pStyle w:val="NormalText"/>
              <w:jc w:val="left"/>
              <w:rPr>
                <w:rStyle w:val="Strong"/>
                <w:lang w:val="en-US"/>
              </w:rPr>
            </w:pPr>
          </w:p>
        </w:tc>
        <w:tc>
          <w:tcPr>
            <w:tcW w:w="5670" w:type="dxa"/>
            <w:vAlign w:val="center"/>
          </w:tcPr>
          <w:p w14:paraId="2D37E3C1" w14:textId="77777777" w:rsidR="007E426D" w:rsidRPr="00327BEE" w:rsidRDefault="007E426D" w:rsidP="00CB7BD9">
            <w:pPr>
              <w:pStyle w:val="NormalText"/>
              <w:jc w:val="left"/>
              <w:rPr>
                <w:lang w:val="en-US"/>
              </w:rPr>
            </w:pPr>
          </w:p>
        </w:tc>
      </w:tr>
    </w:tbl>
    <w:p w14:paraId="4D536B78" w14:textId="77777777" w:rsidR="00554D76" w:rsidRPr="00327BEE" w:rsidRDefault="00554D76" w:rsidP="00A61703">
      <w:pPr>
        <w:pStyle w:val="NormalText"/>
        <w:rPr>
          <w:lang w:val="en-US"/>
        </w:rPr>
      </w:pPr>
    </w:p>
    <w:p w14:paraId="144EA60D" w14:textId="77777777" w:rsidR="00A21343" w:rsidRPr="00327BEE" w:rsidRDefault="00A21343" w:rsidP="00A61703">
      <w:pPr>
        <w:pStyle w:val="NormalText"/>
        <w:rPr>
          <w:lang w:val="en-US"/>
        </w:rPr>
        <w:sectPr w:rsidR="00A21343" w:rsidRPr="00327BEE" w:rsidSect="007E426D">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p>
    <w:p w14:paraId="2844F0D4" w14:textId="77777777" w:rsidR="00F5530A" w:rsidRPr="00327BEE" w:rsidRDefault="00A3705E" w:rsidP="006B2100">
      <w:pPr>
        <w:pStyle w:val="Heading1"/>
      </w:pPr>
      <w:bookmarkStart w:id="5" w:name="_Toc535174837"/>
      <w:bookmarkEnd w:id="1"/>
      <w:r w:rsidRPr="00327BEE">
        <w:lastRenderedPageBreak/>
        <w:t>Introduction</w:t>
      </w:r>
      <w:bookmarkEnd w:id="5"/>
    </w:p>
    <w:p w14:paraId="77D7C004" w14:textId="77777777" w:rsidR="00A3705E" w:rsidRPr="00327BEE" w:rsidRDefault="00A3705E" w:rsidP="00ED6868">
      <w:bookmarkStart w:id="6" w:name="_Toc528771666"/>
      <w:r w:rsidRPr="00327BEE">
        <w:t>Traditional web application</w:t>
      </w:r>
      <w:r w:rsidR="00327BEE" w:rsidRPr="00327BEE">
        <w:t>s</w:t>
      </w:r>
      <w:r w:rsidRPr="00327BEE">
        <w:t xml:space="preserve"> </w:t>
      </w:r>
      <w:r w:rsidR="00327BEE">
        <w:t>are</w:t>
      </w:r>
      <w:r w:rsidRPr="00327BEE">
        <w:t xml:space="preserve"> a software that comprises </w:t>
      </w:r>
      <w:r w:rsidR="00327BEE">
        <w:t>several</w:t>
      </w:r>
      <w:r w:rsidRPr="00327BEE">
        <w:t xml:space="preserve"> parts, all those parts come together to form the final product. But at the end this product will look like as it is made out of one big unit.  This unit is composed of few different layers on top of each other but each layer is tightly coupled with the other layers</w:t>
      </w:r>
      <w:r w:rsidR="00BE44C6">
        <w:t xml:space="preserve"> [46]</w:t>
      </w:r>
      <w:r w:rsidRPr="00327BEE">
        <w:t>.</w:t>
      </w:r>
      <w:r w:rsidR="00ED6868">
        <w:t xml:space="preserve"> This architecture is sometimes called three-layered architecture that has presentation, business and data as its three layers. </w:t>
      </w:r>
      <w:r w:rsidRPr="00327BEE">
        <w:t xml:space="preserve"> </w:t>
      </w:r>
    </w:p>
    <w:p w14:paraId="2AEE52D7" w14:textId="77777777" w:rsidR="00A3705E" w:rsidRPr="00327BEE" w:rsidRDefault="00A3705E" w:rsidP="00CC71FA">
      <w:r w:rsidRPr="00327BEE">
        <w:t>Once the application is ready to be deployed, developers will have to approach it as if it is</w:t>
      </w:r>
      <w:r w:rsidR="00CC71FA">
        <w:t>, essentially,</w:t>
      </w:r>
      <w:r w:rsidRPr="00327BEE">
        <w:t xml:space="preserve"> </w:t>
      </w:r>
      <w:r w:rsidR="00CC71FA">
        <w:t>composed of two</w:t>
      </w:r>
      <w:r w:rsidRPr="00327BEE">
        <w:t xml:space="preserve"> part</w:t>
      </w:r>
      <w:r w:rsidR="00CC71FA">
        <w:t>s</w:t>
      </w:r>
      <w:r w:rsidRPr="00327BEE">
        <w:t xml:space="preserve"> that can’t be divided into smaller </w:t>
      </w:r>
      <w:r w:rsidR="00CC71FA">
        <w:t>units</w:t>
      </w:r>
      <w:r w:rsidRPr="00327BEE">
        <w:t>.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14:paraId="13ECBF7A" w14:textId="77777777" w:rsidR="00A3705E" w:rsidRPr="00327BEE" w:rsidRDefault="00A3705E" w:rsidP="009C452D">
      <w:r w:rsidRPr="00327BEE">
        <w:t xml:space="preserve">Furthermore, updating a </w:t>
      </w:r>
      <w:r w:rsidR="009C452D">
        <w:t>three</w:t>
      </w:r>
      <w:r w:rsidRPr="00327BEE">
        <w:t>-</w:t>
      </w:r>
      <w:r w:rsidR="009C452D">
        <w:t>layered-</w:t>
      </w:r>
      <w:r w:rsidRPr="00327BEE">
        <w:t xml:space="preserve">based application and adding new features to it becomes harder the bigger the application is </w:t>
      </w:r>
      <w:r w:rsidRPr="00327BEE">
        <w:rPr>
          <w:color w:val="000000" w:themeColor="text1"/>
        </w:rPr>
        <w:t xml:space="preserve">[34]. </w:t>
      </w:r>
      <w:r w:rsidRPr="00327BEE">
        <w:t xml:space="preserve">Application parts will be more interconnected and making changes to one part could result in needs to make changes to other parts. Hence developers might have to modify many parts of the system to allow for the new updates to take place. </w:t>
      </w:r>
    </w:p>
    <w:p w14:paraId="7C7A55BA" w14:textId="77777777" w:rsidR="00A3705E" w:rsidRPr="00327BEE" w:rsidRDefault="00A3705E" w:rsidP="00817E0D">
      <w:r w:rsidRPr="00327BEE">
        <w:t xml:space="preserve">Microservices architecture </w:t>
      </w:r>
      <w:r w:rsidR="00817E0D">
        <w:t>tries</w:t>
      </w:r>
      <w:r w:rsidRPr="00327BEE">
        <w:t xml:space="preserve"> to overcome the challenges that are imposed when the application is created </w:t>
      </w:r>
      <w:r w:rsidR="00817E0D">
        <w:t>as a three-layered application</w:t>
      </w:r>
      <w:r w:rsidRPr="00327BEE">
        <w:t xml:space="preserve">.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14:paraId="7C37B96D" w14:textId="77777777" w:rsidR="00A3705E" w:rsidRPr="00327BEE" w:rsidRDefault="00A3705E" w:rsidP="00A3705E">
      <w:pPr>
        <w:pStyle w:val="Heading2"/>
      </w:pPr>
      <w:bookmarkStart w:id="7" w:name="_Toc534052695"/>
      <w:bookmarkStart w:id="8" w:name="_Toc535174838"/>
      <w:r w:rsidRPr="00327BEE">
        <w:lastRenderedPageBreak/>
        <w:t>Current situation</w:t>
      </w:r>
      <w:bookmarkEnd w:id="6"/>
      <w:bookmarkEnd w:id="7"/>
      <w:bookmarkEnd w:id="8"/>
    </w:p>
    <w:p w14:paraId="00D18A5B" w14:textId="77777777" w:rsidR="00A3705E" w:rsidRPr="00327BEE" w:rsidRDefault="00A3705E" w:rsidP="00A3705E">
      <w:pPr>
        <w:rPr>
          <w:szCs w:val="16"/>
        </w:rPr>
      </w:pPr>
      <w:bookmarkStart w:id="9" w:name="_Ref270176816"/>
      <w:bookmarkStart w:id="10" w:name="_Ref270176818"/>
      <w:r w:rsidRPr="00327BEE">
        <w:rPr>
          <w:szCs w:val="16"/>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14:paraId="01B56D00" w14:textId="77777777" w:rsidR="00A3705E" w:rsidRPr="00327BEE" w:rsidRDefault="00A3705E" w:rsidP="001D0693">
      <w:pPr>
        <w:rPr>
          <w:szCs w:val="16"/>
        </w:rPr>
      </w:pPr>
      <w:r w:rsidRPr="00327BEE">
        <w:rPr>
          <w:szCs w:val="16"/>
        </w:rPr>
        <w:t xml:space="preserve">The idea of refactoring an existing application into a new one built using another architecture is not easy and brings with it many challenges [1]. Some of those challenges are still waiting to be addressed. </w:t>
      </w:r>
    </w:p>
    <w:p w14:paraId="2823455C" w14:textId="77777777" w:rsidR="00A3705E" w:rsidRPr="00327BEE" w:rsidRDefault="00A3705E" w:rsidP="00CE39DE">
      <w:pPr>
        <w:rPr>
          <w:color w:val="FF0000"/>
          <w:szCs w:val="16"/>
        </w:rPr>
      </w:pPr>
      <w:r w:rsidRPr="00327BEE">
        <w:rPr>
          <w:szCs w:val="16"/>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w:t>
      </w:r>
      <w:r w:rsidR="00376CA7">
        <w:rPr>
          <w:szCs w:val="16"/>
        </w:rPr>
        <w:t xml:space="preserve">And whether following certain standards </w:t>
      </w:r>
      <w:r w:rsidR="00CE39DE">
        <w:rPr>
          <w:szCs w:val="16"/>
        </w:rPr>
        <w:t>can be helpful in making a final better product.</w:t>
      </w:r>
      <w:r w:rsidR="00376CA7">
        <w:rPr>
          <w:szCs w:val="16"/>
        </w:rPr>
        <w:t xml:space="preserve"> </w:t>
      </w:r>
      <w:r w:rsidRPr="00327BEE">
        <w:rPr>
          <w:szCs w:val="16"/>
        </w:rPr>
        <w:t>There can be other questions regarding the nature of the microservice itself. Such as the size of each microservice. Moreover, the communication</w:t>
      </w:r>
      <w:r w:rsidR="00CE39DE">
        <w:rPr>
          <w:szCs w:val="16"/>
        </w:rPr>
        <w:t>s</w:t>
      </w:r>
      <w:r w:rsidRPr="00327BEE">
        <w:rPr>
          <w:szCs w:val="16"/>
        </w:rPr>
        <w:t xml:space="preserve"> between microservices </w:t>
      </w:r>
      <w:r w:rsidR="00CE39DE">
        <w:rPr>
          <w:szCs w:val="16"/>
        </w:rPr>
        <w:t>are</w:t>
      </w:r>
      <w:r w:rsidRPr="00327BEE">
        <w:rPr>
          <w:szCs w:val="16"/>
        </w:rPr>
        <w:t xml:space="preserve"> another challenge that deserves thoughtful consideration. </w:t>
      </w:r>
    </w:p>
    <w:p w14:paraId="6C28ADC6" w14:textId="77777777" w:rsidR="005A6ED7" w:rsidRPr="00327BEE" w:rsidRDefault="00A3705E" w:rsidP="005A6ED7">
      <w:pPr>
        <w:rPr>
          <w:rFonts w:ascii="Palatino Linotype" w:eastAsia="Palatino Linotype" w:hAnsi="Palatino Linotype" w:cs="Times New Roman"/>
          <w:szCs w:val="16"/>
        </w:rPr>
      </w:pPr>
      <w:r w:rsidRPr="00327BEE">
        <w:rPr>
          <w:szCs w:val="16"/>
        </w:rPr>
        <w:t>On the other hand, some concerns related to the frontend of the application can als</w:t>
      </w:r>
      <w:r w:rsidR="00CE39DE">
        <w:rPr>
          <w:szCs w:val="16"/>
        </w:rPr>
        <w:t>o be thought about. In principle, the frontend is what the user see and interact with</w:t>
      </w:r>
      <w:r w:rsidR="00C62891">
        <w:rPr>
          <w:szCs w:val="16"/>
        </w:rPr>
        <w:t xml:space="preserve">. As an example for </w:t>
      </w:r>
      <w:r w:rsidR="005A6ED7">
        <w:rPr>
          <w:szCs w:val="16"/>
        </w:rPr>
        <w:t>these</w:t>
      </w:r>
      <w:r w:rsidR="00C62891">
        <w:rPr>
          <w:szCs w:val="16"/>
        </w:rPr>
        <w:t xml:space="preserve"> concerns</w:t>
      </w:r>
      <w:r w:rsidRPr="00327BEE">
        <w:rPr>
          <w:szCs w:val="16"/>
        </w:rPr>
        <w:t xml:space="preserve"> what if the frontend becomes also complex and needs to be div</w:t>
      </w:r>
      <w:r w:rsidR="005A6ED7">
        <w:rPr>
          <w:szCs w:val="16"/>
        </w:rPr>
        <w:t xml:space="preserve">ided into micro frontends. </w:t>
      </w:r>
      <w:r w:rsidR="005A6ED7" w:rsidRPr="00327BEE">
        <w:rPr>
          <w:rFonts w:ascii="Palatino Linotype" w:eastAsia="Palatino Linotype" w:hAnsi="Palatino Linotype" w:cs="Times New Roman"/>
          <w:szCs w:val="16"/>
        </w:rPr>
        <w:t xml:space="preserve">The concept of microservices </w:t>
      </w:r>
      <w:r w:rsidR="005A6ED7">
        <w:rPr>
          <w:rFonts w:ascii="Palatino Linotype" w:eastAsia="Palatino Linotype" w:hAnsi="Palatino Linotype" w:cs="Times New Roman"/>
          <w:szCs w:val="16"/>
        </w:rPr>
        <w:t>can</w:t>
      </w:r>
      <w:r w:rsidR="005A6ED7" w:rsidRPr="00327BEE">
        <w:rPr>
          <w:rFonts w:ascii="Palatino Linotype" w:eastAsia="Palatino Linotype" w:hAnsi="Palatino Linotype" w:cs="Times New Roman"/>
          <w:szCs w:val="16"/>
        </w:rPr>
        <w:t xml:space="preserve"> further</w:t>
      </w:r>
      <w:r w:rsidR="005A6ED7">
        <w:rPr>
          <w:rFonts w:ascii="Palatino Linotype" w:eastAsia="Palatino Linotype" w:hAnsi="Palatino Linotype" w:cs="Times New Roman"/>
          <w:szCs w:val="16"/>
        </w:rPr>
        <w:t xml:space="preserve"> be</w:t>
      </w:r>
      <w:r w:rsidR="005A6ED7" w:rsidRPr="00327BEE">
        <w:rPr>
          <w:rFonts w:ascii="Palatino Linotype" w:eastAsia="Palatino Linotype" w:hAnsi="Palatino Linotype" w:cs="Times New Roman"/>
          <w:szCs w:val="16"/>
        </w:rPr>
        <w:t xml:space="preserve"> projected into the other side of the web application. Microservices is not just concerned with the backend side of the system, but it can be also applied to the frontend as well. When microservices concept is applied to the frontend it is called micro frontends [3].</w:t>
      </w:r>
    </w:p>
    <w:p w14:paraId="6F9F8431" w14:textId="77777777" w:rsidR="00A3705E" w:rsidRPr="00327BEE" w:rsidRDefault="005A6ED7" w:rsidP="005A6ED7">
      <w:pPr>
        <w:rPr>
          <w:szCs w:val="16"/>
        </w:rPr>
      </w:pPr>
      <w:r>
        <w:rPr>
          <w:szCs w:val="16"/>
        </w:rPr>
        <w:t>D</w:t>
      </w:r>
      <w:r w:rsidR="00A3705E" w:rsidRPr="00327BEE">
        <w:rPr>
          <w:szCs w:val="16"/>
        </w:rPr>
        <w:t xml:space="preserve">evelopers should find ways to help micro frontends exchange data between each other without violating the isolation and independence of each micro frontend. </w:t>
      </w:r>
      <w:r w:rsidR="00384018">
        <w:rPr>
          <w:szCs w:val="16"/>
        </w:rPr>
        <w:t>Since each micro frontend should be able to interact with other micro frontends while keeping the application loosely-coupled.</w:t>
      </w:r>
    </w:p>
    <w:p w14:paraId="559F4CC0" w14:textId="77777777" w:rsidR="00A3705E" w:rsidRPr="00327BEE" w:rsidRDefault="00A3705E" w:rsidP="00EF506B">
      <w:pPr>
        <w:rPr>
          <w:szCs w:val="16"/>
        </w:rPr>
      </w:pPr>
      <w:r w:rsidRPr="00327BEE">
        <w:rPr>
          <w:szCs w:val="16"/>
        </w:rPr>
        <w:t xml:space="preserve">Furthermore, </w:t>
      </w:r>
      <w:r w:rsidR="00EF506B">
        <w:rPr>
          <w:szCs w:val="16"/>
        </w:rPr>
        <w:t>a mechanism</w:t>
      </w:r>
      <w:r w:rsidRPr="00327BEE">
        <w:rPr>
          <w:szCs w:val="16"/>
        </w:rPr>
        <w:t xml:space="preserve"> should be in place to help microservices trust each other. Trust here doesn’t just mean believing each microservice to what it claims it is. But having a system that helps microservices to trust the </w:t>
      </w:r>
      <w:r w:rsidR="00EF506B" w:rsidRPr="00327BEE">
        <w:rPr>
          <w:szCs w:val="16"/>
        </w:rPr>
        <w:t>behavior</w:t>
      </w:r>
      <w:r w:rsidRPr="00327BEE">
        <w:rPr>
          <w:szCs w:val="16"/>
        </w:rPr>
        <w:t xml:space="preserve"> of each other. </w:t>
      </w:r>
    </w:p>
    <w:p w14:paraId="5B5052D1" w14:textId="77777777" w:rsidR="00A3705E" w:rsidRPr="00327BEE" w:rsidRDefault="00A3705E" w:rsidP="00A3705E">
      <w:pPr>
        <w:rPr>
          <w:szCs w:val="16"/>
        </w:rPr>
      </w:pPr>
      <w:r w:rsidRPr="00327BEE">
        <w:rPr>
          <w:szCs w:val="16"/>
        </w:rPr>
        <w:lastRenderedPageBreak/>
        <w:t>There is still no standard definition of microservice architecture and there’s no clear guidelines of how an application based on microservices should be built [32]. Over the last few years some characteristics for a microservices-based application have been developed and some general basic outlines are now commonly used</w:t>
      </w:r>
      <w:r w:rsidR="00A36A60">
        <w:rPr>
          <w:szCs w:val="16"/>
        </w:rPr>
        <w:t xml:space="preserve"> [1-2,31-34]</w:t>
      </w:r>
      <w:r w:rsidRPr="00327BEE">
        <w:rPr>
          <w:szCs w:val="16"/>
        </w:rPr>
        <w:t xml:space="preserve">. </w:t>
      </w:r>
    </w:p>
    <w:p w14:paraId="3385F970" w14:textId="77777777" w:rsidR="00F83293" w:rsidRPr="00F83293" w:rsidRDefault="0015273F" w:rsidP="00F83293">
      <w:pPr>
        <w:pStyle w:val="ListParagraph"/>
        <w:numPr>
          <w:ilvl w:val="0"/>
          <w:numId w:val="20"/>
        </w:numPr>
        <w:spacing w:after="160" w:line="259" w:lineRule="auto"/>
        <w:jc w:val="left"/>
        <w:rPr>
          <w:szCs w:val="16"/>
        </w:rPr>
      </w:pPr>
      <w:r>
        <w:rPr>
          <w:szCs w:val="16"/>
        </w:rPr>
        <w:t xml:space="preserve">Many small units: </w:t>
      </w:r>
      <w:r w:rsidR="00A3705E" w:rsidRPr="00327BEE">
        <w:rPr>
          <w:szCs w:val="16"/>
        </w:rPr>
        <w:t xml:space="preserve">A microservices-based application should consist of more than one component: Unlike </w:t>
      </w:r>
      <w:r w:rsidR="00C24030">
        <w:rPr>
          <w:szCs w:val="16"/>
        </w:rPr>
        <w:t>three</w:t>
      </w:r>
      <w:r w:rsidR="00A3705E" w:rsidRPr="00327BEE">
        <w:rPr>
          <w:szCs w:val="16"/>
        </w:rPr>
        <w:t>-</w:t>
      </w:r>
      <w:r w:rsidR="00C24030">
        <w:rPr>
          <w:szCs w:val="16"/>
        </w:rPr>
        <w:t>layered</w:t>
      </w:r>
      <w:r w:rsidR="00A3705E" w:rsidRPr="00327BEE">
        <w:rPr>
          <w:szCs w:val="16"/>
        </w:rPr>
        <w:t xml:space="preserve">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w:t>
      </w:r>
      <w:r w:rsidR="00F83293">
        <w:rPr>
          <w:szCs w:val="16"/>
        </w:rPr>
        <w:t xml:space="preserve"> </w:t>
      </w:r>
    </w:p>
    <w:p w14:paraId="35BF0B8A" w14:textId="77777777" w:rsidR="00A3705E" w:rsidRPr="00327BEE" w:rsidRDefault="00A3705E" w:rsidP="00EA020F">
      <w:pPr>
        <w:pStyle w:val="ListParagraph"/>
        <w:numPr>
          <w:ilvl w:val="0"/>
          <w:numId w:val="20"/>
        </w:numPr>
        <w:spacing w:after="160" w:line="259" w:lineRule="auto"/>
        <w:jc w:val="left"/>
        <w:rPr>
          <w:szCs w:val="16"/>
        </w:rPr>
      </w:pPr>
      <w:r w:rsidRPr="00327BEE">
        <w:rPr>
          <w:szCs w:val="16"/>
        </w:rPr>
        <w:t xml:space="preserve">Simple Routing: Components in a microservice-based application will have a simple workflow. They will take an input, process it and then forwards the result. </w:t>
      </w:r>
    </w:p>
    <w:p w14:paraId="7D2A7C67" w14:textId="77777777" w:rsidR="00A3705E" w:rsidRPr="00327BEE" w:rsidRDefault="00A3705E" w:rsidP="00427026">
      <w:pPr>
        <w:pStyle w:val="ListParagraph"/>
        <w:numPr>
          <w:ilvl w:val="0"/>
          <w:numId w:val="20"/>
        </w:numPr>
        <w:spacing w:after="160" w:line="259" w:lineRule="auto"/>
        <w:jc w:val="left"/>
        <w:rPr>
          <w:szCs w:val="16"/>
        </w:rPr>
      </w:pPr>
      <w:r w:rsidRPr="00327BEE">
        <w:rPr>
          <w:szCs w:val="16"/>
        </w:rPr>
        <w:t>Decentralization</w:t>
      </w:r>
      <w:r w:rsidR="00427026">
        <w:rPr>
          <w:szCs w:val="16"/>
        </w:rPr>
        <w:t xml:space="preserve"> vs centralization</w:t>
      </w:r>
      <w:r w:rsidRPr="00327BEE">
        <w:rPr>
          <w:szCs w:val="16"/>
        </w:rPr>
        <w:t xml:space="preserve">: An application based on microservice architecture is built out of many different components and each has its role. </w:t>
      </w:r>
      <w:r w:rsidR="00427026">
        <w:rPr>
          <w:szCs w:val="16"/>
        </w:rPr>
        <w:t xml:space="preserve">Sometimes there’s a central body that manages the interactions between the services. While other times, </w:t>
      </w:r>
      <w:r w:rsidRPr="00327BEE">
        <w:rPr>
          <w:szCs w:val="16"/>
        </w:rPr>
        <w:t>no on</w:t>
      </w:r>
      <w:r w:rsidR="00427026">
        <w:rPr>
          <w:szCs w:val="16"/>
        </w:rPr>
        <w:t>e</w:t>
      </w:r>
      <w:r w:rsidRPr="00327BEE">
        <w:rPr>
          <w:szCs w:val="16"/>
        </w:rPr>
        <w:t xml:space="preserve"> big unit moderating the communications between microservices.</w:t>
      </w:r>
    </w:p>
    <w:p w14:paraId="61F3825D" w14:textId="77777777" w:rsidR="00A3705E" w:rsidRPr="00F83293" w:rsidRDefault="00A3705E" w:rsidP="00F83293">
      <w:pPr>
        <w:pStyle w:val="ListParagraph"/>
        <w:numPr>
          <w:ilvl w:val="0"/>
          <w:numId w:val="20"/>
        </w:numPr>
        <w:spacing w:after="160" w:line="259" w:lineRule="auto"/>
        <w:jc w:val="left"/>
        <w:rPr>
          <w:szCs w:val="16"/>
        </w:rPr>
      </w:pPr>
      <w:r w:rsidRPr="00327BEE">
        <w:rPr>
          <w:szCs w:val="16"/>
        </w:rPr>
        <w:t xml:space="preserve">Different technology stack: The development cycle of a microservices-based application involves having different teams working on different microservices. Each team can then choose development technologies and tools that are most suitable for their own microservice. </w:t>
      </w:r>
      <w:r w:rsidR="00F83293" w:rsidRPr="00F83293">
        <w:rPr>
          <w:szCs w:val="16"/>
        </w:rPr>
        <w:t xml:space="preserve">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w:t>
      </w:r>
      <w:r w:rsidR="00F83293">
        <w:rPr>
          <w:szCs w:val="16"/>
        </w:rPr>
        <w:t xml:space="preserve">And </w:t>
      </w:r>
      <w:r w:rsidR="00466652">
        <w:rPr>
          <w:szCs w:val="16"/>
        </w:rPr>
        <w:t xml:space="preserve">then </w:t>
      </w:r>
      <w:r w:rsidR="00F83293">
        <w:rPr>
          <w:szCs w:val="16"/>
        </w:rPr>
        <w:t xml:space="preserve">each </w:t>
      </w:r>
      <w:r w:rsidR="00466652">
        <w:rPr>
          <w:szCs w:val="16"/>
        </w:rPr>
        <w:t xml:space="preserve">micro frontend can be written in a different framework depending on its needs. </w:t>
      </w:r>
    </w:p>
    <w:p w14:paraId="55DD08DE" w14:textId="77777777" w:rsidR="00A3705E" w:rsidRPr="00327BEE" w:rsidRDefault="00A3705E" w:rsidP="00A3705E">
      <w:pPr>
        <w:pStyle w:val="Heading2"/>
      </w:pPr>
      <w:bookmarkStart w:id="11" w:name="_Toc528771667"/>
      <w:bookmarkStart w:id="12" w:name="_Toc534052696"/>
      <w:bookmarkStart w:id="13" w:name="_Toc535174839"/>
      <w:bookmarkEnd w:id="9"/>
      <w:bookmarkEnd w:id="10"/>
      <w:r w:rsidRPr="00327BEE">
        <w:t>Motivation</w:t>
      </w:r>
      <w:bookmarkEnd w:id="11"/>
      <w:bookmarkEnd w:id="12"/>
      <w:bookmarkEnd w:id="13"/>
    </w:p>
    <w:p w14:paraId="1BAA19BF" w14:textId="77777777" w:rsidR="00A3705E" w:rsidRPr="00327BEE" w:rsidRDefault="00A3705E" w:rsidP="00EF399B">
      <w:pPr>
        <w:rPr>
          <w:rFonts w:ascii="Palatino Linotype" w:eastAsia="Palatino Linotype" w:hAnsi="Palatino Linotype" w:cs="Times New Roman"/>
          <w:szCs w:val="16"/>
        </w:rPr>
      </w:pPr>
      <w:bookmarkStart w:id="14" w:name="_Ref270177233"/>
      <w:bookmarkStart w:id="15" w:name="_Ref270177235"/>
      <w:r w:rsidRPr="00327BEE">
        <w:rPr>
          <w:rFonts w:ascii="Palatino Linotype" w:eastAsia="Palatino Linotype" w:hAnsi="Palatino Linotype" w:cs="Times New Roman"/>
          <w:szCs w:val="16"/>
        </w:rPr>
        <w:t xml:space="preserve">The current architecture that’s used heavily in building web applications is composed of layers built on top of each other. Each layer is responsible for a part of the application [34]. </w:t>
      </w:r>
      <w:r w:rsidR="00EF399B">
        <w:rPr>
          <w:rFonts w:ascii="Palatino Linotype" w:eastAsia="Palatino Linotype" w:hAnsi="Palatino Linotype" w:cs="Times New Roman"/>
          <w:szCs w:val="16"/>
        </w:rPr>
        <w:t>As mentioned in the first section of this chapter,</w:t>
      </w:r>
      <w:r w:rsidRPr="00327BEE">
        <w:rPr>
          <w:rFonts w:ascii="Palatino Linotype" w:eastAsia="Palatino Linotype" w:hAnsi="Palatino Linotype" w:cs="Times New Roman"/>
          <w:szCs w:val="16"/>
        </w:rPr>
        <w:t xml:space="preserve"> </w:t>
      </w:r>
      <w:r w:rsidR="00EF399B" w:rsidRPr="00327BEE">
        <w:rPr>
          <w:rFonts w:ascii="Palatino Linotype" w:eastAsia="Palatino Linotype" w:hAnsi="Palatino Linotype" w:cs="Times New Roman"/>
          <w:szCs w:val="16"/>
        </w:rPr>
        <w:t>it</w:t>
      </w:r>
      <w:r w:rsidRPr="00327BEE">
        <w:rPr>
          <w:rFonts w:ascii="Palatino Linotype" w:eastAsia="Palatino Linotype" w:hAnsi="Palatino Linotype" w:cs="Times New Roman"/>
          <w:szCs w:val="16"/>
        </w:rPr>
        <w:t xml:space="preserve"> usually consists of three layers on top of each other’s</w:t>
      </w:r>
      <w:r w:rsidR="00EF399B">
        <w:rPr>
          <w:rFonts w:ascii="Palatino Linotype" w:eastAsia="Palatino Linotype" w:hAnsi="Palatino Linotype" w:cs="Times New Roman"/>
          <w:szCs w:val="16"/>
        </w:rPr>
        <w:t xml:space="preserve"> [2] [</w:t>
      </w:r>
      <w:r w:rsidR="004C3CAF">
        <w:rPr>
          <w:rFonts w:ascii="Palatino Linotype" w:eastAsia="Palatino Linotype" w:hAnsi="Palatino Linotype" w:cs="Times New Roman"/>
          <w:szCs w:val="16"/>
        </w:rPr>
        <w:t>46</w:t>
      </w:r>
      <w:r w:rsidR="00EF399B">
        <w:rPr>
          <w:rFonts w:ascii="Palatino Linotype" w:eastAsia="Palatino Linotype" w:hAnsi="Palatino Linotype" w:cs="Times New Roman"/>
          <w:szCs w:val="16"/>
        </w:rPr>
        <w:t>]</w:t>
      </w:r>
      <w:r w:rsidRPr="00327BEE">
        <w:rPr>
          <w:rFonts w:ascii="Palatino Linotype" w:eastAsia="Palatino Linotype" w:hAnsi="Palatino Linotype" w:cs="Times New Roman"/>
          <w:szCs w:val="16"/>
        </w:rPr>
        <w:t>. Moreover, some applications could end up having their logic layers divided further into more layers.</w:t>
      </w:r>
    </w:p>
    <w:p w14:paraId="67AA79D8" w14:textId="77777777" w:rsidR="00A3705E" w:rsidRPr="00327BEE" w:rsidRDefault="00A3705E" w:rsidP="003C7106">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 xml:space="preserve">Although a </w:t>
      </w:r>
      <w:r w:rsidR="003C7106">
        <w:rPr>
          <w:rFonts w:ascii="Palatino Linotype" w:eastAsia="Palatino Linotype" w:hAnsi="Palatino Linotype" w:cs="Times New Roman"/>
          <w:szCs w:val="16"/>
        </w:rPr>
        <w:t>three-layered</w:t>
      </w:r>
      <w:r w:rsidRPr="00327BEE">
        <w:rPr>
          <w:rFonts w:ascii="Palatino Linotype" w:eastAsia="Palatino Linotype" w:hAnsi="Palatino Linotype" w:cs="Times New Roman"/>
          <w:szCs w:val="16"/>
        </w:rPr>
        <w:t xml:space="preserve"> web application is divided into layers, yet the application is still very tightly coupled [16]. There’s a great amount of c</w:t>
      </w:r>
      <w:r w:rsidR="003C7106">
        <w:rPr>
          <w:rFonts w:ascii="Palatino Linotype" w:eastAsia="Palatino Linotype" w:hAnsi="Palatino Linotype" w:cs="Times New Roman"/>
          <w:szCs w:val="16"/>
        </w:rPr>
        <w:t xml:space="preserve">onnections between the layers. </w:t>
      </w:r>
      <w:r w:rsidRPr="00327BEE">
        <w:rPr>
          <w:rFonts w:ascii="Palatino Linotype" w:eastAsia="Palatino Linotype" w:hAnsi="Palatino Linotype" w:cs="Times New Roman"/>
          <w:szCs w:val="16"/>
        </w:rPr>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14:paraId="12113BEC" w14:textId="77777777" w:rsidR="00A3705E" w:rsidRPr="00327BEE" w:rsidRDefault="00A3705E" w:rsidP="00AF696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In some cases, fixing the issues could cost developers to make some modification. This leads to the problems of updating the system.</w:t>
      </w:r>
      <w:r w:rsidR="00F76698">
        <w:rPr>
          <w:rFonts w:ascii="Palatino Linotype" w:eastAsia="Palatino Linotype" w:hAnsi="Palatino Linotype" w:cs="Times New Roman"/>
          <w:szCs w:val="16"/>
        </w:rPr>
        <w:t xml:space="preserve"> Where </w:t>
      </w:r>
      <w:r w:rsidRPr="00327BEE">
        <w:rPr>
          <w:rFonts w:ascii="Palatino Linotype" w:eastAsia="Palatino Linotype" w:hAnsi="Palatino Linotype" w:cs="Times New Roman"/>
          <w:szCs w:val="16"/>
        </w:rPr>
        <w:t xml:space="preserve">Updating a </w:t>
      </w:r>
      <w:r w:rsidR="00F76698">
        <w:rPr>
          <w:rFonts w:ascii="Palatino Linotype" w:eastAsia="Palatino Linotype" w:hAnsi="Palatino Linotype" w:cs="Times New Roman"/>
          <w:szCs w:val="16"/>
        </w:rPr>
        <w:t>traditional layered</w:t>
      </w:r>
      <w:r w:rsidRPr="00327BEE">
        <w:rPr>
          <w:rFonts w:ascii="Palatino Linotype" w:eastAsia="Palatino Linotype" w:hAnsi="Palatino Linotype" w:cs="Times New Roman"/>
          <w:szCs w:val="16"/>
        </w:rPr>
        <w:t xml:space="preserve"> application is another big problem faces developers and business owners [34]. When needing new features or updates to fix the newly discovered issues, developers could find themselves </w:t>
      </w:r>
      <w:r w:rsidR="00AF6962">
        <w:rPr>
          <w:rFonts w:ascii="Palatino Linotype" w:eastAsia="Palatino Linotype" w:hAnsi="Palatino Linotype" w:cs="Times New Roman"/>
          <w:szCs w:val="16"/>
        </w:rPr>
        <w:t>facing</w:t>
      </w:r>
      <w:r w:rsidRPr="00327BEE">
        <w:rPr>
          <w:rFonts w:ascii="Palatino Linotype" w:eastAsia="Palatino Linotype" w:hAnsi="Palatino Linotype" w:cs="Times New Roman"/>
          <w:szCs w:val="16"/>
        </w:rPr>
        <w:t xml:space="preserve"> two situations: Not being able to achieve the wanted updates and fixes as much as they’re supposed to. And on the other hand, having to perform huge system modifications and changes to accommodate the new desired features and changes.</w:t>
      </w:r>
    </w:p>
    <w:p w14:paraId="3A348827" w14:textId="77777777" w:rsidR="00A3705E" w:rsidRPr="00327BEE" w:rsidRDefault="00A676DB" w:rsidP="00F83293">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These situations</w:t>
      </w:r>
      <w:r>
        <w:rPr>
          <w:rFonts w:ascii="Palatino Linotype" w:eastAsia="Palatino Linotype" w:hAnsi="Palatino Linotype" w:cs="Times New Roman"/>
          <w:szCs w:val="16"/>
        </w:rPr>
        <w:t xml:space="preserve"> happen frequently and usually cost</w:t>
      </w:r>
      <w:r w:rsidR="00A3705E" w:rsidRPr="00327BEE">
        <w:rPr>
          <w:rFonts w:ascii="Palatino Linotype" w:eastAsia="Palatino Linotype" w:hAnsi="Palatino Linotype" w:cs="Times New Roman"/>
          <w:szCs w:val="16"/>
        </w:rPr>
        <w:t xml:space="preserve"> money, time and lots of efforts. Microservices architecture </w:t>
      </w:r>
      <w:r w:rsidR="00F83293">
        <w:rPr>
          <w:rFonts w:ascii="Palatino Linotype" w:eastAsia="Palatino Linotype" w:hAnsi="Palatino Linotype" w:cs="Times New Roman"/>
          <w:szCs w:val="16"/>
        </w:rPr>
        <w:t>is developed</w:t>
      </w:r>
      <w:r w:rsidR="00A3705E" w:rsidRPr="00327BEE">
        <w:rPr>
          <w:rFonts w:ascii="Palatino Linotype" w:eastAsia="Palatino Linotype" w:hAnsi="Palatino Linotype" w:cs="Times New Roman"/>
          <w:szCs w:val="16"/>
        </w:rPr>
        <w:t xml:space="preserve">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2B26EDAF" w14:textId="56A37721"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Putting all the small parts together is not an easy task. Developers should think of the best way of having microservices interact with each other. Not just in the sense of sending and receiving information but also microservices should be able to exchange sensitive data</w:t>
      </w:r>
      <w:r w:rsidR="004227E2">
        <w:rPr>
          <w:rFonts w:ascii="Palatino Linotype" w:eastAsia="Palatino Linotype" w:hAnsi="Palatino Linotype" w:cs="Times New Roman"/>
          <w:szCs w:val="16"/>
        </w:rPr>
        <w:t>. A mechanism</w:t>
      </w:r>
      <w:r w:rsidRPr="00327BEE">
        <w:rPr>
          <w:rFonts w:ascii="Palatino Linotype" w:eastAsia="Palatino Linotype" w:hAnsi="Palatino Linotype" w:cs="Times New Roman"/>
          <w:szCs w:val="16"/>
        </w:rPr>
        <w:t xml:space="preserve"> of trust between microservices could help make the interaction more secure.</w:t>
      </w:r>
    </w:p>
    <w:p w14:paraId="0F792227" w14:textId="4A52A5CD" w:rsidR="00A3705E" w:rsidRPr="00327BEE" w:rsidRDefault="00A3705E" w:rsidP="00BD5CC0">
      <w:pPr>
        <w:rPr>
          <w:szCs w:val="16"/>
        </w:rPr>
      </w:pPr>
      <w:r w:rsidRPr="00327BEE">
        <w:rPr>
          <w:szCs w:val="16"/>
        </w:rPr>
        <w:t xml:space="preserve">Such trust is very important, especially, when there is a need for using third-party microservices. In this case microservices might end up exchanging sensitive data such as user logins and passwords or maybe even bank details. In such </w:t>
      </w:r>
      <w:r w:rsidR="00BF5351">
        <w:rPr>
          <w:szCs w:val="16"/>
        </w:rPr>
        <w:t>scenario</w:t>
      </w:r>
      <w:r w:rsidRPr="00327BEE">
        <w:rPr>
          <w:szCs w:val="16"/>
        </w:rPr>
        <w:t xml:space="preserve"> microservices should not start exchanging this type of data without verifying and knowing more details about the microservice</w:t>
      </w:r>
      <w:r w:rsidR="00D141BA">
        <w:rPr>
          <w:szCs w:val="16"/>
        </w:rPr>
        <w:t xml:space="preserve">s on the receiving end.  Here an implementation </w:t>
      </w:r>
      <w:r w:rsidRPr="00327BEE">
        <w:rPr>
          <w:szCs w:val="16"/>
        </w:rPr>
        <w:t xml:space="preserve">of content trust </w:t>
      </w:r>
      <w:r w:rsidR="00BD5CC0">
        <w:rPr>
          <w:szCs w:val="16"/>
        </w:rPr>
        <w:t>could mean a more secure system</w:t>
      </w:r>
      <w:r w:rsidRPr="00327BEE">
        <w:rPr>
          <w:szCs w:val="16"/>
        </w:rPr>
        <w:t xml:space="preserve">. It can insure that exchanging data between microservices only happens after </w:t>
      </w:r>
      <w:r w:rsidR="00BD5CC0">
        <w:rPr>
          <w:szCs w:val="16"/>
        </w:rPr>
        <w:t xml:space="preserve">having each microservice trusting the other one. </w:t>
      </w:r>
      <w:r w:rsidRPr="00327BEE">
        <w:rPr>
          <w:szCs w:val="16"/>
        </w:rPr>
        <w:lastRenderedPageBreak/>
        <w:t>Once it is known that no microservices have any harmful code, or bad intentions then data exchange should take place smoothly between microservices.</w:t>
      </w:r>
    </w:p>
    <w:p w14:paraId="351FE1E6" w14:textId="77777777" w:rsidR="00A3705E" w:rsidRPr="00327BEE" w:rsidRDefault="00A3705E" w:rsidP="00A3705E">
      <w:pPr>
        <w:pStyle w:val="Heading2"/>
      </w:pPr>
      <w:bookmarkStart w:id="16" w:name="_Toc528771668"/>
      <w:bookmarkStart w:id="17" w:name="_Toc534052697"/>
      <w:bookmarkStart w:id="18" w:name="_Toc535174840"/>
      <w:bookmarkEnd w:id="14"/>
      <w:bookmarkEnd w:id="15"/>
      <w:r w:rsidRPr="00327BEE">
        <w:t>Problem</w:t>
      </w:r>
      <w:bookmarkEnd w:id="16"/>
      <w:bookmarkEnd w:id="17"/>
      <w:bookmarkEnd w:id="18"/>
    </w:p>
    <w:p w14:paraId="232A0315"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14:paraId="6E173627" w14:textId="29BC41D9" w:rsidR="00FA1B2F" w:rsidRDefault="00A3705E" w:rsidP="00FA1B2F">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One case would be that; the Web application already exists </w:t>
      </w:r>
      <w:r w:rsidR="00FA1B2F">
        <w:rPr>
          <w:rFonts w:ascii="Palatino Linotype" w:eastAsia="Palatino Linotype" w:hAnsi="Palatino Linotype" w:cs="Times New Roman"/>
          <w:szCs w:val="16"/>
        </w:rPr>
        <w:t>based on three-layereds</w:t>
      </w:r>
      <w:r w:rsidRPr="00327BEE">
        <w:rPr>
          <w:rFonts w:ascii="Palatino Linotype" w:eastAsia="Palatino Linotype" w:hAnsi="Palatino Linotype" w:cs="Times New Roman"/>
          <w:szCs w:val="16"/>
        </w:rPr>
        <w:t xml:space="preserve"> architecture. But there is a need to migrate it into microservices architecture</w:t>
      </w:r>
      <w:r w:rsidR="00FA1B2F">
        <w:rPr>
          <w:rFonts w:ascii="Palatino Linotype" w:eastAsia="Palatino Linotype" w:hAnsi="Palatino Linotype" w:cs="Times New Roman"/>
          <w:szCs w:val="16"/>
        </w:rPr>
        <w:t>. This thesis doesn’t try to find answers or better solutions for migrating from a traditional web application into a microservice-based application.</w:t>
      </w:r>
    </w:p>
    <w:p w14:paraId="0731FDA4" w14:textId="7A689E45" w:rsidR="00A3705E" w:rsidRPr="00327BEE" w:rsidRDefault="00A3705E" w:rsidP="00094249">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w:t>
      </w:r>
      <w:r w:rsidR="00FA1B2F">
        <w:rPr>
          <w:rFonts w:ascii="Palatino Linotype" w:eastAsia="Palatino Linotype" w:hAnsi="Palatino Linotype" w:cs="Times New Roman"/>
          <w:szCs w:val="16"/>
        </w:rPr>
        <w:t xml:space="preserve">three-layered </w:t>
      </w:r>
      <w:r w:rsidRPr="00327BEE">
        <w:rPr>
          <w:rFonts w:ascii="Palatino Linotype" w:eastAsia="Palatino Linotype" w:hAnsi="Palatino Linotype" w:cs="Times New Roman"/>
          <w:szCs w:val="16"/>
        </w:rPr>
        <w:t>architecture [34]. Another reason would be that the application has a complex nature and requires different technology stack</w:t>
      </w:r>
      <w:r w:rsidR="00B331A9">
        <w:rPr>
          <w:rFonts w:ascii="Palatino Linotype" w:eastAsia="Palatino Linotype" w:hAnsi="Palatino Linotype" w:cs="Times New Roman"/>
          <w:szCs w:val="16"/>
        </w:rPr>
        <w:t>s</w:t>
      </w:r>
      <w:r w:rsidRPr="00327BEE">
        <w:rPr>
          <w:rFonts w:ascii="Palatino Linotype" w:eastAsia="Palatino Linotype" w:hAnsi="Palatino Linotype" w:cs="Times New Roman"/>
          <w:szCs w:val="16"/>
        </w:rPr>
        <w:t xml:space="preserve"> for its various parts.</w:t>
      </w:r>
      <w:r w:rsidR="00B331A9">
        <w:rPr>
          <w:rFonts w:ascii="Palatino Linotype" w:eastAsia="Palatino Linotype" w:hAnsi="Palatino Linotype" w:cs="Times New Roman"/>
          <w:szCs w:val="16"/>
        </w:rPr>
        <w:t xml:space="preserve"> Such complex applications are not very common but </w:t>
      </w:r>
      <w:r w:rsidR="00383BFC">
        <w:rPr>
          <w:rFonts w:ascii="Palatino Linotype" w:eastAsia="Palatino Linotype" w:hAnsi="Palatino Linotype" w:cs="Times New Roman"/>
          <w:szCs w:val="16"/>
        </w:rPr>
        <w:t xml:space="preserve">they are mostly developed to provide solutions to big firms such as Amazon </w:t>
      </w:r>
      <w:r w:rsidR="00094249">
        <w:rPr>
          <w:rFonts w:ascii="Palatino Linotype" w:eastAsia="Palatino Linotype" w:hAnsi="Palatino Linotype" w:cs="Times New Roman"/>
          <w:szCs w:val="16"/>
        </w:rPr>
        <w:t>or</w:t>
      </w:r>
      <w:r w:rsidR="00383BFC">
        <w:rPr>
          <w:rFonts w:ascii="Palatino Linotype" w:eastAsia="Palatino Linotype" w:hAnsi="Palatino Linotype" w:cs="Times New Roman"/>
          <w:szCs w:val="16"/>
        </w:rPr>
        <w:t xml:space="preserve"> Netflix</w:t>
      </w:r>
      <w:r w:rsidR="00212425">
        <w:rPr>
          <w:rFonts w:ascii="Palatino Linotype" w:eastAsia="Palatino Linotype" w:hAnsi="Palatino Linotype" w:cs="Times New Roman"/>
          <w:szCs w:val="16"/>
        </w:rPr>
        <w:t xml:space="preserve"> [2]</w:t>
      </w:r>
      <w:r w:rsidR="00383BFC">
        <w:rPr>
          <w:rFonts w:ascii="Palatino Linotype" w:eastAsia="Palatino Linotype" w:hAnsi="Palatino Linotype" w:cs="Times New Roman"/>
          <w:szCs w:val="16"/>
        </w:rPr>
        <w:t xml:space="preserve">. </w:t>
      </w:r>
      <w:r w:rsidRPr="00327BEE">
        <w:rPr>
          <w:rFonts w:ascii="Palatino Linotype" w:eastAsia="Palatino Linotype" w:hAnsi="Palatino Linotype" w:cs="Times New Roman"/>
          <w:szCs w:val="16"/>
        </w:rPr>
        <w:t xml:space="preserve"> Hence building </w:t>
      </w:r>
      <w:r w:rsidR="00094249">
        <w:rPr>
          <w:rFonts w:ascii="Palatino Linotype" w:eastAsia="Palatino Linotype" w:hAnsi="Palatino Linotype" w:cs="Times New Roman"/>
          <w:szCs w:val="16"/>
        </w:rPr>
        <w:t>such solutions</w:t>
      </w:r>
      <w:r w:rsidRPr="00327BEE">
        <w:rPr>
          <w:rFonts w:ascii="Palatino Linotype" w:eastAsia="Palatino Linotype" w:hAnsi="Palatino Linotype" w:cs="Times New Roman"/>
          <w:szCs w:val="16"/>
        </w:rPr>
        <w:t xml:space="preserve"> using microservices architecture will help developers to use different tools and technologies for different parts</w:t>
      </w:r>
      <w:r w:rsidR="00094249">
        <w:rPr>
          <w:rFonts w:ascii="Palatino Linotype" w:eastAsia="Palatino Linotype" w:hAnsi="Palatino Linotype" w:cs="Times New Roman"/>
          <w:szCs w:val="16"/>
        </w:rPr>
        <w:t xml:space="preserve"> as needed</w:t>
      </w:r>
      <w:r w:rsidRPr="00327BEE">
        <w:rPr>
          <w:rFonts w:ascii="Palatino Linotype" w:eastAsia="Palatino Linotype" w:hAnsi="Palatino Linotype" w:cs="Times New Roman"/>
          <w:szCs w:val="16"/>
        </w:rPr>
        <w:t>.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14:paraId="23DC28CA"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14:paraId="0FC84AA2" w14:textId="0F1B0C72" w:rsidR="00A3705E" w:rsidRPr="00327BEE" w:rsidRDefault="00A3705E" w:rsidP="0060730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14:paraId="11E3EB04"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14:paraId="0F2C1708" w14:textId="233EC825" w:rsidR="00A3705E" w:rsidRPr="00327BEE" w:rsidRDefault="00A3705E" w:rsidP="000E4CF7">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w:t>
      </w:r>
      <w:r w:rsidR="00607302">
        <w:rPr>
          <w:rFonts w:ascii="Palatino Linotype" w:eastAsia="Palatino Linotype" w:hAnsi="Palatino Linotype" w:cs="Times New Roman"/>
          <w:szCs w:val="16"/>
        </w:rPr>
        <w:t>password</w:t>
      </w:r>
      <w:r w:rsidR="000E4CF7">
        <w:rPr>
          <w:rFonts w:ascii="Palatino Linotype" w:eastAsia="Palatino Linotype" w:hAnsi="Palatino Linotype" w:cs="Times New Roman"/>
          <w:szCs w:val="16"/>
        </w:rPr>
        <w:t>.</w:t>
      </w:r>
    </w:p>
    <w:p w14:paraId="1AB030FF" w14:textId="1F116194" w:rsidR="00F340FB" w:rsidRDefault="00F340FB" w:rsidP="00F340FB">
      <w:pPr>
        <w:rPr>
          <w:rFonts w:ascii="Palatino Linotype" w:eastAsia="Palatino Linotype" w:hAnsi="Palatino Linotype" w:cs="Times New Roman"/>
          <w:szCs w:val="16"/>
        </w:rPr>
      </w:pPr>
      <w:r>
        <w:rPr>
          <w:rFonts w:ascii="Palatino Linotype" w:eastAsia="Palatino Linotype" w:hAnsi="Palatino Linotype" w:cs="Times New Roman"/>
          <w:szCs w:val="16"/>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14:paraId="297C376B" w14:textId="5D9D3DE2" w:rsidR="00A3705E" w:rsidRPr="00327BEE" w:rsidRDefault="00A3705E" w:rsidP="00495674">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This </w:t>
      </w:r>
      <w:r w:rsidR="00F340FB">
        <w:rPr>
          <w:rFonts w:ascii="Palatino Linotype" w:eastAsia="Palatino Linotype" w:hAnsi="Palatino Linotype" w:cs="Times New Roman"/>
          <w:szCs w:val="16"/>
        </w:rPr>
        <w:t>situation</w:t>
      </w:r>
      <w:r w:rsidRPr="00327BEE">
        <w:rPr>
          <w:rFonts w:ascii="Palatino Linotype" w:eastAsia="Palatino Linotype" w:hAnsi="Palatino Linotype" w:cs="Times New Roman"/>
          <w:szCs w:val="16"/>
        </w:rPr>
        <w:t xml:space="preserve"> would be </w:t>
      </w:r>
      <w:r w:rsidR="00F340FB">
        <w:rPr>
          <w:rFonts w:ascii="Palatino Linotype" w:eastAsia="Palatino Linotype" w:hAnsi="Palatino Linotype" w:cs="Times New Roman"/>
          <w:szCs w:val="16"/>
        </w:rPr>
        <w:t>more pressing</w:t>
      </w:r>
      <w:r w:rsidRPr="00327BEE">
        <w:rPr>
          <w:rFonts w:ascii="Palatino Linotype" w:eastAsia="Palatino Linotype" w:hAnsi="Palatino Linotype" w:cs="Times New Roman"/>
          <w:szCs w:val="16"/>
        </w:rPr>
        <w:t xml:space="preserve">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w:t>
      </w:r>
      <w:r w:rsidR="00C939F1">
        <w:rPr>
          <w:rFonts w:ascii="Palatino Linotype" w:eastAsia="Palatino Linotype" w:hAnsi="Palatino Linotype" w:cs="Times New Roman"/>
          <w:szCs w:val="16"/>
        </w:rPr>
        <w:t>could expose the developed solution to more risks</w:t>
      </w:r>
      <w:r w:rsidRPr="00327BEE">
        <w:rPr>
          <w:rFonts w:ascii="Palatino Linotype" w:eastAsia="Palatino Linotype" w:hAnsi="Palatino Linotype" w:cs="Times New Roman"/>
          <w:szCs w:val="16"/>
        </w:rPr>
        <w:t xml:space="preserve">. Hence </w:t>
      </w:r>
      <w:r w:rsidR="00BB4758">
        <w:rPr>
          <w:rFonts w:ascii="Palatino Linotype" w:eastAsia="Palatino Linotype" w:hAnsi="Palatino Linotype" w:cs="Times New Roman"/>
          <w:szCs w:val="16"/>
        </w:rPr>
        <w:t>the</w:t>
      </w:r>
      <w:r w:rsidRPr="00327BEE">
        <w:rPr>
          <w:rFonts w:ascii="Palatino Linotype" w:eastAsia="Palatino Linotype" w:hAnsi="Palatino Linotype" w:cs="Times New Roman"/>
          <w:szCs w:val="16"/>
        </w:rPr>
        <w:t xml:space="preserve"> need to establish a trust mechanism to </w:t>
      </w:r>
      <w:r w:rsidR="00BB4758">
        <w:rPr>
          <w:rFonts w:ascii="Palatino Linotype" w:eastAsia="Palatino Linotype" w:hAnsi="Palatino Linotype" w:cs="Times New Roman"/>
          <w:szCs w:val="16"/>
        </w:rPr>
        <w:t xml:space="preserve">help microservices evaluate how much each service trust the service on the other end, and if this trust is considered enough for each service to exchange data. </w:t>
      </w:r>
      <w:r w:rsidRPr="00327BEE">
        <w:rPr>
          <w:rFonts w:ascii="Palatino Linotype" w:eastAsia="Palatino Linotype" w:hAnsi="Palatino Linotype" w:cs="Times New Roman"/>
          <w:szCs w:val="16"/>
        </w:rPr>
        <w:t xml:space="preserve">Moreover, </w:t>
      </w:r>
      <w:r w:rsidRPr="00327BEE">
        <w:rPr>
          <w:rFonts w:ascii="Palatino Linotype" w:eastAsia="Palatino Linotype" w:hAnsi="Palatino Linotype" w:cs="Times New Roman"/>
          <w:szCs w:val="16"/>
        </w:rPr>
        <w:lastRenderedPageBreak/>
        <w:t xml:space="preserve">when adding new microservices to an already running system. </w:t>
      </w:r>
      <w:r w:rsidR="00BB4758">
        <w:rPr>
          <w:rFonts w:ascii="Palatino Linotype" w:eastAsia="Palatino Linotype" w:hAnsi="Palatino Linotype" w:cs="Times New Roman"/>
          <w:szCs w:val="16"/>
        </w:rPr>
        <w:t>Both t</w:t>
      </w:r>
      <w:r w:rsidRPr="00327BEE">
        <w:rPr>
          <w:rFonts w:ascii="Palatino Linotype" w:eastAsia="Palatino Linotype" w:hAnsi="Palatino Linotype" w:cs="Times New Roman"/>
          <w:szCs w:val="16"/>
        </w:rPr>
        <w:t>he existing microservices</w:t>
      </w:r>
      <w:r w:rsidR="00BB4758">
        <w:rPr>
          <w:rFonts w:ascii="Palatino Linotype" w:eastAsia="Palatino Linotype" w:hAnsi="Palatino Linotype" w:cs="Times New Roman"/>
          <w:szCs w:val="16"/>
        </w:rPr>
        <w:t xml:space="preserve"> as well as the newly added ones</w:t>
      </w:r>
      <w:r w:rsidRPr="00327BEE">
        <w:rPr>
          <w:rFonts w:ascii="Palatino Linotype" w:eastAsia="Palatino Linotype" w:hAnsi="Palatino Linotype" w:cs="Times New Roman"/>
          <w:szCs w:val="16"/>
        </w:rPr>
        <w:t xml:space="preserve"> need to be able </w:t>
      </w:r>
      <w:r w:rsidR="00BB4758">
        <w:rPr>
          <w:rFonts w:ascii="Palatino Linotype" w:eastAsia="Palatino Linotype" w:hAnsi="Palatino Linotype" w:cs="Times New Roman"/>
          <w:szCs w:val="16"/>
        </w:rPr>
        <w:t xml:space="preserve">to have a way to assess how much they trust a service before deciding to exchange data or not.  </w:t>
      </w:r>
      <w:r w:rsidRPr="00327BEE">
        <w:rPr>
          <w:rFonts w:ascii="Palatino Linotype" w:eastAsia="Palatino Linotype" w:hAnsi="Palatino Linotype" w:cs="Times New Roman"/>
          <w:szCs w:val="16"/>
        </w:rPr>
        <w:t>The kind of trust discussed here</w:t>
      </w:r>
      <w:r w:rsidR="00495674">
        <w:rPr>
          <w:rFonts w:ascii="Palatino Linotype" w:eastAsia="Palatino Linotype" w:hAnsi="Palatino Linotype" w:cs="Times New Roman"/>
          <w:szCs w:val="16"/>
        </w:rPr>
        <w:t xml:space="preserve"> helps each microservice to form an opinion about microservices that are on the other side of the communication line before making the decision of whether to exchange data or </w:t>
      </w:r>
      <w:r w:rsidR="00305F08">
        <w:rPr>
          <w:rFonts w:ascii="Palatino Linotype" w:eastAsia="Palatino Linotype" w:hAnsi="Palatino Linotype" w:cs="Times New Roman"/>
          <w:szCs w:val="16"/>
        </w:rPr>
        <w:t>not.</w:t>
      </w:r>
      <w:r w:rsidRPr="00327BEE">
        <w:rPr>
          <w:rFonts w:ascii="Palatino Linotype" w:eastAsia="Palatino Linotype" w:hAnsi="Palatino Linotype" w:cs="Times New Roman"/>
          <w:szCs w:val="16"/>
        </w:rPr>
        <w:t xml:space="preserve"> After all, malicious or harmful microservices could hide their true intentions by expressing different behaviour while a harmful one is practiced behind the scenes. </w:t>
      </w:r>
    </w:p>
    <w:p w14:paraId="1D66CF7A" w14:textId="510AEEF2" w:rsidR="00A3705E" w:rsidRPr="00327BEE" w:rsidRDefault="00A3705E" w:rsidP="00305F08">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There should be a way to help microservices trust each other without having a human intervention. When the application is getting bigger and embracing hundreds of microservices. Which in turn might also be depending on other microservices to r</w:t>
      </w:r>
      <w:r w:rsidR="00305F08">
        <w:rPr>
          <w:rFonts w:ascii="Palatino Linotype" w:eastAsia="Palatino Linotype" w:hAnsi="Palatino Linotype" w:cs="Times New Roman"/>
          <w:szCs w:val="16"/>
        </w:rPr>
        <w:t xml:space="preserve">un, then checking </w:t>
      </w:r>
      <w:r w:rsidRPr="00327BEE">
        <w:rPr>
          <w:rFonts w:ascii="Palatino Linotype" w:eastAsia="Palatino Linotype" w:hAnsi="Palatino Linotype" w:cs="Times New Roman"/>
          <w:szCs w:val="16"/>
        </w:rPr>
        <w:t>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14:paraId="0C32395D" w14:textId="2F00C3D1" w:rsidR="00A3705E" w:rsidRPr="00327BEE" w:rsidRDefault="00A3705E" w:rsidP="0015032D">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Each microservice should be doing its own task of verifying its </w:t>
      </w:r>
      <w:r w:rsidR="0015032D">
        <w:rPr>
          <w:rFonts w:ascii="Palatino Linotype" w:eastAsia="Palatino Linotype" w:hAnsi="Palatino Linotype" w:cs="Times New Roman"/>
          <w:szCs w:val="16"/>
        </w:rPr>
        <w:t>trust relationship</w:t>
      </w:r>
      <w:r w:rsidRPr="00327BEE">
        <w:rPr>
          <w:rFonts w:ascii="Palatino Linotype" w:eastAsia="Palatino Linotype" w:hAnsi="Palatino Linotype" w:cs="Times New Roman"/>
          <w:szCs w:val="16"/>
        </w:rPr>
        <w:t xml:space="preserve"> with other microservices. When one microservice fails in doing so,</w:t>
      </w:r>
      <w:r w:rsidR="0015032D">
        <w:rPr>
          <w:rFonts w:ascii="Palatino Linotype" w:eastAsia="Palatino Linotype" w:hAnsi="Palatino Linotype" w:cs="Times New Roman"/>
          <w:szCs w:val="16"/>
        </w:rPr>
        <w:t xml:space="preserve"> and has no other options to fulfill the assigned task</w:t>
      </w:r>
      <w:r w:rsidRPr="00327BEE">
        <w:rPr>
          <w:rFonts w:ascii="Palatino Linotype" w:eastAsia="Palatino Linotype" w:hAnsi="Palatino Linotype" w:cs="Times New Roman"/>
          <w:szCs w:val="16"/>
        </w:rPr>
        <w:t xml:space="preserve"> then developers should be alerted.</w:t>
      </w:r>
    </w:p>
    <w:p w14:paraId="7DCF678B" w14:textId="77777777" w:rsidR="00A3705E" w:rsidRPr="00327BEE" w:rsidRDefault="00A3705E" w:rsidP="00A3705E">
      <w:pPr>
        <w:pStyle w:val="Heading2"/>
      </w:pPr>
      <w:bookmarkStart w:id="19" w:name="_Toc528771669"/>
      <w:bookmarkStart w:id="20" w:name="_Toc534052698"/>
      <w:bookmarkStart w:id="21" w:name="_Toc535174841"/>
      <w:r w:rsidRPr="00327BEE">
        <w:t>Objective</w:t>
      </w:r>
      <w:bookmarkEnd w:id="19"/>
      <w:bookmarkEnd w:id="20"/>
      <w:bookmarkEnd w:id="21"/>
    </w:p>
    <w:p w14:paraId="18C439A2" w14:textId="7AE2EDCF" w:rsidR="00A3705E" w:rsidRPr="00327BEE" w:rsidRDefault="00A3705E" w:rsidP="00AB70C1">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focus </w:t>
      </w:r>
      <w:r w:rsidR="00AB70C1">
        <w:rPr>
          <w:rFonts w:ascii="Palatino Linotype" w:eastAsia="Palatino Linotype" w:hAnsi="Palatino Linotype" w:cs="Times New Roman"/>
          <w:szCs w:val="16"/>
        </w:rPr>
        <w:t xml:space="preserve">of this thesis </w:t>
      </w:r>
      <w:r w:rsidRPr="00327BEE">
        <w:rPr>
          <w:rFonts w:ascii="Palatino Linotype" w:eastAsia="Palatino Linotype" w:hAnsi="Palatino Linotype" w:cs="Times New Roman"/>
          <w:szCs w:val="16"/>
        </w:rPr>
        <w:t>will be on building a system out of microservices and micro frontends while providing a solution for content-trust among microservices.</w:t>
      </w:r>
    </w:p>
    <w:p w14:paraId="0BE14418" w14:textId="77777777" w:rsidR="004A0F6C" w:rsidRDefault="00A3705E" w:rsidP="004A0F6C">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Building a solution that’s ready to be deployed based on microservices and micro frontends architecture is still missing in the literature. Moreover, having a practical example of content trust between applications is also absent. Hence </w:t>
      </w:r>
      <w:r w:rsidR="004A310B">
        <w:rPr>
          <w:rFonts w:ascii="Palatino Linotype" w:eastAsia="Palatino Linotype" w:hAnsi="Palatino Linotype" w:cs="Times New Roman"/>
          <w:szCs w:val="16"/>
        </w:rPr>
        <w:t>implementing</w:t>
      </w:r>
      <w:r w:rsidRPr="00327BEE">
        <w:rPr>
          <w:rFonts w:ascii="Palatino Linotype" w:eastAsia="Palatino Linotype" w:hAnsi="Palatino Linotype" w:cs="Times New Roman"/>
          <w:szCs w:val="16"/>
        </w:rPr>
        <w:t xml:space="preserve"> a content trust </w:t>
      </w:r>
      <w:r w:rsidR="004A310B">
        <w:rPr>
          <w:rFonts w:ascii="Palatino Linotype" w:eastAsia="Palatino Linotype" w:hAnsi="Palatino Linotype" w:cs="Times New Roman"/>
          <w:szCs w:val="16"/>
        </w:rPr>
        <w:t>mechanism</w:t>
      </w:r>
      <w:r w:rsidRPr="00327BEE">
        <w:rPr>
          <w:rFonts w:ascii="Palatino Linotype" w:eastAsia="Palatino Linotype" w:hAnsi="Palatino Linotype" w:cs="Times New Roman"/>
          <w:szCs w:val="16"/>
        </w:rPr>
        <w:t xml:space="preserve"> between microservices will fill a gap in the literature. And could add to the work done in microser</w:t>
      </w:r>
      <w:r w:rsidR="004A0F6C">
        <w:rPr>
          <w:rFonts w:ascii="Palatino Linotype" w:eastAsia="Palatino Linotype" w:hAnsi="Palatino Linotype" w:cs="Times New Roman"/>
          <w:szCs w:val="16"/>
        </w:rPr>
        <w:t>vices as well as content trust.</w:t>
      </w:r>
    </w:p>
    <w:p w14:paraId="521EDCCA" w14:textId="21DF3AD8" w:rsidR="00517B46" w:rsidRDefault="00517B46" w:rsidP="004A0F6C">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While there are many questions and uncertainty to explore and research, this thesis will not try to find answers for every possible problem resulting from building microservices-based web applications. The workflow will be building of a Blog based on the </w:t>
      </w:r>
      <w:r w:rsidRPr="00327BEE">
        <w:rPr>
          <w:rFonts w:ascii="Palatino Linotype" w:eastAsia="Palatino Linotype" w:hAnsi="Palatino Linotype" w:cs="Times New Roman"/>
          <w:szCs w:val="16"/>
        </w:rPr>
        <w:lastRenderedPageBreak/>
        <w:t>microservices architecture, the development will involve using the latest technologies and tools to build the Blog. Solutions for face</w:t>
      </w:r>
      <w:r>
        <w:rPr>
          <w:rFonts w:ascii="Palatino Linotype" w:eastAsia="Palatino Linotype" w:hAnsi="Palatino Linotype" w:cs="Times New Roman"/>
          <w:szCs w:val="16"/>
        </w:rPr>
        <w:t>d challenges will be documented.</w:t>
      </w:r>
    </w:p>
    <w:p w14:paraId="5B0A8D4F" w14:textId="581C386D" w:rsidR="00517B46" w:rsidRDefault="00517B46" w:rsidP="00517B46">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w:t>
      </w:r>
      <w:r>
        <w:rPr>
          <w:rFonts w:ascii="Palatino Linotype" w:eastAsia="Palatino Linotype" w:hAnsi="Palatino Linotype" w:cs="Times New Roman"/>
          <w:szCs w:val="16"/>
        </w:rPr>
        <w:t xml:space="preserve"> Moreover, it’ll not try to present a technology comparison of the possible ways to develop a solution based on microservices.</w:t>
      </w:r>
    </w:p>
    <w:p w14:paraId="60C07C51" w14:textId="4FBD828D" w:rsidR="006A174F" w:rsidRDefault="006A174F" w:rsidP="006A174F">
      <w:pPr>
        <w:rPr>
          <w:rFonts w:ascii="Palatino Linotype" w:eastAsia="Palatino Linotype" w:hAnsi="Palatino Linotype" w:cs="Times New Roman"/>
          <w:szCs w:val="16"/>
        </w:rPr>
      </w:pPr>
      <w:r>
        <w:rPr>
          <w:rFonts w:ascii="Palatino Linotype" w:eastAsia="Palatino Linotype" w:hAnsi="Palatino Linotype" w:cs="Times New Roman"/>
          <w:szCs w:val="16"/>
        </w:rPr>
        <w:t xml:space="preserve">This thesis will </w:t>
      </w:r>
      <w:r w:rsidR="00517B46">
        <w:rPr>
          <w:rFonts w:ascii="Palatino Linotype" w:eastAsia="Palatino Linotype" w:hAnsi="Palatino Linotype" w:cs="Times New Roman"/>
          <w:szCs w:val="16"/>
        </w:rPr>
        <w:t xml:space="preserve">also </w:t>
      </w:r>
      <w:r>
        <w:rPr>
          <w:rFonts w:ascii="Palatino Linotype" w:eastAsia="Palatino Linotype" w:hAnsi="Palatino Linotype" w:cs="Times New Roman"/>
          <w:szCs w:val="16"/>
        </w:rPr>
        <w:t>address t</w:t>
      </w:r>
      <w:r w:rsidRPr="00327BEE">
        <w:rPr>
          <w:rFonts w:ascii="Palatino Linotype" w:eastAsia="Palatino Linotype" w:hAnsi="Palatino Linotype" w:cs="Times New Roman"/>
          <w:szCs w:val="16"/>
        </w:rPr>
        <w:t>he problems of content trust among microservices. A method will be created to help microservices trust each other context-wise. This trust is not just about verifying each microservice its identity to the other microservices, but it is also about ha</w:t>
      </w:r>
      <w:r>
        <w:rPr>
          <w:rFonts w:ascii="Palatino Linotype" w:eastAsia="Palatino Linotype" w:hAnsi="Palatino Linotype" w:cs="Times New Roman"/>
          <w:szCs w:val="16"/>
        </w:rPr>
        <w:t>ving a mean or way of evaluating the trust between any two involved microservices</w:t>
      </w:r>
      <w:r w:rsidRPr="00327BEE">
        <w:rPr>
          <w:rFonts w:ascii="Palatino Linotype" w:eastAsia="Palatino Linotype" w:hAnsi="Palatino Linotype" w:cs="Times New Roman"/>
          <w:szCs w:val="16"/>
        </w:rPr>
        <w:t xml:space="preserve">. </w:t>
      </w:r>
    </w:p>
    <w:p w14:paraId="4D62E509" w14:textId="77777777" w:rsidR="00A3705E" w:rsidRPr="00327BEE" w:rsidRDefault="00A3705E" w:rsidP="00A3705E">
      <w:pPr>
        <w:pStyle w:val="Heading2"/>
      </w:pPr>
      <w:bookmarkStart w:id="22" w:name="_Toc528771670"/>
      <w:bookmarkStart w:id="23" w:name="_Toc534052699"/>
      <w:bookmarkStart w:id="24" w:name="_Toc535174842"/>
      <w:r w:rsidRPr="00327BEE">
        <w:t>Outline</w:t>
      </w:r>
      <w:bookmarkEnd w:id="22"/>
      <w:bookmarkEnd w:id="23"/>
      <w:bookmarkEnd w:id="24"/>
    </w:p>
    <w:p w14:paraId="2C656DA1"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14:paraId="4A2B8038" w14:textId="381F880C" w:rsidR="00A3705E" w:rsidRPr="00327BEE" w:rsidRDefault="00A3705E" w:rsidP="00A707A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Third chapter will focus on the concept of building microservices and </w:t>
      </w:r>
      <w:r w:rsidR="00A707A2">
        <w:rPr>
          <w:rFonts w:ascii="Palatino Linotype" w:eastAsia="Palatino Linotype" w:hAnsi="Palatino Linotype" w:cs="Times New Roman"/>
          <w:szCs w:val="16"/>
        </w:rPr>
        <w:t>establishing a content trust mechanism.</w:t>
      </w:r>
      <w:r w:rsidRPr="00327BEE">
        <w:rPr>
          <w:rFonts w:ascii="Palatino Linotype" w:eastAsia="Palatino Linotype" w:hAnsi="Palatino Linotype" w:cs="Times New Roman"/>
          <w:szCs w:val="16"/>
        </w:rPr>
        <w:t xml:space="preserve">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w:t>
      </w:r>
      <w:r w:rsidR="00A707A2">
        <w:rPr>
          <w:rFonts w:ascii="Palatino Linotype" w:eastAsia="Palatino Linotype" w:hAnsi="Palatino Linotype" w:cs="Times New Roman"/>
          <w:szCs w:val="16"/>
        </w:rPr>
        <w:t xml:space="preserve">autonomous collaborating tasks. </w:t>
      </w:r>
      <w:r w:rsidRPr="00327BEE">
        <w:rPr>
          <w:rFonts w:ascii="Palatino Linotype" w:eastAsia="Palatino Linotype" w:hAnsi="Palatino Linotype" w:cs="Times New Roman"/>
          <w:szCs w:val="16"/>
        </w:rPr>
        <w:t xml:space="preserve">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14:paraId="7558C3B4" w14:textId="7CF9BE41" w:rsidR="00A3705E" w:rsidRPr="00327BEE" w:rsidRDefault="00A3705E" w:rsidP="00561C7B">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Chapter four will focus more on the practical side of the research. This chapter will discuss the development and building of a Blog based on the microservices architec</w:t>
      </w:r>
      <w:r w:rsidRPr="00327BEE">
        <w:rPr>
          <w:rFonts w:ascii="Palatino Linotype" w:eastAsia="Palatino Linotype" w:hAnsi="Palatino Linotype" w:cs="Times New Roman"/>
          <w:szCs w:val="16"/>
        </w:rPr>
        <w:lastRenderedPageBreak/>
        <w:t>ture. The workflow will be presented and mistakes that have been done during the development will be discussed to help make other researches aware of them. The used tools will be explored and the reasons behind using</w:t>
      </w:r>
      <w:r w:rsidR="00561C7B">
        <w:rPr>
          <w:rFonts w:ascii="Palatino Linotype" w:eastAsia="Palatino Linotype" w:hAnsi="Palatino Linotype" w:cs="Times New Roman"/>
          <w:szCs w:val="16"/>
        </w:rPr>
        <w:t xml:space="preserve"> such tools will be made clear.</w:t>
      </w:r>
      <w:r w:rsidRPr="00327BEE">
        <w:rPr>
          <w:rFonts w:ascii="Palatino Linotype" w:eastAsia="Palatino Linotype" w:hAnsi="Palatino Linotype" w:cs="Times New Roman"/>
          <w:szCs w:val="16"/>
        </w:rPr>
        <w:t>The developed method of content trust among microservices and micro frontends will be presented, how this method is developed will also be outlined and discussed.</w:t>
      </w:r>
    </w:p>
    <w:p w14:paraId="6958D889" w14:textId="41603C1E" w:rsidR="00A3705E" w:rsidRDefault="006724B2" w:rsidP="00A3705E">
      <w:pPr>
        <w:rPr>
          <w:rFonts w:ascii="Palatino Linotype" w:eastAsia="Palatino Linotype" w:hAnsi="Palatino Linotype" w:cs="Times New Roman"/>
          <w:szCs w:val="16"/>
        </w:rPr>
      </w:pPr>
      <w:r>
        <w:rPr>
          <w:rFonts w:ascii="Palatino Linotype" w:eastAsia="Palatino Linotype" w:hAnsi="Palatino Linotype" w:cs="Times New Roman"/>
          <w:szCs w:val="16"/>
        </w:rPr>
        <w:t>Chapter five will be the evaluation</w:t>
      </w:r>
      <w:r w:rsidR="00A3705E" w:rsidRPr="00327BEE">
        <w:rPr>
          <w:rFonts w:ascii="Palatino Linotype" w:eastAsia="Palatino Linotype" w:hAnsi="Palatino Linotype" w:cs="Times New Roman"/>
          <w:szCs w:val="16"/>
        </w:rPr>
        <w:t>,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r>
        <w:rPr>
          <w:rFonts w:ascii="Palatino Linotype" w:eastAsia="Palatino Linotype" w:hAnsi="Palatino Linotype" w:cs="Times New Roman"/>
          <w:szCs w:val="16"/>
        </w:rPr>
        <w:t>.</w:t>
      </w:r>
    </w:p>
    <w:p w14:paraId="7AF97469" w14:textId="56068993" w:rsidR="004A0F6C" w:rsidRPr="00327BEE" w:rsidRDefault="004A0F6C" w:rsidP="00A3705E">
      <w:pPr>
        <w:rPr>
          <w:rFonts w:ascii="Palatino Linotype" w:eastAsia="Palatino Linotype" w:hAnsi="Palatino Linotype" w:cs="Times New Roman"/>
          <w:szCs w:val="16"/>
        </w:rPr>
        <w:sectPr w:rsidR="004A0F6C" w:rsidRPr="00327BEE" w:rsidSect="009325BF">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start="1"/>
          <w:cols w:space="708"/>
          <w:titlePg/>
          <w:docGrid w:linePitch="360"/>
        </w:sectPr>
      </w:pPr>
      <w:r>
        <w:rPr>
          <w:rFonts w:ascii="Palatino Linotype" w:eastAsia="Palatino Linotype" w:hAnsi="Palatino Linotype" w:cs="Times New Roman"/>
          <w:szCs w:val="16"/>
        </w:rPr>
        <w:t xml:space="preserve">Last chapter is the </w:t>
      </w:r>
      <w:r w:rsidR="004E2E5D">
        <w:rPr>
          <w:rFonts w:ascii="Palatino Linotype" w:eastAsia="Palatino Linotype" w:hAnsi="Palatino Linotype" w:cs="Times New Roman"/>
          <w:szCs w:val="16"/>
        </w:rPr>
        <w:t>conclusion;</w:t>
      </w:r>
      <w:r>
        <w:rPr>
          <w:rFonts w:ascii="Palatino Linotype" w:eastAsia="Palatino Linotype" w:hAnsi="Palatino Linotype" w:cs="Times New Roman"/>
          <w:szCs w:val="16"/>
        </w:rPr>
        <w:t xml:space="preserve"> in this chapter a conclusion </w:t>
      </w:r>
      <w:r w:rsidR="004E2E5D">
        <w:rPr>
          <w:rFonts w:ascii="Palatino Linotype" w:eastAsia="Palatino Linotype" w:hAnsi="Palatino Linotype" w:cs="Times New Roman"/>
          <w:szCs w:val="16"/>
        </w:rPr>
        <w:t xml:space="preserve">and a summary </w:t>
      </w:r>
      <w:r>
        <w:rPr>
          <w:rFonts w:ascii="Palatino Linotype" w:eastAsia="Palatino Linotype" w:hAnsi="Palatino Linotype" w:cs="Times New Roman"/>
          <w:szCs w:val="16"/>
        </w:rPr>
        <w:t xml:space="preserve">of the thesis will be presented.  </w:t>
      </w:r>
    </w:p>
    <w:p w14:paraId="1077F230" w14:textId="77777777" w:rsidR="00A3705E" w:rsidRPr="00327BEE" w:rsidRDefault="00A3705E" w:rsidP="00A3705E">
      <w:pPr>
        <w:pStyle w:val="Heading1"/>
      </w:pPr>
      <w:bookmarkStart w:id="25" w:name="_Toc534052700"/>
      <w:bookmarkStart w:id="26" w:name="_Toc535174843"/>
      <w:r w:rsidRPr="00327BEE">
        <w:lastRenderedPageBreak/>
        <w:t>State of The Art</w:t>
      </w:r>
      <w:bookmarkEnd w:id="25"/>
      <w:bookmarkEnd w:id="26"/>
    </w:p>
    <w:p w14:paraId="6492DCEC" w14:textId="77777777" w:rsidR="00A3705E" w:rsidRPr="00327BEE" w:rsidRDefault="00A3705E" w:rsidP="00A3705E">
      <w:pPr>
        <w:pStyle w:val="NormalText"/>
        <w:rPr>
          <w:lang w:val="en-US"/>
        </w:rPr>
      </w:pPr>
      <w:r w:rsidRPr="00327BEE">
        <w:rPr>
          <w:lang w:val="en-US"/>
        </w:rPr>
        <w:t>This chapter will be composed of three parts:</w:t>
      </w:r>
    </w:p>
    <w:p w14:paraId="7132407E" w14:textId="77777777" w:rsidR="00A3705E" w:rsidRPr="00327BEE" w:rsidRDefault="00A3705E" w:rsidP="00A3705E">
      <w:pPr>
        <w:pStyle w:val="ListParagraph"/>
        <w:numPr>
          <w:ilvl w:val="0"/>
          <w:numId w:val="25"/>
        </w:numPr>
        <w:rPr>
          <w:color w:val="000000"/>
        </w:rPr>
      </w:pPr>
      <w:r w:rsidRPr="00327BEE">
        <w:rPr>
          <w:color w:val="000000"/>
        </w:rPr>
        <w:t xml:space="preserve">Requirements </w:t>
      </w:r>
    </w:p>
    <w:p w14:paraId="2FE11E28" w14:textId="77777777" w:rsidR="00A3705E" w:rsidRPr="00327BEE" w:rsidRDefault="00A3705E" w:rsidP="00A3705E">
      <w:pPr>
        <w:pStyle w:val="ListParagraph"/>
        <w:numPr>
          <w:ilvl w:val="0"/>
          <w:numId w:val="25"/>
        </w:numPr>
        <w:rPr>
          <w:color w:val="000000"/>
        </w:rPr>
      </w:pPr>
      <w:r w:rsidRPr="00327BEE">
        <w:rPr>
          <w:color w:val="000000"/>
        </w:rPr>
        <w:t>Literature/State of the Art Review</w:t>
      </w:r>
    </w:p>
    <w:p w14:paraId="6A4EAC16" w14:textId="77777777" w:rsidR="00A3705E" w:rsidRPr="00327BEE" w:rsidRDefault="00A3705E" w:rsidP="00A3705E">
      <w:pPr>
        <w:pStyle w:val="ListParagraph"/>
        <w:numPr>
          <w:ilvl w:val="0"/>
          <w:numId w:val="25"/>
        </w:numPr>
        <w:rPr>
          <w:color w:val="000000"/>
        </w:rPr>
      </w:pPr>
      <w:r w:rsidRPr="00327BEE">
        <w:rPr>
          <w:color w:val="000000"/>
        </w:rPr>
        <w:t>Analysis</w:t>
      </w:r>
    </w:p>
    <w:p w14:paraId="672CB3BD" w14:textId="104F0F4F" w:rsidR="00A3705E" w:rsidRPr="00327BEE" w:rsidRDefault="00A3705E" w:rsidP="00A3705E">
      <w:pPr>
        <w:rPr>
          <w:color w:val="000000"/>
        </w:rPr>
      </w:pPr>
      <w:r w:rsidRPr="00327BEE">
        <w:rPr>
          <w:color w:val="000000"/>
        </w:rPr>
        <w:t>The first part will discuss and analyse the requirements for an application based on the microservices architecture. It</w:t>
      </w:r>
      <w:r w:rsidR="00C16C6C">
        <w:rPr>
          <w:color w:val="000000"/>
        </w:rPr>
        <w:t xml:space="preserve"> wi</w:t>
      </w:r>
      <w:r w:rsidRPr="00327BEE">
        <w:rPr>
          <w:color w:val="000000"/>
        </w:rPr>
        <w:t>ll also discuss the requirements of content trust be</w:t>
      </w:r>
      <w:r w:rsidR="00C16C6C">
        <w:rPr>
          <w:color w:val="000000"/>
        </w:rPr>
        <w:t>tween microservices. Hence it wi</w:t>
      </w:r>
      <w:r w:rsidRPr="00327BEE">
        <w:rPr>
          <w:color w:val="000000"/>
        </w:rPr>
        <w:t>ll be composed of two sub sections. One for microservices and the other for content trust.</w:t>
      </w:r>
    </w:p>
    <w:p w14:paraId="38F83B25" w14:textId="77777777" w:rsidR="00A3705E" w:rsidRPr="00327BEE" w:rsidRDefault="00A3705E" w:rsidP="00A3705E">
      <w:pPr>
        <w:rPr>
          <w:color w:val="000000"/>
        </w:rPr>
      </w:pPr>
      <w:r w:rsidRPr="00327BEE">
        <w:rPr>
          <w:color w:val="000000"/>
        </w:rPr>
        <w:t>The second part will layout the literature review for microservices and also for content trust. As with the first section, this one will be mainly divided into two sections as well. One for microservices and the other for trust in general and content trust.</w:t>
      </w:r>
    </w:p>
    <w:p w14:paraId="2601B9FC" w14:textId="127489CD" w:rsidR="00A3705E" w:rsidRPr="00327BEE" w:rsidRDefault="00A3705E" w:rsidP="00A3705E">
      <w:pPr>
        <w:rPr>
          <w:color w:val="000000"/>
        </w:rPr>
      </w:pPr>
      <w:r w:rsidRPr="00327BEE">
        <w:rPr>
          <w:color w:val="000000"/>
        </w:rPr>
        <w:t>Last part of this chapter will be connecting t</w:t>
      </w:r>
      <w:r w:rsidR="00C16C6C">
        <w:rPr>
          <w:color w:val="000000"/>
        </w:rPr>
        <w:t>he first two parts together. It wi</w:t>
      </w:r>
      <w:r w:rsidRPr="00327BEE">
        <w:rPr>
          <w:color w:val="000000"/>
        </w:rPr>
        <w:t xml:space="preserve">ll </w:t>
      </w:r>
      <w:r w:rsidR="00C16C6C">
        <w:rPr>
          <w:color w:val="000000"/>
        </w:rPr>
        <w:t>analyses</w:t>
      </w:r>
      <w:r w:rsidRPr="00327BEE">
        <w:rPr>
          <w:color w:val="000000"/>
        </w:rPr>
        <w:t xml:space="preserve"> the literature review against the requirements. </w:t>
      </w:r>
    </w:p>
    <w:p w14:paraId="2B48AD39" w14:textId="77777777" w:rsidR="00A3705E" w:rsidRPr="00327BEE" w:rsidRDefault="00A3705E" w:rsidP="00A3705E">
      <w:pPr>
        <w:pStyle w:val="Heading2"/>
      </w:pPr>
      <w:bookmarkStart w:id="27" w:name="_Toc534052701"/>
      <w:bookmarkStart w:id="28" w:name="_Toc535174844"/>
      <w:r w:rsidRPr="00327BEE">
        <w:t>Requirements</w:t>
      </w:r>
      <w:bookmarkEnd w:id="27"/>
      <w:bookmarkEnd w:id="28"/>
      <w:r w:rsidRPr="00327BEE">
        <w:t xml:space="preserve"> </w:t>
      </w:r>
    </w:p>
    <w:p w14:paraId="1E2A31C9" w14:textId="27832299" w:rsidR="00A3705E" w:rsidRPr="00327BEE" w:rsidRDefault="00A3705E" w:rsidP="009A1867">
      <w:pPr>
        <w:rPr>
          <w:color w:val="000000"/>
        </w:rPr>
      </w:pPr>
      <w:r w:rsidRPr="00327BEE">
        <w:rPr>
          <w:color w:val="000000"/>
        </w:rPr>
        <w:t xml:space="preserve">This part of the thesis will present requirements analysis for a microservices-based </w:t>
      </w:r>
      <w:r w:rsidR="009A1867">
        <w:rPr>
          <w:color w:val="000000"/>
        </w:rPr>
        <w:t xml:space="preserve">web application that uses a content trust mechanism between its microservices. </w:t>
      </w:r>
      <w:r w:rsidRPr="00327BEE">
        <w:rPr>
          <w:color w:val="000000"/>
        </w:rPr>
        <w:t>The discussion will be split into three parts:</w:t>
      </w:r>
    </w:p>
    <w:p w14:paraId="53C4A9D6" w14:textId="77777777" w:rsidR="00A3705E" w:rsidRPr="00327BEE" w:rsidRDefault="00A3705E" w:rsidP="00A3705E">
      <w:pPr>
        <w:pStyle w:val="ListParagraph"/>
        <w:numPr>
          <w:ilvl w:val="0"/>
          <w:numId w:val="28"/>
        </w:numPr>
        <w:rPr>
          <w:color w:val="000000"/>
        </w:rPr>
      </w:pPr>
      <w:r w:rsidRPr="00327BEE">
        <w:rPr>
          <w:color w:val="000000"/>
        </w:rPr>
        <w:t>Requirements of Microservices and micro frontends</w:t>
      </w:r>
    </w:p>
    <w:p w14:paraId="3AB44AF6" w14:textId="77777777" w:rsidR="00A3705E" w:rsidRPr="00327BEE" w:rsidRDefault="00A3705E" w:rsidP="00A3705E">
      <w:pPr>
        <w:pStyle w:val="ListParagraph"/>
        <w:numPr>
          <w:ilvl w:val="0"/>
          <w:numId w:val="28"/>
        </w:numPr>
        <w:rPr>
          <w:color w:val="000000"/>
        </w:rPr>
      </w:pPr>
      <w:r w:rsidRPr="00327BEE">
        <w:rPr>
          <w:color w:val="000000"/>
        </w:rPr>
        <w:t>Requirements of Content trust between microservices</w:t>
      </w:r>
    </w:p>
    <w:p w14:paraId="31AC9F80" w14:textId="77777777" w:rsidR="00A3705E" w:rsidRPr="00327BEE" w:rsidRDefault="00A3705E" w:rsidP="00A3705E">
      <w:pPr>
        <w:pStyle w:val="ListParagraph"/>
        <w:numPr>
          <w:ilvl w:val="0"/>
          <w:numId w:val="28"/>
        </w:numPr>
        <w:rPr>
          <w:color w:val="000000"/>
        </w:rPr>
      </w:pPr>
      <w:r w:rsidRPr="00327BEE">
        <w:rPr>
          <w:color w:val="000000"/>
        </w:rPr>
        <w:t>Requirements of Developers and Users</w:t>
      </w:r>
    </w:p>
    <w:p w14:paraId="466FCD10" w14:textId="39056F62" w:rsidR="00A3705E" w:rsidRPr="00327BEE" w:rsidRDefault="00C16C6C" w:rsidP="00A3705E">
      <w:pPr>
        <w:rPr>
          <w:color w:val="000000"/>
        </w:rPr>
      </w:pPr>
      <w:r>
        <w:rPr>
          <w:color w:val="000000"/>
        </w:rPr>
        <w:t>M</w:t>
      </w:r>
      <w:r w:rsidR="00A3705E" w:rsidRPr="00327BEE">
        <w:rPr>
          <w:color w:val="000000"/>
        </w:rPr>
        <w:t>icroservices and micro frontends are architecture. Hence they have their own set of rules and requirements when it comes to building an application based on this new architecture.</w:t>
      </w:r>
    </w:p>
    <w:p w14:paraId="4A1AB74D" w14:textId="045E2F0D" w:rsidR="00A3705E" w:rsidRPr="00327BEE" w:rsidRDefault="00A3705E" w:rsidP="00A3705E">
      <w:pPr>
        <w:rPr>
          <w:color w:val="000000"/>
        </w:rPr>
      </w:pPr>
      <w:r w:rsidRPr="00327BEE">
        <w:rPr>
          <w:color w:val="000000"/>
        </w:rPr>
        <w:lastRenderedPageBreak/>
        <w:t>On the other hand,</w:t>
      </w:r>
      <w:r w:rsidR="00C16C6C">
        <w:rPr>
          <w:color w:val="000000"/>
        </w:rPr>
        <w:t xml:space="preserve"> when developing an application, developers should consider making the application as secure as possible. Yet, t</w:t>
      </w:r>
      <w:r w:rsidRPr="00327BEE">
        <w:rPr>
          <w:color w:val="000000"/>
        </w:rPr>
        <w:t>hroughout the development of the pro</w:t>
      </w:r>
      <w:r w:rsidR="00C16C6C">
        <w:rPr>
          <w:color w:val="000000"/>
        </w:rPr>
        <w:t xml:space="preserve">posed Blog, extra measures will not be taken in an effort to make the Blog more </w:t>
      </w:r>
      <w:r w:rsidR="000F18F7">
        <w:rPr>
          <w:color w:val="000000"/>
        </w:rPr>
        <w:t>resistant</w:t>
      </w:r>
      <w:r w:rsidR="00C16C6C">
        <w:rPr>
          <w:color w:val="000000"/>
        </w:rPr>
        <w:t xml:space="preserve"> to security threats. T</w:t>
      </w:r>
      <w:r w:rsidRPr="00327BEE">
        <w:rPr>
          <w:color w:val="000000"/>
        </w:rPr>
        <w:t>he fo</w:t>
      </w:r>
      <w:r w:rsidR="00C16C6C">
        <w:rPr>
          <w:color w:val="000000"/>
        </w:rPr>
        <w:t xml:space="preserve">cus will be </w:t>
      </w:r>
      <w:r w:rsidRPr="00327BEE">
        <w:rPr>
          <w:color w:val="000000"/>
        </w:rPr>
        <w:t xml:space="preserve">on </w:t>
      </w:r>
      <w:r w:rsidR="00C16C6C">
        <w:rPr>
          <w:color w:val="000000"/>
        </w:rPr>
        <w:t>developing an implementation of content</w:t>
      </w:r>
      <w:r w:rsidRPr="00327BEE">
        <w:rPr>
          <w:color w:val="000000"/>
        </w:rPr>
        <w:t xml:space="preserve"> trust among different microservices, especially those coming from different sources/developers. Thus, this chapter will allocate a subsection in the requirements analysis to discuss the requirements of the content trust of the application.</w:t>
      </w:r>
    </w:p>
    <w:p w14:paraId="05C860F8" w14:textId="77777777" w:rsidR="00A3705E" w:rsidRPr="00327BEE" w:rsidRDefault="00A3705E" w:rsidP="00A3705E">
      <w:pPr>
        <w:pStyle w:val="Heading3"/>
      </w:pPr>
      <w:bookmarkStart w:id="29" w:name="_Toc534052702"/>
      <w:bookmarkStart w:id="30" w:name="_Toc535174845"/>
      <w:r w:rsidRPr="00327BEE">
        <w:t>Requirements of Microservices and Micro frontends</w:t>
      </w:r>
      <w:bookmarkEnd w:id="29"/>
      <w:bookmarkEnd w:id="30"/>
      <w:r w:rsidRPr="00327BEE">
        <w:t xml:space="preserve"> </w:t>
      </w:r>
    </w:p>
    <w:p w14:paraId="733CAB49" w14:textId="5EC699F1" w:rsidR="00A3705E" w:rsidRPr="00327BEE" w:rsidRDefault="00A3705E" w:rsidP="00A3705E">
      <w:pPr>
        <w:rPr>
          <w:color w:val="000000"/>
        </w:rPr>
      </w:pPr>
      <w:r w:rsidRPr="00327BEE">
        <w:rPr>
          <w:color w:val="000000"/>
        </w:rPr>
        <w:t xml:space="preserve">A system based on microservices architecture consists of different small pieces of code. Each small piece is an application that can be deployed independently. It can also be updated and modified </w:t>
      </w:r>
      <w:r w:rsidR="00E112FB">
        <w:rPr>
          <w:color w:val="000000"/>
        </w:rPr>
        <w:t>while keeping</w:t>
      </w:r>
      <w:r w:rsidRPr="00327BEE">
        <w:rPr>
          <w:color w:val="000000"/>
        </w:rPr>
        <w:t xml:space="preserve"> any modifications </w:t>
      </w:r>
      <w:r w:rsidR="00E112FB">
        <w:rPr>
          <w:color w:val="000000"/>
        </w:rPr>
        <w:t>for</w:t>
      </w:r>
      <w:r w:rsidRPr="00327BEE">
        <w:rPr>
          <w:color w:val="000000"/>
        </w:rPr>
        <w:t xml:space="preserve"> the other small apps </w:t>
      </w:r>
      <w:r w:rsidR="00E112FB">
        <w:rPr>
          <w:color w:val="000000"/>
        </w:rPr>
        <w:t xml:space="preserve">as minimum as possible. </w:t>
      </w:r>
      <w:r w:rsidRPr="00327BEE">
        <w:rPr>
          <w:color w:val="000000"/>
        </w:rPr>
        <w:t>Such architecture, in theory, makes the system loosely coupled. Thus different system parts and components are easy to change, update, modify or even replace. As long as the interface of the new introduced microservices respects the old interface</w:t>
      </w:r>
      <w:r w:rsidR="00E112FB">
        <w:rPr>
          <w:color w:val="000000"/>
        </w:rPr>
        <w:t>,</w:t>
      </w:r>
      <w:r w:rsidRPr="00327BEE">
        <w:rPr>
          <w:color w:val="000000"/>
        </w:rPr>
        <w:t xml:space="preserve"> or keeps using the same communications protocols, the system will continue to function.</w:t>
      </w:r>
    </w:p>
    <w:p w14:paraId="7983FB43" w14:textId="454BB876" w:rsidR="00A3705E" w:rsidRPr="00327BEE" w:rsidRDefault="00A3705E" w:rsidP="00A3705E">
      <w:pPr>
        <w:rPr>
          <w:color w:val="000000"/>
        </w:rPr>
      </w:pPr>
      <w:r w:rsidRPr="00327BEE">
        <w:rPr>
          <w:color w:val="000000"/>
        </w:rPr>
        <w:t>Since micro frontends are basically microservices architecture applied to the frontend part of the application</w:t>
      </w:r>
      <w:r w:rsidR="009A1867">
        <w:rPr>
          <w:color w:val="000000"/>
        </w:rPr>
        <w:t xml:space="preserve"> [50]</w:t>
      </w:r>
      <w:r w:rsidRPr="00327BEE">
        <w:rPr>
          <w:color w:val="000000"/>
        </w:rPr>
        <w:t>. Some requirements should be respected when developing frontends as a group of small independent micro frontends.</w:t>
      </w:r>
    </w:p>
    <w:p w14:paraId="574B4155" w14:textId="6588ED48" w:rsidR="00A3705E" w:rsidRPr="00327BEE" w:rsidRDefault="00A3705E" w:rsidP="00A3705E">
      <w:pPr>
        <w:rPr>
          <w:color w:val="000000"/>
        </w:rPr>
      </w:pPr>
      <w:r w:rsidRPr="00327BEE">
        <w:rPr>
          <w:color w:val="000000"/>
        </w:rPr>
        <w:t>Microservices</w:t>
      </w:r>
      <w:r w:rsidR="009A1867">
        <w:rPr>
          <w:color w:val="000000"/>
        </w:rPr>
        <w:t>,</w:t>
      </w:r>
      <w:r w:rsidRPr="00327BEE">
        <w:rPr>
          <w:color w:val="000000"/>
        </w:rPr>
        <w:t xml:space="preserve"> as described by Sam Newman in his book </w:t>
      </w:r>
      <w:r w:rsidR="003B5756">
        <w:rPr>
          <w:color w:val="000000"/>
        </w:rPr>
        <w:t>“B</w:t>
      </w:r>
      <w:r w:rsidRPr="00327BEE">
        <w:rPr>
          <w:color w:val="000000"/>
        </w:rPr>
        <w:t xml:space="preserve">uilding </w:t>
      </w:r>
      <w:r w:rsidR="003B5756">
        <w:rPr>
          <w:color w:val="000000"/>
        </w:rPr>
        <w:t>M</w:t>
      </w:r>
      <w:r w:rsidRPr="00327BEE">
        <w:rPr>
          <w:color w:val="000000"/>
        </w:rPr>
        <w:t>icroservices</w:t>
      </w:r>
      <w:r w:rsidR="003B5756">
        <w:rPr>
          <w:color w:val="000000"/>
        </w:rPr>
        <w:t>”</w:t>
      </w:r>
      <w:r w:rsidRPr="00327BEE">
        <w:rPr>
          <w:color w:val="000000"/>
        </w:rPr>
        <w:t xml:space="preserve"> [1]</w:t>
      </w:r>
      <w:r w:rsidR="009A1867">
        <w:rPr>
          <w:color w:val="000000"/>
        </w:rPr>
        <w:t>,</w:t>
      </w:r>
      <w:r w:rsidRPr="00327BEE">
        <w:rPr>
          <w:color w:val="000000"/>
        </w:rPr>
        <w:t xml:space="preserve"> are basically small independent services, that work together. From this definition, the basic requirements of microservices can be derived.</w:t>
      </w:r>
    </w:p>
    <w:p w14:paraId="7D164DCA" w14:textId="77777777" w:rsidR="00A3705E" w:rsidRPr="00327BEE" w:rsidRDefault="00A3705E" w:rsidP="00A3705E">
      <w:pPr>
        <w:pStyle w:val="ListParagraph"/>
        <w:numPr>
          <w:ilvl w:val="0"/>
          <w:numId w:val="29"/>
        </w:numPr>
        <w:rPr>
          <w:color w:val="000000"/>
        </w:rPr>
      </w:pPr>
      <w:r w:rsidRPr="00327BEE">
        <w:rPr>
          <w:color w:val="000000"/>
        </w:rPr>
        <w:t>Small</w:t>
      </w:r>
    </w:p>
    <w:p w14:paraId="5BB33E82" w14:textId="77777777" w:rsidR="00A3705E" w:rsidRPr="00327BEE" w:rsidRDefault="00A3705E" w:rsidP="00A3705E">
      <w:pPr>
        <w:pStyle w:val="ListParagraph"/>
        <w:numPr>
          <w:ilvl w:val="0"/>
          <w:numId w:val="29"/>
        </w:numPr>
        <w:rPr>
          <w:color w:val="000000"/>
        </w:rPr>
      </w:pPr>
      <w:r w:rsidRPr="00327BEE">
        <w:rPr>
          <w:color w:val="000000"/>
        </w:rPr>
        <w:t xml:space="preserve">Autonomous </w:t>
      </w:r>
    </w:p>
    <w:p w14:paraId="0671F272" w14:textId="77777777" w:rsidR="00A3705E" w:rsidRPr="00327BEE" w:rsidRDefault="00A3705E" w:rsidP="00A3705E">
      <w:pPr>
        <w:pStyle w:val="ListParagraph"/>
        <w:numPr>
          <w:ilvl w:val="0"/>
          <w:numId w:val="29"/>
        </w:numPr>
        <w:rPr>
          <w:color w:val="000000"/>
        </w:rPr>
      </w:pPr>
      <w:r w:rsidRPr="00327BEE">
        <w:rPr>
          <w:color w:val="000000"/>
        </w:rPr>
        <w:t>Has an Interface</w:t>
      </w:r>
    </w:p>
    <w:p w14:paraId="5C6EC47F" w14:textId="2A04B833" w:rsidR="00A3705E" w:rsidRPr="00327BEE" w:rsidRDefault="00A3705E" w:rsidP="00A3705E">
      <w:pPr>
        <w:rPr>
          <w:color w:val="000000"/>
        </w:rPr>
      </w:pPr>
      <w:r w:rsidRPr="00327BEE">
        <w:rPr>
          <w:color w:val="000000"/>
        </w:rPr>
        <w:t>Moreover, in [1</w:t>
      </w:r>
      <w:r w:rsidR="003B5756">
        <w:rPr>
          <w:color w:val="000000"/>
        </w:rPr>
        <w:t>,5,</w:t>
      </w:r>
      <w:r w:rsidRPr="00327BEE">
        <w:rPr>
          <w:color w:val="000000"/>
        </w:rPr>
        <w:t>29] the description continues and more requirements can also be derived</w:t>
      </w:r>
    </w:p>
    <w:p w14:paraId="407C24CF" w14:textId="77777777" w:rsidR="00A3705E" w:rsidRPr="00327BEE" w:rsidRDefault="00A3705E" w:rsidP="00A3705E">
      <w:pPr>
        <w:pStyle w:val="ListParagraph"/>
        <w:numPr>
          <w:ilvl w:val="0"/>
          <w:numId w:val="30"/>
        </w:numPr>
        <w:rPr>
          <w:color w:val="000000"/>
        </w:rPr>
      </w:pPr>
      <w:r w:rsidRPr="00327BEE">
        <w:rPr>
          <w:color w:val="000000"/>
        </w:rPr>
        <w:t xml:space="preserve">Replicable </w:t>
      </w:r>
    </w:p>
    <w:p w14:paraId="759CF309" w14:textId="1BD5967D" w:rsidR="00A3705E" w:rsidRDefault="0075406F" w:rsidP="00A3705E">
      <w:pPr>
        <w:pStyle w:val="ListParagraph"/>
        <w:numPr>
          <w:ilvl w:val="0"/>
          <w:numId w:val="30"/>
        </w:numPr>
        <w:rPr>
          <w:color w:val="000000"/>
        </w:rPr>
      </w:pPr>
      <w:r>
        <w:rPr>
          <w:color w:val="000000"/>
        </w:rPr>
        <w:t>Respect Interface</w:t>
      </w:r>
    </w:p>
    <w:p w14:paraId="6BFAEFBB" w14:textId="3D9DE7AF" w:rsidR="00BE1B7E" w:rsidRPr="00BE1B7E" w:rsidRDefault="00BE1B7E" w:rsidP="00BE1B7E">
      <w:pPr>
        <w:pStyle w:val="ListParagraph"/>
        <w:numPr>
          <w:ilvl w:val="0"/>
          <w:numId w:val="30"/>
        </w:numPr>
        <w:rPr>
          <w:color w:val="000000"/>
        </w:rPr>
      </w:pPr>
      <w:r w:rsidRPr="00327BEE">
        <w:rPr>
          <w:color w:val="000000"/>
        </w:rPr>
        <w:t>Reusable</w:t>
      </w:r>
    </w:p>
    <w:p w14:paraId="39D378D4" w14:textId="53ABD41D" w:rsidR="009A1867" w:rsidRDefault="009A1867" w:rsidP="00A3705E">
      <w:pPr>
        <w:rPr>
          <w:color w:val="000000"/>
        </w:rPr>
      </w:pPr>
      <w:r>
        <w:rPr>
          <w:color w:val="000000"/>
        </w:rPr>
        <w:lastRenderedPageBreak/>
        <w:t>Furthermore, respecting the five mentioned requirements results in the following features as described by [1, 5, 29]:</w:t>
      </w:r>
    </w:p>
    <w:p w14:paraId="5F675764" w14:textId="77777777" w:rsidR="009A1867" w:rsidRPr="00327BEE" w:rsidRDefault="009A1867" w:rsidP="009A1867">
      <w:pPr>
        <w:pStyle w:val="ListParagraph"/>
        <w:numPr>
          <w:ilvl w:val="0"/>
          <w:numId w:val="30"/>
        </w:numPr>
        <w:rPr>
          <w:color w:val="000000"/>
        </w:rPr>
      </w:pPr>
      <w:r w:rsidRPr="00327BEE">
        <w:rPr>
          <w:color w:val="000000"/>
        </w:rPr>
        <w:t>Resilience</w:t>
      </w:r>
    </w:p>
    <w:p w14:paraId="1A906E79" w14:textId="77777777" w:rsidR="009A1867" w:rsidRPr="00327BEE" w:rsidRDefault="009A1867" w:rsidP="009A1867">
      <w:pPr>
        <w:pStyle w:val="ListParagraph"/>
        <w:numPr>
          <w:ilvl w:val="0"/>
          <w:numId w:val="30"/>
        </w:numPr>
        <w:rPr>
          <w:color w:val="000000"/>
        </w:rPr>
      </w:pPr>
      <w:r w:rsidRPr="00327BEE">
        <w:rPr>
          <w:color w:val="000000"/>
        </w:rPr>
        <w:t>Scalable</w:t>
      </w:r>
    </w:p>
    <w:p w14:paraId="31EAD4F3" w14:textId="77777777" w:rsidR="009A1867" w:rsidRPr="00327BEE" w:rsidRDefault="009A1867" w:rsidP="009A1867">
      <w:pPr>
        <w:pStyle w:val="ListParagraph"/>
        <w:numPr>
          <w:ilvl w:val="0"/>
          <w:numId w:val="30"/>
        </w:numPr>
        <w:rPr>
          <w:color w:val="000000"/>
        </w:rPr>
      </w:pPr>
      <w:r w:rsidRPr="00327BEE">
        <w:rPr>
          <w:color w:val="000000"/>
        </w:rPr>
        <w:t>Easy to deploy</w:t>
      </w:r>
    </w:p>
    <w:p w14:paraId="2124984F" w14:textId="73DB297C" w:rsidR="00A3705E" w:rsidRPr="00327BEE" w:rsidRDefault="00A3705E" w:rsidP="00A3705E">
      <w:pPr>
        <w:rPr>
          <w:color w:val="000000"/>
        </w:rPr>
      </w:pPr>
      <w:r w:rsidRPr="00327BEE">
        <w:rPr>
          <w:color w:val="000000"/>
        </w:rPr>
        <w:t>The following pages will go in details about each one of the requirements. For each requirement, a discussion of the micro frontends requirements is presented when applicable.</w:t>
      </w:r>
    </w:p>
    <w:p w14:paraId="13F3C1E1" w14:textId="77777777" w:rsidR="00A3705E" w:rsidRPr="00327BEE" w:rsidRDefault="00A3705E" w:rsidP="00A3705E">
      <w:pPr>
        <w:rPr>
          <w:b/>
          <w:bCs/>
          <w:color w:val="000000"/>
        </w:rPr>
      </w:pPr>
      <w:r w:rsidRPr="00327BEE">
        <w:rPr>
          <w:b/>
          <w:bCs/>
          <w:color w:val="000000"/>
        </w:rPr>
        <w:t>Small</w:t>
      </w:r>
    </w:p>
    <w:p w14:paraId="09618A8A" w14:textId="28700CE1" w:rsidR="00A3705E" w:rsidRPr="00327BEE" w:rsidRDefault="00A3705E" w:rsidP="00A3705E">
      <w:pPr>
        <w:rPr>
          <w:color w:val="000000"/>
        </w:rPr>
      </w:pPr>
      <w:r w:rsidRPr="00327BEE">
        <w:rPr>
          <w:color w:val="000000"/>
        </w:rPr>
        <w:t>The idea of microservices architecture is that the application will be composed of small services. In order to get the most out of microservices, each service should be doing one task. Such fo</w:t>
      </w:r>
      <w:r w:rsidR="00B61480">
        <w:rPr>
          <w:color w:val="000000"/>
        </w:rPr>
        <w:t>cus is tied to the functional</w:t>
      </w:r>
      <w:r w:rsidRPr="00327BEE">
        <w:rPr>
          <w:color w:val="000000"/>
        </w:rPr>
        <w:t xml:space="preserve"> requirements of the business. With having each microservice handling only one task, developers can increase the chances of developing an application that respects other requirements of microservices, such as resilience and scalability.</w:t>
      </w:r>
    </w:p>
    <w:p w14:paraId="7E0C93A4" w14:textId="5BCB92E5" w:rsidR="00A3705E" w:rsidRPr="00327BEE" w:rsidRDefault="00A3705E" w:rsidP="00A3705E">
      <w:pPr>
        <w:rPr>
          <w:color w:val="000000"/>
        </w:rPr>
      </w:pPr>
      <w:r w:rsidRPr="00327BEE">
        <w:rPr>
          <w:color w:val="000000"/>
        </w:rPr>
        <w:t>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w:t>
      </w:r>
      <w:r w:rsidR="006036A5">
        <w:rPr>
          <w:color w:val="000000"/>
        </w:rPr>
        <w:t xml:space="preserve"> Moreover, the more services are divided</w:t>
      </w:r>
      <w:r w:rsidR="00B20C20">
        <w:rPr>
          <w:color w:val="000000"/>
        </w:rPr>
        <w:t>,</w:t>
      </w:r>
      <w:r w:rsidR="006036A5">
        <w:rPr>
          <w:color w:val="000000"/>
        </w:rPr>
        <w:t xml:space="preserve"> the more microservices the system will have. As a result,</w:t>
      </w:r>
      <w:r w:rsidRPr="00327BEE">
        <w:rPr>
          <w:color w:val="000000"/>
        </w:rPr>
        <w:t xml:space="preserve"> having many small dynamic parts in the system will make it harder to manage and could add extra complexity</w:t>
      </w:r>
      <w:r w:rsidR="00C85134">
        <w:rPr>
          <w:color w:val="000000"/>
        </w:rPr>
        <w:t xml:space="preserve"> [1]</w:t>
      </w:r>
      <w:r w:rsidRPr="00327BEE">
        <w:rPr>
          <w:color w:val="000000"/>
        </w:rPr>
        <w:t>.</w:t>
      </w:r>
      <w:r w:rsidR="00C85134">
        <w:rPr>
          <w:color w:val="000000"/>
        </w:rPr>
        <w:t xml:space="preserve"> </w:t>
      </w:r>
    </w:p>
    <w:p w14:paraId="4388EDAB" w14:textId="77777777" w:rsidR="00A3705E" w:rsidRPr="00327BEE" w:rsidRDefault="00A3705E" w:rsidP="00A3705E">
      <w:pPr>
        <w:rPr>
          <w:color w:val="000000"/>
        </w:rPr>
      </w:pPr>
      <w:r w:rsidRPr="00327BEE">
        <w:rPr>
          <w:color w:val="000000"/>
        </w:rPr>
        <w:t xml:space="preserve">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 </w:t>
      </w:r>
    </w:p>
    <w:p w14:paraId="771292F5" w14:textId="77777777" w:rsidR="00A3705E" w:rsidRPr="00327BEE" w:rsidRDefault="00A3705E" w:rsidP="00A3705E">
      <w:pPr>
        <w:rPr>
          <w:b/>
          <w:bCs/>
          <w:color w:val="000000"/>
        </w:rPr>
      </w:pPr>
      <w:r w:rsidRPr="00327BEE">
        <w:rPr>
          <w:b/>
          <w:bCs/>
          <w:color w:val="000000"/>
        </w:rPr>
        <w:t xml:space="preserve">Autonomous  </w:t>
      </w:r>
    </w:p>
    <w:p w14:paraId="1E9CB90B" w14:textId="77777777" w:rsidR="00A3705E" w:rsidRPr="00327BEE" w:rsidRDefault="00A3705E" w:rsidP="00A3705E">
      <w:pPr>
        <w:rPr>
          <w:color w:val="000000"/>
        </w:rPr>
      </w:pPr>
      <w:r w:rsidRPr="00327BEE">
        <w:rPr>
          <w:color w:val="000000"/>
        </w:rPr>
        <w:t>Each service should have the possibility of getting deployed independently. Such feature gives applications more flexibility. It’ll help to make the application more loosely coupled. When one or more microservices need updates or changes. Hence the applica</w:t>
      </w:r>
      <w:r w:rsidRPr="00327BEE">
        <w:rPr>
          <w:color w:val="000000"/>
        </w:rPr>
        <w:lastRenderedPageBreak/>
        <w:t>tion can benefit from the concept of microservices. Moreover, the isolation of each microservice is important to make the whole system scalable [30].</w:t>
      </w:r>
    </w:p>
    <w:p w14:paraId="7D738E2B" w14:textId="69C54586" w:rsidR="00A3705E" w:rsidRPr="00327BEE" w:rsidRDefault="00A3705E" w:rsidP="00A3705E">
      <w:pPr>
        <w:rPr>
          <w:color w:val="000000"/>
        </w:rPr>
      </w:pPr>
      <w:r w:rsidRPr="00327BEE">
        <w:rPr>
          <w:color w:val="000000"/>
        </w:rPr>
        <w:t xml:space="preserve">Furthermore, each microservice is independent enough to allow developers to develop each microservice </w:t>
      </w:r>
      <w:r w:rsidR="00D02D4E" w:rsidRPr="00D02D4E">
        <w:rPr>
          <w:color w:val="000000"/>
        </w:rPr>
        <w:t>autonomously</w:t>
      </w:r>
      <w:r w:rsidRPr="00327BEE">
        <w:rPr>
          <w:color w:val="000000"/>
        </w:rPr>
        <w:t>. This includes giving each team the freedom of choosing which toolsets to be used for the development of this particular microservice. Such freedom help</w:t>
      </w:r>
      <w:r w:rsidR="00422529">
        <w:rPr>
          <w:color w:val="000000"/>
        </w:rPr>
        <w:t>s</w:t>
      </w:r>
      <w:r w:rsidRPr="00327BEE">
        <w:rPr>
          <w:color w:val="000000"/>
        </w:rPr>
        <w:t xml:space="preserve"> developers to choose the most suitable tool</w:t>
      </w:r>
      <w:r w:rsidR="00422529">
        <w:rPr>
          <w:color w:val="000000"/>
        </w:rPr>
        <w:t>s based on the needs of each task.</w:t>
      </w:r>
      <w:r w:rsidRPr="00327BEE">
        <w:rPr>
          <w:color w:val="000000"/>
        </w:rPr>
        <w:t xml:space="preserve"> </w:t>
      </w:r>
    </w:p>
    <w:p w14:paraId="55220A25" w14:textId="152E61BC" w:rsidR="00A3705E" w:rsidRPr="00327BEE" w:rsidRDefault="00A3705E" w:rsidP="00A3705E">
      <w:pPr>
        <w:rPr>
          <w:color w:val="000000"/>
        </w:rPr>
      </w:pPr>
      <w:r w:rsidRPr="00327BEE">
        <w:rPr>
          <w:color w:val="000000"/>
        </w:rPr>
        <w:t xml:space="preserve">This also applies to the micro frontends. Each micro frontend should be developed </w:t>
      </w:r>
      <w:r w:rsidR="00CF029F">
        <w:rPr>
          <w:color w:val="000000"/>
        </w:rPr>
        <w:t>as an independent app. As a result, small teams of developers can be assigned tasks instead of bigger teams. Which could lead into a faster development cycle for each app. While developers are free to choose the right tools for each task.</w:t>
      </w:r>
    </w:p>
    <w:p w14:paraId="15EC1778" w14:textId="77777777" w:rsidR="00A3705E" w:rsidRPr="00327BEE" w:rsidRDefault="00A3705E" w:rsidP="00A3705E">
      <w:pPr>
        <w:rPr>
          <w:b/>
          <w:bCs/>
          <w:color w:val="000000"/>
        </w:rPr>
      </w:pPr>
      <w:r w:rsidRPr="00327BEE">
        <w:rPr>
          <w:b/>
          <w:bCs/>
          <w:color w:val="000000"/>
        </w:rPr>
        <w:t>Has an Interface</w:t>
      </w:r>
    </w:p>
    <w:p w14:paraId="1D4D0AE5" w14:textId="78D566DE" w:rsidR="00A3705E" w:rsidRPr="00327BEE" w:rsidRDefault="00A3705E" w:rsidP="00A3705E">
      <w:pPr>
        <w:rPr>
          <w:color w:val="000000"/>
        </w:rPr>
      </w:pPr>
      <w:r w:rsidRPr="00327BEE">
        <w:rPr>
          <w:color w:val="000000"/>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14:paraId="2FA7C4CA" w14:textId="1BF12C75" w:rsidR="00A3705E" w:rsidRPr="00327BEE" w:rsidRDefault="00A3705E" w:rsidP="00A3705E">
      <w:pPr>
        <w:rPr>
          <w:color w:val="000000"/>
        </w:rPr>
      </w:pPr>
      <w:r w:rsidRPr="00327BEE">
        <w:rPr>
          <w:color w:val="000000"/>
        </w:rPr>
        <w:t>Furthermore, having each microservice offering an API will help to make the system adheres more to the principles of microservices. Hence allowing each microservice to be updated or changed without affecting the rest of the system as long as it keeps re</w:t>
      </w:r>
      <w:r w:rsidR="00D63FC9">
        <w:rPr>
          <w:color w:val="000000"/>
        </w:rPr>
        <w:t>specting the same style of the old API.</w:t>
      </w:r>
    </w:p>
    <w:p w14:paraId="76D38C26" w14:textId="77777777" w:rsidR="00A3705E" w:rsidRPr="00C63D6B" w:rsidRDefault="00A3705E" w:rsidP="00A3705E">
      <w:pPr>
        <w:rPr>
          <w:b/>
          <w:bCs/>
          <w:color w:val="000000" w:themeColor="text2"/>
        </w:rPr>
      </w:pPr>
      <w:r w:rsidRPr="00C63D6B">
        <w:rPr>
          <w:b/>
          <w:bCs/>
          <w:color w:val="000000" w:themeColor="text2"/>
        </w:rPr>
        <w:t xml:space="preserve">Replicable </w:t>
      </w:r>
    </w:p>
    <w:p w14:paraId="44B1C177" w14:textId="5351BB21" w:rsidR="00C63D6B" w:rsidRPr="00C63D6B" w:rsidRDefault="00C63D6B" w:rsidP="00A3705E">
      <w:pPr>
        <w:rPr>
          <w:color w:val="000000" w:themeColor="text2"/>
        </w:rPr>
      </w:pPr>
      <w:r>
        <w:rPr>
          <w:color w:val="000000" w:themeColor="text2"/>
        </w:rPr>
        <w:t xml:space="preserve">When many modifications are required for one or more microservices, sometimes a redesign of the concerned microservices or replacing them with new ones could be a better solution. The overall application must be designed in a way to </w:t>
      </w:r>
      <w:r w:rsidR="00756DE0">
        <w:rPr>
          <w:color w:val="000000" w:themeColor="text2"/>
        </w:rPr>
        <w:t>give developers the freedom to make changes for microservices. Moreover, e</w:t>
      </w:r>
      <w:r w:rsidRPr="00C63D6B">
        <w:rPr>
          <w:color w:val="000000" w:themeColor="text2"/>
        </w:rPr>
        <w:t xml:space="preserve">ach microservice must be </w:t>
      </w:r>
      <w:r w:rsidR="00756DE0">
        <w:rPr>
          <w:color w:val="000000" w:themeColor="text2"/>
        </w:rPr>
        <w:t>developed</w:t>
      </w:r>
      <w:r w:rsidRPr="00C63D6B">
        <w:rPr>
          <w:color w:val="000000" w:themeColor="text2"/>
        </w:rPr>
        <w:t xml:space="preserve"> in a way that makes replacing it with a new microservice a possibility anytime there is a need for such change. </w:t>
      </w:r>
      <w:r w:rsidR="00756DE0">
        <w:rPr>
          <w:color w:val="000000" w:themeColor="text2"/>
        </w:rPr>
        <w:t>Furthermore</w:t>
      </w:r>
      <w:r w:rsidRPr="00C63D6B">
        <w:rPr>
          <w:color w:val="000000" w:themeColor="text2"/>
        </w:rPr>
        <w:t xml:space="preserve">, replacing one microservice with </w:t>
      </w:r>
      <w:r w:rsidRPr="00C63D6B">
        <w:rPr>
          <w:color w:val="000000" w:themeColor="text2"/>
        </w:rPr>
        <w:lastRenderedPageBreak/>
        <w:t xml:space="preserve">another microservice should be a seamless process where other microservices keep doing their usual routine when interacting with the new microservice. </w:t>
      </w:r>
    </w:p>
    <w:p w14:paraId="2606510F" w14:textId="254FD060" w:rsidR="00A3705E" w:rsidRPr="00327BEE" w:rsidRDefault="0075406F" w:rsidP="00A3705E">
      <w:pPr>
        <w:rPr>
          <w:b/>
          <w:bCs/>
          <w:color w:val="000000"/>
        </w:rPr>
      </w:pPr>
      <w:r>
        <w:rPr>
          <w:b/>
          <w:bCs/>
          <w:color w:val="000000"/>
        </w:rPr>
        <w:t>Respect Interface</w:t>
      </w:r>
    </w:p>
    <w:p w14:paraId="26115E2F" w14:textId="0CAB2378" w:rsidR="0075406F" w:rsidRDefault="00723351" w:rsidP="00A3705E">
      <w:pPr>
        <w:rPr>
          <w:color w:val="000000"/>
        </w:rPr>
      </w:pPr>
      <w:r>
        <w:rPr>
          <w:color w:val="000000"/>
        </w:rPr>
        <w:t xml:space="preserve"> This requirement results from respecting the requirement of having each microservice as a replaceable entity. </w:t>
      </w:r>
      <w:r w:rsidR="00A3705E" w:rsidRPr="00327BEE">
        <w:rPr>
          <w:color w:val="000000"/>
        </w:rPr>
        <w:t xml:space="preserve">Since microservices only method of communication is through API then developers </w:t>
      </w:r>
      <w:r w:rsidR="0075406F">
        <w:rPr>
          <w:color w:val="000000"/>
        </w:rPr>
        <w:t xml:space="preserve">of the system </w:t>
      </w:r>
      <w:r w:rsidR="00A3705E" w:rsidRPr="00327BEE">
        <w:rPr>
          <w:color w:val="000000"/>
        </w:rPr>
        <w:t>should strive to keep each interface unchanged.</w:t>
      </w:r>
      <w:r w:rsidR="007F7ABC">
        <w:rPr>
          <w:color w:val="000000"/>
        </w:rPr>
        <w:t xml:space="preserve"> </w:t>
      </w:r>
      <w:r w:rsidR="0075406F">
        <w:rPr>
          <w:color w:val="000000"/>
        </w:rPr>
        <w:t xml:space="preserve">After each update to the microservice or even after completely replacing an old microservice with a new one, other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14:paraId="1BA1D304" w14:textId="1231C40E" w:rsidR="007A0445" w:rsidRDefault="00A3705E" w:rsidP="007A0445">
      <w:pPr>
        <w:rPr>
          <w:color w:val="000000"/>
        </w:rPr>
      </w:pPr>
      <w:r w:rsidRPr="00327BEE">
        <w:rPr>
          <w:color w:val="000000"/>
        </w:rPr>
        <w:t xml:space="preserve">In case a change </w:t>
      </w:r>
      <w:r w:rsidR="0075406F">
        <w:rPr>
          <w:color w:val="000000"/>
        </w:rPr>
        <w:t xml:space="preserve">of the interface </w:t>
      </w:r>
      <w:r w:rsidRPr="00327BEE">
        <w:rPr>
          <w:color w:val="000000"/>
        </w:rPr>
        <w:t>is absolutely necessary, the influence of such change must be kep</w:t>
      </w:r>
      <w:r w:rsidR="0075406F">
        <w:rPr>
          <w:color w:val="000000"/>
        </w:rPr>
        <w:t>t</w:t>
      </w:r>
      <w:r w:rsidRPr="00327BEE">
        <w:rPr>
          <w:color w:val="000000"/>
        </w:rPr>
        <w:t xml:space="preserve"> minimal [30].</w:t>
      </w:r>
    </w:p>
    <w:p w14:paraId="0020B9B8" w14:textId="77777777" w:rsidR="00BE1B7E" w:rsidRPr="00BE1B7E" w:rsidRDefault="00BE1B7E" w:rsidP="00BE1B7E">
      <w:pPr>
        <w:rPr>
          <w:b/>
          <w:bCs/>
          <w:color w:val="000000"/>
        </w:rPr>
      </w:pPr>
      <w:r w:rsidRPr="00BE1B7E">
        <w:rPr>
          <w:b/>
          <w:bCs/>
          <w:color w:val="000000"/>
        </w:rPr>
        <w:t>Reusable</w:t>
      </w:r>
    </w:p>
    <w:p w14:paraId="028179D4" w14:textId="77777777" w:rsidR="00BE1B7E" w:rsidRPr="00BE1B7E" w:rsidRDefault="00BE1B7E" w:rsidP="00BE1B7E">
      <w:pPr>
        <w:rPr>
          <w:color w:val="000000"/>
        </w:rPr>
      </w:pPr>
      <w:r w:rsidRPr="00BE1B7E">
        <w:rPr>
          <w:color w:val="000000"/>
        </w:rPr>
        <w:t xml:space="preserve">Each microservice should be designed to be as reusable as possible. Each microservice is designed to handle one task in the application. When the same task is needed in another application then reusing the microservice that handle this task in the second application should be possible [5]. </w:t>
      </w:r>
    </w:p>
    <w:p w14:paraId="3C2B640C" w14:textId="77777777" w:rsidR="00BE1B7E" w:rsidRPr="00BE1B7E" w:rsidRDefault="00BE1B7E" w:rsidP="00BE1B7E">
      <w:pPr>
        <w:rPr>
          <w:color w:val="000000"/>
        </w:rPr>
      </w:pPr>
      <w:r w:rsidRPr="00BE1B7E">
        <w:rPr>
          <w:color w:val="000000"/>
        </w:rPr>
        <w:t>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14:paraId="1A3B0908" w14:textId="67A9E620" w:rsidR="00BE1B7E" w:rsidRPr="00BE1B7E" w:rsidRDefault="00BE1B7E" w:rsidP="00BE1B7E">
      <w:pPr>
        <w:rPr>
          <w:color w:val="000000"/>
        </w:rPr>
      </w:pPr>
      <w:r w:rsidRPr="00BE1B7E">
        <w:rPr>
          <w:color w:val="000000"/>
        </w:rPr>
        <w:t>Each micro frontend is an independent small application. hence, reusing micro frontends in different applications is possible. Developers should implement their micro frontend as reusable entities. Sometimes, few modifications to the styling are required to make the micro frontend more suitable with its new application.</w:t>
      </w:r>
    </w:p>
    <w:p w14:paraId="1DE4DAE6" w14:textId="77777777" w:rsidR="00A3705E" w:rsidRPr="00327BEE" w:rsidRDefault="00A3705E" w:rsidP="00A3705E">
      <w:pPr>
        <w:pStyle w:val="Heading3"/>
      </w:pPr>
      <w:bookmarkStart w:id="31" w:name="_Toc534052703"/>
      <w:bookmarkStart w:id="32" w:name="_Toc535174846"/>
      <w:r w:rsidRPr="00327BEE">
        <w:lastRenderedPageBreak/>
        <w:t>Requirements of Content trust</w:t>
      </w:r>
      <w:bookmarkEnd w:id="31"/>
      <w:bookmarkEnd w:id="32"/>
      <w:r w:rsidRPr="00327BEE">
        <w:t xml:space="preserve"> </w:t>
      </w:r>
    </w:p>
    <w:p w14:paraId="6FAE63B2" w14:textId="046D8DC0" w:rsidR="00A3705E" w:rsidRPr="00327BEE" w:rsidRDefault="00A3705E" w:rsidP="00A3705E">
      <w:pPr>
        <w:rPr>
          <w:color w:val="000000"/>
        </w:rPr>
      </w:pPr>
      <w:r w:rsidRPr="00327BEE">
        <w:rPr>
          <w:color w:val="000000"/>
        </w:rPr>
        <w:t xml:space="preserve">This section will discuss the requirements for a content trust system that will be implemented to help microservices </w:t>
      </w:r>
      <w:r w:rsidR="00FF7619">
        <w:rPr>
          <w:color w:val="000000"/>
        </w:rPr>
        <w:t>have an evaluation of trust among each other when making calls from one service to another</w:t>
      </w:r>
      <w:r w:rsidRPr="00327BEE">
        <w:rPr>
          <w:color w:val="000000"/>
        </w:rPr>
        <w:t xml:space="preserve">. The following pages will try to give more details about what it should be included in content trust system. </w:t>
      </w:r>
    </w:p>
    <w:p w14:paraId="1033A212" w14:textId="77777777" w:rsidR="00A3705E" w:rsidRPr="00327BEE" w:rsidRDefault="00A3705E" w:rsidP="00A3705E">
      <w:pPr>
        <w:rPr>
          <w:color w:val="000000"/>
        </w:rPr>
      </w:pPr>
      <w:r w:rsidRPr="00327BEE">
        <w:rPr>
          <w:color w:val="000000"/>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14:paraId="70660EAC" w14:textId="4707D369" w:rsidR="00A3705E" w:rsidRPr="00327BEE" w:rsidRDefault="00A3705E" w:rsidP="00FA1F98">
      <w:pPr>
        <w:rPr>
          <w:color w:val="000000"/>
        </w:rPr>
      </w:pPr>
      <w:r w:rsidRPr="00327BEE">
        <w:rPr>
          <w:color w:val="000000"/>
        </w:rPr>
        <w:t xml:space="preserve">Content trust has more dynamic nature than other types of trust such as </w:t>
      </w:r>
      <w:r w:rsidR="00AD1479">
        <w:rPr>
          <w:color w:val="000000"/>
        </w:rPr>
        <w:t>authentication</w:t>
      </w:r>
      <w:r w:rsidRPr="00327BEE">
        <w:rPr>
          <w:color w:val="000000"/>
        </w:rPr>
        <w:t xml:space="preserve">-based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w:t>
      </w:r>
      <w:r w:rsidR="00FA1F98" w:rsidRPr="00FA1F98">
        <w:rPr>
          <w:color w:val="000000"/>
        </w:rPr>
        <w:t>content trust of web resources</w:t>
      </w:r>
      <w:r w:rsidRPr="00FA1F98">
        <w:rPr>
          <w:color w:val="000000"/>
        </w:rPr>
        <w:t xml:space="preserve"> </w:t>
      </w:r>
      <w:r w:rsidRPr="00327BEE">
        <w:rPr>
          <w:color w:val="000000"/>
        </w:rPr>
        <w:t>[17].</w:t>
      </w:r>
    </w:p>
    <w:p w14:paraId="164DC3F7" w14:textId="302A7BD8" w:rsidR="00A3705E" w:rsidRPr="00327BEE" w:rsidRDefault="00A3705E" w:rsidP="00CF269F">
      <w:pPr>
        <w:rPr>
          <w:color w:val="000000"/>
        </w:rPr>
      </w:pPr>
      <w:r w:rsidRPr="00327BEE">
        <w:rPr>
          <w:color w:val="000000"/>
        </w:rPr>
        <w:t>Those measures differ in how hard it is t</w:t>
      </w:r>
      <w:r w:rsidR="00CF269F">
        <w:rPr>
          <w:color w:val="000000"/>
        </w:rPr>
        <w:t>o obtain the needed information</w:t>
      </w:r>
      <w:r w:rsidRPr="00327BEE">
        <w:rPr>
          <w:color w:val="000000"/>
        </w:rPr>
        <w:t xml:space="preserve">. In order for microservices to be able to check the content trust of one another, each microservice should be able </w:t>
      </w:r>
      <w:r w:rsidR="002613D9">
        <w:rPr>
          <w:color w:val="000000"/>
        </w:rPr>
        <w:t>to evaluate</w:t>
      </w:r>
      <w:r w:rsidRPr="00327BEE">
        <w:rPr>
          <w:color w:val="000000"/>
        </w:rPr>
        <w:t xml:space="preserve"> the following:</w:t>
      </w:r>
    </w:p>
    <w:p w14:paraId="4063885D" w14:textId="77777777" w:rsidR="00A3705E" w:rsidRPr="00327BEE" w:rsidRDefault="00A3705E" w:rsidP="00A3705E">
      <w:pPr>
        <w:pStyle w:val="ListParagraph"/>
        <w:numPr>
          <w:ilvl w:val="0"/>
          <w:numId w:val="26"/>
        </w:numPr>
        <w:rPr>
          <w:color w:val="000000"/>
        </w:rPr>
      </w:pPr>
      <w:r w:rsidRPr="00327BEE">
        <w:rPr>
          <w:color w:val="000000"/>
        </w:rPr>
        <w:t>The identity of a microservice</w:t>
      </w:r>
    </w:p>
    <w:p w14:paraId="6D131203" w14:textId="59748165" w:rsidR="00A3705E" w:rsidRPr="00327BEE" w:rsidRDefault="00A3705E" w:rsidP="00A3705E">
      <w:pPr>
        <w:pStyle w:val="ListParagraph"/>
        <w:numPr>
          <w:ilvl w:val="0"/>
          <w:numId w:val="26"/>
        </w:numPr>
        <w:rPr>
          <w:color w:val="000000"/>
        </w:rPr>
      </w:pPr>
      <w:r w:rsidRPr="00327BEE">
        <w:rPr>
          <w:color w:val="000000"/>
        </w:rPr>
        <w:t xml:space="preserve">Service sensitivity </w:t>
      </w:r>
    </w:p>
    <w:p w14:paraId="0FA6FAD3" w14:textId="54DC27F9" w:rsidR="00A3705E" w:rsidRPr="00327BEE" w:rsidRDefault="006F198D" w:rsidP="006F198D">
      <w:pPr>
        <w:pStyle w:val="ListParagraph"/>
        <w:numPr>
          <w:ilvl w:val="0"/>
          <w:numId w:val="26"/>
        </w:numPr>
        <w:rPr>
          <w:color w:val="000000"/>
        </w:rPr>
      </w:pPr>
      <w:r>
        <w:rPr>
          <w:color w:val="000000"/>
        </w:rPr>
        <w:t>N</w:t>
      </w:r>
      <w:r w:rsidR="00A3705E" w:rsidRPr="00327BEE">
        <w:rPr>
          <w:color w:val="000000"/>
        </w:rPr>
        <w:t>umber of interacting services</w:t>
      </w:r>
    </w:p>
    <w:p w14:paraId="13F11C57" w14:textId="35B60C63" w:rsidR="00A3705E" w:rsidRPr="00327BEE" w:rsidRDefault="006F198D" w:rsidP="00A3705E">
      <w:pPr>
        <w:pStyle w:val="ListParagraph"/>
        <w:numPr>
          <w:ilvl w:val="0"/>
          <w:numId w:val="26"/>
        </w:numPr>
        <w:rPr>
          <w:color w:val="000000"/>
        </w:rPr>
      </w:pPr>
      <w:r>
        <w:rPr>
          <w:color w:val="000000"/>
        </w:rPr>
        <w:t>E</w:t>
      </w:r>
      <w:r w:rsidR="00A3705E" w:rsidRPr="00327BEE">
        <w:rPr>
          <w:color w:val="000000"/>
        </w:rPr>
        <w:t>valuation by other microservices</w:t>
      </w:r>
    </w:p>
    <w:p w14:paraId="23D8E51D" w14:textId="77777777" w:rsidR="00A3705E" w:rsidRPr="00327BEE" w:rsidRDefault="00A3705E" w:rsidP="00A3705E">
      <w:pPr>
        <w:pStyle w:val="ListParagraph"/>
        <w:numPr>
          <w:ilvl w:val="0"/>
          <w:numId w:val="26"/>
        </w:numPr>
        <w:rPr>
          <w:color w:val="000000"/>
        </w:rPr>
      </w:pPr>
      <w:r w:rsidRPr="00327BEE">
        <w:rPr>
          <w:color w:val="000000"/>
        </w:rPr>
        <w:t xml:space="preserve">Age of the microservice </w:t>
      </w:r>
    </w:p>
    <w:p w14:paraId="52DA4327" w14:textId="450D70A1" w:rsidR="00A3705E" w:rsidRDefault="0045142A" w:rsidP="00A3705E">
      <w:pPr>
        <w:pStyle w:val="ListParagraph"/>
        <w:numPr>
          <w:ilvl w:val="0"/>
          <w:numId w:val="26"/>
        </w:numPr>
        <w:rPr>
          <w:color w:val="000000"/>
        </w:rPr>
      </w:pPr>
      <w:r>
        <w:rPr>
          <w:color w:val="000000"/>
        </w:rPr>
        <w:t>Last successful activity</w:t>
      </w:r>
    </w:p>
    <w:p w14:paraId="2FA6BAF6" w14:textId="605AC99C" w:rsidR="00666C1D" w:rsidRDefault="00666C1D" w:rsidP="00A3705E">
      <w:pPr>
        <w:pStyle w:val="ListParagraph"/>
        <w:numPr>
          <w:ilvl w:val="0"/>
          <w:numId w:val="26"/>
        </w:numPr>
        <w:rPr>
          <w:color w:val="000000"/>
        </w:rPr>
      </w:pPr>
      <w:r>
        <w:rPr>
          <w:color w:val="000000"/>
        </w:rPr>
        <w:t>Deception</w:t>
      </w:r>
    </w:p>
    <w:p w14:paraId="15F55D09" w14:textId="71B74CEB" w:rsidR="002A055A" w:rsidRPr="002A055A" w:rsidRDefault="002A055A" w:rsidP="00B7452D">
      <w:pPr>
        <w:rPr>
          <w:color w:val="000000"/>
        </w:rPr>
      </w:pPr>
      <w:r>
        <w:rPr>
          <w:color w:val="000000"/>
        </w:rPr>
        <w:t>C</w:t>
      </w:r>
      <w:r w:rsidRPr="002A055A">
        <w:rPr>
          <w:color w:val="000000"/>
        </w:rPr>
        <w:t xml:space="preserve">ontent trust requirements of microservices are a combination of policy-based trust and reputation-based trust. Microservices have to make a decision of trusting other microservices based on evaluating several factors about a certain microservice. </w:t>
      </w:r>
      <w:r w:rsidR="00B7452D">
        <w:rPr>
          <w:color w:val="000000"/>
        </w:rPr>
        <w:t>There</w:t>
      </w:r>
      <w:r w:rsidRPr="002A055A">
        <w:rPr>
          <w:color w:val="000000"/>
        </w:rPr>
        <w:t xml:space="preserve"> is a big margin of flexibility. </w:t>
      </w:r>
      <w:r w:rsidR="00B7452D">
        <w:rPr>
          <w:color w:val="000000"/>
        </w:rPr>
        <w:t>Developers</w:t>
      </w:r>
      <w:r w:rsidRPr="002A055A">
        <w:rPr>
          <w:color w:val="000000"/>
        </w:rPr>
        <w:t xml:space="preserve"> could implement a content trust mechanism based on their specific needs for a certain application.</w:t>
      </w:r>
    </w:p>
    <w:p w14:paraId="70057548" w14:textId="77777777" w:rsidR="00A3705E" w:rsidRPr="00327BEE" w:rsidRDefault="00A3705E" w:rsidP="00A3705E">
      <w:pPr>
        <w:rPr>
          <w:b/>
          <w:bCs/>
          <w:color w:val="000000"/>
          <w:lang w:bidi="ar-SY"/>
        </w:rPr>
      </w:pPr>
      <w:r w:rsidRPr="00327BEE">
        <w:rPr>
          <w:b/>
          <w:bCs/>
          <w:color w:val="000000"/>
        </w:rPr>
        <w:lastRenderedPageBreak/>
        <w:t xml:space="preserve">The identity of a microservice </w:t>
      </w:r>
    </w:p>
    <w:p w14:paraId="4200132F" w14:textId="512B8A06" w:rsidR="00A3705E" w:rsidRPr="00327BEE" w:rsidRDefault="00A3705E" w:rsidP="00FA1F98">
      <w:pPr>
        <w:rPr>
          <w:color w:val="000000"/>
        </w:rPr>
      </w:pPr>
      <w:r w:rsidRPr="00327BEE">
        <w:rPr>
          <w:color w:val="000000"/>
        </w:rPr>
        <w:t>When an application starts using third-party microservices then there should be a need for verifying t</w:t>
      </w:r>
      <w:r w:rsidR="00FA1F98">
        <w:rPr>
          <w:color w:val="000000"/>
        </w:rPr>
        <w:t xml:space="preserve">he identity of microservices. </w:t>
      </w:r>
      <w:r w:rsidRPr="00327BEE">
        <w:rPr>
          <w:color w:val="000000"/>
        </w:rPr>
        <w:t xml:space="preserve">A system must be in place to help microservices verify each other and make sure that each microservice is what it claims to be.  </w:t>
      </w:r>
    </w:p>
    <w:p w14:paraId="17ECDA14" w14:textId="5CA9178F" w:rsidR="00A3705E" w:rsidRDefault="00FA1F98" w:rsidP="00FA1F98">
      <w:pPr>
        <w:rPr>
          <w:color w:val="000000"/>
        </w:rPr>
      </w:pPr>
      <w:r>
        <w:rPr>
          <w:color w:val="000000"/>
        </w:rPr>
        <w:t>A</w:t>
      </w:r>
      <w:r w:rsidR="00A3705E" w:rsidRPr="00327BEE">
        <w:rPr>
          <w:color w:val="000000"/>
        </w:rPr>
        <w:t xml:space="preserve"> verification mechanism is implemented as a part of the content trust </w:t>
      </w:r>
      <w:r>
        <w:rPr>
          <w:color w:val="000000"/>
        </w:rPr>
        <w:t xml:space="preserve">mechanism. Each microservice must have the chance to verify the identity of any calling microservices. This verification helps in identifying each microservice and helps microservice when evaluating the trust of each other.  </w:t>
      </w:r>
    </w:p>
    <w:p w14:paraId="3C6CCDBD" w14:textId="6594D795" w:rsidR="00A3705E" w:rsidRPr="00327BEE" w:rsidRDefault="00A3705E" w:rsidP="00A3705E">
      <w:pPr>
        <w:rPr>
          <w:b/>
          <w:bCs/>
          <w:color w:val="000000"/>
        </w:rPr>
      </w:pPr>
      <w:r w:rsidRPr="00327BEE">
        <w:rPr>
          <w:b/>
          <w:bCs/>
          <w:color w:val="000000"/>
        </w:rPr>
        <w:t xml:space="preserve">Service sensitivity </w:t>
      </w:r>
    </w:p>
    <w:p w14:paraId="0F7074AD" w14:textId="77777777" w:rsidR="00C9107D" w:rsidRDefault="00A3705E" w:rsidP="00C9107D">
      <w:pPr>
        <w:rPr>
          <w:color w:val="000000"/>
        </w:rPr>
      </w:pPr>
      <w:r w:rsidRPr="00327BEE">
        <w:rPr>
          <w:color w:val="000000"/>
        </w:rPr>
        <w:t>The services provided by the different microservice will vary in nature,</w:t>
      </w:r>
      <w:r w:rsidR="00B1693F">
        <w:rPr>
          <w:color w:val="000000"/>
        </w:rPr>
        <w:t xml:space="preserve"> hence the implementation of content trust should help microservices to know how sensitive the service of each microservice that makes a request to another microservice. </w:t>
      </w:r>
      <w:r w:rsidR="00B1693F" w:rsidRPr="00327BEE">
        <w:rPr>
          <w:color w:val="000000"/>
        </w:rPr>
        <w:t>Some</w:t>
      </w:r>
      <w:r w:rsidRPr="00327BEE">
        <w:rPr>
          <w:color w:val="000000"/>
        </w:rPr>
        <w:t xml:space="preserve"> </w:t>
      </w:r>
      <w:r w:rsidR="00B1693F">
        <w:rPr>
          <w:color w:val="000000"/>
        </w:rPr>
        <w:t xml:space="preserve">services </w:t>
      </w:r>
      <w:r w:rsidRPr="00327BEE">
        <w:rPr>
          <w:color w:val="000000"/>
        </w:rPr>
        <w:t xml:space="preserve">will offer simple service, while others will offer sensitive services. For example, some services could offer routing to help the user navigate from one page to another. </w:t>
      </w:r>
      <w:r w:rsidR="00C9107D">
        <w:rPr>
          <w:color w:val="000000"/>
        </w:rPr>
        <w:t>while</w:t>
      </w:r>
      <w:r w:rsidRPr="00327BEE">
        <w:rPr>
          <w:color w:val="000000"/>
        </w:rPr>
        <w:t xml:space="preserve">, </w:t>
      </w:r>
      <w:r w:rsidR="00C9107D">
        <w:rPr>
          <w:color w:val="000000"/>
        </w:rPr>
        <w:t>other</w:t>
      </w:r>
      <w:r w:rsidRPr="00327BEE">
        <w:rPr>
          <w:color w:val="000000"/>
        </w:rPr>
        <w:t xml:space="preserve"> microservice</w:t>
      </w:r>
      <w:r w:rsidR="00C9107D">
        <w:rPr>
          <w:color w:val="000000"/>
        </w:rPr>
        <w:t>s</w:t>
      </w:r>
      <w:r w:rsidRPr="00327BEE">
        <w:rPr>
          <w:color w:val="000000"/>
        </w:rPr>
        <w:t xml:space="preserve"> </w:t>
      </w:r>
      <w:r w:rsidR="00C9107D">
        <w:rPr>
          <w:color w:val="000000"/>
        </w:rPr>
        <w:t>would offer a log</w:t>
      </w:r>
      <w:r w:rsidRPr="00327BEE">
        <w:rPr>
          <w:color w:val="000000"/>
        </w:rPr>
        <w:t xml:space="preserve">in service to the user. </w:t>
      </w:r>
      <w:r w:rsidR="00C9107D">
        <w:rPr>
          <w:color w:val="000000"/>
        </w:rPr>
        <w:t>The</w:t>
      </w:r>
      <w:r w:rsidRPr="00327BEE">
        <w:rPr>
          <w:color w:val="000000"/>
        </w:rPr>
        <w:t xml:space="preserve"> </w:t>
      </w:r>
      <w:r w:rsidR="00C9107D">
        <w:rPr>
          <w:color w:val="000000"/>
        </w:rPr>
        <w:t xml:space="preserve">later </w:t>
      </w:r>
      <w:r w:rsidRPr="00327BEE">
        <w:rPr>
          <w:color w:val="000000"/>
        </w:rPr>
        <w:t>service has a higher sensitivity than the other.</w:t>
      </w:r>
      <w:r w:rsidR="00B1693F">
        <w:rPr>
          <w:color w:val="000000"/>
        </w:rPr>
        <w:t xml:space="preserve"> </w:t>
      </w:r>
    </w:p>
    <w:p w14:paraId="351D8FB2" w14:textId="56DB3779" w:rsidR="00A3705E" w:rsidRPr="00327BEE" w:rsidRDefault="00B1693F" w:rsidP="00C9107D">
      <w:pPr>
        <w:rPr>
          <w:color w:val="000000"/>
        </w:rPr>
      </w:pPr>
      <w:r>
        <w:rPr>
          <w:color w:val="000000"/>
        </w:rPr>
        <w:t>Microservices should be able to know how sensitive the service they are interacting with.</w:t>
      </w:r>
      <w:r w:rsidR="00C9107D">
        <w:rPr>
          <w:color w:val="000000"/>
        </w:rPr>
        <w:t xml:space="preserve">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14:paraId="4A1E76CE" w14:textId="0F21D58E" w:rsidR="00A3705E" w:rsidRDefault="006F198D" w:rsidP="00A3705E">
      <w:pPr>
        <w:rPr>
          <w:b/>
          <w:bCs/>
          <w:color w:val="000000"/>
        </w:rPr>
      </w:pPr>
      <w:r>
        <w:rPr>
          <w:b/>
          <w:bCs/>
          <w:color w:val="000000"/>
        </w:rPr>
        <w:t>N</w:t>
      </w:r>
      <w:r w:rsidR="00A3705E" w:rsidRPr="00327BEE">
        <w:rPr>
          <w:b/>
          <w:bCs/>
          <w:color w:val="000000"/>
        </w:rPr>
        <w:t>umber of interacting services</w:t>
      </w:r>
    </w:p>
    <w:p w14:paraId="76D54096" w14:textId="7CB8BCC9" w:rsidR="00704596" w:rsidRDefault="00704596" w:rsidP="00A3705E">
      <w:pPr>
        <w:rPr>
          <w:color w:val="000000"/>
        </w:rPr>
      </w:pPr>
      <w:r w:rsidRPr="00704596">
        <w:rPr>
          <w:color w:val="000000"/>
        </w:rPr>
        <w:t xml:space="preserve">Each microservice </w:t>
      </w:r>
      <w:r>
        <w:rPr>
          <w:color w:val="000000"/>
        </w:rPr>
        <w:t>should be able to know the following information about any microservice:</w:t>
      </w:r>
    </w:p>
    <w:p w14:paraId="562F5797" w14:textId="0CFE82A5" w:rsidR="00704596" w:rsidRDefault="00704596" w:rsidP="00704596">
      <w:pPr>
        <w:pStyle w:val="ListParagraph"/>
        <w:numPr>
          <w:ilvl w:val="0"/>
          <w:numId w:val="39"/>
        </w:numPr>
        <w:rPr>
          <w:color w:val="000000"/>
        </w:rPr>
      </w:pPr>
      <w:r w:rsidRPr="00704596">
        <w:rPr>
          <w:color w:val="000000"/>
        </w:rPr>
        <w:t>Number of requests made to a specific microservice by other microservices</w:t>
      </w:r>
    </w:p>
    <w:p w14:paraId="1AE6A0FA" w14:textId="43578536" w:rsidR="00704596" w:rsidRDefault="00704596" w:rsidP="00704596">
      <w:pPr>
        <w:pStyle w:val="ListParagraph"/>
        <w:numPr>
          <w:ilvl w:val="0"/>
          <w:numId w:val="39"/>
        </w:numPr>
        <w:rPr>
          <w:color w:val="000000"/>
        </w:rPr>
      </w:pPr>
      <w:r>
        <w:rPr>
          <w:color w:val="000000"/>
        </w:rPr>
        <w:t xml:space="preserve">Number of microservices that trusted a certain microservice enough to exchange data and handle a request successfully. </w:t>
      </w:r>
    </w:p>
    <w:p w14:paraId="4629FC45" w14:textId="3086B484" w:rsidR="00C0736F" w:rsidRDefault="00704596" w:rsidP="00C0736F">
      <w:pPr>
        <w:pStyle w:val="ListParagraph"/>
        <w:numPr>
          <w:ilvl w:val="0"/>
          <w:numId w:val="39"/>
        </w:numPr>
        <w:rPr>
          <w:color w:val="000000"/>
        </w:rPr>
      </w:pPr>
      <w:r>
        <w:rPr>
          <w:color w:val="000000"/>
        </w:rPr>
        <w:t>Number of microservices that didn’t trust a certain microservice enough, and denied its requests.</w:t>
      </w:r>
    </w:p>
    <w:p w14:paraId="3AC7F23D" w14:textId="0585D74C" w:rsidR="00C0736F" w:rsidRPr="00C0736F" w:rsidRDefault="00C0736F" w:rsidP="00C0736F">
      <w:pPr>
        <w:rPr>
          <w:color w:val="000000"/>
        </w:rPr>
      </w:pPr>
      <w:r>
        <w:rPr>
          <w:color w:val="000000"/>
        </w:rPr>
        <w:lastRenderedPageBreak/>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14:paraId="31CE4C19" w14:textId="455C0941" w:rsidR="00A3705E" w:rsidRPr="00327BEE" w:rsidRDefault="006F198D" w:rsidP="00A3705E">
      <w:pPr>
        <w:rPr>
          <w:b/>
          <w:bCs/>
          <w:color w:val="000000"/>
        </w:rPr>
      </w:pPr>
      <w:r>
        <w:rPr>
          <w:b/>
          <w:bCs/>
          <w:color w:val="000000"/>
        </w:rPr>
        <w:t>E</w:t>
      </w:r>
      <w:r w:rsidR="00A3705E" w:rsidRPr="00327BEE">
        <w:rPr>
          <w:b/>
          <w:bCs/>
          <w:color w:val="000000"/>
        </w:rPr>
        <w:t>valuation by other microservices</w:t>
      </w:r>
    </w:p>
    <w:p w14:paraId="524A1BD2" w14:textId="2FEE354C" w:rsidR="00A3705E" w:rsidRPr="00327BEE" w:rsidRDefault="00A3705E" w:rsidP="004D495D">
      <w:pPr>
        <w:rPr>
          <w:color w:val="000000"/>
        </w:rPr>
      </w:pPr>
      <w:r w:rsidRPr="00327BEE">
        <w:rPr>
          <w:color w:val="000000"/>
        </w:rPr>
        <w:t>When a microservice receives a request from another microservice, it should be able to see what evaluation</w:t>
      </w:r>
      <w:r w:rsidR="006F198D">
        <w:rPr>
          <w:color w:val="000000"/>
        </w:rPr>
        <w:t>s</w:t>
      </w:r>
      <w:r w:rsidRPr="00327BEE">
        <w:rPr>
          <w:color w:val="000000"/>
        </w:rPr>
        <w:t xml:space="preserve"> the requestor microservice received from other microservices. This evaluation will be the degree of trust each microservice gave to the requestor. By seeing </w:t>
      </w:r>
      <w:r w:rsidR="004D495D">
        <w:rPr>
          <w:color w:val="000000"/>
        </w:rPr>
        <w:t>how much other microservices trust</w:t>
      </w:r>
      <w:r w:rsidRPr="00327BEE">
        <w:rPr>
          <w:color w:val="000000"/>
        </w:rPr>
        <w:t xml:space="preserve"> the requestor microservice it’ll then help the requested microservice to increase its own positive or negative evaluation of the requestor.  </w:t>
      </w:r>
    </w:p>
    <w:p w14:paraId="001A1EBC" w14:textId="77777777" w:rsidR="00A3705E" w:rsidRPr="00327BEE" w:rsidRDefault="00A3705E" w:rsidP="00A3705E">
      <w:pPr>
        <w:rPr>
          <w:b/>
          <w:bCs/>
          <w:color w:val="000000"/>
        </w:rPr>
      </w:pPr>
      <w:r w:rsidRPr="00327BEE">
        <w:rPr>
          <w:b/>
          <w:bCs/>
          <w:color w:val="000000"/>
        </w:rPr>
        <w:t xml:space="preserve">Age of the microservice </w:t>
      </w:r>
    </w:p>
    <w:p w14:paraId="0519C4CD" w14:textId="66337DCC" w:rsidR="00A3705E" w:rsidRDefault="00A3705E" w:rsidP="004D495D">
      <w:pPr>
        <w:rPr>
          <w:color w:val="000000"/>
        </w:rPr>
      </w:pPr>
      <w:r w:rsidRPr="00327BEE">
        <w:rPr>
          <w:color w:val="000000"/>
        </w:rPr>
        <w:t xml:space="preserve">Microservice in the system might have different operation age, this difference come from the nature of the architecture of microservices itself. Microservices </w:t>
      </w:r>
      <w:r w:rsidR="004D495D">
        <w:rPr>
          <w:color w:val="000000"/>
        </w:rPr>
        <w:t>could be</w:t>
      </w:r>
      <w:r w:rsidRPr="00327BEE">
        <w:rPr>
          <w:color w:val="000000"/>
        </w:rPr>
        <w:t xml:space="preserve"> added gradually to the system. Hence some will be added in the early stages while other will be added at a later stage. Moreover, some microservices will be replaced by new microservices. And some new microservices will also be added to fulfil new requirements or fix a newly discovered bug. When making requests to other microservices, the requested microservice should be able to check the age of the requestor. </w:t>
      </w:r>
    </w:p>
    <w:p w14:paraId="606DD7A5" w14:textId="4A8B014F" w:rsidR="004D495D" w:rsidRDefault="004D495D" w:rsidP="004D495D">
      <w:pPr>
        <w:rPr>
          <w:color w:val="000000"/>
        </w:rPr>
      </w:pPr>
      <w:r>
        <w:rPr>
          <w:color w:val="000000"/>
        </w:rPr>
        <w:t>The age of microservices can play different roles depending on what the designers want. Some could consider the older a microservice is, the better, where the longer a microservice is operating the more trusted by the developers and didn’t need to be replaced. On the other hand, some could consider the older a microservice is, the worse. Where newer microservice are more up-to-date and could be using better technologies.</w:t>
      </w:r>
    </w:p>
    <w:p w14:paraId="51BE0DEA" w14:textId="56327831" w:rsidR="00AF7B21" w:rsidRDefault="00E05CF3" w:rsidP="004D495D">
      <w:pPr>
        <w:rPr>
          <w:b/>
          <w:bCs/>
          <w:color w:val="000000"/>
        </w:rPr>
      </w:pPr>
      <w:r>
        <w:rPr>
          <w:b/>
          <w:bCs/>
          <w:color w:val="000000"/>
        </w:rPr>
        <w:t>Last successful activity</w:t>
      </w:r>
    </w:p>
    <w:p w14:paraId="4D3FA4E5" w14:textId="52A2AE32" w:rsidR="00AF7B21" w:rsidRPr="00AF7B21" w:rsidRDefault="00AF7B21" w:rsidP="00AF7B21">
      <w:pPr>
        <w:rPr>
          <w:color w:val="000000"/>
        </w:rPr>
      </w:pPr>
      <w:r>
        <w:rPr>
          <w:color w:val="000000"/>
        </w:rPr>
        <w:t xml:space="preserve">Each microservice should be able to show the last time it encaged successfully in a request. This information shows that the concerned microservice is active. A microservice that was not being used for long time raises more suspicious. As a result, such </w:t>
      </w:r>
      <w:r>
        <w:rPr>
          <w:color w:val="000000"/>
        </w:rPr>
        <w:lastRenderedPageBreak/>
        <w:t xml:space="preserve">long period of </w:t>
      </w:r>
      <w:r w:rsidR="003C42E8">
        <w:rPr>
          <w:color w:val="000000"/>
        </w:rPr>
        <w:t>inactivity from accomplishing a task would have a negative effect on the trust evaluation by other microservices.</w:t>
      </w:r>
    </w:p>
    <w:p w14:paraId="3CF3688A" w14:textId="5223F22C" w:rsidR="00AF7B21" w:rsidRDefault="00AF7B21" w:rsidP="004D495D">
      <w:pPr>
        <w:rPr>
          <w:b/>
          <w:bCs/>
          <w:color w:val="000000"/>
        </w:rPr>
      </w:pPr>
      <w:r>
        <w:rPr>
          <w:b/>
          <w:bCs/>
          <w:color w:val="000000"/>
        </w:rPr>
        <w:t>D</w:t>
      </w:r>
      <w:r w:rsidRPr="00AF7B21">
        <w:rPr>
          <w:b/>
          <w:bCs/>
          <w:color w:val="000000"/>
        </w:rPr>
        <w:t>eception</w:t>
      </w:r>
    </w:p>
    <w:p w14:paraId="12DF79F0" w14:textId="77777777" w:rsidR="001A1431" w:rsidRDefault="0060131A" w:rsidP="001A1431">
      <w:pPr>
        <w:rPr>
          <w:color w:val="000000"/>
        </w:rPr>
      </w:pPr>
      <w:r>
        <w:rPr>
          <w:color w:val="000000"/>
        </w:rPr>
        <w:t xml:space="preserve">Each microservice should be able to check if there are any records of deceptions attempts made by a certain microservice. For example, a microservice sending </w:t>
      </w:r>
      <w:r w:rsidR="001A1431">
        <w:rPr>
          <w:color w:val="000000"/>
        </w:rPr>
        <w:t xml:space="preserve">queries instead of the requested data in an attempt to, illegally, fetch data from a database. Such incident, if discovered, should be documented. The involved microservices should be identified. </w:t>
      </w:r>
    </w:p>
    <w:p w14:paraId="480E711A" w14:textId="403636EE" w:rsidR="0060131A" w:rsidRPr="0060131A" w:rsidRDefault="001A1431" w:rsidP="001A1431">
      <w:pPr>
        <w:rPr>
          <w:color w:val="000000"/>
        </w:rPr>
      </w:pPr>
      <w:r>
        <w:rPr>
          <w:color w:val="000000"/>
        </w:rPr>
        <w:t xml:space="preserve">When a microservice is trying to evaluate its trust of another microservice, it will also check to see if the concerned microservice has any deception record. In case such record exists then the trust would be affected negatively. </w:t>
      </w:r>
    </w:p>
    <w:p w14:paraId="244F1871" w14:textId="60310008" w:rsidR="00A3705E" w:rsidRPr="00327BEE" w:rsidRDefault="00A3705E" w:rsidP="00A3705E">
      <w:pPr>
        <w:pStyle w:val="Heading3"/>
      </w:pPr>
      <w:bookmarkStart w:id="33" w:name="_Toc534052704"/>
      <w:bookmarkStart w:id="34" w:name="_Toc535174847"/>
      <w:r w:rsidRPr="00327BEE">
        <w:t>Requirements of Developers and Users</w:t>
      </w:r>
      <w:bookmarkEnd w:id="33"/>
      <w:bookmarkEnd w:id="34"/>
    </w:p>
    <w:p w14:paraId="09696159" w14:textId="77777777" w:rsidR="00A3705E" w:rsidRPr="00327BEE" w:rsidRDefault="00A3705E" w:rsidP="00A3705E">
      <w:pPr>
        <w:rPr>
          <w:color w:val="000000" w:themeColor="text1"/>
        </w:rPr>
      </w:pPr>
      <w:r w:rsidRPr="00327BEE">
        <w:rPr>
          <w:color w:val="000000" w:themeColor="text1"/>
        </w:rPr>
        <w:t>Developers are the person or the group of people who are creating the application. From their point of view when trying to handle content trust between microservices, there can be two cases:</w:t>
      </w:r>
    </w:p>
    <w:p w14:paraId="2AC852F3" w14:textId="77777777" w:rsidR="00A3705E" w:rsidRPr="00327BEE" w:rsidRDefault="00A3705E" w:rsidP="00A3705E">
      <w:pPr>
        <w:pStyle w:val="ListParagraph"/>
        <w:numPr>
          <w:ilvl w:val="0"/>
          <w:numId w:val="27"/>
        </w:numPr>
        <w:rPr>
          <w:color w:val="000000" w:themeColor="text1"/>
        </w:rPr>
      </w:pPr>
      <w:r w:rsidRPr="00327BEE">
        <w:rPr>
          <w:color w:val="000000" w:themeColor="text1"/>
        </w:rPr>
        <w:t>All microservices are developed in-house</w:t>
      </w:r>
    </w:p>
    <w:p w14:paraId="6222EFEB" w14:textId="3D0593C6" w:rsidR="00A3705E" w:rsidRPr="00327BEE" w:rsidRDefault="00A3705E" w:rsidP="00A3705E">
      <w:pPr>
        <w:pStyle w:val="ListParagraph"/>
        <w:numPr>
          <w:ilvl w:val="0"/>
          <w:numId w:val="27"/>
        </w:numPr>
        <w:rPr>
          <w:color w:val="000000" w:themeColor="text1"/>
        </w:rPr>
      </w:pPr>
      <w:r w:rsidRPr="00327BEE">
        <w:rPr>
          <w:color w:val="000000" w:themeColor="text1"/>
        </w:rPr>
        <w:t>Some microservices are developed by a third-part</w:t>
      </w:r>
      <w:r w:rsidR="0030200F">
        <w:rPr>
          <w:color w:val="000000" w:themeColor="text1"/>
        </w:rPr>
        <w:t>y</w:t>
      </w:r>
    </w:p>
    <w:p w14:paraId="715AFAB0" w14:textId="0891533E" w:rsidR="00A3705E" w:rsidRPr="00327BEE" w:rsidRDefault="00A3705E" w:rsidP="0066064B">
      <w:pPr>
        <w:rPr>
          <w:color w:val="000000" w:themeColor="text1"/>
        </w:rPr>
      </w:pPr>
      <w:r w:rsidRPr="00327BEE">
        <w:rPr>
          <w:color w:val="000000" w:themeColor="text1"/>
        </w:rPr>
        <w:t>When having all the microservices as an internal product, something developed by the same company</w:t>
      </w:r>
      <w:r w:rsidR="0066064B">
        <w:rPr>
          <w:color w:val="000000" w:themeColor="text1"/>
        </w:rPr>
        <w:t>,</w:t>
      </w:r>
      <w:r w:rsidRPr="00327BEE">
        <w:rPr>
          <w:color w:val="000000" w:themeColor="text1"/>
        </w:rPr>
        <w:t xml:space="preserve"> then trusting microservice is not as important. The reason for this is that when developers develop a microservi</w:t>
      </w:r>
      <w:r w:rsidR="0066064B">
        <w:rPr>
          <w:color w:val="000000" w:themeColor="text1"/>
        </w:rPr>
        <w:t xml:space="preserve">ce they’ll be able to trust it </w:t>
      </w:r>
      <w:r w:rsidRPr="00327BEE">
        <w:rPr>
          <w:color w:val="000000" w:themeColor="text1"/>
        </w:rPr>
        <w:t xml:space="preserve">directly. They will be sure that no hidden intentions are implemented or any harmful </w:t>
      </w:r>
      <w:r w:rsidR="0066064B">
        <w:rPr>
          <w:color w:val="000000" w:themeColor="text1"/>
        </w:rPr>
        <w:t>script is</w:t>
      </w:r>
      <w:r w:rsidRPr="00327BEE">
        <w:rPr>
          <w:color w:val="000000" w:themeColor="text1"/>
        </w:rPr>
        <w:t xml:space="preserve"> intentionally in place.  Furthermore, some concerns should be taken into consideration if in the future some microservices will be introduced from a third-party.</w:t>
      </w:r>
    </w:p>
    <w:p w14:paraId="4A50167E" w14:textId="7C5708AC" w:rsidR="00A3705E" w:rsidRPr="00327BEE" w:rsidRDefault="00A3705E" w:rsidP="0066064B">
      <w:pPr>
        <w:rPr>
          <w:color w:val="000000" w:themeColor="text1"/>
        </w:rPr>
      </w:pPr>
      <w:r w:rsidRPr="00327BEE">
        <w:rPr>
          <w:color w:val="000000" w:themeColor="text1"/>
        </w:rPr>
        <w:t xml:space="preserve">On the other hand, when some microservices are developed by a third-party, then developers must make sure that microservices of both sides will be able to communicate with each other to </w:t>
      </w:r>
      <w:r w:rsidR="0066064B">
        <w:rPr>
          <w:color w:val="000000" w:themeColor="text1"/>
        </w:rPr>
        <w:t>evaluate</w:t>
      </w:r>
      <w:r w:rsidRPr="00327BEE">
        <w:rPr>
          <w:color w:val="000000" w:themeColor="text1"/>
        </w:rPr>
        <w:t xml:space="preserve"> and build their trust. Developers should be able to adapt any third-party microservices. In such a way make it able to provide the requested information. Such information as identity verification, age of operation, the type of service provided, and so on. This information will help microservices to make a decision </w:t>
      </w:r>
      <w:r w:rsidRPr="00327BEE">
        <w:rPr>
          <w:color w:val="000000" w:themeColor="text1"/>
        </w:rPr>
        <w:lastRenderedPageBreak/>
        <w:t>o</w:t>
      </w:r>
      <w:r w:rsidR="0066064B">
        <w:rPr>
          <w:color w:val="000000" w:themeColor="text1"/>
        </w:rPr>
        <w:t>f whether they should trust</w:t>
      </w:r>
      <w:r w:rsidRPr="00327BEE">
        <w:rPr>
          <w:color w:val="000000" w:themeColor="text1"/>
        </w:rPr>
        <w:t xml:space="preserve"> a certain microservice or not. Failing to do so while having a content trust </w:t>
      </w:r>
      <w:r w:rsidR="0066064B">
        <w:rPr>
          <w:color w:val="000000" w:themeColor="text1"/>
        </w:rPr>
        <w:t>implementation</w:t>
      </w:r>
      <w:r w:rsidRPr="00327BEE">
        <w:rPr>
          <w:color w:val="000000" w:themeColor="text1"/>
        </w:rPr>
        <w:t xml:space="preserve"> could create many problems.</w:t>
      </w:r>
    </w:p>
    <w:p w14:paraId="7D7BB09E" w14:textId="714120FD" w:rsidR="00A3705E" w:rsidRPr="00327BEE" w:rsidRDefault="00A3705E" w:rsidP="0030200F">
      <w:pPr>
        <w:rPr>
          <w:color w:val="000000" w:themeColor="text1"/>
        </w:rPr>
      </w:pPr>
      <w:r w:rsidRPr="00327BEE">
        <w:rPr>
          <w:color w:val="000000" w:themeColor="text1"/>
        </w:rPr>
        <w:t xml:space="preserve">On the other hand, </w:t>
      </w:r>
      <w:r w:rsidR="0030200F">
        <w:rPr>
          <w:color w:val="000000" w:themeColor="text1"/>
        </w:rPr>
        <w:t>content trust requirements for the end</w:t>
      </w:r>
      <w:r w:rsidR="0030200F" w:rsidRPr="00327BEE">
        <w:rPr>
          <w:color w:val="000000" w:themeColor="text1"/>
        </w:rPr>
        <w:t>-users</w:t>
      </w:r>
      <w:r w:rsidRPr="00327BEE">
        <w:rPr>
          <w:color w:val="000000" w:themeColor="text1"/>
        </w:rPr>
        <w:t xml:space="preserve"> of the </w:t>
      </w:r>
      <w:r w:rsidR="0030200F">
        <w:rPr>
          <w:color w:val="000000" w:themeColor="text1"/>
        </w:rPr>
        <w:t>application are outside the scope of this thesis, since the focus is on content trust between microservices</w:t>
      </w:r>
      <w:r w:rsidRPr="00327BEE">
        <w:rPr>
          <w:color w:val="000000" w:themeColor="text1"/>
        </w:rPr>
        <w:t xml:space="preserve">. </w:t>
      </w:r>
      <w:r w:rsidR="0030200F">
        <w:rPr>
          <w:color w:val="000000" w:themeColor="text1"/>
        </w:rPr>
        <w:t>Hence content trust requirements for the end-users of a web application will not be discussed.</w:t>
      </w:r>
    </w:p>
    <w:p w14:paraId="0D339D3B" w14:textId="64966FD8" w:rsidR="00A3705E" w:rsidRPr="00327BEE" w:rsidRDefault="00A3705E" w:rsidP="00A3705E">
      <w:pPr>
        <w:pStyle w:val="Heading2"/>
      </w:pPr>
      <w:bookmarkStart w:id="35" w:name="_Toc534052705"/>
      <w:bookmarkStart w:id="36" w:name="_Toc535174848"/>
      <w:r w:rsidRPr="00327BEE">
        <w:t>Literature review</w:t>
      </w:r>
      <w:bookmarkEnd w:id="35"/>
      <w:bookmarkEnd w:id="36"/>
      <w:r w:rsidRPr="00327BEE">
        <w:t xml:space="preserve"> </w:t>
      </w:r>
    </w:p>
    <w:p w14:paraId="10238F6B" w14:textId="77777777" w:rsidR="00A3705E" w:rsidRPr="00327BEE" w:rsidRDefault="00A3705E" w:rsidP="00A3705E">
      <w:pPr>
        <w:pStyle w:val="NormalText"/>
        <w:rPr>
          <w:lang w:val="en-US"/>
        </w:rPr>
      </w:pPr>
      <w:r w:rsidRPr="00327BEE">
        <w:rPr>
          <w:lang w:val="en-US"/>
        </w:rPr>
        <w:t>This section presents a literature review for microservices as well as trust in computer system.</w:t>
      </w:r>
    </w:p>
    <w:p w14:paraId="3F41AB14" w14:textId="77777777" w:rsidR="00A3705E" w:rsidRPr="00327BEE" w:rsidRDefault="00A3705E" w:rsidP="00A3705E">
      <w:pPr>
        <w:pStyle w:val="Heading3"/>
      </w:pPr>
      <w:bookmarkStart w:id="37" w:name="_Toc534052706"/>
      <w:bookmarkStart w:id="38" w:name="_Toc535174849"/>
      <w:r w:rsidRPr="00327BEE">
        <w:t>Microservices and Micro frontends literature review</w:t>
      </w:r>
      <w:bookmarkEnd w:id="37"/>
      <w:bookmarkEnd w:id="38"/>
    </w:p>
    <w:p w14:paraId="554CE260" w14:textId="77777777" w:rsidR="00A3705E" w:rsidRPr="00327BEE" w:rsidRDefault="00A3705E" w:rsidP="00A3705E">
      <w:pPr>
        <w:pStyle w:val="NormalText"/>
        <w:rPr>
          <w:lang w:val="en-US"/>
        </w:rPr>
      </w:pPr>
      <w:r w:rsidRPr="00327BEE">
        <w:rPr>
          <w:lang w:val="en-US"/>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14:paraId="01955AFD" w14:textId="77777777" w:rsidR="00A3705E" w:rsidRPr="00327BEE" w:rsidRDefault="00A3705E" w:rsidP="00A3705E">
      <w:pPr>
        <w:pStyle w:val="NormalText"/>
        <w:rPr>
          <w:lang w:val="en-US"/>
        </w:rPr>
      </w:pPr>
      <w:r w:rsidRPr="00327BEE">
        <w:rPr>
          <w:lang w:val="en-US"/>
        </w:rPr>
        <w:t xml:space="preserve">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result in micro frontends. As explained in [43]. Moreover, in [42] micro frontends are defined as “independent frontend components”. It goes on to explain that the system can be split into parts and each part could have its micro frontend, a microservice, and maybe a database according to [42]. </w:t>
      </w:r>
    </w:p>
    <w:p w14:paraId="59D054C8" w14:textId="77777777" w:rsidR="00A3705E" w:rsidRPr="00327BEE" w:rsidRDefault="00A3705E" w:rsidP="00A3705E">
      <w:pPr>
        <w:pStyle w:val="NormalText"/>
        <w:rPr>
          <w:lang w:val="en-US"/>
        </w:rPr>
      </w:pPr>
      <w:r w:rsidRPr="00327BEE">
        <w:rPr>
          <w:lang w:val="en-US"/>
        </w:rPr>
        <w:t>Instead of writing the application as a monolithic one, it can be divided into small parts. “an approach to developing web application as a composition of small frontend apps” as defined in [44].</w:t>
      </w:r>
    </w:p>
    <w:p w14:paraId="28515154" w14:textId="77777777" w:rsidR="00A3705E" w:rsidRPr="00327BEE" w:rsidRDefault="00A3705E" w:rsidP="00A3705E">
      <w:pPr>
        <w:pStyle w:val="NormalText"/>
        <w:rPr>
          <w:lang w:val="en-US"/>
        </w:rPr>
      </w:pPr>
      <w:r w:rsidRPr="00327BEE">
        <w:rPr>
          <w:lang w:val="en-US"/>
        </w:rPr>
        <w:t xml:space="preserve">The writer in [45] agrees with [43] where it mentions that, micro frontends is the concept of microservices applied to the frontend. Furthermore, [45] presents an important feature of micro frontends which is developing each part using the right technology. It </w:t>
      </w:r>
      <w:r w:rsidRPr="00327BEE">
        <w:rPr>
          <w:lang w:val="en-US"/>
        </w:rPr>
        <w:lastRenderedPageBreak/>
        <w:t>is described as “use different technology for different services”. Services here refers to micro frontends.</w:t>
      </w:r>
    </w:p>
    <w:p w14:paraId="52A9CC32" w14:textId="77777777" w:rsidR="00A3705E" w:rsidRPr="00327BEE" w:rsidRDefault="00A3705E" w:rsidP="00A3705E">
      <w:pPr>
        <w:pStyle w:val="NormalText"/>
        <w:rPr>
          <w:lang w:val="en-US"/>
        </w:rPr>
      </w:pPr>
      <w:r w:rsidRPr="00327BEE">
        <w:rPr>
          <w:lang w:val="en-US"/>
        </w:rPr>
        <w:t>On the other hand, 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14:paraId="570B7B58" w14:textId="77777777" w:rsidR="00A3705E" w:rsidRPr="00327BEE" w:rsidRDefault="00A3705E" w:rsidP="00A3705E">
      <w:pPr>
        <w:pStyle w:val="NormalText"/>
        <w:rPr>
          <w:lang w:val="en-US"/>
        </w:rPr>
      </w:pPr>
      <w:r w:rsidRPr="00327BEE">
        <w:rPr>
          <w:lang w:val="en-US"/>
        </w:rP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14:paraId="6E87CF5C" w14:textId="77777777" w:rsidR="00A3705E" w:rsidRPr="00327BEE" w:rsidRDefault="00A3705E" w:rsidP="00A3705E">
      <w:pPr>
        <w:pStyle w:val="NormalText"/>
        <w:rPr>
          <w:lang w:val="en-US"/>
        </w:rPr>
      </w:pPr>
      <w:r w:rsidRPr="00327BEE">
        <w:rPr>
          <w:lang w:val="en-US"/>
        </w:rP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14:paraId="6B2AE7F1" w14:textId="77777777" w:rsidR="00A3705E" w:rsidRPr="00327BEE" w:rsidRDefault="00A3705E" w:rsidP="00A3705E">
      <w:pPr>
        <w:pStyle w:val="NormalText"/>
        <w:rPr>
          <w:lang w:val="en-US"/>
        </w:rPr>
      </w:pPr>
      <w:r w:rsidRPr="00327BEE">
        <w:rPr>
          <w:lang w:val="en-US"/>
        </w:rPr>
        <w:t xml:space="preserve">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that each microservice should adopt an API where “They communicate with each other using language-neutral application programming interfaces (APIs)”. It is </w:t>
      </w:r>
      <w:r w:rsidRPr="00327BEE">
        <w:rPr>
          <w:lang w:val="en-US"/>
        </w:rPr>
        <w:lastRenderedPageBreak/>
        <w:t>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14:paraId="6810FB90" w14:textId="77777777" w:rsidR="00A3705E" w:rsidRPr="00327BEE" w:rsidRDefault="00A3705E" w:rsidP="00A3705E">
      <w:pPr>
        <w:pStyle w:val="NormalText"/>
        <w:rPr>
          <w:lang w:val="en-US"/>
        </w:rPr>
      </w:pPr>
      <w:r w:rsidRPr="00327BEE">
        <w:rPr>
          <w:lang w:val="en-US"/>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14:paraId="6E8FBC9E" w14:textId="77777777" w:rsidR="00A3705E" w:rsidRPr="00327BEE" w:rsidRDefault="00A3705E" w:rsidP="00A3705E">
      <w:pPr>
        <w:pStyle w:val="NormalText"/>
        <w:rPr>
          <w:lang w:val="en-US"/>
        </w:rPr>
      </w:pPr>
      <w:r w:rsidRPr="00327BEE">
        <w:rPr>
          <w:lang w:val="en-US"/>
        </w:rP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14:paraId="1B43FC87" w14:textId="77777777" w:rsidR="00A3705E" w:rsidRPr="00327BEE" w:rsidRDefault="00A3705E" w:rsidP="00A3705E">
      <w:pPr>
        <w:pStyle w:val="NormalText"/>
        <w:rPr>
          <w:lang w:val="en-US"/>
        </w:rPr>
      </w:pPr>
      <w:r w:rsidRPr="00327BEE">
        <w:rPr>
          <w:lang w:val="en-US"/>
        </w:rPr>
        <w:t>Furthermore, some researchers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system [1].</w:t>
      </w:r>
    </w:p>
    <w:p w14:paraId="1A3B75BA" w14:textId="19016636" w:rsidR="00A3705E" w:rsidRPr="00327BEE" w:rsidRDefault="007A0445" w:rsidP="00A3705E">
      <w:pPr>
        <w:pStyle w:val="NormalText"/>
        <w:rPr>
          <w:lang w:val="en-US"/>
        </w:rPr>
      </w:pPr>
      <w:r w:rsidRPr="00327BEE">
        <w:rPr>
          <w:lang w:val="en-US"/>
        </w:rPr>
        <w:lastRenderedPageBreak/>
        <w:t>Moreover,</w:t>
      </w:r>
      <w:r w:rsidR="00A3705E" w:rsidRPr="00327BEE">
        <w:rPr>
          <w:lang w:val="en-US"/>
        </w:rPr>
        <w:t xml:space="preserve">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w:t>
      </w:r>
      <w:r w:rsidRPr="00327BEE">
        <w:rPr>
          <w:lang w:val="en-US"/>
        </w:rPr>
        <w:t>explain</w:t>
      </w:r>
      <w:r w:rsidR="00A3705E" w:rsidRPr="00327BEE">
        <w:rPr>
          <w:lang w:val="en-US"/>
        </w:rPr>
        <w:t xml:space="preserve">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14:paraId="76201A43" w14:textId="77777777" w:rsidR="00A3705E" w:rsidRPr="00327BEE" w:rsidRDefault="00A3705E" w:rsidP="00A3705E">
      <w:pPr>
        <w:pStyle w:val="NormalText"/>
        <w:rPr>
          <w:lang w:val="en-US"/>
        </w:rPr>
      </w:pPr>
      <w:r w:rsidRPr="00327BEE">
        <w:rPr>
          <w:lang w:val="en-US"/>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14:paraId="489C774C" w14:textId="77777777" w:rsidR="00A3705E" w:rsidRPr="00327BEE" w:rsidRDefault="00A3705E" w:rsidP="00A3705E">
      <w:pPr>
        <w:pStyle w:val="NormalText"/>
        <w:rPr>
          <w:b/>
          <w:bCs/>
          <w:lang w:val="en-US"/>
        </w:rPr>
      </w:pPr>
      <w:r w:rsidRPr="00327BEE">
        <w:rPr>
          <w:b/>
          <w:bCs/>
          <w:lang w:val="en-US"/>
        </w:rPr>
        <w:t>Microservices vs monolithic</w:t>
      </w:r>
    </w:p>
    <w:p w14:paraId="35997B4C" w14:textId="77777777" w:rsidR="00A3705E" w:rsidRPr="00327BEE" w:rsidRDefault="00A3705E" w:rsidP="00A3705E">
      <w:pPr>
        <w:pStyle w:val="NormalText"/>
        <w:rPr>
          <w:lang w:val="en-US"/>
        </w:rPr>
      </w:pPr>
      <w:r w:rsidRPr="00327BEE">
        <w:rPr>
          <w:lang w:val="en-US"/>
        </w:rPr>
        <w:t xml:space="preserve">This section will give a comparison overview of microservices vs monolithic architecture in literature. The comparison will focus on the following:   </w:t>
      </w:r>
    </w:p>
    <w:p w14:paraId="5C1BE089" w14:textId="77777777" w:rsidR="00A3705E" w:rsidRPr="00327BEE" w:rsidRDefault="00A3705E" w:rsidP="00A3705E">
      <w:pPr>
        <w:pStyle w:val="ListParagraph"/>
        <w:numPr>
          <w:ilvl w:val="0"/>
          <w:numId w:val="26"/>
        </w:numPr>
        <w:rPr>
          <w:color w:val="000000"/>
        </w:rPr>
      </w:pPr>
      <w:r w:rsidRPr="00327BEE">
        <w:rPr>
          <w:color w:val="000000"/>
        </w:rPr>
        <w:t>Size</w:t>
      </w:r>
    </w:p>
    <w:p w14:paraId="3481BE03" w14:textId="77777777" w:rsidR="00A3705E" w:rsidRPr="00327BEE" w:rsidRDefault="00A3705E" w:rsidP="00A3705E">
      <w:pPr>
        <w:pStyle w:val="ListParagraph"/>
        <w:numPr>
          <w:ilvl w:val="0"/>
          <w:numId w:val="26"/>
        </w:numPr>
        <w:rPr>
          <w:color w:val="000000"/>
        </w:rPr>
      </w:pPr>
      <w:r w:rsidRPr="00327BEE">
        <w:rPr>
          <w:color w:val="000000"/>
        </w:rPr>
        <w:t>Scalability</w:t>
      </w:r>
    </w:p>
    <w:p w14:paraId="7063558C" w14:textId="77777777" w:rsidR="00A3705E" w:rsidRPr="00327BEE" w:rsidRDefault="00A3705E" w:rsidP="00A3705E">
      <w:pPr>
        <w:pStyle w:val="ListParagraph"/>
        <w:numPr>
          <w:ilvl w:val="0"/>
          <w:numId w:val="26"/>
        </w:numPr>
        <w:rPr>
          <w:color w:val="000000"/>
        </w:rPr>
      </w:pPr>
      <w:r w:rsidRPr="00327BEE">
        <w:rPr>
          <w:color w:val="000000"/>
        </w:rPr>
        <w:t>Loose coupling</w:t>
      </w:r>
    </w:p>
    <w:p w14:paraId="2DD5E19C" w14:textId="77777777" w:rsidR="00A3705E" w:rsidRPr="00327BEE" w:rsidRDefault="00A3705E" w:rsidP="00A3705E">
      <w:pPr>
        <w:pStyle w:val="ListParagraph"/>
        <w:numPr>
          <w:ilvl w:val="0"/>
          <w:numId w:val="26"/>
        </w:numPr>
        <w:rPr>
          <w:color w:val="000000"/>
        </w:rPr>
      </w:pPr>
      <w:r w:rsidRPr="00327BEE">
        <w:rPr>
          <w:color w:val="000000"/>
        </w:rPr>
        <w:t>Maintainability</w:t>
      </w:r>
    </w:p>
    <w:p w14:paraId="013CD9FE" w14:textId="77777777" w:rsidR="00A3705E" w:rsidRPr="00327BEE" w:rsidRDefault="00A3705E" w:rsidP="00A3705E">
      <w:pPr>
        <w:pStyle w:val="NormalText"/>
        <w:rPr>
          <w:b/>
          <w:bCs/>
          <w:lang w:val="en-US"/>
        </w:rPr>
      </w:pPr>
      <w:r w:rsidRPr="00327BEE">
        <w:rPr>
          <w:b/>
          <w:bCs/>
          <w:lang w:val="en-US"/>
        </w:rPr>
        <w:t>Size</w:t>
      </w:r>
    </w:p>
    <w:p w14:paraId="1683A138" w14:textId="77777777" w:rsidR="00A3705E" w:rsidRPr="00327BEE" w:rsidRDefault="00A3705E" w:rsidP="00A3705E">
      <w:pPr>
        <w:pStyle w:val="NormalText"/>
        <w:rPr>
          <w:lang w:val="en-US"/>
        </w:rPr>
      </w:pPr>
      <w:r w:rsidRPr="00327BEE">
        <w:rPr>
          <w:lang w:val="en-US"/>
        </w:rP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14:paraId="52CCA0CF" w14:textId="77777777" w:rsidR="00A3705E" w:rsidRPr="00327BEE" w:rsidRDefault="00A3705E" w:rsidP="00A3705E">
      <w:pPr>
        <w:pStyle w:val="NormalText"/>
        <w:rPr>
          <w:lang w:val="en-US"/>
        </w:rPr>
      </w:pPr>
      <w:r w:rsidRPr="00327BEE">
        <w:rPr>
          <w:lang w:val="en-US"/>
        </w:rPr>
        <w:t xml:space="preserve">Such small service size helps managers to assign a small team of developers to each service hence making the development faster and more efficient. Moreover, each team </w:t>
      </w:r>
      <w:r w:rsidRPr="00327BEE">
        <w:rPr>
          <w:lang w:val="en-US"/>
        </w:rPr>
        <w:lastRenderedPageBreak/>
        <w:t>can decide to use different tools for different services, depending on which toolset is the best for each service.</w:t>
      </w:r>
    </w:p>
    <w:p w14:paraId="0F4204C6" w14:textId="77777777" w:rsidR="00A3705E" w:rsidRPr="00327BEE" w:rsidRDefault="00A3705E" w:rsidP="00A3705E">
      <w:pPr>
        <w:pStyle w:val="NormalText"/>
        <w:rPr>
          <w:lang w:val="en-US"/>
        </w:rPr>
      </w:pPr>
      <w:r w:rsidRPr="00327BEE">
        <w:rPr>
          <w:lang w:val="en-US"/>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14:paraId="72BDDA5F" w14:textId="77777777" w:rsidR="00A3705E" w:rsidRPr="00327BEE" w:rsidRDefault="00A3705E" w:rsidP="00A3705E">
      <w:pPr>
        <w:pStyle w:val="NormalText"/>
        <w:rPr>
          <w:b/>
          <w:bCs/>
          <w:lang w:val="en-US"/>
        </w:rPr>
      </w:pPr>
      <w:r w:rsidRPr="00327BEE">
        <w:rPr>
          <w:b/>
          <w:bCs/>
          <w:lang w:val="en-US"/>
        </w:rPr>
        <w:t>Scalability</w:t>
      </w:r>
    </w:p>
    <w:p w14:paraId="786F626C" w14:textId="77777777" w:rsidR="00A3705E" w:rsidRPr="00327BEE" w:rsidRDefault="00A3705E" w:rsidP="00A3705E">
      <w:pPr>
        <w:pStyle w:val="NormalText"/>
        <w:rPr>
          <w:lang w:val="en-US"/>
        </w:rPr>
      </w:pPr>
      <w:r w:rsidRPr="00327BEE">
        <w:rPr>
          <w:lang w:val="en-US"/>
        </w:rPr>
        <w:t>Applications based on microservices have the chance to grow when there is a need for new features in the application. Adding such new features means adding new services to the system. And adding new services to the system is usually an easy task.</w:t>
      </w:r>
    </w:p>
    <w:p w14:paraId="641FC96F" w14:textId="77777777" w:rsidR="00A3705E" w:rsidRPr="00327BEE" w:rsidRDefault="00A3705E" w:rsidP="00A3705E">
      <w:pPr>
        <w:pStyle w:val="NormalText"/>
        <w:rPr>
          <w:lang w:val="en-US"/>
        </w:rPr>
      </w:pPr>
      <w:r w:rsidRPr="00327BEE">
        <w:rPr>
          <w:lang w:val="en-US"/>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14:paraId="327F9F6F" w14:textId="77777777" w:rsidR="00A3705E" w:rsidRPr="00327BEE" w:rsidRDefault="00A3705E" w:rsidP="00A3705E">
      <w:pPr>
        <w:pStyle w:val="NormalText"/>
        <w:rPr>
          <w:lang w:val="en-US"/>
        </w:rPr>
      </w:pPr>
      <w:r w:rsidRPr="00327BEE">
        <w:rPr>
          <w:lang w:val="en-US"/>
        </w:rPr>
        <w:t>In the book The Art of Scalability [35] the scale cube is introduced. It can be seen in figure 2.1. The Scale Cube has 3 axes: X-axis, Y-axis, and Z-axis [35]</w:t>
      </w:r>
    </w:p>
    <w:p w14:paraId="651445AE" w14:textId="77777777" w:rsidR="00A3705E" w:rsidRPr="00327BEE" w:rsidRDefault="00A3705E" w:rsidP="00A3705E">
      <w:pPr>
        <w:pStyle w:val="ListParagraph"/>
        <w:numPr>
          <w:ilvl w:val="0"/>
          <w:numId w:val="26"/>
        </w:numPr>
        <w:rPr>
          <w:color w:val="000000"/>
        </w:rPr>
      </w:pPr>
      <w:r w:rsidRPr="00327BEE">
        <w:rPr>
          <w:color w:val="000000"/>
        </w:rPr>
        <w:t>Horizontal Duplication and Cloning (X-Axis)</w:t>
      </w:r>
    </w:p>
    <w:p w14:paraId="55C214AD" w14:textId="77777777" w:rsidR="00A3705E" w:rsidRPr="00327BEE" w:rsidRDefault="00A3705E" w:rsidP="00A3705E">
      <w:pPr>
        <w:pStyle w:val="ListParagraph"/>
        <w:numPr>
          <w:ilvl w:val="0"/>
          <w:numId w:val="26"/>
        </w:numPr>
        <w:rPr>
          <w:color w:val="000000"/>
        </w:rPr>
      </w:pPr>
      <w:r w:rsidRPr="00327BEE">
        <w:rPr>
          <w:color w:val="000000"/>
        </w:rPr>
        <w:t>Functional Decomposition and Segmentation (Y-Axis)</w:t>
      </w:r>
    </w:p>
    <w:p w14:paraId="11A02357" w14:textId="77777777" w:rsidR="00A3705E" w:rsidRPr="00327BEE" w:rsidRDefault="00A3705E" w:rsidP="00A3705E">
      <w:pPr>
        <w:pStyle w:val="ListParagraph"/>
        <w:numPr>
          <w:ilvl w:val="0"/>
          <w:numId w:val="26"/>
        </w:numPr>
        <w:rPr>
          <w:color w:val="000000"/>
        </w:rPr>
      </w:pPr>
      <w:r w:rsidRPr="00327BEE">
        <w:rPr>
          <w:color w:val="000000"/>
        </w:rPr>
        <w:t>Horizontal Data Partitioning - Shards (Z-Axis)</w:t>
      </w:r>
    </w:p>
    <w:p w14:paraId="47788910" w14:textId="77777777" w:rsidR="00A3705E" w:rsidRPr="00327BEE" w:rsidRDefault="00A3705E" w:rsidP="00A3705E">
      <w:pPr>
        <w:pStyle w:val="NormalText"/>
        <w:rPr>
          <w:lang w:val="en-US"/>
        </w:rPr>
      </w:pPr>
      <w:r w:rsidRPr="00327BEE">
        <w:rPr>
          <w:lang w:val="en-US"/>
        </w:rPr>
        <w:t xml:space="preserve">Commonly, monolithic-based application can scale only on one axis, that’s (X-Axis). On the other hand, a microservice-based application have the ability to scale over all three axes [36]. </w:t>
      </w:r>
    </w:p>
    <w:p w14:paraId="762EF716" w14:textId="77777777" w:rsidR="00A3705E" w:rsidRPr="00327BEE" w:rsidRDefault="00A3705E" w:rsidP="00A3705E">
      <w:pPr>
        <w:pStyle w:val="NormalText"/>
        <w:keepNext/>
        <w:jc w:val="center"/>
        <w:rPr>
          <w:lang w:val="en-US"/>
        </w:rPr>
      </w:pPr>
      <w:r w:rsidRPr="00327BEE">
        <w:rPr>
          <w:noProof/>
          <w:lang w:val="en-US"/>
        </w:rPr>
        <w:lastRenderedPageBreak/>
        <w:drawing>
          <wp:inline distT="0" distB="0" distL="0" distR="0" wp14:anchorId="79306212" wp14:editId="502F33A4">
            <wp:extent cx="3846830" cy="28409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46830" cy="2840990"/>
                    </a:xfrm>
                    <a:prstGeom prst="rect">
                      <a:avLst/>
                    </a:prstGeom>
                    <a:noFill/>
                  </pic:spPr>
                </pic:pic>
              </a:graphicData>
            </a:graphic>
          </wp:inline>
        </w:drawing>
      </w:r>
    </w:p>
    <w:p w14:paraId="02CA03C0" w14:textId="77777777" w:rsidR="00A3705E" w:rsidRPr="00327BEE" w:rsidRDefault="00A3705E" w:rsidP="00A3705E">
      <w:pPr>
        <w:pStyle w:val="Caption"/>
      </w:pPr>
      <w:bookmarkStart w:id="39" w:name="_Toc530852680"/>
      <w:bookmarkStart w:id="40" w:name="_Toc534297190"/>
      <w:r w:rsidRPr="00327BEE">
        <w:t xml:space="preserve">Figure </w:t>
      </w:r>
      <w:r w:rsidR="00327BEE" w:rsidRPr="00327BEE">
        <w:fldChar w:fldCharType="begin"/>
      </w:r>
      <w:r w:rsidR="00327BEE" w:rsidRPr="00327BEE">
        <w:instrText xml:space="preserve"> STYLEREF 1 \s </w:instrText>
      </w:r>
      <w:r w:rsidR="00327BEE" w:rsidRPr="00327BEE">
        <w:fldChar w:fldCharType="separate"/>
      </w:r>
      <w:r w:rsidR="000D7D70" w:rsidRPr="00327BEE">
        <w:rPr>
          <w:noProof/>
          <w:cs/>
        </w:rPr>
        <w:t>‎</w:t>
      </w:r>
      <w:r w:rsidR="000D7D70" w:rsidRPr="00327BEE">
        <w:rPr>
          <w:noProof/>
        </w:rPr>
        <w:t>2</w:t>
      </w:r>
      <w:r w:rsidR="00327BEE" w:rsidRPr="00327BEE">
        <w:rPr>
          <w:noProof/>
        </w:rPr>
        <w:fldChar w:fldCharType="end"/>
      </w:r>
      <w:r w:rsidR="008E59C8" w:rsidRPr="00327BEE">
        <w:noBreakHyphen/>
      </w:r>
      <w:r w:rsidR="00327BEE" w:rsidRPr="00327BEE">
        <w:fldChar w:fldCharType="begin"/>
      </w:r>
      <w:r w:rsidR="00327BEE" w:rsidRPr="00327BEE">
        <w:instrText xml:space="preserve"> SEQ Figure \* ARABIC \s 1 </w:instrText>
      </w:r>
      <w:r w:rsidR="00327BEE" w:rsidRPr="00327BEE">
        <w:fldChar w:fldCharType="separate"/>
      </w:r>
      <w:r w:rsidR="000D7D70" w:rsidRPr="00327BEE">
        <w:rPr>
          <w:noProof/>
        </w:rPr>
        <w:t>1</w:t>
      </w:r>
      <w:r w:rsidR="00327BEE" w:rsidRPr="00327BEE">
        <w:rPr>
          <w:noProof/>
        </w:rPr>
        <w:fldChar w:fldCharType="end"/>
      </w:r>
      <w:r w:rsidRPr="00327BEE">
        <w:t xml:space="preserve"> Scale Cube [35]</w:t>
      </w:r>
      <w:bookmarkEnd w:id="39"/>
      <w:bookmarkEnd w:id="40"/>
    </w:p>
    <w:p w14:paraId="1AFEA0DD" w14:textId="77777777" w:rsidR="00A3705E" w:rsidRPr="00327BEE" w:rsidRDefault="00A3705E" w:rsidP="00A3705E">
      <w:pPr>
        <w:pStyle w:val="NormalText"/>
        <w:rPr>
          <w:b/>
          <w:bCs/>
          <w:lang w:val="en-US"/>
        </w:rPr>
      </w:pPr>
      <w:r w:rsidRPr="00327BEE">
        <w:rPr>
          <w:b/>
          <w:bCs/>
          <w:lang w:val="en-US"/>
        </w:rPr>
        <w:t>Loose coupling</w:t>
      </w:r>
    </w:p>
    <w:p w14:paraId="356DF609" w14:textId="524847DD" w:rsidR="00A3705E" w:rsidRPr="00327BEE" w:rsidRDefault="00A3705E" w:rsidP="00A3705E">
      <w:pPr>
        <w:pStyle w:val="NormalText"/>
        <w:rPr>
          <w:lang w:val="en-US"/>
        </w:rPr>
      </w:pPr>
      <w:r w:rsidRPr="00327BEE">
        <w:rPr>
          <w:lang w:val="en-US"/>
        </w:rPr>
        <w:t xml:space="preserve">One of the important characteristics of microservices architecture is that services should be isolated from each other [33]. The connection between services is only achieved via a well-defined </w:t>
      </w:r>
      <w:r w:rsidR="007A0445" w:rsidRPr="00327BEE">
        <w:rPr>
          <w:lang w:val="en-US"/>
        </w:rPr>
        <w:t>interface</w:t>
      </w:r>
      <w:r w:rsidRPr="00327BEE">
        <w:rPr>
          <w:lang w:val="en-US"/>
        </w:rPr>
        <w:t>.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14:paraId="56848724" w14:textId="77777777" w:rsidR="00A3705E" w:rsidRPr="00327BEE" w:rsidRDefault="00A3705E" w:rsidP="00A3705E">
      <w:pPr>
        <w:pStyle w:val="NormalText"/>
        <w:rPr>
          <w:b/>
          <w:bCs/>
          <w:lang w:val="en-US"/>
        </w:rPr>
      </w:pPr>
      <w:r w:rsidRPr="00327BEE">
        <w:rPr>
          <w:b/>
          <w:bCs/>
          <w:lang w:val="en-US"/>
        </w:rPr>
        <w:t>Maintainability</w:t>
      </w:r>
    </w:p>
    <w:p w14:paraId="3541620C" w14:textId="77777777" w:rsidR="00A3705E" w:rsidRPr="00327BEE" w:rsidRDefault="00A3705E" w:rsidP="00A3705E">
      <w:pPr>
        <w:pStyle w:val="NormalText"/>
        <w:rPr>
          <w:lang w:val="en-US"/>
        </w:rPr>
      </w:pPr>
      <w:r w:rsidRPr="00327BEE">
        <w:rPr>
          <w:lang w:val="en-US"/>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14:paraId="285B2467" w14:textId="77777777" w:rsidR="00A3705E" w:rsidRPr="00327BEE" w:rsidRDefault="00A3705E" w:rsidP="00A3705E">
      <w:pPr>
        <w:pStyle w:val="VSRTEST"/>
        <w:framePr w:w="0" w:vSpace="0" w:wrap="auto" w:vAnchor="margin" w:xAlign="left" w:yAlign="inline" w:anchorLock="0"/>
        <w:spacing w:after="0"/>
        <w:jc w:val="left"/>
      </w:pPr>
      <w:r w:rsidRPr="00327BEE">
        <w:t>In [34] researchers use different points to compare monolithic-based applications to microservices-based application. Table 2.1 presents the comparison. They conclude that both architecture styles have positive and negative points. In general microservice ar</w:t>
      </w:r>
      <w:r w:rsidRPr="00327BEE">
        <w:lastRenderedPageBreak/>
        <w:t>chitecture is more suitable for projects with big codebase. But once the project is small building it with microservices architecture could bring an additional overhead [34].</w:t>
      </w:r>
    </w:p>
    <w:p w14:paraId="4B90462E" w14:textId="77777777" w:rsidR="00A3705E" w:rsidRPr="00327BEE" w:rsidRDefault="00A3705E" w:rsidP="00A3705E">
      <w:pPr>
        <w:pStyle w:val="VSRTEST"/>
        <w:framePr w:w="0" w:vSpace="0" w:wrap="auto" w:vAnchor="margin" w:xAlign="left" w:yAlign="inline" w:anchorLock="0"/>
        <w:spacing w:after="0"/>
        <w:jc w:val="left"/>
        <w:rPr>
          <w:b/>
          <w:bCs/>
          <w:color w:val="000000"/>
        </w:rPr>
      </w:pPr>
    </w:p>
    <w:tbl>
      <w:tblPr>
        <w:tblStyle w:val="PlainTable31"/>
        <w:tblW w:w="0" w:type="auto"/>
        <w:tblBorders>
          <w:insideH w:val="single" w:sz="4" w:space="0" w:color="auto"/>
        </w:tblBorders>
        <w:tblLook w:val="04A0" w:firstRow="1" w:lastRow="0" w:firstColumn="1" w:lastColumn="0" w:noHBand="0" w:noVBand="1"/>
      </w:tblPr>
      <w:tblGrid>
        <w:gridCol w:w="2845"/>
        <w:gridCol w:w="2805"/>
        <w:gridCol w:w="2853"/>
      </w:tblGrid>
      <w:tr w:rsidR="00A3705E" w:rsidRPr="00327BEE" w14:paraId="6675C1E0" w14:textId="77777777" w:rsidTr="00A370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5" w:type="dxa"/>
            <w:tcBorders>
              <w:bottom w:val="none" w:sz="0" w:space="0" w:color="auto"/>
              <w:right w:val="none" w:sz="0" w:space="0" w:color="auto"/>
            </w:tcBorders>
          </w:tcPr>
          <w:p w14:paraId="78E1267A"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Category</w:t>
            </w:r>
          </w:p>
        </w:tc>
        <w:tc>
          <w:tcPr>
            <w:tcW w:w="2805" w:type="dxa"/>
            <w:tcBorders>
              <w:bottom w:val="none" w:sz="0" w:space="0" w:color="auto"/>
            </w:tcBorders>
          </w:tcPr>
          <w:p w14:paraId="708E195E" w14:textId="77777777" w:rsidR="00A3705E" w:rsidRPr="00327BEE"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rPr>
            </w:pPr>
            <w:r w:rsidRPr="00327BEE">
              <w:rPr>
                <w:color w:val="000000"/>
              </w:rPr>
              <w:t>Monolith</w:t>
            </w:r>
          </w:p>
        </w:tc>
        <w:tc>
          <w:tcPr>
            <w:tcW w:w="2853" w:type="dxa"/>
            <w:tcBorders>
              <w:bottom w:val="none" w:sz="0" w:space="0" w:color="auto"/>
            </w:tcBorders>
          </w:tcPr>
          <w:p w14:paraId="16701F84" w14:textId="77777777" w:rsidR="00A3705E" w:rsidRPr="00327BEE"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rPr>
            </w:pPr>
            <w:r w:rsidRPr="00327BEE">
              <w:rPr>
                <w:color w:val="000000"/>
              </w:rPr>
              <w:t>Microservices</w:t>
            </w:r>
          </w:p>
        </w:tc>
      </w:tr>
      <w:tr w:rsidR="00A3705E" w:rsidRPr="00327BEE" w14:paraId="0CEC8819"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E9B8DAF"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Time to market</w:t>
            </w:r>
          </w:p>
        </w:tc>
        <w:tc>
          <w:tcPr>
            <w:tcW w:w="2805" w:type="dxa"/>
          </w:tcPr>
          <w:p w14:paraId="40974E36"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Fast in the beginning, slower</w:t>
            </w:r>
          </w:p>
          <w:p w14:paraId="07A04D14"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Later as codebase grows.</w:t>
            </w:r>
          </w:p>
        </w:tc>
        <w:tc>
          <w:tcPr>
            <w:tcW w:w="2853" w:type="dxa"/>
          </w:tcPr>
          <w:p w14:paraId="2BB9BB7A"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Slower in the beginning because</w:t>
            </w:r>
          </w:p>
          <w:p w14:paraId="0F5A0E8A"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of the technical challenges that microservices have. Faster later</w:t>
            </w:r>
          </w:p>
        </w:tc>
      </w:tr>
      <w:tr w:rsidR="00A3705E" w:rsidRPr="00327BEE" w14:paraId="653ACE3C"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692DD0E4"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Refactoring</w:t>
            </w:r>
          </w:p>
        </w:tc>
        <w:tc>
          <w:tcPr>
            <w:tcW w:w="2805" w:type="dxa"/>
          </w:tcPr>
          <w:p w14:paraId="1DB3A24E"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Hard to do, as changes can affect multiple places.</w:t>
            </w:r>
          </w:p>
        </w:tc>
        <w:tc>
          <w:tcPr>
            <w:tcW w:w="2853" w:type="dxa"/>
          </w:tcPr>
          <w:p w14:paraId="0F665E42"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Easier and safe because changes are contained inside the microservice.</w:t>
            </w:r>
          </w:p>
        </w:tc>
      </w:tr>
      <w:tr w:rsidR="00A3705E" w:rsidRPr="00327BEE" w14:paraId="7CBF190D"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1C06BFD9"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Deployment</w:t>
            </w:r>
          </w:p>
        </w:tc>
        <w:tc>
          <w:tcPr>
            <w:tcW w:w="2805" w:type="dxa"/>
          </w:tcPr>
          <w:p w14:paraId="49FA9876"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The whole monolith has to be deployed always.</w:t>
            </w:r>
          </w:p>
        </w:tc>
        <w:tc>
          <w:tcPr>
            <w:tcW w:w="2853" w:type="dxa"/>
          </w:tcPr>
          <w:p w14:paraId="2DB7BC49"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Can be deployed in small parts, only one service at a time.</w:t>
            </w:r>
          </w:p>
        </w:tc>
      </w:tr>
      <w:tr w:rsidR="00A3705E" w:rsidRPr="00327BEE" w14:paraId="3EFFB0DF"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A311470"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Coding language</w:t>
            </w:r>
          </w:p>
        </w:tc>
        <w:tc>
          <w:tcPr>
            <w:tcW w:w="2805" w:type="dxa"/>
          </w:tcPr>
          <w:p w14:paraId="57E9EB52"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Hard to change. As codebase is large. Requires big rewriting.</w:t>
            </w:r>
          </w:p>
        </w:tc>
        <w:tc>
          <w:tcPr>
            <w:tcW w:w="2853" w:type="dxa"/>
          </w:tcPr>
          <w:p w14:paraId="43F59270"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Language and tools can be selected per service. Services are small so changing is easy.</w:t>
            </w:r>
          </w:p>
        </w:tc>
      </w:tr>
      <w:tr w:rsidR="00A3705E" w:rsidRPr="00327BEE" w14:paraId="6A4E252F"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72314136"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Scaling</w:t>
            </w:r>
          </w:p>
        </w:tc>
        <w:tc>
          <w:tcPr>
            <w:tcW w:w="2805" w:type="dxa"/>
          </w:tcPr>
          <w:p w14:paraId="669FAB87"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Scaling means deploying the whole monolith.</w:t>
            </w:r>
          </w:p>
        </w:tc>
        <w:tc>
          <w:tcPr>
            <w:tcW w:w="2853" w:type="dxa"/>
          </w:tcPr>
          <w:p w14:paraId="16843E13"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Scaling can be done per service.</w:t>
            </w:r>
          </w:p>
        </w:tc>
      </w:tr>
      <w:tr w:rsidR="00A3705E" w:rsidRPr="00327BEE" w14:paraId="67C98081"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2F56473"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DevOps skills</w:t>
            </w:r>
          </w:p>
        </w:tc>
        <w:tc>
          <w:tcPr>
            <w:tcW w:w="2805" w:type="dxa"/>
          </w:tcPr>
          <w:p w14:paraId="2B1B6A98"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Doesn’t require much as the number of technologies is limited.</w:t>
            </w:r>
          </w:p>
        </w:tc>
        <w:tc>
          <w:tcPr>
            <w:tcW w:w="2853" w:type="dxa"/>
          </w:tcPr>
          <w:p w14:paraId="55D50263"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Multiple different technologies a lot of DevOps skills required.</w:t>
            </w:r>
          </w:p>
        </w:tc>
      </w:tr>
      <w:tr w:rsidR="00A3705E" w:rsidRPr="00327BEE" w14:paraId="45937872"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3853CE53"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Understandability</w:t>
            </w:r>
          </w:p>
        </w:tc>
        <w:tc>
          <w:tcPr>
            <w:tcW w:w="2805" w:type="dxa"/>
          </w:tcPr>
          <w:p w14:paraId="021F0A7E"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Hard to understand as complexity is high. A lot of moving parts.</w:t>
            </w:r>
          </w:p>
        </w:tc>
        <w:tc>
          <w:tcPr>
            <w:tcW w:w="2853" w:type="dxa"/>
          </w:tcPr>
          <w:p w14:paraId="7BE22A0F"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Easy to understand as codebase</w:t>
            </w:r>
          </w:p>
          <w:p w14:paraId="2E747AB0"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is strictly modular and services use SRP.</w:t>
            </w:r>
          </w:p>
        </w:tc>
      </w:tr>
      <w:tr w:rsidR="00A3705E" w:rsidRPr="00327BEE" w14:paraId="5CD38A9C"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5808455"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Performance</w:t>
            </w:r>
          </w:p>
        </w:tc>
        <w:tc>
          <w:tcPr>
            <w:tcW w:w="2805" w:type="dxa"/>
          </w:tcPr>
          <w:p w14:paraId="6E617F54"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No communicational overhead.</w:t>
            </w:r>
          </w:p>
          <w:p w14:paraId="2D5E9A2D"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Technology stack might not support performance.</w:t>
            </w:r>
          </w:p>
        </w:tc>
        <w:tc>
          <w:tcPr>
            <w:tcW w:w="2853" w:type="dxa"/>
          </w:tcPr>
          <w:p w14:paraId="214D701D"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Communication adds overhead.</w:t>
            </w:r>
          </w:p>
          <w:p w14:paraId="32D2D21E" w14:textId="77777777" w:rsidR="00A3705E" w:rsidRPr="00327BEE" w:rsidRDefault="00A3705E" w:rsidP="00A3705E">
            <w:pPr>
              <w:pStyle w:val="VSRTEST"/>
              <w:keepNex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Possible performance gains because of technology choices</w:t>
            </w:r>
          </w:p>
        </w:tc>
      </w:tr>
    </w:tbl>
    <w:p w14:paraId="3A7967FA" w14:textId="77777777" w:rsidR="00A3705E" w:rsidRPr="00327BEE" w:rsidRDefault="00A3705E" w:rsidP="00A3705E">
      <w:pPr>
        <w:pStyle w:val="Caption"/>
      </w:pPr>
      <w:bookmarkStart w:id="41" w:name="_Toc530852892"/>
      <w:bookmarkStart w:id="42" w:name="_Toc534297181"/>
      <w:r w:rsidRPr="00327BEE">
        <w:t xml:space="preserve">Table </w:t>
      </w:r>
      <w:r w:rsidR="00F61364" w:rsidRPr="00327BEE">
        <w:fldChar w:fldCharType="begin"/>
      </w:r>
      <w:r w:rsidR="00F61364" w:rsidRPr="00327BEE">
        <w:instrText xml:space="preserve"> STYLEREF 1 \s </w:instrText>
      </w:r>
      <w:r w:rsidR="00F61364" w:rsidRPr="00327BEE">
        <w:fldChar w:fldCharType="separate"/>
      </w:r>
      <w:r w:rsidR="000D7D70" w:rsidRPr="00327BEE">
        <w:rPr>
          <w:noProof/>
          <w:cs/>
        </w:rPr>
        <w:t>‎</w:t>
      </w:r>
      <w:r w:rsidR="000D7D70" w:rsidRPr="00327BEE">
        <w:rPr>
          <w:noProof/>
        </w:rPr>
        <w:t>2</w:t>
      </w:r>
      <w:r w:rsidR="00F61364" w:rsidRPr="00327BEE">
        <w:rPr>
          <w:noProof/>
        </w:rPr>
        <w:fldChar w:fldCharType="end"/>
      </w:r>
      <w:r w:rsidRPr="00327BEE">
        <w:t>.</w:t>
      </w:r>
      <w:r w:rsidR="00F61364" w:rsidRPr="00327BEE">
        <w:fldChar w:fldCharType="begin"/>
      </w:r>
      <w:r w:rsidR="00F61364" w:rsidRPr="00327BEE">
        <w:instrText xml:space="preserve"> SEQ Table \* ARABIC \s 1 </w:instrText>
      </w:r>
      <w:r w:rsidR="00F61364" w:rsidRPr="00327BEE">
        <w:fldChar w:fldCharType="separate"/>
      </w:r>
      <w:r w:rsidR="000D7D70" w:rsidRPr="00327BEE">
        <w:rPr>
          <w:noProof/>
        </w:rPr>
        <w:t>1</w:t>
      </w:r>
      <w:r w:rsidR="00F61364" w:rsidRPr="00327BEE">
        <w:rPr>
          <w:noProof/>
        </w:rPr>
        <w:fldChar w:fldCharType="end"/>
      </w:r>
      <w:r w:rsidRPr="00327BEE">
        <w:t xml:space="preserve"> Comparing monolith and microservices [34]</w:t>
      </w:r>
      <w:bookmarkEnd w:id="41"/>
      <w:bookmarkEnd w:id="42"/>
    </w:p>
    <w:p w14:paraId="5E96AB79" w14:textId="77777777" w:rsidR="00A3705E" w:rsidRPr="00327BEE" w:rsidRDefault="00A3705E" w:rsidP="00A3705E">
      <w:pPr>
        <w:pStyle w:val="Heading3"/>
      </w:pPr>
      <w:bookmarkStart w:id="43" w:name="_Toc534052707"/>
      <w:bookmarkStart w:id="44" w:name="_Toc535174850"/>
      <w:r w:rsidRPr="00327BEE">
        <w:lastRenderedPageBreak/>
        <w:t>Trust literature review</w:t>
      </w:r>
      <w:bookmarkEnd w:id="43"/>
      <w:bookmarkEnd w:id="44"/>
    </w:p>
    <w:p w14:paraId="553D3000" w14:textId="77777777" w:rsidR="00A3705E" w:rsidRPr="00327BEE" w:rsidRDefault="00A3705E" w:rsidP="00A3705E">
      <w:r w:rsidRPr="00327BEE">
        <w:t>This part of the thesis tries to present a literature review of trust and the different mechanisms used to help secure the behavior of a software.</w:t>
      </w:r>
    </w:p>
    <w:p w14:paraId="2767512F" w14:textId="77777777" w:rsidR="00A3705E" w:rsidRPr="00327BEE" w:rsidRDefault="00A3705E" w:rsidP="00A3705E">
      <w:r w:rsidRPr="00327BEE">
        <w:t>First, a definition of trust is illustrated, to give the reader a broader understanding of trust and its use in the literature.  The next step is presenting the different techniques of trust as used by researchers and software developers.</w:t>
      </w:r>
    </w:p>
    <w:p w14:paraId="41A2421B" w14:textId="77777777" w:rsidR="00A3705E" w:rsidRPr="00327BEE" w:rsidRDefault="00A3705E" w:rsidP="00A3705E">
      <w:pPr>
        <w:rPr>
          <w:b/>
          <w:bCs/>
        </w:rPr>
      </w:pPr>
      <w:r w:rsidRPr="00327BEE">
        <w:rPr>
          <w:b/>
          <w:bCs/>
        </w:rPr>
        <w:t>Definition of trust</w:t>
      </w:r>
    </w:p>
    <w:p w14:paraId="08CECAF9" w14:textId="77777777" w:rsidR="00A3705E" w:rsidRPr="00327BEE" w:rsidRDefault="00A3705E" w:rsidP="00A3705E">
      <w:r w:rsidRPr="00327BEE">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14:paraId="004D58AD" w14:textId="77777777" w:rsidR="00A3705E" w:rsidRPr="00327BEE" w:rsidRDefault="00A3705E" w:rsidP="00A3705E">
      <w:r w:rsidRPr="00327BEE">
        <w:t>In [6] concludes that there’s no one agreed upon definition of trust, “little consensus has formed on what trust means”. In his research, he agrees with [9] that many discussions have been written about trust. Furthermore, he adds that different definition of trust are used in the literature,” significantly diverse definitions of trust continue to be used in the interdisciplinary research literature”. In an attempts to giving a definition for the word trust, [6] first tries to show the importance of trust. It is mentioned that “trust leads to cooperation”. First, presents what some other researches have provided as a definition or an understanding of trust. On the other hand researchers in[18]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14:paraId="324F8A63" w14:textId="77777777" w:rsidR="00A3705E" w:rsidRPr="00327BEE" w:rsidRDefault="00A3705E" w:rsidP="00A3705E">
      <w:r w:rsidRPr="00327BEE">
        <w:t xml:space="preserve">In [6] a distinguishes between six types of trust is made “we define six related types of trust”. While [18] makes a distinction between two types of trust, those are execution trust and code trust. It explains them as “Execution trust exists from subject’s side to service provider’s side that service provider will correctly and faithfully allocate resources for the efficient execution of job with respect to established policies”. While </w:t>
      </w:r>
      <w:r w:rsidRPr="00327BEE">
        <w:lastRenderedPageBreak/>
        <w:t>according to [18] code trust “exists from service provider’s side to subject’s side that subject will generate a legitimate request consisting of virus free code and will not produce malicious results and does not temper other results/information/code”</w:t>
      </w:r>
    </w:p>
    <w:p w14:paraId="307CD1E2" w14:textId="77777777" w:rsidR="00A3705E" w:rsidRPr="00327BEE" w:rsidRDefault="00A3705E" w:rsidP="00A3705E">
      <w:r w:rsidRPr="00327BEE">
        <w:t>Moreover [18] gives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14:paraId="3F8C8BC4" w14:textId="77777777" w:rsidR="00A3705E" w:rsidRPr="00327BEE" w:rsidRDefault="00A3705E" w:rsidP="00A3705E">
      <w:r w:rsidRPr="00327BEE">
        <w:t xml:space="preserve">The first type of trust defined in [6] is the Trusting Intention. This type of trust means that one is able to depend on others. [6] Argues that this type of trust is a “situation-specific”. On the contrary to this definition, [10] thinks that this type of trust is not a situation specific. While [6] presents the difference in such understanding as “This makes the other person the object of trust, rather than the person in one situation” </w:t>
      </w:r>
    </w:p>
    <w:p w14:paraId="0DDAAEAE" w14:textId="77777777" w:rsidR="00A3705E" w:rsidRPr="00327BEE" w:rsidRDefault="00A3705E" w:rsidP="00A3705E">
      <w:r w:rsidRPr="00327BEE">
        <w:t>The second type of trust is the “trusting behavior” as defined [6]. The definition for trusting behavior is also given in [11] “is the extent to which one person voluntarily depends on another person in a specific situation with a feeling of relative security, even though negative consequences are possible “.  [6] Goes further and tries to decompose trusting behavior into different subconstruct forms. Namely are: “cooperation, information sharing, informal agreements, decreasing controls, accepting influence, granting autonomy, and transacting business “.  Researchers in [12] studied the trusting behavior in their work, named “Belief in others’ trustworthiness and trusting behavior”. They show that many factors play a role in the trusting behavior, and it is not just about “maximizing the profit”.</w:t>
      </w:r>
    </w:p>
    <w:p w14:paraId="196BFFD6" w14:textId="77777777" w:rsidR="00A3705E" w:rsidRPr="00327BEE" w:rsidRDefault="00A3705E" w:rsidP="00A3705E">
      <w:r w:rsidRPr="00327BEE">
        <w:t>The third type of trust in [6] is “trusting Beliefs”. The given explanation is “the extent to which one believes (and feels confident in believing) that the other person is trustworthy in the situation” other researches have also studied trusting beliefs, for example [13] explain that trusting beliefs are “perceptions of the competence, benevolence, and integrity”. In their explanation they give an example of a vendor-consumer relationship. “Willingness to depend (that is, a decision to make oneself vulnerable to the vendor)”.</w:t>
      </w:r>
    </w:p>
    <w:p w14:paraId="5F42782D" w14:textId="77777777" w:rsidR="00A3705E" w:rsidRPr="00327BEE" w:rsidRDefault="00A3705E" w:rsidP="00A3705E">
      <w:r w:rsidRPr="00327BEE">
        <w:t xml:space="preserve">Trusting beliefs is also used as one of the conceptual definitions of trust in [7]. Besides trusting beliefs, two more definitions are given: Disposition to Trust and Institution-based Trust. </w:t>
      </w:r>
    </w:p>
    <w:p w14:paraId="14094279" w14:textId="77777777" w:rsidR="00A3705E" w:rsidRPr="00327BEE" w:rsidRDefault="00A3705E" w:rsidP="00A3705E">
      <w:r w:rsidRPr="00327BEE">
        <w:rPr>
          <w:color w:val="000000" w:themeColor="text1"/>
        </w:rPr>
        <w:lastRenderedPageBreak/>
        <w:t xml:space="preserve">In [37] </w:t>
      </w:r>
      <w:r w:rsidRPr="00327BEE">
        <w:t>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14:paraId="4247D38E" w14:textId="77777777" w:rsidR="00A3705E" w:rsidRPr="00327BEE" w:rsidRDefault="00A3705E" w:rsidP="00A3705E">
      <w:r w:rsidRPr="00327BEE">
        <w:t>Moving on to the fourth type of trust that was distinguished by [6], this type is called system trust. It is explained as “means the extent to which one believes that proper impersonal structures are in place to enable one to anticipate a successful future endeavor”. Researchers in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14:paraId="588BBFE2" w14:textId="77777777" w:rsidR="00A3705E" w:rsidRPr="00327BEE" w:rsidRDefault="00A3705E" w:rsidP="00A3705E">
      <w:r w:rsidRPr="00327BEE">
        <w:t>Dispositional trust is the fifth type of trust in [6], explained as “, if one believes that others are generally trustworthy (Belief-in-People), then one will have Trusting Beliefs (which in turn lead to Trusting Intention).” Dispositional trust is also noted in [15], in his research about situational uncertainty, he concludes that dispositional trust can foresee trusting phenomenon.</w:t>
      </w:r>
    </w:p>
    <w:p w14:paraId="044D1E04" w14:textId="77777777" w:rsidR="00A3705E" w:rsidRPr="00327BEE" w:rsidRDefault="00A3705E" w:rsidP="00A3705E">
      <w:r w:rsidRPr="00327BEE">
        <w:t>Lastly, the sixth type of trust according to [6] is the situational decision to trust. Explained as “the extent to which one intends to depend on a non-specific other party in a given situation. “. Although it is recognized as a different type of trust, but it doesn’t exhibit much difference from the first type of trust which is Trusting Intention.</w:t>
      </w:r>
    </w:p>
    <w:p w14:paraId="1D853BEC" w14:textId="77777777" w:rsidR="00A3705E" w:rsidRPr="00327BEE" w:rsidRDefault="00A3705E" w:rsidP="00A3705E">
      <w:r w:rsidRPr="00327BEE">
        <w:t>[8] In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 “</w:t>
      </w:r>
    </w:p>
    <w:p w14:paraId="1B58969E" w14:textId="77777777" w:rsidR="00A3705E" w:rsidRPr="00327BEE" w:rsidRDefault="00A3705E" w:rsidP="00A3705E">
      <w:r w:rsidRPr="00327BEE">
        <w:lastRenderedPageBreak/>
        <w:t>However, another definition of trust is also presented in [8] trust is seen as a “social capital” writer argues about the role trust plays for individuals in society and hence the role each individual plays in the society.</w:t>
      </w:r>
    </w:p>
    <w:p w14:paraId="3096E29F" w14:textId="77777777" w:rsidR="00A3705E" w:rsidRPr="00327BEE" w:rsidRDefault="00A3705E" w:rsidP="00A3705E">
      <w:r w:rsidRPr="00327BEE">
        <w:t>Lastly [8] also presents trust as a part in the “power-knowledge” theory where knowledge leads to power and trust is an important component to acquire knowledge.</w:t>
      </w:r>
    </w:p>
    <w:p w14:paraId="2780C295" w14:textId="77777777" w:rsidR="00A3705E" w:rsidRPr="00327BEE" w:rsidRDefault="00A3705E" w:rsidP="00A3705E">
      <w:r w:rsidRPr="00327BEE">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14:paraId="11B59949" w14:textId="77777777" w:rsidR="00A3705E" w:rsidRPr="00327BEE" w:rsidRDefault="00A3705E" w:rsidP="00A3705E">
      <w:pPr>
        <w:rPr>
          <w:b/>
          <w:bCs/>
        </w:rPr>
      </w:pPr>
      <w:r w:rsidRPr="00327BEE">
        <w:rPr>
          <w:b/>
          <w:bCs/>
        </w:rPr>
        <w:t xml:space="preserve">Authentication and Authorization </w:t>
      </w:r>
    </w:p>
    <w:p w14:paraId="7EC6401C" w14:textId="77777777" w:rsidR="00A3705E" w:rsidRPr="00327BEE" w:rsidRDefault="00A3705E" w:rsidP="00A3705E">
      <w:r w:rsidRPr="00327BEE">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[18] a definition of authorization is given as “deals with issues like who can access which resources/services under which conditions”. Hence once a microservice is authorized, it will be able to make requests to other microservices and exchange data with them. </w:t>
      </w:r>
    </w:p>
    <w:p w14:paraId="16967407" w14:textId="77777777" w:rsidR="00A3705E" w:rsidRPr="00327BEE" w:rsidRDefault="00A3705E" w:rsidP="00A3705E">
      <w:r w:rsidRPr="00327BEE">
        <w:t>An explanation for an authorization system is given in [18] by describing it as a system that provides access rights. They explain “An authorization system can be defined as a system that grants specific type of access to specific requesters based on their authentication”</w:t>
      </w:r>
    </w:p>
    <w:p w14:paraId="24EDDBC7" w14:textId="77777777" w:rsidR="00A3705E" w:rsidRPr="00327BEE" w:rsidRDefault="00A3705E" w:rsidP="00A3705E">
      <w:r w:rsidRPr="00327BEE">
        <w:t xml:space="preserve"> Furthermore, [19] Describe authentication as “allows identity verification of any entity.”  Moreover, the authentication of users as “the basic feature of protecting data from computer system intruders”. Wallace [20] agrees to this definition, he states an authentication protocol as “its purpose is to authenticate entities wishing to communicate securely. “</w:t>
      </w:r>
    </w:p>
    <w:p w14:paraId="541533B7" w14:textId="77777777" w:rsidR="00A3705E" w:rsidRPr="00327BEE" w:rsidRDefault="00A3705E" w:rsidP="00A3705E">
      <w:r w:rsidRPr="00327BEE">
        <w:lastRenderedPageBreak/>
        <w:t>Importance of authentication is described by [21] as a very important aspect of computer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Writer in [20] continues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researcher in [20] continues to present the importance of authentication by stating that it is the very first step a requestor has to take before it is granted further access, “verifying the identity of an entity is the basis for all future rights and privileges granted to the entity”.</w:t>
      </w:r>
    </w:p>
    <w:p w14:paraId="4C6DC5D4" w14:textId="77777777" w:rsidR="00A3705E" w:rsidRPr="00327BEE" w:rsidRDefault="00A3705E" w:rsidP="00A3705E">
      <w:r w:rsidRPr="00327BEE">
        <w:t>Furthermore, [21] tries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from a legitimate owner of the ID”.  [19] Shows the importance of authentication as it is the proceeding step before authorization “Authentication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14:paraId="2A4B2165" w14:textId="77777777" w:rsidR="00A3705E" w:rsidRPr="00327BEE" w:rsidRDefault="00A3705E" w:rsidP="00A3705E">
      <w:r w:rsidRPr="00327BEE">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14:paraId="1F4CEF31" w14:textId="77777777" w:rsidR="00A3705E" w:rsidRPr="00327BEE" w:rsidRDefault="00A3705E" w:rsidP="00A3705E">
      <w:r w:rsidRPr="00327BEE">
        <w:t xml:space="preserve">An indication to the importance of identity check in computer system is made in [20]. It explains that having identity verification helps in making the system more secure </w:t>
      </w:r>
      <w:r w:rsidRPr="00327BEE">
        <w:lastRenderedPageBreak/>
        <w:t xml:space="preserve">against attacks. “Validating users before allowing them access is an easy way to catch an intruder from stepping into boundaries that they shouldn't cross”. </w:t>
      </w:r>
    </w:p>
    <w:p w14:paraId="6580F9EC" w14:textId="77777777" w:rsidR="00A3705E" w:rsidRPr="00327BEE" w:rsidRDefault="00A3705E" w:rsidP="00A3705E">
      <w:r w:rsidRPr="00327BEE">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14:paraId="2000CBBF" w14:textId="77777777" w:rsidR="00A3705E" w:rsidRPr="00327BEE" w:rsidRDefault="00A3705E" w:rsidP="00A3705E">
      <w:r w:rsidRPr="00327BEE">
        <w:t>From the definitions and explanations given by different researchers, it is clear that authentication is an important step in giving access rights to a requestor that’s trying to access one or more resources.</w:t>
      </w:r>
    </w:p>
    <w:p w14:paraId="59951F46" w14:textId="77777777" w:rsidR="00A3705E" w:rsidRPr="00327BEE" w:rsidRDefault="00A3705E" w:rsidP="00A3705E">
      <w:r w:rsidRPr="00327BEE">
        <w:t xml:space="preserve">On the other hand, [21]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it saies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14:paraId="48DDA5CF" w14:textId="77777777" w:rsidR="00A3705E" w:rsidRPr="00327BEE" w:rsidRDefault="00A3705E" w:rsidP="00A3705E">
      <w:r w:rsidRPr="00327BEE">
        <w:t>On the other hand, [18] gives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14:paraId="7A2EC6D2" w14:textId="77777777" w:rsidR="00A3705E" w:rsidRPr="00327BEE" w:rsidRDefault="00A3705E" w:rsidP="00A3705E">
      <w:r w:rsidRPr="00327BEE">
        <w:lastRenderedPageBreak/>
        <w:t>After that, [18] have described the requestor and the service they continue by giving a definition to the resource that’s being requested. They say: “Resource is an object that is accessed by Subjects. It can be a CPU, a storage device, software, data”</w:t>
      </w:r>
    </w:p>
    <w:p w14:paraId="6F8E5136" w14:textId="77777777" w:rsidR="00A3705E" w:rsidRPr="00327BEE" w:rsidRDefault="00A3705E" w:rsidP="00A3705E">
      <w:r w:rsidRPr="00327BEE">
        <w:t>Another interesting definition given in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14:paraId="41CE6640" w14:textId="77777777" w:rsidR="00A3705E" w:rsidRPr="00327BEE" w:rsidRDefault="00A3705E" w:rsidP="00A3705E">
      <w:pPr>
        <w:rPr>
          <w:b/>
          <w:bCs/>
        </w:rPr>
      </w:pPr>
      <w:r w:rsidRPr="00327BEE">
        <w:rPr>
          <w:b/>
          <w:bCs/>
        </w:rPr>
        <w:t>Reputation based trust</w:t>
      </w:r>
    </w:p>
    <w:p w14:paraId="263572CD" w14:textId="77777777" w:rsidR="00A3705E" w:rsidRPr="00327BEE" w:rsidRDefault="00A3705E" w:rsidP="00A3705E">
      <w:r w:rsidRPr="00327BEE">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14:paraId="6B81FC3C" w14:textId="77777777" w:rsidR="00A3705E" w:rsidRPr="00327BEE" w:rsidRDefault="00A3705E" w:rsidP="00A3705E">
      <w:r w:rsidRPr="00327BEE">
        <w:t>However, trust has been divided into two distinctions one as “strong and crisp” while the other as “soft and social” [24] the “soft and social” is concerned with reputation based trust. Where according to [24] “reputation-based trust relies on a “soft computational” approach “. In this case, trust is computed from two sources: First based on own experience, second based on experiences of others as referred to by [24]. Moreover, trust depends on other factors such as the time and the settings [26].</w:t>
      </w:r>
    </w:p>
    <w:p w14:paraId="74B67ADC" w14:textId="77777777" w:rsidR="00A3705E" w:rsidRPr="00327BEE" w:rsidRDefault="00A3705E" w:rsidP="00A3705E">
      <w:r w:rsidRPr="00327BEE">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14:paraId="17944DE0" w14:textId="77777777" w:rsidR="00A3705E" w:rsidRPr="00327BEE" w:rsidRDefault="00A3705E" w:rsidP="00A3705E">
      <w:r w:rsidRPr="00327BEE">
        <w:lastRenderedPageBreak/>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14:paraId="2F7C38E8" w14:textId="77777777" w:rsidR="00A3705E" w:rsidRPr="00327BEE" w:rsidRDefault="00A3705E" w:rsidP="00A3705E">
      <w:r w:rsidRPr="00327BEE">
        <w:t xml:space="preserve"> [27] Also agrees with the mentioned studies, it states that “reputation serves as the basis for trust”. Hence giving an important value for the experiences of other entities in the system.</w:t>
      </w:r>
    </w:p>
    <w:p w14:paraId="4B9FEE67" w14:textId="77777777" w:rsidR="00A3705E" w:rsidRPr="00327BEE" w:rsidRDefault="00A3705E" w:rsidP="00A3705E">
      <w:r w:rsidRPr="00327BEE">
        <w:t xml:space="preserve">A distinction between entity trust and content trust is given in [17]. Entity trust is given as an evaluation of an entity based on its ID and behavior. While content trust is defined as “A trust judgment on a particular piece of information in a given context “. Both types of trust are related to each other’s. </w:t>
      </w:r>
    </w:p>
    <w:p w14:paraId="5189C241" w14:textId="77777777" w:rsidR="00A3705E" w:rsidRPr="00327BEE" w:rsidRDefault="00A3705E" w:rsidP="00A3705E">
      <w:pPr>
        <w:pStyle w:val="Heading2"/>
      </w:pPr>
      <w:bookmarkStart w:id="45" w:name="_Toc534052708"/>
      <w:bookmarkStart w:id="46" w:name="_Toc535174851"/>
      <w:r w:rsidRPr="00327BEE">
        <w:t>Analysis</w:t>
      </w:r>
      <w:bookmarkEnd w:id="45"/>
      <w:bookmarkEnd w:id="46"/>
    </w:p>
    <w:p w14:paraId="2CEE137A" w14:textId="77777777" w:rsidR="00A3705E" w:rsidRPr="00327BEE" w:rsidRDefault="00A3705E" w:rsidP="00A3705E">
      <w:pPr>
        <w:pStyle w:val="NormalText"/>
        <w:rPr>
          <w:lang w:val="en-US"/>
        </w:rPr>
      </w:pPr>
      <w:r w:rsidRPr="00327BEE">
        <w:rPr>
          <w:lang w:val="en-US"/>
        </w:rP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14:paraId="446DFD52" w14:textId="77777777" w:rsidR="00A3705E" w:rsidRPr="00327BEE" w:rsidRDefault="00A3705E" w:rsidP="00A3705E">
      <w:pPr>
        <w:pStyle w:val="ListParagraph"/>
        <w:numPr>
          <w:ilvl w:val="0"/>
          <w:numId w:val="26"/>
        </w:numPr>
        <w:rPr>
          <w:color w:val="000000"/>
        </w:rPr>
      </w:pPr>
      <w:r w:rsidRPr="00327BEE">
        <w:rPr>
          <w:color w:val="000000"/>
        </w:rPr>
        <w:t xml:space="preserve">Microservices </w:t>
      </w:r>
    </w:p>
    <w:p w14:paraId="4A9C1000" w14:textId="77777777" w:rsidR="00A3705E" w:rsidRPr="00327BEE" w:rsidRDefault="00A3705E" w:rsidP="00A3705E">
      <w:pPr>
        <w:pStyle w:val="ListParagraph"/>
        <w:numPr>
          <w:ilvl w:val="0"/>
          <w:numId w:val="26"/>
        </w:numPr>
        <w:rPr>
          <w:color w:val="000000"/>
        </w:rPr>
      </w:pPr>
      <w:r w:rsidRPr="00327BEE">
        <w:rPr>
          <w:color w:val="000000"/>
        </w:rPr>
        <w:t>Content trust</w:t>
      </w:r>
    </w:p>
    <w:p w14:paraId="601EA857" w14:textId="77777777" w:rsidR="00A3705E" w:rsidRPr="00327BEE" w:rsidRDefault="00A3705E" w:rsidP="00A3705E">
      <w:pPr>
        <w:pStyle w:val="NormalText"/>
        <w:rPr>
          <w:lang w:val="en-US"/>
        </w:rPr>
      </w:pPr>
      <w:r w:rsidRPr="00327BEE">
        <w:rPr>
          <w:lang w:val="en-US"/>
        </w:rPr>
        <w:t xml:space="preserve">Besides going through the previously presented literature review, the following pages will also compare the presented requirements against some well-known implementations of microservices as well as content trust. </w:t>
      </w:r>
    </w:p>
    <w:p w14:paraId="132CF15E" w14:textId="77777777" w:rsidR="00A3705E" w:rsidRPr="00327BEE" w:rsidRDefault="00A3705E" w:rsidP="00A3705E">
      <w:pPr>
        <w:pStyle w:val="Heading3"/>
      </w:pPr>
      <w:bookmarkStart w:id="47" w:name="_Toc534052709"/>
      <w:bookmarkStart w:id="48" w:name="_Toc535174852"/>
      <w:r w:rsidRPr="00327BEE">
        <w:lastRenderedPageBreak/>
        <w:t>Microservices analysis</w:t>
      </w:r>
      <w:bookmarkEnd w:id="47"/>
      <w:bookmarkEnd w:id="48"/>
    </w:p>
    <w:p w14:paraId="3E345BDF" w14:textId="0BC57301" w:rsidR="00A3705E" w:rsidRPr="00327BEE" w:rsidRDefault="00A3705E" w:rsidP="00A3705E">
      <w:pPr>
        <w:pStyle w:val="NormalText"/>
        <w:rPr>
          <w:lang w:val="en-US"/>
        </w:rPr>
      </w:pPr>
      <w:r w:rsidRPr="00327BEE">
        <w:rPr>
          <w:lang w:val="en-US"/>
        </w:rPr>
        <w:t xml:space="preserve">The following pages provide analysis for the literature review of </w:t>
      </w:r>
      <w:r w:rsidR="007A0445" w:rsidRPr="00327BEE">
        <w:rPr>
          <w:lang w:val="en-US"/>
        </w:rPr>
        <w:t>microservices</w:t>
      </w:r>
      <w:r w:rsidRPr="00327BEE">
        <w:rPr>
          <w:lang w:val="en-US"/>
        </w:rPr>
        <w:t xml:space="preserve"> while comparing it to the requirements of microservices, mentioned in the first section of this chapter.</w:t>
      </w:r>
    </w:p>
    <w:p w14:paraId="79B540BE" w14:textId="77777777" w:rsidR="00A3705E" w:rsidRPr="00327BEE" w:rsidRDefault="00A3705E" w:rsidP="00A3705E">
      <w:pPr>
        <w:pStyle w:val="NormalText"/>
        <w:rPr>
          <w:lang w:val="en-US"/>
        </w:rPr>
      </w:pPr>
      <w:r w:rsidRPr="00327BEE">
        <w:rPr>
          <w:lang w:val="en-US"/>
        </w:rPr>
        <w:t xml:space="preserve">Microservice-based applications can be built using either one of two architecture styles, that’s is orchestration and choreography </w:t>
      </w:r>
      <w:r w:rsidRPr="00327BEE">
        <w:rPr>
          <w:color w:val="000000" w:themeColor="text1"/>
          <w:lang w:val="en-US"/>
        </w:rPr>
        <w:t>[41]</w:t>
      </w:r>
      <w:r w:rsidRPr="00327BEE">
        <w:rPr>
          <w:lang w:val="en-US"/>
        </w:rPr>
        <w:t xml:space="preserve">.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 offers more loosely-coupled architecture since no centralization [41]. As a result, an application could benefit the most of microservice architecture. </w:t>
      </w:r>
    </w:p>
    <w:p w14:paraId="3981A4D9" w14:textId="202B939A" w:rsidR="00A3705E" w:rsidRPr="00327BEE" w:rsidRDefault="00A3705E" w:rsidP="00A3705E">
      <w:pPr>
        <w:pStyle w:val="NormalText"/>
        <w:rPr>
          <w:lang w:val="en-US"/>
        </w:rPr>
      </w:pPr>
      <w:r w:rsidRPr="00327BEE">
        <w:rPr>
          <w:lang w:val="en-US"/>
        </w:rPr>
        <w:t xml:space="preserve">According to the </w:t>
      </w:r>
      <w:r w:rsidR="007A0445" w:rsidRPr="00327BEE">
        <w:rPr>
          <w:lang w:val="en-US"/>
        </w:rPr>
        <w:t>requirements</w:t>
      </w:r>
      <w:r w:rsidRPr="00327BEE">
        <w:rPr>
          <w:lang w:val="en-US"/>
        </w:rPr>
        <w:t xml:space="preserve">, services are supposed to be small. When one tries to have a very abstract understanding of the name microservices. The word micro reflects the size of the service. The size of the service was discussed heavily in the literature [1] [3] [5]. Some writers tried to come up with a way to measure how small each service should be. Others were pointing out that the decomposition of tasks should be according business requirements and each service should be handling only one task [5] [33]. </w:t>
      </w:r>
    </w:p>
    <w:p w14:paraId="38EFB4F5" w14:textId="7A259BA7" w:rsidR="007A0445" w:rsidRDefault="00A3705E" w:rsidP="007A0445">
      <w:pPr>
        <w:pStyle w:val="NormalText"/>
        <w:rPr>
          <w:lang w:val="en-US"/>
        </w:rPr>
      </w:pPr>
      <w:r w:rsidRPr="00327BEE">
        <w:rPr>
          <w:lang w:val="en-US"/>
        </w:rP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agree that microservices should have interfaces to help other services interact with them. While at the same time giving each service a great deal of independence. </w:t>
      </w:r>
      <w:r w:rsidR="007A0445">
        <w:rPr>
          <w:lang w:val="en-US"/>
        </w:rPr>
        <w:t xml:space="preserve"> </w:t>
      </w:r>
    </w:p>
    <w:p w14:paraId="0FD15A4B" w14:textId="37001677" w:rsidR="00D450C8" w:rsidRDefault="00D450C8" w:rsidP="00601B50">
      <w:pPr>
        <w:pStyle w:val="NormalText"/>
        <w:rPr>
          <w:lang w:val="en-US"/>
        </w:rPr>
      </w:pPr>
      <w:r w:rsidRPr="00327BEE">
        <w:rPr>
          <w:lang w:val="en-US"/>
        </w:rPr>
        <w:lastRenderedPageBreak/>
        <w:t xml:space="preserve">Since each microservice has a well-defined interface [1][5], then replacing one service with another is </w:t>
      </w:r>
      <w:r w:rsidR="00601B50">
        <w:rPr>
          <w:lang w:val="en-US"/>
        </w:rPr>
        <w:t>possible</w:t>
      </w:r>
      <w:r w:rsidRPr="00327BEE">
        <w:rPr>
          <w:lang w:val="en-US"/>
        </w:rPr>
        <w:t xml:space="preserve"> as long as the interface for the new service is the same as the old one. Moreover, reusing </w:t>
      </w:r>
      <w:r>
        <w:rPr>
          <w:lang w:val="en-US"/>
        </w:rPr>
        <w:t xml:space="preserve">one or more </w:t>
      </w:r>
      <w:r w:rsidRPr="00327BEE">
        <w:rPr>
          <w:lang w:val="en-US"/>
        </w:rPr>
        <w:t>microservice</w:t>
      </w:r>
      <w:r>
        <w:rPr>
          <w:lang w:val="en-US"/>
        </w:rPr>
        <w:t>s</w:t>
      </w:r>
      <w:r w:rsidRPr="00327BEE">
        <w:rPr>
          <w:lang w:val="en-US"/>
        </w:rPr>
        <w:t xml:space="preserve"> in other application is easier.  One of the requirements of microservices is having the services as reusable entities. In [1] and [29] writers point out that microservices should be designed in </w:t>
      </w:r>
      <w:r>
        <w:rPr>
          <w:lang w:val="en-US"/>
        </w:rPr>
        <w:t xml:space="preserve">a way that makes it easy </w:t>
      </w:r>
      <w:r w:rsidRPr="00327BEE">
        <w:rPr>
          <w:lang w:val="en-US"/>
        </w:rPr>
        <w:t xml:space="preserve">to be used by more than one application. If the new application can adhere to the service interface then no changes are needed, and </w:t>
      </w:r>
      <w:r>
        <w:rPr>
          <w:lang w:val="en-US"/>
        </w:rPr>
        <w:t>the service can be used easily.</w:t>
      </w:r>
    </w:p>
    <w:p w14:paraId="0C44531A" w14:textId="34B96375" w:rsidR="00D450C8" w:rsidRDefault="00A3705E" w:rsidP="00D450C8">
      <w:pPr>
        <w:pStyle w:val="NormalText"/>
        <w:rPr>
          <w:lang w:val="en-US"/>
        </w:rPr>
      </w:pPr>
      <w:r w:rsidRPr="00327BEE">
        <w:rPr>
          <w:lang w:val="en-US"/>
        </w:rPr>
        <w:t>The previous point</w:t>
      </w:r>
      <w:r w:rsidR="00D450C8">
        <w:rPr>
          <w:lang w:val="en-US"/>
        </w:rPr>
        <w:t>s</w:t>
      </w:r>
      <w:r w:rsidRPr="00327BEE">
        <w:rPr>
          <w:lang w:val="en-US"/>
        </w:rPr>
        <w:t xml:space="preserve"> </w:t>
      </w:r>
      <w:r w:rsidR="00D450C8" w:rsidRPr="00327BEE">
        <w:rPr>
          <w:lang w:val="en-US"/>
        </w:rPr>
        <w:t>bring</w:t>
      </w:r>
      <w:r w:rsidRPr="00327BEE">
        <w:rPr>
          <w:lang w:val="en-US"/>
        </w:rPr>
        <w:t xml:space="preserve"> the discussion to </w:t>
      </w:r>
      <w:r w:rsidR="007A0445">
        <w:rPr>
          <w:lang w:val="en-US"/>
        </w:rPr>
        <w:t>some of the features that can be gained from respecting the req</w:t>
      </w:r>
      <w:r w:rsidR="00D450C8">
        <w:rPr>
          <w:lang w:val="en-US"/>
        </w:rPr>
        <w:t xml:space="preserve">uirements of microservices architecture. </w:t>
      </w:r>
    </w:p>
    <w:p w14:paraId="6BE72B05" w14:textId="12ED7A72" w:rsidR="00A3705E" w:rsidRPr="00327BEE" w:rsidRDefault="00601B50" w:rsidP="00D450C8">
      <w:pPr>
        <w:pStyle w:val="NormalText"/>
        <w:rPr>
          <w:lang w:val="en-US"/>
        </w:rPr>
      </w:pPr>
      <w:r>
        <w:rPr>
          <w:lang w:val="en-US"/>
        </w:rPr>
        <w:t xml:space="preserve">A </w:t>
      </w:r>
      <w:r w:rsidR="00A3705E" w:rsidRPr="00327BEE">
        <w:rPr>
          <w:lang w:val="en-US"/>
        </w:rPr>
        <w:t xml:space="preserve">microservices-based application </w:t>
      </w:r>
      <w:r w:rsidR="00D450C8">
        <w:rPr>
          <w:lang w:val="en-US"/>
        </w:rPr>
        <w:t>will</w:t>
      </w:r>
      <w:r w:rsidR="00A3705E" w:rsidRPr="00327BEE">
        <w:rPr>
          <w:lang w:val="en-US"/>
        </w:rPr>
        <w:t xml:space="preserve"> be </w:t>
      </w:r>
      <w:r w:rsidR="00D450C8">
        <w:rPr>
          <w:lang w:val="en-US"/>
        </w:rPr>
        <w:t xml:space="preserve">more </w:t>
      </w:r>
      <w:r w:rsidR="00A3705E" w:rsidRPr="00327BEE">
        <w:rPr>
          <w:lang w:val="en-US"/>
        </w:rPr>
        <w:t>resilient</w:t>
      </w:r>
      <w:r w:rsidR="00D450C8">
        <w:rPr>
          <w:lang w:val="en-US"/>
        </w:rPr>
        <w:t xml:space="preserve"> than a traditional three-layered application</w:t>
      </w:r>
      <w:r w:rsidR="00A3705E" w:rsidRPr="00327BEE">
        <w:rPr>
          <w:lang w:val="en-US"/>
        </w:rPr>
        <w:t xml:space="preserve">. </w:t>
      </w:r>
      <w:r w:rsidR="00D450C8">
        <w:rPr>
          <w:lang w:val="en-US"/>
        </w:rPr>
        <w:t>T</w:t>
      </w:r>
      <w:r w:rsidR="00A3705E" w:rsidRPr="00327BEE">
        <w:rPr>
          <w:lang w:val="en-US"/>
        </w:rPr>
        <w:t xml:space="preserve">he system </w:t>
      </w:r>
      <w:r w:rsidR="00D450C8" w:rsidRPr="00327BEE">
        <w:rPr>
          <w:lang w:val="en-US"/>
        </w:rPr>
        <w:t>has</w:t>
      </w:r>
      <w:r w:rsidR="00A3705E" w:rsidRPr="00327BEE">
        <w:rPr>
          <w:lang w:val="en-US"/>
        </w:rPr>
        <w:t xml:space="preserve"> </w:t>
      </w:r>
      <w:r w:rsidR="00D450C8">
        <w:rPr>
          <w:lang w:val="en-US"/>
        </w:rPr>
        <w:t>a better</w:t>
      </w:r>
      <w:r w:rsidR="00A3705E" w:rsidRPr="00327BEE">
        <w:rPr>
          <w:lang w:val="en-US"/>
        </w:rPr>
        <w:t xml:space="preserve"> ability </w:t>
      </w:r>
      <w:r w:rsidR="00D450C8">
        <w:rPr>
          <w:lang w:val="en-US"/>
        </w:rPr>
        <w:t>to handle failures., i</w:t>
      </w:r>
      <w:r w:rsidR="00A3705E" w:rsidRPr="00327BEE">
        <w:rPr>
          <w:lang w:val="en-US"/>
        </w:rPr>
        <w:t>n such a way that the rest of the system will keep working and only the failed parts will stop. Moreover, the failed parts can be isolated easily to be fixed or replaced. This was also mentioned in [1] [31]. Moreover, in [33] it is stated that each microservice should be encapsulated.</w:t>
      </w:r>
      <w:r w:rsidR="00D450C8">
        <w:rPr>
          <w:lang w:val="en-US"/>
        </w:rPr>
        <w:t xml:space="preserve"> M</w:t>
      </w:r>
      <w:r w:rsidR="00A3705E" w:rsidRPr="00327BEE">
        <w:rPr>
          <w:lang w:val="en-US"/>
        </w:rPr>
        <w:t>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14:paraId="716A58F5" w14:textId="3475F0D3" w:rsidR="00A3705E" w:rsidRPr="00327BEE" w:rsidRDefault="00A3705E" w:rsidP="00601B50">
      <w:pPr>
        <w:pStyle w:val="NormalText"/>
        <w:rPr>
          <w:lang w:val="en-US"/>
        </w:rPr>
      </w:pPr>
      <w:r w:rsidRPr="00327BEE">
        <w:rPr>
          <w:lang w:val="en-US"/>
        </w:rPr>
        <w:t xml:space="preserve">Microservices architecture was developed to overcome the shortcoming of </w:t>
      </w:r>
      <w:r w:rsidR="00601B50">
        <w:rPr>
          <w:lang w:val="en-US"/>
        </w:rPr>
        <w:t xml:space="preserve">three-layered </w:t>
      </w:r>
      <w:r w:rsidRPr="00327BEE">
        <w:rPr>
          <w:lang w:val="en-US"/>
        </w:rPr>
        <w:t xml:space="preserve">architecture. One of these shortcoming appears more clearly the more the project gets bigger. At some </w:t>
      </w:r>
      <w:r w:rsidR="00601B50">
        <w:rPr>
          <w:lang w:val="en-US"/>
        </w:rPr>
        <w:t xml:space="preserve">point adding more features to the </w:t>
      </w:r>
      <w:r w:rsidRPr="00327BEE">
        <w:rPr>
          <w:lang w:val="en-US"/>
        </w:rPr>
        <w:t xml:space="preserve">application will be a difficult task [34]. </w:t>
      </w:r>
      <w:r w:rsidR="007A0445">
        <w:rPr>
          <w:lang w:val="en-US"/>
        </w:rPr>
        <w:t>A</w:t>
      </w:r>
      <w:r w:rsidRPr="00327BEE">
        <w:rPr>
          <w:lang w:val="en-US"/>
        </w:rPr>
        <w:t xml:space="preserve">n application could require huge modifications in order to accommodate new features. On the other hand, microservices-based applications are supposed to be scalable [5] [30]. </w:t>
      </w:r>
      <w:r w:rsidR="00601B50">
        <w:rPr>
          <w:lang w:val="en-US"/>
        </w:rPr>
        <w:t>where</w:t>
      </w:r>
      <w:r w:rsidRPr="00327BEE">
        <w:rPr>
          <w:lang w:val="en-US"/>
        </w:rPr>
        <w:t xml:space="preserve"> the system will be able to accommodate new services with ease.</w:t>
      </w:r>
    </w:p>
    <w:p w14:paraId="17E3A864" w14:textId="1FC7B0D1" w:rsidR="00A3705E" w:rsidRPr="00327BEE" w:rsidRDefault="00C87FF7" w:rsidP="00C87FF7">
      <w:pPr>
        <w:pStyle w:val="NormalText"/>
        <w:rPr>
          <w:lang w:val="en-US"/>
        </w:rPr>
      </w:pPr>
      <w:r>
        <w:rPr>
          <w:lang w:val="en-US"/>
        </w:rPr>
        <w:t>M</w:t>
      </w:r>
      <w:r w:rsidR="00A3705E" w:rsidRPr="00327BEE">
        <w:rPr>
          <w:lang w:val="en-US"/>
        </w:rPr>
        <w:t xml:space="preserve">icroservices-based applications have </w:t>
      </w:r>
      <w:r>
        <w:rPr>
          <w:lang w:val="en-US"/>
        </w:rPr>
        <w:t>great</w:t>
      </w:r>
      <w:r w:rsidR="00A3705E" w:rsidRPr="00327BEE">
        <w:rPr>
          <w:lang w:val="en-US"/>
        </w:rPr>
        <w:t xml:space="preserve"> flexibility </w:t>
      </w:r>
      <w:r>
        <w:rPr>
          <w:lang w:val="en-US"/>
        </w:rPr>
        <w:t>in</w:t>
      </w:r>
      <w:bookmarkStart w:id="49" w:name="_GoBack"/>
      <w:bookmarkEnd w:id="49"/>
      <w:r w:rsidR="00A3705E" w:rsidRPr="00327BEE">
        <w:rPr>
          <w:lang w:val="en-US"/>
        </w:rPr>
        <w:t xml:space="preserve"> adding new features to the system. Developers can offer continuous delivery in a way that they can easily keep adding new services to the system without the need to release new versions with each newly added feature. In [1] as well as in [34], easy deployment of microservices-based </w:t>
      </w:r>
      <w:r w:rsidR="00A3705E" w:rsidRPr="00327BEE">
        <w:rPr>
          <w:lang w:val="en-US"/>
        </w:rPr>
        <w:lastRenderedPageBreak/>
        <w:t>applications was discussed. In [34] a comparison was made between microservices and monolithic architecture where deployment was one of the compared points.</w:t>
      </w:r>
    </w:p>
    <w:p w14:paraId="13BFC1B3" w14:textId="77777777" w:rsidR="00A3705E" w:rsidRPr="00327BEE" w:rsidRDefault="00A3705E" w:rsidP="00A3705E">
      <w:pPr>
        <w:pStyle w:val="Heading3"/>
      </w:pPr>
      <w:bookmarkStart w:id="50" w:name="_Toc534052710"/>
      <w:bookmarkStart w:id="51" w:name="_Toc535174853"/>
      <w:r w:rsidRPr="00327BEE">
        <w:t>Content trust analysis</w:t>
      </w:r>
      <w:bookmarkEnd w:id="50"/>
      <w:bookmarkEnd w:id="51"/>
    </w:p>
    <w:p w14:paraId="3E769A70" w14:textId="77777777" w:rsidR="00A3705E" w:rsidRPr="00327BEE" w:rsidRDefault="00A3705E" w:rsidP="00A3705E">
      <w:pPr>
        <w:pStyle w:val="NormalText"/>
        <w:rPr>
          <w:lang w:val="en-US"/>
        </w:rPr>
      </w:pPr>
      <w:r w:rsidRPr="00327BEE">
        <w:rPr>
          <w:lang w:val="en-US"/>
        </w:rP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14:paraId="670F8D2E" w14:textId="04FA1DAD" w:rsidR="00A3705E" w:rsidRPr="00327BEE" w:rsidRDefault="00A3705E" w:rsidP="00A3705E">
      <w:pPr>
        <w:pStyle w:val="NormalText"/>
        <w:rPr>
          <w:lang w:val="en-US"/>
        </w:rPr>
      </w:pPr>
      <w:r w:rsidRPr="00327BEE">
        <w:rPr>
          <w:lang w:val="en-US"/>
        </w:rPr>
        <w:t xml:space="preserve">After each interaction, the trust they already have about the other microservice could be affected positively or negatively. </w:t>
      </w:r>
      <w:r w:rsidR="00AD4D2C" w:rsidRPr="00327BEE">
        <w:rPr>
          <w:lang w:val="en-US"/>
        </w:rPr>
        <w:t>Moreover,</w:t>
      </w:r>
      <w:r w:rsidRPr="00327BEE">
        <w:rPr>
          <w:lang w:val="en-US"/>
        </w:rPr>
        <w:t xml:space="preserve"> their new evaluation of trust could also play a role in how other microservices evaluate their trust with the concerned microservice. This is perceived from the indirect interaction, hence the indirect trust.  </w:t>
      </w:r>
    </w:p>
    <w:p w14:paraId="5AA81D63" w14:textId="5FF26A0E" w:rsidR="00A3705E" w:rsidRPr="00327BEE" w:rsidRDefault="00A3705E" w:rsidP="00A3705E">
      <w:pPr>
        <w:pStyle w:val="NormalText"/>
        <w:rPr>
          <w:lang w:val="en-US"/>
        </w:rPr>
      </w:pPr>
      <w:r w:rsidRPr="00327BEE">
        <w:rPr>
          <w:lang w:val="en-US"/>
        </w:rPr>
        <w:t>One of the widely cited study about trust [6</w:t>
      </w:r>
      <w:r w:rsidR="00AD4D2C" w:rsidRPr="00327BEE">
        <w:rPr>
          <w:lang w:val="en-US"/>
        </w:rPr>
        <w:t>] mentioned</w:t>
      </w:r>
      <w:r w:rsidRPr="00327BEE">
        <w:rPr>
          <w:lang w:val="en-US"/>
        </w:rPr>
        <w:t xml:space="preserve"> “trust leads to cooperation”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14:paraId="7E7C4C95" w14:textId="77777777" w:rsidR="00A3705E" w:rsidRPr="00327BEE" w:rsidRDefault="00A3705E" w:rsidP="00A3705E">
      <w:pPr>
        <w:pStyle w:val="NormalText"/>
        <w:rPr>
          <w:lang w:val="en-US"/>
        </w:rPr>
      </w:pPr>
      <w:r w:rsidRPr="00327BEE">
        <w:rPr>
          <w:lang w:val="en-US"/>
        </w:rP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14:paraId="0192E65F" w14:textId="2A8B623F" w:rsidR="00A3705E" w:rsidRPr="00327BEE" w:rsidRDefault="00A3705E" w:rsidP="00A3705E">
      <w:pPr>
        <w:pStyle w:val="NormalText"/>
        <w:rPr>
          <w:lang w:val="en-US"/>
        </w:rPr>
      </w:pPr>
      <w:r w:rsidRPr="00327BEE">
        <w:rPr>
          <w:lang w:val="en-US"/>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w:t>
      </w:r>
      <w:r w:rsidR="00AD4D2C">
        <w:rPr>
          <w:lang w:val="en-US"/>
        </w:rPr>
        <w:t xml:space="preserve"> </w:t>
      </w:r>
      <w:r w:rsidRPr="00327BEE">
        <w:rPr>
          <w:lang w:val="en-US"/>
        </w:rPr>
        <w:t>well as in [15].</w:t>
      </w:r>
    </w:p>
    <w:p w14:paraId="7B9C6FE6" w14:textId="77777777" w:rsidR="00A3705E" w:rsidRPr="00327BEE" w:rsidRDefault="00A3705E" w:rsidP="00A3705E">
      <w:pPr>
        <w:pStyle w:val="NormalText"/>
        <w:rPr>
          <w:lang w:val="en-US"/>
        </w:rPr>
      </w:pPr>
      <w:r w:rsidRPr="00327BEE">
        <w:rPr>
          <w:lang w:val="en-US"/>
        </w:rPr>
        <w:lastRenderedPageBreak/>
        <w:t>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14:paraId="3B7DBCE6" w14:textId="77777777" w:rsidR="00A3705E" w:rsidRPr="00327BEE" w:rsidRDefault="00A3705E" w:rsidP="00A3705E">
      <w:pPr>
        <w:pStyle w:val="NormalText"/>
        <w:rPr>
          <w:lang w:val="en-US"/>
        </w:rPr>
      </w:pPr>
      <w:r w:rsidRPr="00327BEE">
        <w:rPr>
          <w:lang w:val="en-US"/>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14:paraId="61C4899C" w14:textId="77777777" w:rsidR="00A3705E" w:rsidRPr="00327BEE" w:rsidRDefault="00A3705E" w:rsidP="00A3705E">
      <w:pPr>
        <w:pStyle w:val="NormalText"/>
        <w:rPr>
          <w:lang w:val="en-US"/>
        </w:rPr>
      </w:pPr>
      <w:r w:rsidRPr="00327BEE">
        <w:rPr>
          <w:lang w:val="en-US"/>
        </w:rP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14:paraId="4BE01F81" w14:textId="77777777" w:rsidR="00A3705E" w:rsidRPr="00327BEE" w:rsidRDefault="00A3705E" w:rsidP="00A3705E">
      <w:pPr>
        <w:pStyle w:val="NormalText"/>
        <w:rPr>
          <w:lang w:val="en-US"/>
        </w:rPr>
      </w:pPr>
      <w:r w:rsidRPr="00327BEE">
        <w:rPr>
          <w:lang w:val="en-US"/>
        </w:rPr>
        <w:t xml:space="preserve">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an </w:t>
      </w:r>
      <w:r w:rsidRPr="00327BEE">
        <w:rPr>
          <w:lang w:val="en-US"/>
        </w:rPr>
        <w:lastRenderedPageBreak/>
        <w:t>evaluation of their experience after using a specific image. Hence other users can’t use such information in helping them to decide of whether it is reasonable to put one’s trust a specific image or not.</w:t>
      </w:r>
    </w:p>
    <w:p w14:paraId="70257F09" w14:textId="77777777" w:rsidR="00A3705E" w:rsidRPr="00327BEE" w:rsidRDefault="00A3705E" w:rsidP="00A3705E">
      <w:pPr>
        <w:pStyle w:val="NormalText"/>
        <w:rPr>
          <w:lang w:val="en-US"/>
        </w:rPr>
      </w:pPr>
      <w:r w:rsidRPr="00327BEE">
        <w:rPr>
          <w:lang w:val="en-US"/>
        </w:rPr>
        <w:t xml:space="preserve">To conclude this chapter, an application based on microservices could be described as a big piece made of many small blocks, each block is an independent reusable entity. It can be reused to develop other applications. While content trust will add a security layer on top of the tradition security measures. A system of content trust could be helpful once the blocks of the application is developed by different sources. Hence it’ll be a mechanism that helps each service to trust the behavior of other services. This process is done automatically, without a human intervention. </w:t>
      </w:r>
    </w:p>
    <w:p w14:paraId="6987810A" w14:textId="77777777" w:rsidR="00A3705E" w:rsidRPr="00327BEE" w:rsidRDefault="00A3705E" w:rsidP="00A3705E">
      <w:pPr>
        <w:pStyle w:val="NormalText"/>
        <w:rPr>
          <w:lang w:val="en-US"/>
        </w:rPr>
      </w:pPr>
      <w:r w:rsidRPr="00327BEE">
        <w:rPr>
          <w:lang w:val="en-US"/>
        </w:rPr>
        <w:t>Next chapter in this thesis will discuss the concept behind building the Blog. It’ll give an overview of how, micro frontends, microservices, and content trust system can all work together to produce a more secure, flexible and robust system.</w:t>
      </w:r>
    </w:p>
    <w:p w14:paraId="0E6E57BE" w14:textId="77777777" w:rsidR="004B6988" w:rsidRPr="00327BEE" w:rsidRDefault="004B6988" w:rsidP="00A40760"/>
    <w:p w14:paraId="3A28D835" w14:textId="77777777" w:rsidR="00C34D42" w:rsidRPr="00327BEE" w:rsidRDefault="00C34D42" w:rsidP="00A3705E">
      <w:pPr>
        <w:pStyle w:val="Heading1"/>
        <w:sectPr w:rsidR="00C34D42" w:rsidRPr="00327BEE" w:rsidSect="00A3705E">
          <w:headerReference w:type="even" r:id="rId58"/>
          <w:headerReference w:type="default" r:id="rId59"/>
          <w:footerReference w:type="even" r:id="rId60"/>
          <w:footerReference w:type="default" r:id="rId61"/>
          <w:headerReference w:type="first" r:id="rId62"/>
          <w:footerReference w:type="first" r:id="rId63"/>
          <w:type w:val="oddPage"/>
          <w:pgSz w:w="11906" w:h="16838" w:code="9"/>
          <w:pgMar w:top="2240" w:right="1418" w:bottom="2552" w:left="1985" w:header="1418" w:footer="1366" w:gutter="0"/>
          <w:cols w:space="708"/>
          <w:titlePg/>
          <w:docGrid w:linePitch="360"/>
        </w:sectPr>
      </w:pPr>
    </w:p>
    <w:p w14:paraId="4BFB4E55" w14:textId="77777777" w:rsidR="00A3705E" w:rsidRPr="00327BEE" w:rsidRDefault="00A3705E" w:rsidP="00A3705E">
      <w:pPr>
        <w:pStyle w:val="Heading1"/>
      </w:pPr>
      <w:bookmarkStart w:id="52" w:name="_Toc535174854"/>
      <w:r w:rsidRPr="00327BEE">
        <w:lastRenderedPageBreak/>
        <w:t>Concept</w:t>
      </w:r>
      <w:bookmarkEnd w:id="52"/>
    </w:p>
    <w:p w14:paraId="02F8EDFF" w14:textId="77777777" w:rsidR="00C34D42" w:rsidRPr="00327BEE" w:rsidRDefault="00C34D42" w:rsidP="00C34D42">
      <w:pPr>
        <w:pStyle w:val="NormalText"/>
        <w:rPr>
          <w:lang w:val="en-US"/>
        </w:rPr>
      </w:pPr>
    </w:p>
    <w:p w14:paraId="22CEFE52" w14:textId="720C7E0F" w:rsidR="00C34D42" w:rsidRPr="00327BEE" w:rsidRDefault="00C34D42" w:rsidP="007E7860">
      <w:r w:rsidRPr="00327BEE">
        <w:t xml:space="preserve">Web applications usually consists of two parts, a frontend and a backend. The frontend is the part that’s responsible </w:t>
      </w:r>
      <w:r w:rsidR="007E7860">
        <w:t>for</w:t>
      </w:r>
      <w:r w:rsidRPr="00327BEE">
        <w:t xml:space="preserve"> what the user can see and interact with. The backend is responsible for processing the data and storing it in a database. </w:t>
      </w:r>
    </w:p>
    <w:p w14:paraId="79FF497C" w14:textId="5EAD88AB" w:rsidR="00C34D42" w:rsidRPr="00327BEE" w:rsidRDefault="00C34D42" w:rsidP="007E7860">
      <w:r w:rsidRPr="00327BEE">
        <w:t xml:space="preserve">Moreover, those two parts of the application are divided into three layers, that’s the user interface, application logic and the </w:t>
      </w:r>
      <w:r w:rsidR="007E7860">
        <w:t>database. This three-layered</w:t>
      </w:r>
      <w:r w:rsidRPr="00327BEE">
        <w:t xml:space="preserve"> architecture has some problems associated with it. Where it is hard to scale the application when new functionalities and features are required. The bigger the application the harder to scale </w:t>
      </w:r>
      <w:r w:rsidRPr="00327BEE">
        <w:rPr>
          <w:color w:val="FF0000"/>
        </w:rPr>
        <w:t>[]</w:t>
      </w:r>
      <w:r w:rsidRPr="00327BEE">
        <w:t>. Maintenance also becomes harder, the three mentioned layers overlap and becomes more tightly coupled. When a problem arises in the system, sometimes it may not be easy to isolate the problem and keep the system running. The application is tightly coupled and isolating any parts of it could lead to the stopping of many of its functionalities.</w:t>
      </w:r>
    </w:p>
    <w:p w14:paraId="51B305A5" w14:textId="77777777" w:rsidR="00C34D42" w:rsidRPr="00327BEE" w:rsidRDefault="00C34D42" w:rsidP="00C34D42">
      <w:r w:rsidRPr="00327BEE">
        <w:t xml:space="preserve">Furthermore, continuous development under monolithic architecture is hard </w:t>
      </w:r>
      <w:r w:rsidRPr="00327BEE">
        <w:rPr>
          <w:color w:val="FF0000"/>
        </w:rPr>
        <w:t>[]</w:t>
      </w:r>
      <w:r w:rsidRPr="00327BEE">
        <w:t xml:space="preserve">, developers has to either releases new version with every bug fixed or with every new feature added to the system. Hence new versions of the application will be released in short periods. Or developers have to wait until the changes that’s made to the application deserve a new release. Thus some problems in the application could exist of a good amount of time before a new version is released that helps in fixing such problems. </w:t>
      </w:r>
    </w:p>
    <w:p w14:paraId="5BEC5E7C" w14:textId="7856FB16" w:rsidR="00C34D42" w:rsidRPr="00327BEE" w:rsidRDefault="00C34D42" w:rsidP="00C34D42">
      <w:r w:rsidRPr="00327BEE">
        <w:t xml:space="preserve">Microservices architecture was developed to overcome the problems that’s imposed by monolithic architecture. Basically, under microservices architecture, the logic layer is divided into small applications, those applications work together to deliver the final product. Each application is basically a service, and each service handles one task. Hence the logic layer could </w:t>
      </w:r>
      <w:r w:rsidR="00A94B0A" w:rsidRPr="00327BEE">
        <w:t>consist</w:t>
      </w:r>
      <w:r w:rsidRPr="00327BEE">
        <w:t xml:space="preserve"> of many services. Since each service handles only one task then it is advised that the size of each service is kept as small as possible []. Each service is called a microservice.</w:t>
      </w:r>
    </w:p>
    <w:p w14:paraId="15F1A932" w14:textId="77777777" w:rsidR="00C34D42" w:rsidRPr="00327BEE" w:rsidRDefault="00C34D42" w:rsidP="00C34D42">
      <w:r w:rsidRPr="00327BEE">
        <w:lastRenderedPageBreak/>
        <w:t>Microservices architecture can also be applied to the frontend part of the application. That’s the user interface. In such scenario, the user will be getting the same output as if the application is based on the monolithic architecture. The difference is that the user interface will be composed of more than one frontend. Those frontends collaborate together to render the final output to the user. Each frontend is called a micro frontend.</w:t>
      </w:r>
    </w:p>
    <w:p w14:paraId="72F49716" w14:textId="77777777" w:rsidR="00C34D42" w:rsidRPr="00327BEE" w:rsidRDefault="00C34D42" w:rsidP="00C34D42">
      <w:r w:rsidRPr="00327BEE">
        <w:t xml:space="preserve">Microservices architecture helps developers create loosely-coupled applications. Although each small service is collaborating with other services but the collaboration happens under a well-defined interfaces. Each service offers an interface that helps other services make a request to it and receive a response. So designing an application that’s loosely coupled is easier for developers and becomes more like a default behavior. </w:t>
      </w:r>
    </w:p>
    <w:p w14:paraId="2C55227A" w14:textId="77777777" w:rsidR="00C34D42" w:rsidRPr="00327BEE" w:rsidRDefault="00C34D42" w:rsidP="00C34D42">
      <w:r w:rsidRPr="00327BEE">
        <w:t xml:space="preserve">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Developers could create more than one service to handle each task. When a service is isolated the other services that perform the same task can handle the coming requests. In this case the system will continue to function as usual while the problem is being fixed. </w:t>
      </w:r>
    </w:p>
    <w:p w14:paraId="591862FB" w14:textId="77777777" w:rsidR="00C34D42" w:rsidRPr="00327BEE" w:rsidRDefault="00C34D42" w:rsidP="00C34D42">
      <w:r w:rsidRPr="00327BEE">
        <w:t xml:space="preserve"> Moreover, continuous deliver is much smoother under microservices architecture, developers don’t need to release a new version for each change they make. They can simply replace one service by a new one and the system will continue to run as usual. </w:t>
      </w:r>
    </w:p>
    <w:p w14:paraId="179A2E06" w14:textId="77777777" w:rsidR="00C34D42" w:rsidRPr="00327BEE" w:rsidRDefault="00C34D42" w:rsidP="00C34D42">
      <w:pPr>
        <w:pStyle w:val="Heading2"/>
      </w:pPr>
      <w:bookmarkStart w:id="53" w:name="_Toc535174855"/>
      <w:r w:rsidRPr="00327BEE">
        <w:t>Concept of microservices</w:t>
      </w:r>
      <w:bookmarkEnd w:id="53"/>
    </w:p>
    <w:p w14:paraId="10E452CE" w14:textId="1FD8FFED" w:rsidR="00C34D42" w:rsidRPr="00327BEE" w:rsidRDefault="00C34D42" w:rsidP="00C34D42">
      <w:r w:rsidRPr="00327BEE">
        <w:t xml:space="preserve">This thesis will implement a Blog built using microservices architecture. The Blog will use many services collaborating together to deliver its services to clients. The services in the Blog will have certain features that make them suitable to be used in a microservices-based application. Such services </w:t>
      </w:r>
      <w:r w:rsidR="00A94B0A" w:rsidRPr="00327BEE">
        <w:t>adhere</w:t>
      </w:r>
      <w:r w:rsidRPr="00327BEE">
        <w:t xml:space="preserve"> to the requirements mentioned in the second chapter. The services will be:</w:t>
      </w:r>
    </w:p>
    <w:p w14:paraId="22496C46" w14:textId="77777777" w:rsidR="00C34D42" w:rsidRPr="00327BEE" w:rsidRDefault="00C34D42" w:rsidP="00C34D42">
      <w:pPr>
        <w:rPr>
          <w:b/>
          <w:bCs/>
        </w:rPr>
      </w:pPr>
      <w:r w:rsidRPr="00327BEE">
        <w:rPr>
          <w:b/>
          <w:bCs/>
        </w:rPr>
        <w:t>Small</w:t>
      </w:r>
    </w:p>
    <w:p w14:paraId="75CB7F2F" w14:textId="77777777" w:rsidR="00C34D42" w:rsidRPr="00327BEE" w:rsidRDefault="00C34D42" w:rsidP="00C34D42">
      <w:r w:rsidRPr="00327BEE">
        <w:lastRenderedPageBreak/>
        <w:t xml:space="preserve">Each service in the Blog should have a small size where it handles one task. For example, one service would handle storing a new post in the database. Another service handles bringing posts from the database. </w:t>
      </w:r>
    </w:p>
    <w:p w14:paraId="1ADB3266" w14:textId="77777777" w:rsidR="00C34D42" w:rsidRPr="00327BEE" w:rsidRDefault="00C34D42" w:rsidP="00C34D42">
      <w:r w:rsidRPr="00327BEE">
        <w:t>The reason for making services small is to be able to get the most benefit possible from using microservices architecture. When services are as small as possible it becomes easy to replace them with new services, or isolate a service when it is not running as it is supposed to. Also it helps to make the system more scalable since adding new features means adding more small services to the Blog. This would be easier than adding a big service that handles many tasks and have to communicate with many other services.</w:t>
      </w:r>
    </w:p>
    <w:p w14:paraId="66294480" w14:textId="77777777" w:rsidR="00C34D42" w:rsidRPr="00327BEE" w:rsidRDefault="00C34D42" w:rsidP="00C34D42">
      <w:pPr>
        <w:rPr>
          <w:b/>
          <w:bCs/>
        </w:rPr>
      </w:pPr>
      <w:r w:rsidRPr="00327BEE">
        <w:rPr>
          <w:b/>
          <w:bCs/>
        </w:rPr>
        <w:t xml:space="preserve">Independent </w:t>
      </w:r>
    </w:p>
    <w:p w14:paraId="5835CD59" w14:textId="77777777" w:rsidR="00C34D42" w:rsidRPr="00327BEE" w:rsidRDefault="00C34D42" w:rsidP="00C34D42">
      <w:r w:rsidRPr="00327BEE">
        <w:t>Each service in the Blog is independent where it doesn’t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14:paraId="2313A9EC" w14:textId="77777777" w:rsidR="00C34D42" w:rsidRPr="00327BEE" w:rsidRDefault="00C34D42" w:rsidP="00C34D42">
      <w:r w:rsidRPr="00327BEE">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14:paraId="446A8D5D" w14:textId="77777777" w:rsidR="00C34D42" w:rsidRPr="00327BEE" w:rsidRDefault="00C34D42" w:rsidP="00C34D42">
      <w:pPr>
        <w:rPr>
          <w:b/>
          <w:bCs/>
        </w:rPr>
      </w:pPr>
      <w:r w:rsidRPr="00327BEE">
        <w:rPr>
          <w:b/>
          <w:bCs/>
        </w:rPr>
        <w:t>Has an interface</w:t>
      </w:r>
    </w:p>
    <w:p w14:paraId="46BDFF54" w14:textId="77777777" w:rsidR="00C34D42" w:rsidRPr="00327BEE" w:rsidRDefault="00C34D42" w:rsidP="00C34D42">
      <w:r w:rsidRPr="00327BEE">
        <w:t>Services in the Blog should be independent that performs one task only. But this doesn’t mean that services will act as isolated islands where no communication is happening among them. In fact, without such communication the overall functionality of the system can’t be achieved. Hence most services in the Blog will offer an interface where other services can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14:paraId="01F90B7E" w14:textId="77777777" w:rsidR="00C34D42" w:rsidRPr="00327BEE" w:rsidRDefault="00C34D42" w:rsidP="00C34D42">
      <w:pPr>
        <w:rPr>
          <w:b/>
          <w:bCs/>
        </w:rPr>
      </w:pPr>
      <w:r w:rsidRPr="00327BEE">
        <w:rPr>
          <w:b/>
          <w:bCs/>
        </w:rPr>
        <w:t xml:space="preserve">Reusable  </w:t>
      </w:r>
    </w:p>
    <w:p w14:paraId="4A3A894F" w14:textId="77777777" w:rsidR="00C34D42" w:rsidRPr="00327BEE" w:rsidRDefault="00C34D42" w:rsidP="00C34D42">
      <w:r w:rsidRPr="00327BEE">
        <w:lastRenderedPageBreak/>
        <w:t>Since each service is performing a small specific one task then there’s a high chance that the same functionality will be needed in other applications. For example, a service that’s responsible for registering new users in the Blog, could be reused in other applications where users registration is required. Such concerns will be taken into account when designing each service. Because when most services are designed from the beginning as reusable entities, it would be easier than taking each service and adapting it to other applications.</w:t>
      </w:r>
    </w:p>
    <w:p w14:paraId="42B27FCE" w14:textId="77777777" w:rsidR="00C34D42" w:rsidRPr="00327BEE" w:rsidRDefault="00C34D42" w:rsidP="00C34D42">
      <w:r w:rsidRPr="00327BEE">
        <w:t>The five previous features represent the highlights or how services are going to be. Some differences might occur from one service to another but it will be discussed in the following chapter which is the implementation.</w:t>
      </w:r>
    </w:p>
    <w:p w14:paraId="54DDE617" w14:textId="77777777" w:rsidR="00C34D42" w:rsidRPr="00327BEE" w:rsidRDefault="00C34D42" w:rsidP="00C34D42">
      <w:r w:rsidRPr="00327BEE">
        <w:t>The Blog itself should also have few features that comes from using microservices architecture. After all, if those features don’t exist then the benefits of using such architecture are not reached. On the contrary, microservices architecture brings its own challenges. Hence using such architecture without getting the most of it is just an added overhead in the development. Thus the Blog must be:</w:t>
      </w:r>
    </w:p>
    <w:p w14:paraId="5FD0DB8B" w14:textId="77777777" w:rsidR="00C34D42" w:rsidRPr="00327BEE" w:rsidRDefault="00C34D42" w:rsidP="00C34D42">
      <w:pPr>
        <w:rPr>
          <w:b/>
          <w:bCs/>
        </w:rPr>
      </w:pPr>
      <w:r w:rsidRPr="00327BEE">
        <w:rPr>
          <w:b/>
          <w:bCs/>
        </w:rPr>
        <w:t>Scalable</w:t>
      </w:r>
    </w:p>
    <w:p w14:paraId="6A833F81" w14:textId="77777777" w:rsidR="00C34D42" w:rsidRPr="00327BEE" w:rsidRDefault="00C34D42" w:rsidP="00C34D42">
      <w:r w:rsidRPr="00327BEE">
        <w:t>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p>
    <w:p w14:paraId="48283A2A" w14:textId="77777777" w:rsidR="00C34D42" w:rsidRPr="00327BEE" w:rsidRDefault="00C34D42" w:rsidP="00C34D42">
      <w:pPr>
        <w:rPr>
          <w:b/>
          <w:bCs/>
        </w:rPr>
      </w:pPr>
      <w:r w:rsidRPr="00327BEE">
        <w:rPr>
          <w:b/>
          <w:bCs/>
        </w:rPr>
        <w:t>Resilience</w:t>
      </w:r>
    </w:p>
    <w:p w14:paraId="4A4C323A" w14:textId="77777777" w:rsidR="00C34D42" w:rsidRPr="00327BEE" w:rsidRDefault="00C34D42" w:rsidP="00C34D42">
      <w:pPr>
        <w:rPr>
          <w:lang w:bidi="ar-SY"/>
        </w:rPr>
      </w:pPr>
      <w:r w:rsidRPr="00327BEE">
        <w:t xml:space="preserve"> The Blog must be able to handle failures </w:t>
      </w:r>
      <w:r w:rsidRPr="00327BEE">
        <w:rPr>
          <w:lang w:bidi="ar-SY"/>
        </w:rPr>
        <w:t xml:space="preserve">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14:paraId="682FB428" w14:textId="77777777" w:rsidR="00C34D42" w:rsidRPr="00327BEE" w:rsidRDefault="00C34D42" w:rsidP="00C34D42">
      <w:pPr>
        <w:rPr>
          <w:lang w:bidi="ar-SY"/>
        </w:rPr>
      </w:pPr>
      <w:r w:rsidRPr="00327BEE">
        <w:rPr>
          <w:lang w:bidi="ar-SY"/>
        </w:rPr>
        <w:t>This is a very important feature of any microservices-based application. Such application should exhibit a better behavior when dealing with failures compared to a monolithic application.</w:t>
      </w:r>
    </w:p>
    <w:p w14:paraId="091F619D" w14:textId="77777777" w:rsidR="00C34D42" w:rsidRPr="00327BEE" w:rsidRDefault="00C34D42" w:rsidP="00C34D42">
      <w:pPr>
        <w:rPr>
          <w:b/>
          <w:bCs/>
          <w:lang w:bidi="ar-SY"/>
        </w:rPr>
      </w:pPr>
      <w:r w:rsidRPr="00327BEE">
        <w:rPr>
          <w:b/>
          <w:bCs/>
          <w:lang w:bidi="ar-SY"/>
        </w:rPr>
        <w:lastRenderedPageBreak/>
        <w:t>Loosely-coupled</w:t>
      </w:r>
    </w:p>
    <w:p w14:paraId="13F079E9" w14:textId="77777777" w:rsidR="00C34D42" w:rsidRPr="00327BEE" w:rsidRDefault="00C34D42" w:rsidP="00C34D42">
      <w:pPr>
        <w:rPr>
          <w:lang w:bidi="ar-SY"/>
        </w:rPr>
      </w:pPr>
      <w:r w:rsidRPr="00327BEE">
        <w:rPr>
          <w:lang w:bidi="ar-SY"/>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14:paraId="0B81AA20" w14:textId="7806D44C" w:rsidR="00C34D42" w:rsidRDefault="00C34D42" w:rsidP="00C34D42">
      <w:pPr>
        <w:rPr>
          <w:lang w:bidi="ar-SY"/>
        </w:rPr>
      </w:pPr>
      <w:r w:rsidRPr="00327BEE">
        <w:rPr>
          <w:lang w:bidi="ar-SY"/>
        </w:rPr>
        <w:t xml:space="preserve">Such loosely-coupled structure of the application helps the Blog to be more </w:t>
      </w:r>
      <w:r w:rsidR="002B760D" w:rsidRPr="00327BEE">
        <w:rPr>
          <w:lang w:bidi="ar-SY"/>
        </w:rPr>
        <w:t>flexible</w:t>
      </w:r>
      <w:r w:rsidRPr="00327BEE">
        <w:rPr>
          <w:lang w:bidi="ar-SY"/>
        </w:rPr>
        <w:t xml:space="preserve"> when facing problems. Or when some services should be replaced by others. It also helps when performing updates on the Blog. </w:t>
      </w:r>
    </w:p>
    <w:p w14:paraId="40DF7A7D" w14:textId="4B7D652E" w:rsidR="00A94B0A" w:rsidRDefault="00A94B0A" w:rsidP="00A94B0A">
      <w:pPr>
        <w:pStyle w:val="Heading2"/>
      </w:pPr>
      <w:bookmarkStart w:id="54" w:name="_Toc535174856"/>
      <w:r w:rsidRPr="00327BEE">
        <w:t xml:space="preserve">Concept of </w:t>
      </w:r>
      <w:r>
        <w:t>micro frontends</w:t>
      </w:r>
      <w:bookmarkEnd w:id="54"/>
    </w:p>
    <w:p w14:paraId="249F7219" w14:textId="781265E7" w:rsidR="00A94B0A" w:rsidRDefault="00A94B0A" w:rsidP="00A94B0A">
      <w:pPr>
        <w:pStyle w:val="NormalText"/>
        <w:rPr>
          <w:color w:val="000000" w:themeColor="text1"/>
          <w:lang w:val="en-US"/>
        </w:rPr>
      </w:pPr>
      <w:r>
        <w:rPr>
          <w:lang w:val="en-US"/>
        </w:rPr>
        <w:t xml:space="preserve">Micro frontends are a sum of small frontends that together forms the final page that’s presented to the end user. The concept behind micro frontends is derived from microservices </w:t>
      </w:r>
      <w:r w:rsidRPr="001D257B">
        <w:rPr>
          <w:color w:val="000000" w:themeColor="text1"/>
          <w:lang w:val="en-US"/>
        </w:rPr>
        <w:t>[</w:t>
      </w:r>
      <w:r w:rsidR="001D257B" w:rsidRPr="001D257B">
        <w:rPr>
          <w:color w:val="000000" w:themeColor="text1"/>
          <w:lang w:val="en-US"/>
        </w:rPr>
        <w:t>50</w:t>
      </w:r>
      <w:r w:rsidRPr="001D257B">
        <w:rPr>
          <w:color w:val="000000" w:themeColor="text1"/>
          <w:lang w:val="en-US"/>
        </w:rPr>
        <w:t xml:space="preserve">]. </w:t>
      </w:r>
      <w:r>
        <w:rPr>
          <w:color w:val="000000" w:themeColor="text1"/>
          <w:lang w:val="en-US"/>
        </w:rPr>
        <w:t xml:space="preserve">Essentially, when applying the principles of microservices to the frontend of a web application the result would be micro frontends. </w:t>
      </w:r>
      <w:r w:rsidR="00C70338">
        <w:rPr>
          <w:color w:val="000000" w:themeColor="text1"/>
          <w:lang w:val="en-US"/>
        </w:rPr>
        <w:t xml:space="preserve">As a result, micro frontends share many of the principles with microservices. </w:t>
      </w:r>
    </w:p>
    <w:p w14:paraId="09DA58FD" w14:textId="5A25F624" w:rsidR="00E3665D" w:rsidRDefault="002B1323" w:rsidP="00A94B0A">
      <w:pPr>
        <w:pStyle w:val="NormalText"/>
        <w:rPr>
          <w:color w:val="000000" w:themeColor="text1"/>
          <w:lang w:val="en-US"/>
        </w:rPr>
      </w:pPr>
      <w:r>
        <w:rPr>
          <w:color w:val="000000" w:themeColor="text1"/>
          <w:lang w:val="en-US"/>
        </w:rPr>
        <w:t>Nevertheless, micro frontends impose few more challenges that don’t exist in microservices. Such challenges include:</w:t>
      </w:r>
    </w:p>
    <w:p w14:paraId="7D60B3FE" w14:textId="081E15B0" w:rsidR="002B1323" w:rsidRDefault="002B1323" w:rsidP="002B1323">
      <w:pPr>
        <w:pStyle w:val="NormalText"/>
        <w:numPr>
          <w:ilvl w:val="0"/>
          <w:numId w:val="38"/>
        </w:numPr>
        <w:rPr>
          <w:color w:val="000000" w:themeColor="text1"/>
          <w:lang w:val="en-US"/>
        </w:rPr>
      </w:pPr>
      <w:r>
        <w:rPr>
          <w:color w:val="000000" w:themeColor="text1"/>
          <w:lang w:val="en-US"/>
        </w:rPr>
        <w:t xml:space="preserve">Routing: frameworks such as </w:t>
      </w:r>
      <w:r w:rsidRPr="002B1323">
        <w:rPr>
          <w:color w:val="000000" w:themeColor="text1"/>
          <w:lang w:val="en-US"/>
        </w:rPr>
        <w:t>ReactJS</w:t>
      </w:r>
      <w:r>
        <w:rPr>
          <w:color w:val="000000" w:themeColor="text1"/>
          <w:lang w:val="en-US"/>
        </w:rPr>
        <w:t xml:space="preserve"> or </w:t>
      </w:r>
      <w:r w:rsidRPr="002B1323">
        <w:rPr>
          <w:color w:val="000000" w:themeColor="text1"/>
          <w:lang w:val="en-US"/>
        </w:rPr>
        <w:t>Vue.js</w:t>
      </w:r>
      <w:r>
        <w:rPr>
          <w:color w:val="000000" w:themeColor="text1"/>
          <w:lang w:val="en-US"/>
        </w:rPr>
        <w:t xml:space="preserve"> provide tools that help developers write applications that makes navigate from one page to another smooth and easy. When several applications are put together to form the final rendered page. The routing tools of each framework will not have access to the path of parent or overall page. Hence navigating from one page to another from within a micro frontend is a challenge.  </w:t>
      </w:r>
    </w:p>
    <w:p w14:paraId="0532BA09" w14:textId="4C648F24" w:rsidR="00D41A8B" w:rsidRDefault="00D41A8B" w:rsidP="002B1323">
      <w:pPr>
        <w:pStyle w:val="NormalText"/>
        <w:numPr>
          <w:ilvl w:val="0"/>
          <w:numId w:val="38"/>
        </w:numPr>
        <w:rPr>
          <w:color w:val="000000" w:themeColor="text1"/>
          <w:lang w:val="en-US"/>
        </w:rPr>
      </w:pPr>
      <w:r>
        <w:rPr>
          <w:color w:val="000000" w:themeColor="text1"/>
          <w:lang w:val="en-US"/>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14:paraId="48D437E9" w14:textId="544D9D3F" w:rsidR="00723617" w:rsidRDefault="00723617" w:rsidP="00723617">
      <w:pPr>
        <w:pStyle w:val="NormalText"/>
        <w:numPr>
          <w:ilvl w:val="0"/>
          <w:numId w:val="38"/>
        </w:numPr>
        <w:rPr>
          <w:color w:val="000000" w:themeColor="text1"/>
          <w:lang w:val="en-US"/>
        </w:rPr>
      </w:pPr>
      <w:r>
        <w:rPr>
          <w:color w:val="000000" w:themeColor="text1"/>
          <w:lang w:val="en-US"/>
        </w:rPr>
        <w:t xml:space="preserve">Styling: Micro frontends might face naming conflicts when each micro frontend has its own CSS file. If different micro frontends have the same set of HTML </w:t>
      </w:r>
      <w:r>
        <w:rPr>
          <w:color w:val="000000" w:themeColor="text1"/>
          <w:lang w:val="en-US"/>
        </w:rPr>
        <w:lastRenderedPageBreak/>
        <w:t xml:space="preserve">classes, then unwanted styling from one micro frontend might be applied to elements in another micro frontend. </w:t>
      </w:r>
    </w:p>
    <w:p w14:paraId="4096694E" w14:textId="293CBFE6" w:rsidR="001B6A1F" w:rsidRDefault="001B6A1F" w:rsidP="004A41D9">
      <w:pPr>
        <w:pStyle w:val="NormalText"/>
        <w:numPr>
          <w:ilvl w:val="0"/>
          <w:numId w:val="38"/>
        </w:numPr>
        <w:rPr>
          <w:color w:val="000000" w:themeColor="text1"/>
          <w:lang w:val="en-US"/>
        </w:rPr>
      </w:pPr>
      <w:r>
        <w:rPr>
          <w:color w:val="000000" w:themeColor="text1"/>
          <w:lang w:val="en-US"/>
        </w:rPr>
        <w:t xml:space="preserve">Events answering: micro frontends should be able to answer events that happens in other micro frontends. For instance, </w:t>
      </w:r>
      <w:r w:rsidR="004A41D9">
        <w:rPr>
          <w:color w:val="000000" w:themeColor="text1"/>
          <w:lang w:val="en-US"/>
        </w:rPr>
        <w:t>when the final application consists of a navigation micro frontend and some other micro frontends. If</w:t>
      </w:r>
      <w:r>
        <w:rPr>
          <w:color w:val="000000" w:themeColor="text1"/>
          <w:lang w:val="en-US"/>
        </w:rPr>
        <w:t xml:space="preserve"> the user presses a button in the navigation app, a response should be delivered from another app where the user could be navigating from one page to another. In this case, other apps should be listening to events coming </w:t>
      </w:r>
      <w:r w:rsidR="004A41D9">
        <w:rPr>
          <w:color w:val="000000" w:themeColor="text1"/>
          <w:lang w:val="en-US"/>
        </w:rPr>
        <w:t>from</w:t>
      </w:r>
      <w:r>
        <w:rPr>
          <w:color w:val="000000" w:themeColor="text1"/>
          <w:lang w:val="en-US"/>
        </w:rPr>
        <w:t xml:space="preserve"> the navigation app and act properly when they are </w:t>
      </w:r>
      <w:r w:rsidR="004A41D9">
        <w:rPr>
          <w:color w:val="000000" w:themeColor="text1"/>
          <w:lang w:val="en-US"/>
        </w:rPr>
        <w:t>meant</w:t>
      </w:r>
      <w:r>
        <w:rPr>
          <w:color w:val="000000" w:themeColor="text1"/>
          <w:lang w:val="en-US"/>
        </w:rPr>
        <w:t xml:space="preserve"> to.</w:t>
      </w:r>
    </w:p>
    <w:p w14:paraId="1A9A9573" w14:textId="5231705C" w:rsidR="002B760D" w:rsidRPr="002B1323" w:rsidRDefault="002B760D" w:rsidP="002B760D">
      <w:pPr>
        <w:pStyle w:val="NormalText"/>
        <w:rPr>
          <w:color w:val="000000" w:themeColor="text1"/>
          <w:lang w:val="en-US"/>
        </w:rPr>
      </w:pPr>
      <w:r>
        <w:rPr>
          <w:color w:val="000000" w:themeColor="text1"/>
          <w:lang w:val="en-US"/>
        </w:rPr>
        <w:t xml:space="preserve">Third chapter in this thesis will try to find answers for the mentioned challenges and suggests alternative solutions when it is applicable. </w:t>
      </w:r>
    </w:p>
    <w:p w14:paraId="0868563C" w14:textId="77777777" w:rsidR="00C34D42" w:rsidRPr="00327BEE" w:rsidRDefault="00C34D42" w:rsidP="00C34D42">
      <w:pPr>
        <w:pStyle w:val="Heading2"/>
      </w:pPr>
      <w:bookmarkStart w:id="55" w:name="_Toc535174857"/>
      <w:r w:rsidRPr="00327BEE">
        <w:t>Concept of content trust</w:t>
      </w:r>
      <w:bookmarkEnd w:id="55"/>
    </w:p>
    <w:p w14:paraId="25C0EFA6" w14:textId="77777777" w:rsidR="00C34D42" w:rsidRPr="00327BEE" w:rsidRDefault="00C34D42" w:rsidP="00C34D42">
      <w:r w:rsidRPr="00327BEE">
        <w:t xml:space="preserve">Content trust as defined in [17] is not an isolated judgment but it is related to the context in which the judgment is taking place. Hence the surrounding environment and the time of making the decision play a role in the final judgment. </w:t>
      </w:r>
    </w:p>
    <w:p w14:paraId="75B68174" w14:textId="77777777" w:rsidR="00C34D42" w:rsidRPr="00327BEE" w:rsidRDefault="00C34D42" w:rsidP="00C34D42">
      <w:r w:rsidRPr="00327BEE">
        <w:t>Content trust and reputation trust are related but they are not the same. From the requirements provided in chapter 2, it can be seen that the reputation of the involved entities will play a role about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14:paraId="75912A49" w14:textId="77777777" w:rsidR="00C34D42" w:rsidRPr="00327BEE" w:rsidRDefault="00C34D42" w:rsidP="00C34D42">
      <w:r w:rsidRPr="00327BEE">
        <w:t xml:space="preserve">In a microservices environment where many services are trying to work together, content trust will play a role in helping each service to make a judgment of trust the other service or not. Thus making the system more secure.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when a positive judgment is the most probable decision to be made. In this case, services will reject the incoming </w:t>
      </w:r>
      <w:r w:rsidRPr="00327BEE">
        <w:lastRenderedPageBreak/>
        <w:t xml:space="preserve">requests and operations will not take place. Thus clients of the application will be denied the services for not valid reasons. </w:t>
      </w:r>
    </w:p>
    <w:p w14:paraId="5D102921" w14:textId="77777777" w:rsidR="00C34D42" w:rsidRPr="00327BEE" w:rsidRDefault="00C34D42" w:rsidP="00C34D42">
      <w:r w:rsidRPr="00327BEE">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14:paraId="5006C582" w14:textId="77777777" w:rsidR="00C34D42" w:rsidRPr="00327BEE" w:rsidRDefault="00C34D42" w:rsidP="00C34D42">
      <w:r w:rsidRPr="00327BEE">
        <w:t>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 Hence the deployment of the application will be postponed and further loses could takes place.</w:t>
      </w:r>
    </w:p>
    <w:p w14:paraId="2ED3E2FF" w14:textId="77777777" w:rsidR="00C34D42" w:rsidRPr="00327BEE" w:rsidRDefault="00C34D42" w:rsidP="00C34D42">
      <w:r w:rsidRPr="00327BEE">
        <w:t xml:space="preserve">The proposed system will help microservices have an evaluation system of trust that can help microservices decide of whether exchanging data with another service is something secure or not. By secure, it is not meant the medium of communication but how the involved entities will handle the received data. </w:t>
      </w:r>
    </w:p>
    <w:p w14:paraId="11B81127" w14:textId="77777777" w:rsidR="00C34D42" w:rsidRPr="00327BEE" w:rsidRDefault="00C34D42" w:rsidP="00C34D42">
      <w:r w:rsidRPr="00327BEE">
        <w:t>Building on the requirements mentioned in the second chapter, the system of content trust should follow the mentioned requirements. The following pages will discuss the concept behind building a content trust system based on those requirements. The following points will be discussed:</w:t>
      </w:r>
    </w:p>
    <w:p w14:paraId="5D76C7B4" w14:textId="77777777" w:rsidR="00C34D42" w:rsidRPr="00327BEE" w:rsidRDefault="00C34D42" w:rsidP="00C34D42">
      <w:pPr>
        <w:pStyle w:val="ListParagraph"/>
        <w:numPr>
          <w:ilvl w:val="0"/>
          <w:numId w:val="31"/>
        </w:numPr>
      </w:pPr>
      <w:r w:rsidRPr="00327BEE">
        <w:t>Identity verification</w:t>
      </w:r>
    </w:p>
    <w:p w14:paraId="30D8299F" w14:textId="77777777" w:rsidR="00C34D42" w:rsidRPr="00327BEE" w:rsidRDefault="00C34D42" w:rsidP="00C34D42">
      <w:pPr>
        <w:pStyle w:val="ListParagraph"/>
        <w:numPr>
          <w:ilvl w:val="0"/>
          <w:numId w:val="31"/>
        </w:numPr>
      </w:pPr>
      <w:r w:rsidRPr="00327BEE">
        <w:t>Services classifications</w:t>
      </w:r>
    </w:p>
    <w:p w14:paraId="6FC17B72" w14:textId="77777777" w:rsidR="00C34D42" w:rsidRPr="00327BEE" w:rsidRDefault="00C34D42" w:rsidP="00C34D42">
      <w:pPr>
        <w:pStyle w:val="ListParagraph"/>
        <w:numPr>
          <w:ilvl w:val="0"/>
          <w:numId w:val="31"/>
        </w:numPr>
      </w:pPr>
      <w:r w:rsidRPr="00327BEE">
        <w:t>Service sensitivity measure</w:t>
      </w:r>
    </w:p>
    <w:p w14:paraId="6CA9B794" w14:textId="77777777" w:rsidR="00C34D42" w:rsidRPr="00327BEE" w:rsidRDefault="00C34D42" w:rsidP="00C34D42">
      <w:pPr>
        <w:pStyle w:val="ListParagraph"/>
        <w:numPr>
          <w:ilvl w:val="0"/>
          <w:numId w:val="31"/>
        </w:numPr>
      </w:pPr>
      <w:r w:rsidRPr="00327BEE">
        <w:t>Past experience</w:t>
      </w:r>
    </w:p>
    <w:p w14:paraId="45F489A6" w14:textId="77777777" w:rsidR="00C34D42" w:rsidRPr="00327BEE" w:rsidRDefault="00C34D42" w:rsidP="00C34D42">
      <w:pPr>
        <w:pStyle w:val="ListParagraph"/>
        <w:numPr>
          <w:ilvl w:val="0"/>
          <w:numId w:val="31"/>
        </w:numPr>
      </w:pPr>
      <w:r w:rsidRPr="00327BEE">
        <w:t>Number of interacting services</w:t>
      </w:r>
    </w:p>
    <w:p w14:paraId="515179E6" w14:textId="77777777" w:rsidR="00C34D42" w:rsidRPr="00327BEE" w:rsidRDefault="00C34D42" w:rsidP="00C34D42">
      <w:pPr>
        <w:pStyle w:val="ListParagraph"/>
        <w:numPr>
          <w:ilvl w:val="0"/>
          <w:numId w:val="31"/>
        </w:numPr>
      </w:pPr>
      <w:r w:rsidRPr="00327BEE">
        <w:t>Check the evaluation of other microservices (indirect trust)</w:t>
      </w:r>
    </w:p>
    <w:p w14:paraId="3DBE492B" w14:textId="77777777" w:rsidR="00C34D42" w:rsidRPr="00327BEE" w:rsidRDefault="00C34D42" w:rsidP="00C34D42">
      <w:pPr>
        <w:pStyle w:val="ListParagraph"/>
        <w:numPr>
          <w:ilvl w:val="0"/>
          <w:numId w:val="31"/>
        </w:numPr>
      </w:pPr>
      <w:r w:rsidRPr="00327BEE">
        <w:lastRenderedPageBreak/>
        <w:t>Check the age of microservices</w:t>
      </w:r>
    </w:p>
    <w:p w14:paraId="4809BD94" w14:textId="77777777" w:rsidR="00C34D42" w:rsidRPr="00327BEE" w:rsidRDefault="00C34D42" w:rsidP="00C34D42">
      <w:pPr>
        <w:pStyle w:val="ListParagraph"/>
        <w:numPr>
          <w:ilvl w:val="0"/>
          <w:numId w:val="31"/>
        </w:numPr>
      </w:pPr>
      <w:r w:rsidRPr="00327BEE">
        <w:t>Passing of trust</w:t>
      </w:r>
    </w:p>
    <w:p w14:paraId="38BAB121" w14:textId="77777777" w:rsidR="00C34D42" w:rsidRPr="00327BEE" w:rsidRDefault="00C34D42" w:rsidP="00C34D42">
      <w:pPr>
        <w:pStyle w:val="ListParagraph"/>
        <w:numPr>
          <w:ilvl w:val="0"/>
          <w:numId w:val="31"/>
        </w:numPr>
        <w:rPr>
          <w:color w:val="000000" w:themeColor="text1"/>
        </w:rPr>
      </w:pPr>
      <w:r w:rsidRPr="00327BEE">
        <w:rPr>
          <w:color w:val="000000" w:themeColor="text1"/>
        </w:rPr>
        <w:t>Developers of the service</w:t>
      </w:r>
    </w:p>
    <w:p w14:paraId="6D2A1B13" w14:textId="77777777" w:rsidR="00C34D42" w:rsidRPr="00327BEE" w:rsidRDefault="00C34D42" w:rsidP="00C34D42">
      <w:pPr>
        <w:pStyle w:val="ListParagraph"/>
        <w:numPr>
          <w:ilvl w:val="0"/>
          <w:numId w:val="31"/>
        </w:numPr>
        <w:rPr>
          <w:color w:val="000000" w:themeColor="text1"/>
        </w:rPr>
      </w:pPr>
      <w:r w:rsidRPr="00327BEE">
        <w:rPr>
          <w:color w:val="000000" w:themeColor="text1"/>
        </w:rPr>
        <w:t>Limited services</w:t>
      </w:r>
    </w:p>
    <w:p w14:paraId="035D8AD0" w14:textId="77777777" w:rsidR="00C34D42" w:rsidRPr="00327BEE" w:rsidRDefault="00C34D42" w:rsidP="00DF0F0B">
      <w:r w:rsidRPr="00327BEE">
        <w:t xml:space="preserve">The proposed system should allow each microservice </w:t>
      </w:r>
      <w:r w:rsidR="00DF0F0B" w:rsidRPr="00327BEE">
        <w:t>to</w:t>
      </w:r>
      <w:r w:rsidRPr="00327BEE">
        <w:t xml:space="preserve"> be able to check the above characteristics of other microservices.</w:t>
      </w:r>
    </w:p>
    <w:p w14:paraId="36A2F80C" w14:textId="77777777" w:rsidR="00C34D42" w:rsidRPr="00327BEE" w:rsidRDefault="00C34D42" w:rsidP="00C34D42">
      <w:pPr>
        <w:rPr>
          <w:b/>
          <w:bCs/>
        </w:rPr>
      </w:pPr>
      <w:r w:rsidRPr="00327BEE">
        <w:rPr>
          <w:b/>
          <w:bCs/>
        </w:rPr>
        <w:t>Identity verification</w:t>
      </w:r>
    </w:p>
    <w:p w14:paraId="2512BDD3" w14:textId="77777777" w:rsidR="00C34D42" w:rsidRPr="00327BEE" w:rsidRDefault="00C34D42" w:rsidP="00C34D42">
      <w:pPr>
        <w:rPr>
          <w:color w:val="FF0000"/>
        </w:rPr>
      </w:pPr>
      <w:r w:rsidRPr="00327BEE">
        <w:t xml:space="preserve">Each microservice has a unique ID in the system. Hence the installed services should be able to read all the IDs of the other services. Once two services want to interact with each other. An Identification process will take place. It will help the two involved microservices to check the ID of the other microservice and make sure that it is part of the installed services. All the involved services will have the ability to express their ID in a similar way. If one of the services fails in doing so then this service will raise more concern. </w:t>
      </w:r>
      <w:r w:rsidRPr="00327BEE">
        <w:rPr>
          <w:color w:val="FF0000"/>
        </w:rPr>
        <w:t>Should the whole communication stops or should it only affect the trust negatively??</w:t>
      </w:r>
    </w:p>
    <w:p w14:paraId="5B091CD8" w14:textId="77777777" w:rsidR="00C34D42" w:rsidRPr="00327BEE" w:rsidRDefault="00C34D42" w:rsidP="00C34D42">
      <w:r w:rsidRPr="00327BEE">
        <w:t xml:space="preserve">Identity check can take several forms and follows different algorithms. The important point here is that microservices should be able to have a unified way of announcing themselves to any microservices that are making a request about the identity of a certain microservice. </w:t>
      </w:r>
    </w:p>
    <w:p w14:paraId="07A47878" w14:textId="77777777" w:rsidR="00C34D42" w:rsidRPr="00327BEE" w:rsidRDefault="00C34D42" w:rsidP="00C34D42">
      <w:pPr>
        <w:rPr>
          <w:b/>
          <w:bCs/>
        </w:rPr>
      </w:pPr>
      <w:r w:rsidRPr="00327BEE">
        <w:rPr>
          <w:b/>
          <w:bCs/>
        </w:rPr>
        <w:t>Services classifications</w:t>
      </w:r>
    </w:p>
    <w:p w14:paraId="4BAE3995" w14:textId="77777777" w:rsidR="00C34D42" w:rsidRPr="00327BEE" w:rsidRDefault="00C34D42" w:rsidP="00C34D42">
      <w:r w:rsidRPr="00327BEE">
        <w:t xml:space="preserve">The involved microservices will offer different types of services. Some could offer routing services that helps users navigate through the website, while other services handle user bank details, for example. The two mentioned services have different nature and different sensitivity level. The system of content trust should be able to identify that services have different sensitivity levels and also classify each service according to its sensitivity. </w:t>
      </w:r>
    </w:p>
    <w:p w14:paraId="75E3E67D" w14:textId="77777777" w:rsidR="00C34D42" w:rsidRPr="00327BEE" w:rsidRDefault="00C34D42" w:rsidP="00C34D42">
      <w:r w:rsidRPr="00327BEE">
        <w:t>This classification of sensitivity is not achieved by services themselves. It is one of the characteristics of each service. Developers should be able to give each service this classification.</w:t>
      </w:r>
    </w:p>
    <w:p w14:paraId="430E2FB0" w14:textId="77777777" w:rsidR="00C34D42" w:rsidRPr="00327BEE" w:rsidRDefault="00C34D42" w:rsidP="00C34D42">
      <w:pPr>
        <w:rPr>
          <w:b/>
          <w:bCs/>
        </w:rPr>
      </w:pPr>
      <w:r w:rsidRPr="00327BEE">
        <w:rPr>
          <w:b/>
          <w:bCs/>
        </w:rPr>
        <w:t>Service sensitivity measure</w:t>
      </w:r>
    </w:p>
    <w:p w14:paraId="12484A88" w14:textId="77777777" w:rsidR="00C34D42" w:rsidRPr="00327BEE" w:rsidRDefault="00C34D42" w:rsidP="00C34D42">
      <w:r w:rsidRPr="00327BEE">
        <w:lastRenderedPageBreak/>
        <w:t>The classification mentioned in the previous point helps microservices making a better decision. Each service should be able to know how sensitive the other service is. If the service has a low sensitivity classification then its trust evaluation doesn’t need to be high. On the other hand, when a service is classified as a sensitive one, then its trust evaluation by other microservices should be high before deciding to exchange data with it.</w:t>
      </w:r>
    </w:p>
    <w:p w14:paraId="7A6003D7" w14:textId="77777777" w:rsidR="00C34D42" w:rsidRPr="00327BEE" w:rsidRDefault="00C34D42" w:rsidP="00C34D42">
      <w:pPr>
        <w:rPr>
          <w:b/>
          <w:bCs/>
        </w:rPr>
      </w:pPr>
      <w:r w:rsidRPr="00327BEE">
        <w:rPr>
          <w:b/>
          <w:bCs/>
        </w:rPr>
        <w:t>Past experience</w:t>
      </w:r>
    </w:p>
    <w:p w14:paraId="50805766" w14:textId="77777777" w:rsidR="00C34D42" w:rsidRPr="00327BEE" w:rsidRDefault="00C34D42" w:rsidP="00C34D42">
      <w:r w:rsidRPr="00327BEE">
        <w:t>Each microservice interacting with another microservice, could have past experience(s) with one another. The past reactions will have an influence on the decision of whether the two services will interact together this time or not. This means that the system of content trust will record the past overall evaluation of trust of each service. Once a service wants to interact with another service it could look into the past record of its interaction to see if it had an interaction with the microservice in mind and what kind of an overall evaluation it had.</w:t>
      </w:r>
    </w:p>
    <w:p w14:paraId="66A5CD7A" w14:textId="77777777" w:rsidR="00C34D42" w:rsidRPr="00327BEE" w:rsidRDefault="00C34D42" w:rsidP="00C34D42">
      <w:r w:rsidRPr="00327BEE">
        <w:t xml:space="preserve">Moreover, past experiences can be designed in more than one way. For instance: one way to approach this point is to keep record of only the last interaction happened between the two involved microservices. Another approach would be to keep record of all the interactions that happened and take the average of all the interactions. </w:t>
      </w:r>
    </w:p>
    <w:p w14:paraId="01C8B0F8" w14:textId="77777777" w:rsidR="00C34D42" w:rsidRPr="00327BEE" w:rsidRDefault="00C34D42" w:rsidP="00C34D42">
      <w:r w:rsidRPr="00327BEE">
        <w:t xml:space="preserve">This past experience doesn’t have an influence when two microservices wants to exchange data for the first time. In this case there’ll be no weighting taken into account for past experiences. </w:t>
      </w:r>
    </w:p>
    <w:p w14:paraId="0B39BFF0" w14:textId="77777777" w:rsidR="00C34D42" w:rsidRPr="00327BEE" w:rsidRDefault="00C34D42" w:rsidP="00C34D42">
      <w:pPr>
        <w:rPr>
          <w:b/>
          <w:bCs/>
        </w:rPr>
      </w:pPr>
      <w:r w:rsidRPr="00327BEE">
        <w:rPr>
          <w:b/>
          <w:bCs/>
        </w:rPr>
        <w:t>Number of interacting services</w:t>
      </w:r>
    </w:p>
    <w:p w14:paraId="41850340" w14:textId="77777777" w:rsidR="00C34D42" w:rsidRPr="00327BEE" w:rsidRDefault="00C34D42" w:rsidP="00C34D42">
      <w:r w:rsidRPr="00327BEE">
        <w:t>Each microservice trying to initiate a connection with another microservice should be able to know how many other services successfully interacted with it and how many other services failed to interact with it. The difference in the two numbers helps each services to either add a positive value to the trust evaluation or a negative one.</w:t>
      </w:r>
    </w:p>
    <w:p w14:paraId="26DA8D67" w14:textId="77777777" w:rsidR="00C34D42" w:rsidRPr="00327BEE" w:rsidRDefault="00C34D42" w:rsidP="00C34D42">
      <w:r w:rsidRPr="00327BEE">
        <w:t xml:space="preserve">The number of interacting services is variable. It’ll change with any interaction attempt. If the interaction was successful then the number of interacting services as well as the number of successful interaction will increase. Otherwise, only the number of interacting services will increase. </w:t>
      </w:r>
    </w:p>
    <w:p w14:paraId="296F66D6" w14:textId="77777777" w:rsidR="00C34D42" w:rsidRPr="00327BEE" w:rsidRDefault="00C34D42" w:rsidP="00C34D42">
      <w:r w:rsidRPr="00327BEE">
        <w:lastRenderedPageBreak/>
        <w:t>Of course, the more successful interactions each microservice has, the higher its trust value is. This number should be taken into consideration in relation to the overall number of interaction each microservice has.</w:t>
      </w:r>
    </w:p>
    <w:p w14:paraId="31C8DEFC" w14:textId="77777777" w:rsidR="00C34D42" w:rsidRPr="00327BEE" w:rsidRDefault="00C34D42" w:rsidP="00C34D42">
      <w:pPr>
        <w:rPr>
          <w:b/>
          <w:bCs/>
        </w:rPr>
      </w:pPr>
      <w:r w:rsidRPr="00327BEE">
        <w:rPr>
          <w:b/>
          <w:bCs/>
        </w:rPr>
        <w:t>Check the evaluation of other microservices (indirect trust)</w:t>
      </w:r>
    </w:p>
    <w:p w14:paraId="021F28B7" w14:textId="77777777" w:rsidR="00C34D42" w:rsidRPr="00327BEE" w:rsidRDefault="00C34D42" w:rsidP="00C34D42">
      <w:r w:rsidRPr="00327BEE">
        <w:t>Indirect trust plays an important role in content trust. The reputation of an entity is related to the content trust [17]. Each microservice should be able to see the evaluation of other services to the microservice in concern. When two services are trying to connect with each other, both of them should be able to read the trust evaulation of other services about the service on the other side of the connection. This evaluation whether it has a positive sum or a negative sum will have an influence on the decision of whether to trust the service or not.</w:t>
      </w:r>
    </w:p>
    <w:p w14:paraId="0069ACAE" w14:textId="77777777" w:rsidR="00C34D42" w:rsidRPr="00327BEE" w:rsidRDefault="00C34D42" w:rsidP="00C34D42">
      <w:pPr>
        <w:rPr>
          <w:b/>
          <w:bCs/>
        </w:rPr>
      </w:pPr>
      <w:r w:rsidRPr="00327BEE">
        <w:rPr>
          <w:b/>
          <w:bCs/>
        </w:rPr>
        <w:t>Check the age of microservices</w:t>
      </w:r>
    </w:p>
    <w:p w14:paraId="71124B87" w14:textId="77777777" w:rsidR="00C34D42" w:rsidRPr="00327BEE" w:rsidRDefault="00C34D42" w:rsidP="00C34D42">
      <w:r w:rsidRPr="00327BEE">
        <w:t>Some services will be added together to the system. While other services will be added at a later time. Moreover, other services could be replaced by new ones. This dynamic means that services will have a different operation timespan. This timespan can play a role in the system of content trust. The older the microservice is the more positive value it should get regarding this factor. Hence microservices should be able to check the age of other microsrvices where such age could influence their decision of trusting the service or not.</w:t>
      </w:r>
    </w:p>
    <w:p w14:paraId="65E87358" w14:textId="77777777" w:rsidR="00C34D42" w:rsidRPr="00327BEE" w:rsidRDefault="00C34D42" w:rsidP="00C34D42">
      <w:pPr>
        <w:rPr>
          <w:b/>
          <w:bCs/>
        </w:rPr>
      </w:pPr>
      <w:r w:rsidRPr="00327BEE">
        <w:rPr>
          <w:b/>
          <w:bCs/>
        </w:rPr>
        <w:t>Passing of trust</w:t>
      </w:r>
    </w:p>
    <w:p w14:paraId="219DE9FC" w14:textId="77777777" w:rsidR="00C34D42" w:rsidRPr="00327BEE" w:rsidRDefault="00C34D42" w:rsidP="00C34D42">
      <w:r w:rsidRPr="00327BEE">
        <w:t xml:space="preserve">Transitivity of trust could also play a role when interacting with a new microservice. When two microservices want to interact with each other for the first time, any indirect trust between the two could be helpful. Each microservice should be able to check the services that it already trusts. If one or more of those services also trust the new service in concern, then such trust could be transformed to the original service and influence its decision positivly of whether to interact with the microservice or not.  </w:t>
      </w:r>
    </w:p>
    <w:p w14:paraId="42263B6B" w14:textId="77777777" w:rsidR="00C34D42" w:rsidRPr="00327BEE" w:rsidRDefault="00C34D42" w:rsidP="00C34D42">
      <w:r w:rsidRPr="00327BEE">
        <w:t xml:space="preserve">Transitivity of trust doesn’t imply an automatic trust. If three services named A, B and C have the following trust relationship: A trust B with high evaluation. B trusts C with high evaluation also. And then  A and C are trying to cnnect with each other, they have one highly trusted service in common. Thus both will end up increasing positivly their </w:t>
      </w:r>
      <w:r w:rsidRPr="00327BEE">
        <w:lastRenderedPageBreak/>
        <w:t>trust about each other. But this doesn’t mean that they’ll actually trust each other and start exchanging data. This simply means the positive evaluation will increase.</w:t>
      </w:r>
    </w:p>
    <w:p w14:paraId="4FC24DAA" w14:textId="77777777" w:rsidR="00C34D42" w:rsidRPr="00327BEE" w:rsidRDefault="00C34D42" w:rsidP="00C34D42">
      <w:pPr>
        <w:rPr>
          <w:b/>
          <w:bCs/>
        </w:rPr>
      </w:pPr>
      <w:r w:rsidRPr="00327BEE">
        <w:rPr>
          <w:b/>
          <w:bCs/>
        </w:rPr>
        <w:t>Developers of the service</w:t>
      </w:r>
    </w:p>
    <w:p w14:paraId="6C2A4BC5" w14:textId="77777777" w:rsidR="00C34D42" w:rsidRPr="00327BEE" w:rsidRDefault="00C34D42" w:rsidP="00C34D42">
      <w:r w:rsidRPr="00327BEE">
        <w:t>Who is behind the development of the service should give a good indication of whether the service should be trusted or not. Developers of the system could develop most of the services themselves. Yet they might need to use third-party services. In this case, developers can give a trust value for each service based on the source of its development. In-house developed services should have a high estimation. Services developed by well-known companies should also have a high estimation. On the other hand, services that were developed by unknown developers should have an estimation that helps services be more aware of the situation. Hence a low estimation is expected.</w:t>
      </w:r>
    </w:p>
    <w:p w14:paraId="2DA9BCAE" w14:textId="77777777" w:rsidR="00C34D42" w:rsidRPr="00327BEE" w:rsidRDefault="00C34D42" w:rsidP="00C34D42">
      <w:pPr>
        <w:rPr>
          <w:b/>
          <w:bCs/>
          <w:color w:val="000000" w:themeColor="text1"/>
        </w:rPr>
      </w:pPr>
      <w:r w:rsidRPr="00327BEE">
        <w:rPr>
          <w:b/>
          <w:bCs/>
          <w:color w:val="000000" w:themeColor="text1"/>
        </w:rPr>
        <w:t>Limited services</w:t>
      </w:r>
    </w:p>
    <w:p w14:paraId="63B81947" w14:textId="77777777" w:rsidR="00C34D42" w:rsidRPr="00327BEE" w:rsidRDefault="00C34D42" w:rsidP="00C34D42">
      <w:r w:rsidRPr="00327BEE">
        <w:t xml:space="preserve">A system composed of many services interacting together could at some point have two services providing the same service. This is also the decision of the designers of the system, of whether they want to have only one service handling each task. Or more than one service handling the same task. The later decision could be due to maintenance. In case one of the services fail the other one could handle the coming requests immediately. </w:t>
      </w:r>
    </w:p>
    <w:p w14:paraId="28AEB03B" w14:textId="77777777" w:rsidR="00C34D42" w:rsidRPr="00327BEE" w:rsidRDefault="00C34D42" w:rsidP="00C34D42">
      <w:r w:rsidRPr="00327BEE">
        <w:t xml:space="preserve">This point is important for content trust. If the system has more than one service handling the same task, then services have more than one option when trying to make a request for a certain service. Hence the evaluation of a service that has other services doing the same job should be different from the first case. When only one service exist for any task. </w:t>
      </w:r>
    </w:p>
    <w:p w14:paraId="50AB8F70" w14:textId="77777777" w:rsidR="00C34D42" w:rsidRPr="00327BEE" w:rsidRDefault="00C34D42" w:rsidP="00C34D42">
      <w:r w:rsidRPr="00327BEE">
        <w:t xml:space="preserve">Now the main points of the system of content trust has been laid out. Developers of an application will have to decide themselves of how to use such system. The mentioned points above can all have the same evaluation level. Meaning that all parts of the system will have the same weight when deciding on trusting a service or not. For example: Highly evaluated indirect trust, would have the same effect as highly evaluated past experience. </w:t>
      </w:r>
    </w:p>
    <w:p w14:paraId="60AAAAE1" w14:textId="77777777" w:rsidR="00C34D42" w:rsidRPr="00327BEE" w:rsidRDefault="00C34D42" w:rsidP="00C34D42">
      <w:r w:rsidRPr="00327BEE">
        <w:t xml:space="preserve">On the other hand, a different team of developers developing another application, could think differently. The way they would use the content trust system is similar but </w:t>
      </w:r>
      <w:r w:rsidRPr="00327BEE">
        <w:lastRenderedPageBreak/>
        <w:t xml:space="preserve">with different weighting. For example: A highly evaluated indirect trust doesn’t have the same effect as a highly evaluated past experience.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 </w:t>
      </w:r>
    </w:p>
    <w:p w14:paraId="0E6A68DC" w14:textId="77777777" w:rsidR="00C34D42" w:rsidRPr="00327BEE" w:rsidRDefault="0090774A" w:rsidP="0090774A">
      <w:pPr>
        <w:pStyle w:val="Heading2"/>
      </w:pPr>
      <w:bookmarkStart w:id="56" w:name="_Toc535174858"/>
      <w:r w:rsidRPr="00327BEE">
        <w:lastRenderedPageBreak/>
        <w:t>Overall structure</w:t>
      </w:r>
      <w:bookmarkEnd w:id="56"/>
    </w:p>
    <w:p w14:paraId="234581B6" w14:textId="77777777" w:rsidR="008E59C8" w:rsidRPr="00327BEE" w:rsidRDefault="0090774A" w:rsidP="008E59C8">
      <w:pPr>
        <w:pStyle w:val="NormalText"/>
        <w:keepNext/>
        <w:jc w:val="center"/>
        <w:rPr>
          <w:lang w:val="en-US"/>
        </w:rPr>
      </w:pPr>
      <w:r w:rsidRPr="00327BEE">
        <w:rPr>
          <w:noProof/>
          <w:lang w:val="en-US"/>
        </w:rPr>
        <w:drawing>
          <wp:inline distT="0" distB="0" distL="0" distR="0" wp14:anchorId="3DDCF205" wp14:editId="603D82AE">
            <wp:extent cx="5130006" cy="6572250"/>
            <wp:effectExtent l="0" t="0" r="0" b="0"/>
            <wp:docPr id="23" name="Picture 23" descr="Applic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40384" cy="6585546"/>
                    </a:xfrm>
                    <a:prstGeom prst="rect">
                      <a:avLst/>
                    </a:prstGeom>
                    <a:noFill/>
                    <a:ln>
                      <a:noFill/>
                    </a:ln>
                  </pic:spPr>
                </pic:pic>
              </a:graphicData>
            </a:graphic>
          </wp:inline>
        </w:drawing>
      </w:r>
    </w:p>
    <w:p w14:paraId="3C8DE907" w14:textId="77777777" w:rsidR="0090774A" w:rsidRPr="00327BEE" w:rsidRDefault="008E59C8" w:rsidP="008E59C8">
      <w:pPr>
        <w:pStyle w:val="Caption"/>
        <w:rPr>
          <w:noProof/>
        </w:rPr>
      </w:pPr>
      <w:bookmarkStart w:id="57" w:name="_Toc534297191"/>
      <w:r w:rsidRPr="00327BEE">
        <w:t xml:space="preserve">Figure </w:t>
      </w:r>
      <w:r w:rsidR="00327BEE" w:rsidRPr="00327BEE">
        <w:fldChar w:fldCharType="begin"/>
      </w:r>
      <w:r w:rsidR="00327BEE" w:rsidRPr="00327BEE">
        <w:instrText xml:space="preserve"> STYLEREF 1 \s </w:instrText>
      </w:r>
      <w:r w:rsidR="00327BEE" w:rsidRPr="00327BEE">
        <w:fldChar w:fldCharType="separate"/>
      </w:r>
      <w:r w:rsidR="000D7D70" w:rsidRPr="00327BEE">
        <w:rPr>
          <w:noProof/>
          <w:cs/>
        </w:rPr>
        <w:t>‎</w:t>
      </w:r>
      <w:r w:rsidR="000D7D70" w:rsidRPr="00327BEE">
        <w:rPr>
          <w:noProof/>
        </w:rPr>
        <w:t>3</w:t>
      </w:r>
      <w:r w:rsidR="00327BEE" w:rsidRPr="00327BEE">
        <w:rPr>
          <w:noProof/>
        </w:rPr>
        <w:fldChar w:fldCharType="end"/>
      </w:r>
      <w:r w:rsidRPr="00327BEE">
        <w:noBreakHyphen/>
      </w:r>
      <w:r w:rsidR="00327BEE" w:rsidRPr="00327BEE">
        <w:fldChar w:fldCharType="begin"/>
      </w:r>
      <w:r w:rsidR="00327BEE" w:rsidRPr="00327BEE">
        <w:instrText xml:space="preserve"> SEQ Figure \* ARABIC \s 1 </w:instrText>
      </w:r>
      <w:r w:rsidR="00327BEE" w:rsidRPr="00327BEE">
        <w:fldChar w:fldCharType="separate"/>
      </w:r>
      <w:r w:rsidR="000D7D70" w:rsidRPr="00327BEE">
        <w:rPr>
          <w:noProof/>
        </w:rPr>
        <w:t>1</w:t>
      </w:r>
      <w:r w:rsidR="00327BEE" w:rsidRPr="00327BEE">
        <w:rPr>
          <w:noProof/>
        </w:rPr>
        <w:fldChar w:fldCharType="end"/>
      </w:r>
      <w:r w:rsidRPr="00327BEE">
        <w:t xml:space="preserve"> Overall structure</w:t>
      </w:r>
      <w:bookmarkEnd w:id="57"/>
    </w:p>
    <w:p w14:paraId="2B317714" w14:textId="77777777" w:rsidR="0090774A" w:rsidRPr="00327BEE" w:rsidRDefault="0090774A" w:rsidP="0090774A">
      <w:r w:rsidRPr="00327BEE">
        <w:lastRenderedPageBreak/>
        <w:t>Figure 3.1 shows a possible structure of the proposed system. The system has the following parts:</w:t>
      </w:r>
    </w:p>
    <w:p w14:paraId="23B20353" w14:textId="77777777" w:rsidR="0090774A" w:rsidRPr="00327BEE" w:rsidRDefault="0090774A" w:rsidP="0090774A">
      <w:pPr>
        <w:pStyle w:val="ListParagraph"/>
        <w:numPr>
          <w:ilvl w:val="0"/>
          <w:numId w:val="35"/>
        </w:numPr>
      </w:pPr>
      <w:r w:rsidRPr="00327BEE">
        <w:t>A frontend which consists of micro frontends</w:t>
      </w:r>
    </w:p>
    <w:p w14:paraId="7F363E72" w14:textId="77777777" w:rsidR="0090774A" w:rsidRPr="00327BEE" w:rsidRDefault="0090774A" w:rsidP="0090774A">
      <w:pPr>
        <w:pStyle w:val="ListParagraph"/>
        <w:numPr>
          <w:ilvl w:val="0"/>
          <w:numId w:val="36"/>
        </w:numPr>
      </w:pPr>
      <w:r w:rsidRPr="00327BEE">
        <w:t>Services</w:t>
      </w:r>
    </w:p>
    <w:p w14:paraId="5F069D90" w14:textId="77777777" w:rsidR="0090774A" w:rsidRPr="00327BEE" w:rsidRDefault="0090774A" w:rsidP="0090774A">
      <w:pPr>
        <w:pStyle w:val="ListParagraph"/>
        <w:numPr>
          <w:ilvl w:val="0"/>
          <w:numId w:val="36"/>
        </w:numPr>
      </w:pPr>
      <w:r w:rsidRPr="00327BEE">
        <w:t xml:space="preserve">One or more databases </w:t>
      </w:r>
    </w:p>
    <w:p w14:paraId="1BD78AC9" w14:textId="77777777" w:rsidR="0090774A" w:rsidRPr="00327BEE" w:rsidRDefault="0090774A" w:rsidP="0090774A">
      <w:pPr>
        <w:pStyle w:val="ListParagraph"/>
        <w:numPr>
          <w:ilvl w:val="0"/>
          <w:numId w:val="36"/>
        </w:numPr>
      </w:pPr>
      <w:r w:rsidRPr="00327BEE">
        <w:t>Communication system between services</w:t>
      </w:r>
    </w:p>
    <w:p w14:paraId="36F402F5" w14:textId="77777777" w:rsidR="0090774A" w:rsidRPr="00327BEE" w:rsidRDefault="0090774A" w:rsidP="0090774A">
      <w:pPr>
        <w:pStyle w:val="ListParagraph"/>
        <w:numPr>
          <w:ilvl w:val="0"/>
          <w:numId w:val="36"/>
        </w:numPr>
      </w:pPr>
      <w:r w:rsidRPr="00327BEE">
        <w:t xml:space="preserve">Content trust system   </w:t>
      </w:r>
    </w:p>
    <w:p w14:paraId="4A2244D9" w14:textId="77777777" w:rsidR="0090774A" w:rsidRPr="00327BEE" w:rsidRDefault="0090774A" w:rsidP="0090774A">
      <w:r w:rsidRPr="00327BEE">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14:paraId="1FB81C7D" w14:textId="77777777" w:rsidR="0090774A" w:rsidRPr="00327BEE" w:rsidRDefault="0090774A" w:rsidP="0090774A">
      <w:r w:rsidRPr="00327BEE">
        <w:t>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ends.</w:t>
      </w:r>
    </w:p>
    <w:p w14:paraId="7529B136" w14:textId="77777777" w:rsidR="0090774A" w:rsidRPr="00327BEE" w:rsidRDefault="0090774A" w:rsidP="0090774A">
      <w:r w:rsidRPr="00327BEE">
        <w:t>Each service is represented by a circle, as figure 3.1 shows some services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service as well as the database can be reused in other applications.</w:t>
      </w:r>
    </w:p>
    <w:p w14:paraId="5B806199" w14:textId="77777777" w:rsidR="0090774A" w:rsidRPr="00327BEE" w:rsidRDefault="0090774A" w:rsidP="0090774A">
      <w:r w:rsidRPr="00327BEE">
        <w:t xml:space="preserve">It’s also worth noting that some services will not have their own database. Where for example the task of such services would be to validate some values or make a calculation. Such values will be provided by other services and the result will be provided back.  </w:t>
      </w:r>
    </w:p>
    <w:p w14:paraId="672D0385" w14:textId="77777777" w:rsidR="0090774A" w:rsidRPr="00327BEE" w:rsidRDefault="0090774A" w:rsidP="0090774A">
      <w:r w:rsidRPr="00327BEE">
        <w:t xml:space="preserve">A communication system among services is proposed to make sure that the application operate as it is supposed to. Such communication system is represented by arrows in figure 3.1. Each micro service in the Blog will have an interface. This interface helps the </w:t>
      </w:r>
      <w:r w:rsidRPr="00327BEE">
        <w:lastRenderedPageBreak/>
        <w:t>microservice to interact with other microservices. Therefore, services will be communicating with each other to handle user’s requests.</w:t>
      </w:r>
    </w:p>
    <w:p w14:paraId="44ECF675" w14:textId="77777777" w:rsidR="0090774A" w:rsidRPr="00327BEE" w:rsidRDefault="0090774A" w:rsidP="0090774A">
      <w:r w:rsidRPr="00327BEE">
        <w:t xml:space="preserve">A content trust system is also proposed. This system will help microservices validate the behavior of each other. In other words, the content trust system will help services make sure that they can trust the behavior of each service they have to interact with. A content trust system is represented in figure 3.1 by a blue rectangle between the arrows connecting the services. </w:t>
      </w:r>
    </w:p>
    <w:p w14:paraId="51B7CAFB" w14:textId="77777777" w:rsidR="0090774A" w:rsidRPr="00327BEE" w:rsidRDefault="0090774A" w:rsidP="00C34D42">
      <w:pPr>
        <w:pStyle w:val="NormalText"/>
        <w:rPr>
          <w:lang w:val="en-US"/>
        </w:rPr>
        <w:sectPr w:rsidR="0090774A" w:rsidRPr="00327BEE" w:rsidSect="00C34D42">
          <w:pgSz w:w="11906" w:h="16838" w:code="9"/>
          <w:pgMar w:top="2240" w:right="1418" w:bottom="2552" w:left="1985" w:header="1418" w:footer="1366" w:gutter="0"/>
          <w:cols w:space="708"/>
          <w:titlePg/>
          <w:docGrid w:linePitch="360"/>
        </w:sectPr>
      </w:pPr>
    </w:p>
    <w:bookmarkStart w:id="58" w:name="_Toc535174859" w:displacedByCustomXml="next"/>
    <w:sdt>
      <w:sdtPr>
        <w:rPr>
          <w:rFonts w:asciiTheme="minorHAnsi" w:eastAsiaTheme="minorHAnsi" w:hAnsiTheme="minorHAnsi" w:cstheme="minorBidi"/>
          <w:b w:val="0"/>
          <w:bCs w:val="0"/>
          <w:sz w:val="22"/>
          <w:szCs w:val="22"/>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12F2EF48" w14:textId="77777777" w:rsidR="003A0C03" w:rsidRPr="00C16C6C" w:rsidRDefault="008D3058" w:rsidP="003A0C03">
          <w:pPr>
            <w:pStyle w:val="Heading1"/>
            <w:numPr>
              <w:ilvl w:val="0"/>
              <w:numId w:val="0"/>
            </w:numPr>
            <w:rPr>
              <w:lang w:val="de-DE"/>
            </w:rPr>
          </w:pPr>
          <w:r w:rsidRPr="00C16C6C">
            <w:rPr>
              <w:lang w:val="de-DE"/>
            </w:rPr>
            <w:t>Bibliography</w:t>
          </w:r>
          <w:bookmarkEnd w:id="58"/>
        </w:p>
        <w:sdt>
          <w:sdtPr>
            <w:id w:val="111145805"/>
            <w:bibliography/>
          </w:sdtPr>
          <w:sdtContent>
            <w:p w14:paraId="0CD24672" w14:textId="77777777" w:rsidR="0076736B" w:rsidRPr="00C16C6C" w:rsidRDefault="0076736B">
              <w:pPr>
                <w:pStyle w:val="NormalWeb"/>
                <w:ind w:left="640" w:hanging="640"/>
                <w:divId w:val="851917154"/>
                <w:rPr>
                  <w:rFonts w:ascii="Palatino Linotype" w:hAnsi="Palatino Linotype"/>
                  <w:sz w:val="22"/>
                  <w:lang w:val="de-DE"/>
                </w:rPr>
              </w:pPr>
              <w:r w:rsidRPr="00327BEE">
                <w:fldChar w:fldCharType="begin" w:fldLock="1"/>
              </w:r>
              <w:r w:rsidRPr="00C16C6C">
                <w:rPr>
                  <w:lang w:val="de-DE"/>
                </w:rPr>
                <w:instrText xml:space="preserve">ADDIN Mendeley Bibliography CSL_BIBLIOGRAPHY </w:instrText>
              </w:r>
              <w:r w:rsidRPr="00327BEE">
                <w:fldChar w:fldCharType="separate"/>
              </w:r>
              <w:r w:rsidRPr="00C16C6C">
                <w:rPr>
                  <w:rFonts w:ascii="Palatino Linotype" w:hAnsi="Palatino Linotype"/>
                  <w:sz w:val="22"/>
                  <w:lang w:val="de-DE"/>
                </w:rPr>
                <w:t>[1]</w:t>
              </w:r>
              <w:r w:rsidRPr="00C16C6C">
                <w:rPr>
                  <w:rFonts w:ascii="Palatino Linotype" w:hAnsi="Palatino Linotype"/>
                  <w:sz w:val="22"/>
                  <w:lang w:val="de-DE"/>
                </w:rPr>
                <w:tab/>
                <w:t xml:space="preserve">H. Gebhardt, “Dezentrale Autorisierung in,” 2010. </w:t>
              </w:r>
            </w:p>
            <w:p w14:paraId="79E53A1C" w14:textId="77777777" w:rsidR="003A0C03" w:rsidRPr="00327BEE" w:rsidRDefault="0076736B" w:rsidP="0076736B">
              <w:pPr>
                <w:pStyle w:val="NormalWeb"/>
                <w:ind w:left="640" w:hanging="640"/>
              </w:pPr>
              <w:r w:rsidRPr="00327BEE">
                <w:fldChar w:fldCharType="end"/>
              </w:r>
            </w:p>
          </w:sdtContent>
        </w:sdt>
      </w:sdtContent>
    </w:sdt>
    <w:p w14:paraId="69F334F0" w14:textId="77777777" w:rsidR="003A0C03" w:rsidRPr="00327BEE" w:rsidRDefault="003A0C03" w:rsidP="00D20D50">
      <w:pPr>
        <w:pStyle w:val="NormalText"/>
        <w:rPr>
          <w:lang w:val="en-US"/>
        </w:rPr>
      </w:pPr>
    </w:p>
    <w:p w14:paraId="3242C344" w14:textId="77777777" w:rsidR="00D603C6" w:rsidRPr="00327BEE" w:rsidRDefault="00D603C6" w:rsidP="00D20D50">
      <w:pPr>
        <w:pStyle w:val="NormalText"/>
        <w:rPr>
          <w:lang w:val="en-US"/>
        </w:rPr>
        <w:sectPr w:rsidR="00D603C6" w:rsidRPr="00327BEE" w:rsidSect="007E426D">
          <w:headerReference w:type="even" r:id="rId65"/>
          <w:headerReference w:type="default" r:id="rId66"/>
          <w:footerReference w:type="even" r:id="rId67"/>
          <w:footerReference w:type="default" r:id="rId68"/>
          <w:headerReference w:type="first" r:id="rId69"/>
          <w:footerReference w:type="first" r:id="rId70"/>
          <w:type w:val="oddPage"/>
          <w:pgSz w:w="11906" w:h="16838" w:code="9"/>
          <w:pgMar w:top="2240" w:right="1418" w:bottom="2552" w:left="1985" w:header="1418" w:footer="1366" w:gutter="0"/>
          <w:cols w:space="708"/>
          <w:titlePg/>
          <w:docGrid w:linePitch="360"/>
        </w:sectPr>
      </w:pPr>
    </w:p>
    <w:p w14:paraId="4649C6A5" w14:textId="77777777" w:rsidR="003677F6" w:rsidRPr="00327BEE" w:rsidRDefault="003677F6" w:rsidP="004C1A98">
      <w:pPr>
        <w:pStyle w:val="Heading4"/>
      </w:pPr>
      <w:bookmarkStart w:id="59" w:name="_Toc535174860"/>
      <w:r w:rsidRPr="00327BEE">
        <w:lastRenderedPageBreak/>
        <w:t xml:space="preserve">Bezeichner </w:t>
      </w:r>
      <w:r w:rsidR="0060113F" w:rsidRPr="00327BEE">
        <w:t>für Anhang A</w:t>
      </w:r>
      <w:bookmarkEnd w:id="59"/>
    </w:p>
    <w:p w14:paraId="17567199" w14:textId="77777777" w:rsidR="009E70AE" w:rsidRPr="00327BEE" w:rsidRDefault="009E70AE" w:rsidP="009E70AE">
      <w:pPr>
        <w:pStyle w:val="NormalText"/>
        <w:rPr>
          <w:lang w:val="en-US"/>
        </w:rPr>
      </w:pPr>
    </w:p>
    <w:p w14:paraId="6A50C343" w14:textId="77777777" w:rsidR="009E70AE" w:rsidRPr="00327BEE" w:rsidRDefault="00593F3D" w:rsidP="009E70AE">
      <w:pPr>
        <w:pStyle w:val="Heading5"/>
      </w:pPr>
      <w:bookmarkStart w:id="60" w:name="_Toc535174861"/>
      <w:r w:rsidRPr="00327BEE">
        <w:t>Bezeichner für Anhang A.1</w:t>
      </w:r>
      <w:bookmarkEnd w:id="60"/>
    </w:p>
    <w:p w14:paraId="375FC286" w14:textId="77777777" w:rsidR="004C1A98" w:rsidRPr="00327BEE" w:rsidRDefault="002467A0" w:rsidP="00C557F5">
      <w:pPr>
        <w:pStyle w:val="NormalText"/>
        <w:keepNext/>
        <w:jc w:val="center"/>
        <w:rPr>
          <w:lang w:val="en-US"/>
        </w:rPr>
      </w:pPr>
      <w:r w:rsidRPr="00327BEE">
        <w:rPr>
          <w:noProof/>
          <w:lang w:val="en-US"/>
        </w:rPr>
        <mc:AlternateContent>
          <mc:Choice Requires="wps">
            <w:drawing>
              <wp:inline distT="0" distB="0" distL="0" distR="0" wp14:anchorId="32CB3763" wp14:editId="39189334">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0DBA3" w14:textId="77777777" w:rsidR="007A0445" w:rsidRDefault="007A0445" w:rsidP="002467A0">
                            <w:pPr>
                              <w:pStyle w:val="VSRCode"/>
                            </w:pPr>
                            <w:r>
                              <w:t>&lt;</w:t>
                            </w:r>
                            <w:r w:rsidRPr="004E021E">
                              <w:rPr>
                                <w:color w:val="0070C0"/>
                              </w:rPr>
                              <w:t>xml</w:t>
                            </w:r>
                            <w:r>
                              <w:t>&gt;</w:t>
                            </w:r>
                          </w:p>
                          <w:p w14:paraId="1516EF88" w14:textId="77777777" w:rsidR="007A0445" w:rsidRDefault="007A0445"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EFFCDD" w14:textId="77777777" w:rsidR="007A0445" w:rsidRDefault="007A0445"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32CB3763"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6BA0DBA3" w14:textId="77777777" w:rsidR="007A0445" w:rsidRDefault="007A0445" w:rsidP="002467A0">
                      <w:pPr>
                        <w:pStyle w:val="VSRCode"/>
                      </w:pPr>
                      <w:r>
                        <w:t>&lt;</w:t>
                      </w:r>
                      <w:r w:rsidRPr="004E021E">
                        <w:rPr>
                          <w:color w:val="0070C0"/>
                        </w:rPr>
                        <w:t>xml</w:t>
                      </w:r>
                      <w:r>
                        <w:t>&gt;</w:t>
                      </w:r>
                    </w:p>
                    <w:p w14:paraId="1516EF88" w14:textId="77777777" w:rsidR="007A0445" w:rsidRDefault="007A0445"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EFFCDD" w14:textId="77777777" w:rsidR="007A0445" w:rsidRDefault="007A0445" w:rsidP="002467A0">
                      <w:pPr>
                        <w:pStyle w:val="VSRCode"/>
                      </w:pPr>
                      <w:r>
                        <w:t>&lt;/</w:t>
                      </w:r>
                      <w:r w:rsidRPr="004E021E">
                        <w:rPr>
                          <w:color w:val="0070C0"/>
                        </w:rPr>
                        <w:t>xml</w:t>
                      </w:r>
                      <w:r>
                        <w:t>&gt;</w:t>
                      </w:r>
                    </w:p>
                  </w:txbxContent>
                </v:textbox>
                <w10:anchorlock/>
              </v:rect>
            </w:pict>
          </mc:Fallback>
        </mc:AlternateContent>
      </w:r>
    </w:p>
    <w:p w14:paraId="6FB658B5" w14:textId="77777777" w:rsidR="00C2347C" w:rsidRPr="00C16C6C" w:rsidRDefault="004C1A98" w:rsidP="002467A0">
      <w:pPr>
        <w:pStyle w:val="VSRCaption"/>
        <w:rPr>
          <w:lang w:val="de-DE"/>
        </w:rPr>
        <w:sectPr w:rsidR="00C2347C" w:rsidRPr="00C16C6C" w:rsidSect="00881C6F">
          <w:headerReference w:type="even" r:id="rId71"/>
          <w:headerReference w:type="default" r:id="rId72"/>
          <w:footerReference w:type="even" r:id="rId73"/>
          <w:footerReference w:type="default" r:id="rId74"/>
          <w:headerReference w:type="first" r:id="rId75"/>
          <w:footerReference w:type="first" r:id="rId76"/>
          <w:type w:val="oddPage"/>
          <w:pgSz w:w="11906" w:h="16838" w:code="9"/>
          <w:pgMar w:top="2240" w:right="1418" w:bottom="2552" w:left="1985" w:header="1418" w:footer="1366" w:gutter="0"/>
          <w:cols w:space="708"/>
          <w:titlePg/>
          <w:docGrid w:linePitch="360"/>
        </w:sectPr>
      </w:pPr>
      <w:bookmarkStart w:id="61" w:name="_Toc332900302"/>
      <w:r w:rsidRPr="00C16C6C">
        <w:rPr>
          <w:lang w:val="de-DE"/>
        </w:rPr>
        <w:t xml:space="preserve">Listing </w:t>
      </w:r>
      <w:r w:rsidR="00BC3343" w:rsidRPr="00327BEE">
        <w:fldChar w:fldCharType="begin"/>
      </w:r>
      <w:r w:rsidR="00BC3343" w:rsidRPr="00C16C6C">
        <w:rPr>
          <w:lang w:val="de-DE"/>
        </w:rPr>
        <w:instrText xml:space="preserve"> STYLEREF 4 \s </w:instrText>
      </w:r>
      <w:r w:rsidR="00BC3343" w:rsidRPr="00327BEE">
        <w:fldChar w:fldCharType="separate"/>
      </w:r>
      <w:r w:rsidR="000D7D70" w:rsidRPr="00327BEE">
        <w:rPr>
          <w:noProof/>
          <w:cs/>
        </w:rPr>
        <w:t>‎</w:t>
      </w:r>
      <w:r w:rsidR="000D7D70" w:rsidRPr="00C16C6C">
        <w:rPr>
          <w:noProof/>
          <w:lang w:val="de-DE"/>
        </w:rPr>
        <w:t>A</w:t>
      </w:r>
      <w:r w:rsidR="00BC3343" w:rsidRPr="00327BEE">
        <w:fldChar w:fldCharType="end"/>
      </w:r>
      <w:r w:rsidR="00C557F5" w:rsidRPr="00C16C6C">
        <w:rPr>
          <w:lang w:val="de-DE"/>
        </w:rPr>
        <w:t>.</w:t>
      </w:r>
      <w:r w:rsidR="00BC3343" w:rsidRPr="00327BEE">
        <w:fldChar w:fldCharType="begin"/>
      </w:r>
      <w:r w:rsidR="00BC3343" w:rsidRPr="00C16C6C">
        <w:rPr>
          <w:lang w:val="de-DE"/>
        </w:rPr>
        <w:instrText xml:space="preserve"> SEQ Listing \* ARABIC \s 4 </w:instrText>
      </w:r>
      <w:r w:rsidR="00BC3343" w:rsidRPr="00327BEE">
        <w:fldChar w:fldCharType="separate"/>
      </w:r>
      <w:r w:rsidR="000D7D70" w:rsidRPr="00C16C6C">
        <w:rPr>
          <w:noProof/>
          <w:lang w:val="de-DE"/>
        </w:rPr>
        <w:t>1</w:t>
      </w:r>
      <w:r w:rsidR="00BC3343" w:rsidRPr="00327BEE">
        <w:fldChar w:fldCharType="end"/>
      </w:r>
      <w:r w:rsidR="00C557F5" w:rsidRPr="00C16C6C">
        <w:rPr>
          <w:lang w:val="de-DE"/>
        </w:rPr>
        <w:t xml:space="preserve"> </w:t>
      </w:r>
      <w:r w:rsidR="004A1AEE" w:rsidRPr="00C16C6C">
        <w:rPr>
          <w:lang w:val="de-DE"/>
        </w:rPr>
        <w:t xml:space="preserve">Mit Alt+ F9 bearbeiten </w:t>
      </w:r>
      <w:r w:rsidR="002467A0" w:rsidRPr="00C16C6C">
        <w:rPr>
          <w:lang w:val="de-DE"/>
        </w:rPr>
        <w:t>(hängt von Heading 4 statt von 1 ab)</w:t>
      </w:r>
      <w:bookmarkEnd w:id="61"/>
    </w:p>
    <w:p w14:paraId="41760347" w14:textId="77777777" w:rsidR="007F502B" w:rsidRPr="00C16C6C" w:rsidRDefault="004C1A98" w:rsidP="00CB7BD9">
      <w:pPr>
        <w:pStyle w:val="Heading1"/>
        <w:numPr>
          <w:ilvl w:val="0"/>
          <w:numId w:val="0"/>
        </w:numPr>
        <w:rPr>
          <w:lang w:val="de-DE"/>
        </w:rPr>
      </w:pPr>
      <w:bookmarkStart w:id="62" w:name="_Toc535174862"/>
      <w:r w:rsidRPr="00C16C6C">
        <w:rPr>
          <w:lang w:val="de-DE"/>
        </w:rPr>
        <w:lastRenderedPageBreak/>
        <w:t>Glossary</w:t>
      </w:r>
      <w:bookmarkEnd w:id="62"/>
    </w:p>
    <w:p w14:paraId="67688771" w14:textId="77777777" w:rsidR="00F873DA" w:rsidRPr="00C16C6C" w:rsidRDefault="00F11FEC" w:rsidP="00CB7BD9">
      <w:pPr>
        <w:pStyle w:val="Glossarbegriff"/>
        <w:rPr>
          <w:lang w:val="de-DE"/>
        </w:rPr>
      </w:pPr>
      <w:r w:rsidRPr="00C16C6C">
        <w:rPr>
          <w:lang w:val="de-DE"/>
        </w:rPr>
        <w:t>Glossarbegriff</w:t>
      </w:r>
    </w:p>
    <w:p w14:paraId="3020F349" w14:textId="77777777" w:rsidR="00F11FEC" w:rsidRPr="00C16C6C" w:rsidRDefault="00F11FEC" w:rsidP="00CB7BD9">
      <w:pPr>
        <w:pStyle w:val="NormalText"/>
      </w:pPr>
      <w:r w:rsidRPr="00C16C6C">
        <w:t xml:space="preserve">Im Glossar können </w:t>
      </w:r>
      <w:r w:rsidR="00997160" w:rsidRPr="00C16C6C">
        <w:t>ausgewählte</w:t>
      </w:r>
      <w:r w:rsidRPr="00C16C6C">
        <w:t xml:space="preserve"> Begriffe genauer defin</w:t>
      </w:r>
      <w:r w:rsidR="001649A1" w:rsidRPr="00C16C6C">
        <w:t>iert</w:t>
      </w:r>
      <w:r w:rsidRPr="00C16C6C">
        <w:t xml:space="preserve"> w</w:t>
      </w:r>
      <w:r w:rsidR="001649A1" w:rsidRPr="00C16C6C">
        <w:t>e</w:t>
      </w:r>
      <w:r w:rsidRPr="00C16C6C">
        <w:t>rden</w:t>
      </w:r>
      <w:r w:rsidR="001649A1" w:rsidRPr="00C16C6C">
        <w:t>…</w:t>
      </w:r>
    </w:p>
    <w:p w14:paraId="7B220D4F" w14:textId="77777777" w:rsidR="00F11FEC" w:rsidRPr="00C16C6C" w:rsidRDefault="00F11FEC" w:rsidP="00CB7BD9">
      <w:pPr>
        <w:pStyle w:val="Glossarbegriff"/>
        <w:rPr>
          <w:lang w:val="de-DE"/>
        </w:rPr>
      </w:pPr>
      <w:r w:rsidRPr="00C16C6C">
        <w:rPr>
          <w:lang w:val="de-DE"/>
        </w:rPr>
        <w:t>HTML</w:t>
      </w:r>
    </w:p>
    <w:p w14:paraId="64658F13" w14:textId="77777777" w:rsidR="00033E28" w:rsidRPr="00C16C6C" w:rsidRDefault="00F11FEC" w:rsidP="00033E28">
      <w:pPr>
        <w:pStyle w:val="NormalText"/>
        <w:keepNext/>
        <w:keepLines/>
      </w:pPr>
      <w:r w:rsidRPr="00C16C6C">
        <w:t>Bei HTML (Hypertext Markup Language) handelt es sich um eine Auszeichnung</w:t>
      </w:r>
      <w:r w:rsidR="00997160" w:rsidRPr="00C16C6C">
        <w:t>s</w:t>
      </w:r>
      <w:r w:rsidRPr="00C16C6C">
        <w:t>spra</w:t>
      </w:r>
      <w:r w:rsidR="001649A1" w:rsidRPr="00C16C6C">
        <w:t>che …</w:t>
      </w:r>
    </w:p>
    <w:p w14:paraId="272EC404" w14:textId="77777777" w:rsidR="000B3E5A" w:rsidRPr="00C16C6C" w:rsidRDefault="000B3E5A" w:rsidP="00033E28">
      <w:pPr>
        <w:rPr>
          <w:lang w:val="de-DE"/>
        </w:rPr>
      </w:pPr>
    </w:p>
    <w:p w14:paraId="48228773" w14:textId="77777777" w:rsidR="0025407F" w:rsidRPr="00C16C6C" w:rsidRDefault="0025407F" w:rsidP="00033E28">
      <w:pPr>
        <w:rPr>
          <w:lang w:val="de-DE"/>
        </w:rPr>
        <w:sectPr w:rsidR="0025407F" w:rsidRPr="00C16C6C" w:rsidSect="00BC1573">
          <w:headerReference w:type="even" r:id="rId77"/>
          <w:headerReference w:type="default" r:id="rId78"/>
          <w:footerReference w:type="even" r:id="rId79"/>
          <w:footerReference w:type="default" r:id="rId80"/>
          <w:headerReference w:type="first" r:id="rId81"/>
          <w:footerReference w:type="first" r:id="rId82"/>
          <w:type w:val="oddPage"/>
          <w:pgSz w:w="11906" w:h="16838" w:code="9"/>
          <w:pgMar w:top="2240" w:right="1418" w:bottom="2552" w:left="1985" w:header="1418" w:footer="1366" w:gutter="0"/>
          <w:pgNumType w:fmt="upperRoman"/>
          <w:cols w:space="708"/>
          <w:titlePg/>
          <w:docGrid w:linePitch="360"/>
        </w:sectPr>
      </w:pPr>
    </w:p>
    <w:p w14:paraId="6FB310E1" w14:textId="77777777" w:rsidR="00E0757B" w:rsidRPr="00327BEE" w:rsidRDefault="00E0757B" w:rsidP="00CB7BD9">
      <w:pPr>
        <w:pStyle w:val="Heading1"/>
        <w:numPr>
          <w:ilvl w:val="0"/>
          <w:numId w:val="0"/>
        </w:numPr>
      </w:pPr>
      <w:bookmarkStart w:id="63" w:name="_Toc535174863"/>
      <w:r w:rsidRPr="00327BEE">
        <w:lastRenderedPageBreak/>
        <w:t>Index</w:t>
      </w:r>
      <w:bookmarkEnd w:id="63"/>
    </w:p>
    <w:p w14:paraId="439B7A3B" w14:textId="77777777" w:rsidR="00E0757B" w:rsidRPr="00327BEE" w:rsidRDefault="00E45BB4" w:rsidP="00CB7BD9">
      <w:pPr>
        <w:pStyle w:val="NormalText"/>
        <w:rPr>
          <w:lang w:val="en-US"/>
        </w:rPr>
      </w:pPr>
      <w:r w:rsidRPr="00327BEE">
        <w:rPr>
          <w:lang w:val="en-US"/>
        </w:rPr>
        <w:fldChar w:fldCharType="begin"/>
      </w:r>
      <w:r w:rsidRPr="00327BEE">
        <w:rPr>
          <w:lang w:val="en-US"/>
        </w:rPr>
        <w:instrText xml:space="preserve"> INDEX \h "A" \c "2" \z "1031" </w:instrText>
      </w:r>
      <w:r w:rsidRPr="00327BEE">
        <w:rPr>
          <w:lang w:val="en-US"/>
        </w:rPr>
        <w:fldChar w:fldCharType="separate"/>
      </w:r>
      <w:r w:rsidR="00C01289" w:rsidRPr="00327BEE">
        <w:rPr>
          <w:b/>
          <w:bCs/>
          <w:lang w:val="en-US"/>
        </w:rPr>
        <w:t>No index entries found.</w:t>
      </w:r>
      <w:r w:rsidRPr="00327BEE">
        <w:rPr>
          <w:b/>
          <w:bCs/>
          <w:lang w:val="en-US"/>
        </w:rPr>
        <w:fldChar w:fldCharType="end"/>
      </w:r>
    </w:p>
    <w:p w14:paraId="3EACF1E4" w14:textId="77777777" w:rsidR="000B3E5A" w:rsidRPr="00327BEE" w:rsidRDefault="000B3E5A" w:rsidP="00CB7BD9"/>
    <w:p w14:paraId="0BC8841C" w14:textId="77777777" w:rsidR="0025407F" w:rsidRPr="00327BEE" w:rsidRDefault="0025407F" w:rsidP="00CB7BD9">
      <w:pPr>
        <w:sectPr w:rsidR="0025407F" w:rsidRPr="00327BEE" w:rsidSect="00BC1573">
          <w:headerReference w:type="even" r:id="rId83"/>
          <w:headerReference w:type="default" r:id="rId84"/>
          <w:footerReference w:type="even" r:id="rId85"/>
          <w:footerReference w:type="default" r:id="rId86"/>
          <w:headerReference w:type="first" r:id="rId87"/>
          <w:footerReference w:type="first" r:id="rId88"/>
          <w:type w:val="oddPage"/>
          <w:pgSz w:w="11906" w:h="16838" w:code="9"/>
          <w:pgMar w:top="2240" w:right="1418" w:bottom="2552" w:left="1985" w:header="1418" w:footer="1366" w:gutter="0"/>
          <w:pgNumType w:fmt="upperRoman"/>
          <w:cols w:space="708"/>
          <w:titlePg/>
          <w:docGrid w:linePitch="360"/>
        </w:sectPr>
      </w:pPr>
    </w:p>
    <w:p w14:paraId="2680D634" w14:textId="77777777" w:rsidR="00464D92" w:rsidRPr="00C16C6C" w:rsidRDefault="00464D92" w:rsidP="00CB7BD9">
      <w:pPr>
        <w:pStyle w:val="TOCHeading"/>
        <w:rPr>
          <w:lang w:val="de-DE"/>
        </w:rPr>
      </w:pPr>
      <w:r w:rsidRPr="00C16C6C">
        <w:rPr>
          <w:lang w:val="de-DE"/>
        </w:rPr>
        <w:lastRenderedPageBreak/>
        <w:t>Selbstständigkeitserklärung</w:t>
      </w:r>
    </w:p>
    <w:p w14:paraId="37A64CED" w14:textId="77777777" w:rsidR="0048320D" w:rsidRPr="00C16C6C" w:rsidRDefault="0048320D" w:rsidP="00C07FB4">
      <w:pPr>
        <w:rPr>
          <w:lang w:val="de-DE"/>
        </w:rPr>
      </w:pPr>
      <w:r w:rsidRPr="00C16C6C">
        <w:rPr>
          <w:lang w:val="de-DE"/>
        </w:rPr>
        <w:t xml:space="preserve">Hiermit erkläre ich, </w:t>
      </w:r>
      <w:r w:rsidR="00531821" w:rsidRPr="00C16C6C">
        <w:rPr>
          <w:lang w:val="de-DE"/>
        </w:rPr>
        <w:t>dass</w:t>
      </w:r>
      <w:r w:rsidRPr="00C16C6C">
        <w:rPr>
          <w:lang w:val="de-DE"/>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14:paraId="01E1F73E" w14:textId="20A1D60C" w:rsidR="0048320D" w:rsidRPr="00C16C6C" w:rsidRDefault="00966DE4" w:rsidP="00CB7BD9">
      <w:pPr>
        <w:rPr>
          <w:lang w:val="de-DE"/>
        </w:rPr>
      </w:pPr>
      <w:r w:rsidRPr="00C16C6C">
        <w:rPr>
          <w:lang w:val="de-DE"/>
        </w:rPr>
        <w:t xml:space="preserve">Chemnitz, den </w:t>
      </w:r>
      <w:r w:rsidRPr="00327BEE">
        <w:fldChar w:fldCharType="begin"/>
      </w:r>
      <w:r w:rsidRPr="00327BEE">
        <w:instrText xml:space="preserve"> TIME \@ "d. MMMM yyyy" </w:instrText>
      </w:r>
      <w:r w:rsidRPr="00327BEE">
        <w:fldChar w:fldCharType="separate"/>
      </w:r>
      <w:r w:rsidR="009A1867">
        <w:rPr>
          <w:noProof/>
        </w:rPr>
        <w:t>22. January 2019</w:t>
      </w:r>
      <w:r w:rsidRPr="00327BEE">
        <w:fldChar w:fldCharType="end"/>
      </w:r>
    </w:p>
    <w:p w14:paraId="54D6C284" w14:textId="77777777" w:rsidR="00D76639" w:rsidRPr="00C16C6C" w:rsidRDefault="00D76639" w:rsidP="00CB7BD9">
      <w:pPr>
        <w:spacing w:before="480"/>
        <w:ind w:right="4536"/>
        <w:rPr>
          <w:lang w:val="de-DE"/>
        </w:rPr>
      </w:pPr>
      <w:r w:rsidRPr="00327BEE">
        <w:rPr>
          <w:noProof/>
        </w:rPr>
        <mc:AlternateContent>
          <mc:Choice Requires="wps">
            <w:drawing>
              <wp:anchor distT="0" distB="0" distL="114300" distR="114300" simplePos="0" relativeHeight="251671552" behindDoc="0" locked="0" layoutInCell="1" allowOverlap="1" wp14:anchorId="342B019C" wp14:editId="70E986B9">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45396"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DF11640" w14:textId="77777777" w:rsidR="00917820" w:rsidRPr="00C16C6C" w:rsidRDefault="007A0445" w:rsidP="00CB7BD9">
      <w:pPr>
        <w:ind w:right="5668"/>
        <w:jc w:val="center"/>
        <w:rPr>
          <w:sz w:val="20"/>
          <w:szCs w:val="20"/>
          <w:lang w:val="de-DE"/>
        </w:rPr>
      </w:pPr>
      <w:sdt>
        <w:sdtPr>
          <w:rPr>
            <w:sz w:val="20"/>
            <w:szCs w:val="20"/>
            <w:lang w:val="de-DE"/>
          </w:rPr>
          <w:alias w:val="Comments"/>
          <w:tag w:val=""/>
          <w:id w:val="235293086"/>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C16C6C">
            <w:rPr>
              <w:sz w:val="20"/>
              <w:szCs w:val="20"/>
              <w:lang w:val="de-DE"/>
            </w:rPr>
            <w:t>&lt;TODO: Vorname Autor&gt;</w:t>
          </w:r>
        </w:sdtContent>
      </w:sdt>
      <w:r w:rsidR="00D76639" w:rsidRPr="00C16C6C">
        <w:rPr>
          <w:sz w:val="20"/>
          <w:szCs w:val="20"/>
          <w:lang w:val="de-DE"/>
        </w:rPr>
        <w:t xml:space="preserve"> </w:t>
      </w:r>
      <w:sdt>
        <w:sdtPr>
          <w:rPr>
            <w:sz w:val="20"/>
            <w:szCs w:val="20"/>
            <w:lang w:val="de-DE"/>
          </w:rPr>
          <w:alias w:val="Author"/>
          <w:tag w:val=""/>
          <w:id w:val="-665404582"/>
          <w:dataBinding w:prefixMappings="xmlns:ns0='http://purl.org/dc/elements/1.1/' xmlns:ns1='http://schemas.openxmlformats.org/package/2006/metadata/core-properties' " w:xpath="/ns1:coreProperties[1]/ns0:creator[1]" w:storeItemID="{6C3C8BC8-F283-45AE-878A-BAB7291924A1}"/>
          <w:text/>
        </w:sdtPr>
        <w:sdtContent>
          <w:r w:rsidR="00A3705E" w:rsidRPr="00C16C6C">
            <w:rPr>
              <w:sz w:val="20"/>
              <w:szCs w:val="20"/>
              <w:lang w:val="de-DE"/>
            </w:rPr>
            <w:t>mpc</w:t>
          </w:r>
        </w:sdtContent>
      </w:sdt>
    </w:p>
    <w:p w14:paraId="34EF6CFE" w14:textId="77777777" w:rsidR="0048320D" w:rsidRPr="00C16C6C" w:rsidRDefault="0048320D" w:rsidP="00CB7BD9">
      <w:pPr>
        <w:pStyle w:val="NormalText"/>
      </w:pPr>
    </w:p>
    <w:p w14:paraId="60351AA6" w14:textId="77777777" w:rsidR="00C07FB4" w:rsidRPr="00C16C6C" w:rsidRDefault="0048320D" w:rsidP="00BC0540">
      <w:pPr>
        <w:spacing w:after="0"/>
        <w:rPr>
          <w:color w:val="FF0000"/>
          <w:lang w:val="de-DE"/>
        </w:rPr>
      </w:pPr>
      <w:r w:rsidRPr="00C16C6C">
        <w:rPr>
          <w:color w:val="FF0000"/>
          <w:lang w:val="de-DE"/>
        </w:rPr>
        <w:t xml:space="preserve">TODO: </w:t>
      </w:r>
      <w:r w:rsidR="00BC0540" w:rsidRPr="00C16C6C">
        <w:rPr>
          <w:color w:val="FF0000"/>
          <w:lang w:val="de-DE"/>
        </w:rPr>
        <w:t>Es wird</w:t>
      </w:r>
      <w:r w:rsidR="001649A1" w:rsidRPr="00C16C6C">
        <w:rPr>
          <w:color w:val="FF0000"/>
          <w:lang w:val="de-DE"/>
        </w:rPr>
        <w:t xml:space="preserve"> empf</w:t>
      </w:r>
      <w:r w:rsidR="00BC0540" w:rsidRPr="00C16C6C">
        <w:rPr>
          <w:color w:val="FF0000"/>
          <w:lang w:val="de-DE"/>
        </w:rPr>
        <w:t>oh</w:t>
      </w:r>
      <w:r w:rsidR="001649A1" w:rsidRPr="00C16C6C">
        <w:rPr>
          <w:color w:val="FF0000"/>
          <w:lang w:val="de-DE"/>
        </w:rPr>
        <w:t>le</w:t>
      </w:r>
      <w:r w:rsidR="00BC0540" w:rsidRPr="00C16C6C">
        <w:rPr>
          <w:color w:val="FF0000"/>
          <w:lang w:val="de-DE"/>
        </w:rPr>
        <w:t>n</w:t>
      </w:r>
      <w:r w:rsidR="001649A1" w:rsidRPr="00C16C6C">
        <w:rPr>
          <w:color w:val="FF0000"/>
          <w:lang w:val="de-DE"/>
        </w:rPr>
        <w:t xml:space="preserve"> die </w:t>
      </w:r>
      <w:r w:rsidR="00FE5179" w:rsidRPr="00C16C6C">
        <w:rPr>
          <w:color w:val="FF0000"/>
          <w:lang w:val="de-DE"/>
        </w:rPr>
        <w:t>offizielle</w:t>
      </w:r>
      <w:r w:rsidR="001649A1" w:rsidRPr="00C16C6C">
        <w:rPr>
          <w:color w:val="FF0000"/>
          <w:lang w:val="de-DE"/>
        </w:rPr>
        <w:t xml:space="preserve"> Selbständigkeitserklärung des ZPA</w:t>
      </w:r>
      <w:r w:rsidR="00BC0540" w:rsidRPr="00C16C6C">
        <w:rPr>
          <w:color w:val="FF0000"/>
          <w:lang w:val="de-DE"/>
        </w:rPr>
        <w:t>s</w:t>
      </w:r>
      <w:r w:rsidR="001649A1" w:rsidRPr="00C16C6C">
        <w:rPr>
          <w:color w:val="FF0000"/>
          <w:lang w:val="de-DE"/>
        </w:rPr>
        <w:t xml:space="preserve"> zu verwen</w:t>
      </w:r>
      <w:r w:rsidR="00BC0540" w:rsidRPr="00C16C6C">
        <w:rPr>
          <w:color w:val="FF0000"/>
          <w:lang w:val="de-DE"/>
        </w:rPr>
        <w:t xml:space="preserve">den: </w:t>
      </w:r>
      <w:hyperlink r:id="rId89" w:history="1">
        <w:r w:rsidR="00BC0540" w:rsidRPr="00C16C6C">
          <w:rPr>
            <w:rStyle w:val="Hyperlink"/>
            <w:color w:val="FF0000"/>
            <w:lang w:val="de-DE"/>
          </w:rPr>
          <w:t>http://www.tu-chemnitz.de/verwaltung/studentenamt/zpa/formulare/ Allgemein/allgemein/selbststaendigkeitserklaerung.pdf</w:t>
        </w:r>
      </w:hyperlink>
      <w:r w:rsidR="001649A1" w:rsidRPr="00C16C6C">
        <w:rPr>
          <w:color w:val="FF0000"/>
          <w:lang w:val="de-DE"/>
        </w:rPr>
        <w:t xml:space="preserve"> </w:t>
      </w:r>
    </w:p>
    <w:p w14:paraId="704C2BFE" w14:textId="77777777" w:rsidR="00D124D4" w:rsidRPr="00327BEE" w:rsidRDefault="00C07FB4" w:rsidP="00D124D4">
      <w:pPr>
        <w:rPr>
          <w:color w:val="FF0000"/>
        </w:rPr>
      </w:pPr>
      <w:r w:rsidRPr="00C16C6C">
        <w:rPr>
          <w:color w:val="FF0000"/>
          <w:lang w:val="de-DE"/>
        </w:rPr>
        <w:t>F</w:t>
      </w:r>
      <w:r w:rsidR="001649A1" w:rsidRPr="00C16C6C">
        <w:rPr>
          <w:color w:val="FF0000"/>
          <w:lang w:val="de-DE"/>
        </w:rPr>
        <w:t>ür weitere Hinweise siehe Ab</w:t>
      </w:r>
      <w:r w:rsidRPr="00C16C6C">
        <w:rPr>
          <w:color w:val="FF0000"/>
          <w:lang w:val="de-DE"/>
        </w:rPr>
        <w:t xml:space="preserve">schnitt </w:t>
      </w:r>
      <w:r w:rsidR="0075300C" w:rsidRPr="00327BEE">
        <w:rPr>
          <w:color w:val="FF0000"/>
        </w:rPr>
        <w:fldChar w:fldCharType="begin"/>
      </w:r>
      <w:r w:rsidR="0075300C" w:rsidRPr="00C16C6C">
        <w:rPr>
          <w:color w:val="FF0000"/>
          <w:lang w:val="de-DE"/>
        </w:rPr>
        <w:instrText xml:space="preserve"> REF _Ref270013159 \r \h </w:instrText>
      </w:r>
      <w:r w:rsidR="0075300C" w:rsidRPr="00327BEE">
        <w:rPr>
          <w:color w:val="FF0000"/>
        </w:rPr>
      </w:r>
      <w:r w:rsidR="0075300C" w:rsidRPr="00327BEE">
        <w:rPr>
          <w:color w:val="FF0000"/>
        </w:rPr>
        <w:fldChar w:fldCharType="separate"/>
      </w:r>
      <w:r w:rsidR="000D7D70" w:rsidRPr="00C16C6C">
        <w:rPr>
          <w:b/>
          <w:bCs/>
          <w:color w:val="FF0000"/>
          <w:lang w:val="de-DE"/>
        </w:rPr>
        <w:t xml:space="preserve">Error! </w:t>
      </w:r>
      <w:r w:rsidR="000D7D70" w:rsidRPr="00327BEE">
        <w:rPr>
          <w:b/>
          <w:bCs/>
          <w:color w:val="FF0000"/>
        </w:rPr>
        <w:t>Reference source not found.</w:t>
      </w:r>
      <w:r w:rsidR="0075300C" w:rsidRPr="00327BEE">
        <w:rPr>
          <w:color w:val="FF0000"/>
        </w:rPr>
        <w:fldChar w:fldCharType="end"/>
      </w:r>
      <w:r w:rsidR="0075300C" w:rsidRPr="00327BEE">
        <w:rPr>
          <w:color w:val="FF0000"/>
        </w:rPr>
        <w:t xml:space="preserve"> „</w:t>
      </w:r>
      <w:r w:rsidR="0075300C" w:rsidRPr="00327BEE">
        <w:rPr>
          <w:color w:val="FF0000"/>
        </w:rPr>
        <w:fldChar w:fldCharType="begin"/>
      </w:r>
      <w:r w:rsidR="0075300C" w:rsidRPr="00327BEE">
        <w:rPr>
          <w:color w:val="FF0000"/>
        </w:rPr>
        <w:instrText xml:space="preserve"> REF _Ref270013166 \h </w:instrText>
      </w:r>
      <w:r w:rsidR="0075300C" w:rsidRPr="00327BEE">
        <w:rPr>
          <w:color w:val="FF0000"/>
        </w:rPr>
      </w:r>
      <w:r w:rsidR="0075300C" w:rsidRPr="00327BEE">
        <w:rPr>
          <w:color w:val="FF0000"/>
        </w:rPr>
        <w:fldChar w:fldCharType="separate"/>
      </w:r>
      <w:r w:rsidR="000D7D70" w:rsidRPr="00327BEE">
        <w:rPr>
          <w:b/>
          <w:bCs/>
          <w:color w:val="FF0000"/>
        </w:rPr>
        <w:t>Error! Reference source not found.</w:t>
      </w:r>
      <w:r w:rsidR="0075300C" w:rsidRPr="00327BEE">
        <w:rPr>
          <w:color w:val="FF0000"/>
        </w:rPr>
        <w:fldChar w:fldCharType="end"/>
      </w:r>
      <w:r w:rsidR="0075300C" w:rsidRPr="00327BEE">
        <w:rPr>
          <w:color w:val="FF0000"/>
        </w:rPr>
        <w:t>“</w:t>
      </w:r>
    </w:p>
    <w:sectPr w:rsidR="00D124D4" w:rsidRPr="00327BEE" w:rsidSect="007E426D">
      <w:headerReference w:type="even" r:id="rId90"/>
      <w:headerReference w:type="default" r:id="rId91"/>
      <w:footerReference w:type="even" r:id="rId92"/>
      <w:footerReference w:type="default" r:id="rId93"/>
      <w:headerReference w:type="first" r:id="rId94"/>
      <w:footerReference w:type="first" r:id="rId95"/>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6F748" w14:textId="77777777" w:rsidR="00C5773C" w:rsidRDefault="00C5773C" w:rsidP="00702C88">
      <w:pPr>
        <w:spacing w:after="0" w:line="240" w:lineRule="auto"/>
      </w:pPr>
      <w:r>
        <w:separator/>
      </w:r>
    </w:p>
  </w:endnote>
  <w:endnote w:type="continuationSeparator" w:id="0">
    <w:p w14:paraId="699B73CB" w14:textId="77777777" w:rsidR="00C5773C" w:rsidRDefault="00C5773C"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CFDFB" w14:textId="77777777" w:rsidR="007A0445" w:rsidRDefault="007A0445"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92755" w14:textId="77777777" w:rsidR="007A0445" w:rsidRDefault="007A0445"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AEB38" w14:textId="77777777" w:rsidR="007A0445" w:rsidRDefault="007A0445"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AD25D" w14:textId="1CDF4D31" w:rsidR="007A0445" w:rsidRDefault="007A0445" w:rsidP="00DE3893">
    <w:pPr>
      <w:pStyle w:val="Footer"/>
      <w:jc w:val="right"/>
    </w:pPr>
    <w:r>
      <w:fldChar w:fldCharType="begin"/>
    </w:r>
    <w:r>
      <w:instrText xml:space="preserve"> PAGE   \* MERGEFORMAT </w:instrText>
    </w:r>
    <w:r>
      <w:fldChar w:fldCharType="separate"/>
    </w:r>
    <w:r w:rsidR="00C87FF7">
      <w:rPr>
        <w:noProof/>
      </w:rPr>
      <w:t>vii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B85A" w14:textId="77777777" w:rsidR="007A0445" w:rsidRDefault="007A0445"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8C6FB" w14:textId="77777777" w:rsidR="007A0445" w:rsidRDefault="007A0445"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79CE8" w14:textId="52DF5A13" w:rsidR="007A0445" w:rsidRDefault="007A0445" w:rsidP="00DE3893">
    <w:pPr>
      <w:pStyle w:val="Footer"/>
      <w:jc w:val="right"/>
    </w:pPr>
    <w:r>
      <w:fldChar w:fldCharType="begin"/>
    </w:r>
    <w:r>
      <w:instrText xml:space="preserve"> PAGE   \* MERGEFORMAT </w:instrText>
    </w:r>
    <w:r>
      <w:fldChar w:fldCharType="separate"/>
    </w:r>
    <w:r w:rsidR="00C87FF7">
      <w:rPr>
        <w:noProof/>
      </w:rPr>
      <w:t>ix</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EB4E" w14:textId="77777777" w:rsidR="007A0445" w:rsidRDefault="007A0445"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D011F" w14:textId="77777777" w:rsidR="007A0445" w:rsidRDefault="007A0445"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2C092" w14:textId="3CEB94C0" w:rsidR="007A0445" w:rsidRDefault="007A0445" w:rsidP="00DE3893">
    <w:pPr>
      <w:pStyle w:val="Footer"/>
      <w:jc w:val="right"/>
    </w:pPr>
    <w:r>
      <w:fldChar w:fldCharType="begin"/>
    </w:r>
    <w:r>
      <w:instrText xml:space="preserve"> PAGE   \* MERGEFORMAT </w:instrText>
    </w:r>
    <w:r>
      <w:fldChar w:fldCharType="separate"/>
    </w:r>
    <w:r w:rsidR="00C87FF7">
      <w:rPr>
        <w:noProof/>
      </w:rPr>
      <w:t>xi</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0BF93" w14:textId="77777777" w:rsidR="007A0445" w:rsidRDefault="007A0445"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172D7" w14:textId="77777777" w:rsidR="007A0445" w:rsidRDefault="007A0445"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CED2A" w14:textId="77777777" w:rsidR="007A0445" w:rsidRDefault="007A0445"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C1F6F" w14:textId="4B0E2A61" w:rsidR="007A0445" w:rsidRDefault="007A0445" w:rsidP="00DE3893">
    <w:pPr>
      <w:pStyle w:val="Footer"/>
      <w:jc w:val="right"/>
    </w:pPr>
    <w:r>
      <w:fldChar w:fldCharType="begin"/>
    </w:r>
    <w:r>
      <w:instrText xml:space="preserve"> PAGE   \* MERGEFORMAT </w:instrText>
    </w:r>
    <w:r>
      <w:fldChar w:fldCharType="separate"/>
    </w:r>
    <w:r w:rsidR="00C87FF7">
      <w:rPr>
        <w:noProof/>
      </w:rPr>
      <w:t>xiii</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D038D" w14:textId="481F2B84" w:rsidR="007A0445" w:rsidRDefault="007A0445" w:rsidP="00DE3893">
    <w:pPr>
      <w:pStyle w:val="Footer"/>
      <w:jc w:val="left"/>
    </w:pPr>
    <w:r>
      <w:fldChar w:fldCharType="begin"/>
    </w:r>
    <w:r>
      <w:instrText xml:space="preserve"> PAGE   \* MERGEFORMAT </w:instrText>
    </w:r>
    <w:r>
      <w:fldChar w:fldCharType="separate"/>
    </w:r>
    <w:r w:rsidR="00C87FF7">
      <w:rPr>
        <w:noProof/>
      </w:rPr>
      <w:t>8</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93CA" w14:textId="51B3DA0F" w:rsidR="007A0445" w:rsidRDefault="007A0445" w:rsidP="00DE3893">
    <w:pPr>
      <w:pStyle w:val="Footer"/>
      <w:jc w:val="right"/>
    </w:pPr>
    <w:r>
      <w:fldChar w:fldCharType="begin"/>
    </w:r>
    <w:r>
      <w:instrText xml:space="preserve"> PAGE   \* MERGEFORMAT </w:instrText>
    </w:r>
    <w:r>
      <w:fldChar w:fldCharType="separate"/>
    </w:r>
    <w:r w:rsidR="00C87FF7">
      <w:rPr>
        <w:noProof/>
      </w:rPr>
      <w:t>9</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2C337" w14:textId="25ED6E19" w:rsidR="007A0445" w:rsidRDefault="007A0445" w:rsidP="00DE3893">
    <w:pPr>
      <w:pStyle w:val="Footer"/>
      <w:jc w:val="right"/>
    </w:pPr>
    <w:r>
      <w:fldChar w:fldCharType="begin"/>
    </w:r>
    <w:r>
      <w:instrText xml:space="preserve"> PAGE   \* MERGEFORMAT </w:instrText>
    </w:r>
    <w:r>
      <w:fldChar w:fldCharType="separate"/>
    </w:r>
    <w:r w:rsidR="00C87FF7">
      <w:rPr>
        <w:noProof/>
      </w:rPr>
      <w:t>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BCF3E" w14:textId="3D4F15E4" w:rsidR="007A0445" w:rsidRDefault="007A0445" w:rsidP="00DE3893">
    <w:pPr>
      <w:pStyle w:val="Footer"/>
      <w:jc w:val="left"/>
    </w:pPr>
    <w:r>
      <w:fldChar w:fldCharType="begin"/>
    </w:r>
    <w:r>
      <w:instrText xml:space="preserve"> PAGE   \* MERGEFORMAT </w:instrText>
    </w:r>
    <w:r>
      <w:fldChar w:fldCharType="separate"/>
    </w:r>
    <w:r w:rsidR="00C87FF7">
      <w:rPr>
        <w:noProof/>
      </w:rPr>
      <w:t>38</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31F7D" w14:textId="25E77D5B" w:rsidR="007A0445" w:rsidRDefault="007A0445" w:rsidP="00DE3893">
    <w:pPr>
      <w:pStyle w:val="Footer"/>
      <w:jc w:val="right"/>
    </w:pPr>
    <w:r>
      <w:fldChar w:fldCharType="begin"/>
    </w:r>
    <w:r>
      <w:instrText xml:space="preserve"> PAGE   \* MERGEFORMAT </w:instrText>
    </w:r>
    <w:r>
      <w:fldChar w:fldCharType="separate"/>
    </w:r>
    <w:r w:rsidR="00C87FF7">
      <w:rPr>
        <w:noProof/>
      </w:rPr>
      <w:t>37</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95550" w14:textId="307BF952" w:rsidR="007A0445" w:rsidRDefault="007A0445" w:rsidP="00DE3893">
    <w:pPr>
      <w:pStyle w:val="Footer"/>
      <w:jc w:val="right"/>
    </w:pPr>
    <w:r>
      <w:fldChar w:fldCharType="begin"/>
    </w:r>
    <w:r>
      <w:instrText xml:space="preserve"> PAGE   \* MERGEFORMAT </w:instrText>
    </w:r>
    <w:r>
      <w:fldChar w:fldCharType="separate"/>
    </w:r>
    <w:r w:rsidR="00C87FF7">
      <w:rPr>
        <w:noProof/>
      </w:rPr>
      <w:t>11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0D1B4" w14:textId="77777777" w:rsidR="007A0445" w:rsidRDefault="007A0445"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43315" w14:textId="77777777" w:rsidR="007A0445" w:rsidRDefault="007A0445"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894E3" w14:textId="77777777" w:rsidR="007A0445" w:rsidRDefault="007A0445"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AC125" w14:textId="1E420BC6" w:rsidR="007A0445" w:rsidRDefault="007A0445" w:rsidP="00DE3893">
    <w:pPr>
      <w:pStyle w:val="Footer"/>
      <w:jc w:val="right"/>
    </w:pPr>
    <w:r>
      <w:fldChar w:fldCharType="begin"/>
    </w:r>
    <w:r>
      <w:instrText xml:space="preserve"> PAGE   \* MERGEFORMAT </w:instrText>
    </w:r>
    <w:r>
      <w:fldChar w:fldCharType="separate"/>
    </w:r>
    <w:r w:rsidR="00601B50">
      <w:rPr>
        <w:noProof/>
      </w:rPr>
      <w:t>55</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99B67" w14:textId="77777777" w:rsidR="007A0445" w:rsidRDefault="007A0445"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B0CB0" w14:textId="77777777" w:rsidR="007A0445" w:rsidRDefault="007A0445"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891" w14:textId="19960AD3" w:rsidR="007A0445" w:rsidRDefault="007A0445" w:rsidP="00DE3893">
    <w:pPr>
      <w:pStyle w:val="Footer"/>
      <w:jc w:val="right"/>
    </w:pPr>
    <w:r>
      <w:fldChar w:fldCharType="begin"/>
    </w:r>
    <w:r>
      <w:instrText xml:space="preserve"> PAGE   \* MERGEFORMAT </w:instrText>
    </w:r>
    <w:r>
      <w:fldChar w:fldCharType="separate"/>
    </w:r>
    <w:r w:rsidR="00601B50">
      <w:rPr>
        <w:noProof/>
      </w:rPr>
      <w:t>57</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08CFF" w14:textId="77777777" w:rsidR="007A0445" w:rsidRDefault="007A0445"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B0EF3" w14:textId="77777777" w:rsidR="007A0445" w:rsidRDefault="007A0445"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FE8E0" w14:textId="412D4C59" w:rsidR="007A0445" w:rsidRDefault="007A0445" w:rsidP="00DE3893">
    <w:pPr>
      <w:pStyle w:val="Footer"/>
      <w:jc w:val="right"/>
    </w:pPr>
    <w:r>
      <w:fldChar w:fldCharType="begin"/>
    </w:r>
    <w:r>
      <w:instrText xml:space="preserve"> PAGE  \* Arabic  \* MERGEFORMAT </w:instrText>
    </w:r>
    <w:r>
      <w:fldChar w:fldCharType="separate"/>
    </w:r>
    <w:r w:rsidR="00601B50">
      <w:rPr>
        <w:noProof/>
      </w:rPr>
      <w:t>59</w:t>
    </w:r>
    <w: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C8DC0" w14:textId="77777777" w:rsidR="007A0445" w:rsidRDefault="007A0445"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E020" w14:textId="77777777" w:rsidR="007A0445" w:rsidRDefault="007A0445"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DB76D" w14:textId="0D053F4D" w:rsidR="007A0445" w:rsidRDefault="007A0445" w:rsidP="00DE3893">
    <w:pPr>
      <w:pStyle w:val="Footer"/>
      <w:jc w:val="right"/>
    </w:pPr>
    <w:r>
      <w:fldChar w:fldCharType="begin"/>
    </w:r>
    <w:r>
      <w:instrText xml:space="preserve"> PAGE  \* Arabic  \* MERGEFORMAT </w:instrText>
    </w:r>
    <w:r>
      <w:fldChar w:fldCharType="separate"/>
    </w:r>
    <w:r w:rsidR="00601B50">
      <w:rPr>
        <w:noProof/>
      </w:rPr>
      <w:t>61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68A5B" w14:textId="4B23DB05" w:rsidR="007A0445" w:rsidRDefault="007A0445"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26A64" w14:textId="77777777" w:rsidR="007A0445" w:rsidRDefault="007A0445" w:rsidP="00DE3893">
    <w:pPr>
      <w:pStyle w:val="Footer"/>
      <w:jc w:val="left"/>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E0489" w14:textId="77777777" w:rsidR="007A0445" w:rsidRDefault="007A0445" w:rsidP="00DE3893">
    <w:pPr>
      <w:pStyle w:val="Footer"/>
      <w:jc w:val="right"/>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ED083" w14:textId="77777777" w:rsidR="007A0445" w:rsidRDefault="007A0445" w:rsidP="00DE3893">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96BC1" w14:textId="77777777" w:rsidR="007A0445" w:rsidRDefault="007A0445"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C428" w14:textId="10167158" w:rsidR="007A0445" w:rsidRDefault="007A0445" w:rsidP="00DE3893">
    <w:pPr>
      <w:pStyle w:val="Footer"/>
      <w:jc w:val="right"/>
    </w:pPr>
    <w:r>
      <w:fldChar w:fldCharType="begin"/>
    </w:r>
    <w:r>
      <w:instrText xml:space="preserve"> PAGE   \* MERGEFORMAT </w:instrText>
    </w:r>
    <w:r>
      <w:fldChar w:fldCharType="separate"/>
    </w:r>
    <w:r w:rsidR="00C87FF7">
      <w:rPr>
        <w:noProof/>
      </w:rPr>
      <w:t>iii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6F623" w14:textId="0E99ADA9" w:rsidR="007A0445" w:rsidRDefault="007A0445" w:rsidP="00DE3893">
    <w:pPr>
      <w:pStyle w:val="Footer"/>
      <w:jc w:val="left"/>
    </w:pPr>
    <w:r>
      <w:fldChar w:fldCharType="begin"/>
    </w:r>
    <w:r>
      <w:instrText xml:space="preserve"> PAGE   \* MERGEFORMAT </w:instrText>
    </w:r>
    <w:r>
      <w:fldChar w:fldCharType="separate"/>
    </w:r>
    <w:r w:rsidR="00C87FF7">
      <w:rPr>
        <w:noProof/>
      </w:rPr>
      <w:t>vi</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5A681" w14:textId="77777777" w:rsidR="007A0445" w:rsidRDefault="007A0445"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F8631" w14:textId="7DAFA18C" w:rsidR="007A0445" w:rsidRDefault="007A0445" w:rsidP="00DE3893">
    <w:pPr>
      <w:pStyle w:val="Footer"/>
      <w:jc w:val="right"/>
    </w:pPr>
    <w:r>
      <w:fldChar w:fldCharType="begin"/>
    </w:r>
    <w:r>
      <w:instrText xml:space="preserve"> PAGE   \* MERGEFORMAT </w:instrText>
    </w:r>
    <w:r>
      <w:fldChar w:fldCharType="separate"/>
    </w:r>
    <w:r w:rsidR="00C87FF7">
      <w:rPr>
        <w:noProof/>
      </w:rPr>
      <w:t>v</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3FF6D" w14:textId="77777777" w:rsidR="00C5773C" w:rsidRDefault="00C5773C" w:rsidP="00702C88">
      <w:pPr>
        <w:spacing w:after="0" w:line="240" w:lineRule="auto"/>
      </w:pPr>
      <w:r>
        <w:separator/>
      </w:r>
    </w:p>
  </w:footnote>
  <w:footnote w:type="continuationSeparator" w:id="0">
    <w:p w14:paraId="45FB196D" w14:textId="77777777" w:rsidR="00C5773C" w:rsidRDefault="00C5773C"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FE9C8" w14:textId="77777777" w:rsidR="007A0445" w:rsidRPr="00962C1D" w:rsidRDefault="007A0445" w:rsidP="00DE3893">
    <w:pPr>
      <w:pStyle w:val="Header"/>
      <w:tabs>
        <w:tab w:val="clear" w:pos="4536"/>
        <w:tab w:val="center" w:pos="6663"/>
      </w:tabs>
      <w:ind w:left="57" w:right="57"/>
      <w:jc w:val="left"/>
      <w:rPr>
        <w:smallCap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F1240" w14:textId="77777777" w:rsidR="007A0445" w:rsidRPr="00962C1D" w:rsidRDefault="007A044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22912" behindDoc="0" locked="0" layoutInCell="1" allowOverlap="1" wp14:anchorId="753A914B" wp14:editId="62E4D265">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8B9AF8" id="Straight Connector 12" o:spid="_x0000_s1026" style="position:absolute;z-index:25162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344FC" w14:textId="77777777" w:rsidR="007A0445" w:rsidRDefault="007A0445">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044" w14:textId="77777777" w:rsidR="007A0445" w:rsidRPr="00962C1D" w:rsidRDefault="007A0445"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4352" behindDoc="0" locked="0" layoutInCell="1" allowOverlap="1" wp14:anchorId="7F68591C" wp14:editId="612F8101">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D08E3D" id="Straight Connector 24" o:spid="_x0000_s1026" style="position:absolute;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623BC" w14:textId="77777777" w:rsidR="007A0445" w:rsidRPr="00962C1D" w:rsidRDefault="007A044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7424" behindDoc="0" locked="0" layoutInCell="1" allowOverlap="1" wp14:anchorId="7674EAB0" wp14:editId="7E5C4E48">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6B5FB" id="Straight Connector 27" o:spid="_x0000_s1026" style="position:absolute;z-index:251687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4438C" w14:textId="77777777" w:rsidR="007A0445" w:rsidRDefault="007A0445">
    <w:pPr>
      <w:pStyle w:val="Heade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901EE" w14:textId="77777777" w:rsidR="007A0445" w:rsidRPr="00962C1D" w:rsidRDefault="007A0445"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90496" behindDoc="0" locked="0" layoutInCell="1" allowOverlap="1" wp14:anchorId="3634132C" wp14:editId="06D051EF">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41681A" id="Straight Connector 31" o:spid="_x0000_s1026" style="position:absolute;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D4217" w14:textId="77777777" w:rsidR="007A0445" w:rsidRPr="00962C1D" w:rsidRDefault="007A044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93568" behindDoc="0" locked="0" layoutInCell="1" allowOverlap="1" wp14:anchorId="00E3F43A" wp14:editId="441D039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D2C27" id="Straight Connector 33" o:spid="_x0000_s1026" style="position:absolute;z-index:251693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81C57" w14:textId="77777777" w:rsidR="007A0445" w:rsidRDefault="007A0445">
    <w:pPr>
      <w:pStyle w:val="Heade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BA32" w14:textId="77777777" w:rsidR="007A0445" w:rsidRPr="00962C1D" w:rsidRDefault="007A0445"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6640" behindDoc="0" locked="0" layoutInCell="1" allowOverlap="1" wp14:anchorId="281FFD12" wp14:editId="6E3C5D7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E3678" id="Straight Connector 35" o:spid="_x0000_s1026" style="position:absolute;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9D9BD" w14:textId="77777777" w:rsidR="007A0445" w:rsidRPr="00962C1D" w:rsidRDefault="007A044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9712" behindDoc="0" locked="0" layoutInCell="1" allowOverlap="1" wp14:anchorId="1CDAE52B" wp14:editId="14965FFE">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8D5F1" id="Straight Connector 37" o:spid="_x0000_s1026" style="position:absolute;z-index:251699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EC602" w14:textId="77777777" w:rsidR="007A0445" w:rsidRPr="00EA7A74" w:rsidRDefault="007A0445" w:rsidP="00DE3893">
    <w:pPr>
      <w:pStyle w:val="Header"/>
      <w:ind w:left="57" w:right="57"/>
      <w:jc w:val="right"/>
    </w:pPr>
    <w:r>
      <w:fldChar w:fldCharType="begin"/>
    </w:r>
    <w:r w:rsidRPr="006B2100">
      <w:instrText xml:space="preserve"> STYLEREF  "Heading 2" \n  \* MERGEFORMAT </w:instrText>
    </w:r>
    <w:r>
      <w:fldChar w:fldCharType="separate"/>
    </w:r>
    <w:r w:rsidRPr="000D7D70">
      <w:rPr>
        <w:rFonts w:hint="cs"/>
        <w:b/>
        <w:bCs/>
        <w:noProof/>
        <w:cs/>
      </w:rPr>
      <w:t>‎</w:t>
    </w:r>
    <w:r>
      <w:rPr>
        <w:noProof/>
      </w:rPr>
      <w:t>1.1</w:t>
    </w:r>
    <w:r>
      <w:fldChar w:fldCharType="end"/>
    </w:r>
    <w:r w:rsidRPr="006B2100">
      <w:t xml:space="preserve"> </w:t>
    </w:r>
    <w:r>
      <w:fldChar w:fldCharType="begin"/>
    </w:r>
    <w:r w:rsidRPr="006B2100">
      <w:instrText xml:space="preserve"> STYLEREF  "Heading 2"  \* MERGEFORMAT </w:instrText>
    </w:r>
    <w:r>
      <w:fldChar w:fldCharType="separate"/>
    </w:r>
    <w:r w:rsidRPr="000D7D70">
      <w:rPr>
        <w:b/>
        <w:bCs/>
        <w:noProof/>
      </w:rPr>
      <w:t>Current situation</w:t>
    </w:r>
    <w:r>
      <w:fldChar w:fldCharType="end"/>
    </w:r>
    <w:r>
      <w:rPr>
        <w:noProof/>
      </w:rPr>
      <mc:AlternateContent>
        <mc:Choice Requires="wps">
          <w:drawing>
            <wp:anchor distT="0" distB="0" distL="114300" distR="114300" simplePos="0" relativeHeight="251613696" behindDoc="0" locked="0" layoutInCell="1" allowOverlap="1" wp14:anchorId="632D46A9" wp14:editId="5AFCB648">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3BB159" id="Straight Connector 8" o:spid="_x0000_s1026" style="position:absolute;z-index:251613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D363" w14:textId="77777777" w:rsidR="007A0445" w:rsidRDefault="007A0445">
    <w:pPr>
      <w:pStyle w:val="Heade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039B" w14:textId="003A8395" w:rsidR="007A0445" w:rsidRPr="00962C1D" w:rsidRDefault="007A0445"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C87FF7" w:rsidRPr="00C87FF7">
      <w:rPr>
        <w:rFonts w:hint="cs"/>
        <w:b/>
        <w:bCs/>
        <w:smallCaps/>
        <w:noProof/>
        <w:cs/>
        <w:lang w:val="de-DE"/>
      </w:rPr>
      <w:t>‎</w:t>
    </w:r>
    <w:r w:rsidR="00C87FF7" w:rsidRPr="00C87FF7">
      <w:rPr>
        <w:b/>
        <w:bCs/>
        <w:smallCaps/>
        <w:noProof/>
        <w:lang w:val="de-DE"/>
      </w:rPr>
      <w:t>1</w:t>
    </w:r>
    <w:r>
      <w:rPr>
        <w:smallCaps/>
      </w:rPr>
      <w:fldChar w:fldCharType="end"/>
    </w:r>
    <w:r w:rsidRPr="00C16C6C">
      <w:rPr>
        <w:smallCaps/>
        <w:lang w:val="de-DE"/>
      </w:rPr>
      <w:t xml:space="preserve"> </w:t>
    </w:r>
    <w:r>
      <w:rPr>
        <w:smallCaps/>
      </w:rPr>
      <w:fldChar w:fldCharType="begin"/>
    </w:r>
    <w:r w:rsidRPr="00C16C6C">
      <w:rPr>
        <w:smallCaps/>
        <w:lang w:val="de-DE"/>
      </w:rPr>
      <w:instrText xml:space="preserve"> STYLEREF  "Heading 1"  \* MERGEFORMAT </w:instrText>
    </w:r>
    <w:r>
      <w:rPr>
        <w:smallCaps/>
      </w:rPr>
      <w:fldChar w:fldCharType="separate"/>
    </w:r>
    <w:r w:rsidR="00C87FF7" w:rsidRPr="00C87FF7">
      <w:rPr>
        <w:b/>
        <w:bCs/>
        <w:smallCaps/>
        <w:noProof/>
        <w:lang w:val="de-DE"/>
      </w:rPr>
      <w:t>Introduction</w:t>
    </w:r>
    <w:r>
      <w:rPr>
        <w:smallCaps/>
      </w:rPr>
      <w:fldChar w:fldCharType="end"/>
    </w:r>
    <w:r w:rsidRPr="00962C1D">
      <w:rPr>
        <w:smallCaps/>
        <w:noProof/>
      </w:rPr>
      <mc:AlternateContent>
        <mc:Choice Requires="wps">
          <w:drawing>
            <wp:anchor distT="0" distB="0" distL="114300" distR="114300" simplePos="0" relativeHeight="251701760" behindDoc="0" locked="0" layoutInCell="1" allowOverlap="1" wp14:anchorId="67ED3DAE" wp14:editId="13643513">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D4B12A" id="Straight Connector 1" o:spid="_x0000_s1026" style="position:absolute;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663D3" w14:textId="326957BC" w:rsidR="007A0445" w:rsidRPr="00962C1D" w:rsidRDefault="007A0445"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C87FF7" w:rsidRPr="00C87FF7">
      <w:rPr>
        <w:rFonts w:hint="cs"/>
        <w:b/>
        <w:bCs/>
        <w:smallCaps/>
        <w:noProof/>
        <w:cs/>
        <w:lang w:val="de-DE"/>
      </w:rPr>
      <w:t>‎</w:t>
    </w:r>
    <w:r w:rsidR="00C87FF7" w:rsidRPr="00C87FF7">
      <w:rPr>
        <w:b/>
        <w:bCs/>
        <w:smallCaps/>
        <w:noProof/>
        <w:lang w:val="de-DE"/>
      </w:rPr>
      <w:t>1.5</w:t>
    </w:r>
    <w:r>
      <w:rPr>
        <w:smallCaps/>
      </w:rPr>
      <w:fldChar w:fldCharType="end"/>
    </w:r>
    <w:r w:rsidRPr="00C16C6C">
      <w:rPr>
        <w:smallCaps/>
        <w:lang w:val="de-DE"/>
      </w:rPr>
      <w:t xml:space="preserve"> </w:t>
    </w:r>
    <w:r>
      <w:rPr>
        <w:smallCaps/>
      </w:rPr>
      <w:fldChar w:fldCharType="begin"/>
    </w:r>
    <w:r w:rsidRPr="00C16C6C">
      <w:rPr>
        <w:smallCaps/>
        <w:lang w:val="de-DE"/>
      </w:rPr>
      <w:instrText xml:space="preserve"> STYLEREF  "Heading 2"  \* MERGEFORMAT </w:instrText>
    </w:r>
    <w:r>
      <w:rPr>
        <w:smallCaps/>
      </w:rPr>
      <w:fldChar w:fldCharType="separate"/>
    </w:r>
    <w:r w:rsidR="00C87FF7" w:rsidRPr="00C87FF7">
      <w:rPr>
        <w:b/>
        <w:bCs/>
        <w:smallCaps/>
        <w:noProof/>
        <w:lang w:val="de-DE"/>
      </w:rPr>
      <w:t>Outline</w:t>
    </w:r>
    <w:r>
      <w:rPr>
        <w:smallCaps/>
      </w:rPr>
      <w:fldChar w:fldCharType="end"/>
    </w:r>
    <w:r w:rsidRPr="00962C1D">
      <w:rPr>
        <w:smallCaps/>
        <w:noProof/>
      </w:rPr>
      <mc:AlternateContent>
        <mc:Choice Requires="wps">
          <w:drawing>
            <wp:anchor distT="0" distB="0" distL="114300" distR="114300" simplePos="0" relativeHeight="251703808" behindDoc="0" locked="0" layoutInCell="1" allowOverlap="1" wp14:anchorId="0654CCDC" wp14:editId="7E43B4D0">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121BF3" id="Straight Connector 4" o:spid="_x0000_s1026" style="position:absolute;z-index:251703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370A" w14:textId="77777777" w:rsidR="007A0445" w:rsidRDefault="007A0445">
    <w:pPr>
      <w:pStyle w:val="Heade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8D5A1" w14:textId="621346AF" w:rsidR="007A0445" w:rsidRPr="00962C1D" w:rsidRDefault="007A0445"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C87FF7" w:rsidRPr="00C87FF7">
      <w:rPr>
        <w:rFonts w:hint="cs"/>
        <w:b/>
        <w:bCs/>
        <w:smallCaps/>
        <w:noProof/>
        <w:cs/>
        <w:lang w:val="de-DE"/>
      </w:rPr>
      <w:t>‎</w:t>
    </w:r>
    <w:r w:rsidR="00C87FF7" w:rsidRPr="00C87FF7">
      <w:rPr>
        <w:b/>
        <w:bCs/>
        <w:smallCaps/>
        <w:noProof/>
        <w:lang w:val="de-DE"/>
      </w:rPr>
      <w:t>2</w:t>
    </w:r>
    <w:r>
      <w:rPr>
        <w:smallCaps/>
      </w:rPr>
      <w:fldChar w:fldCharType="end"/>
    </w:r>
    <w:r w:rsidRPr="00C16C6C">
      <w:rPr>
        <w:smallCaps/>
        <w:lang w:val="de-DE"/>
      </w:rPr>
      <w:t xml:space="preserve"> </w:t>
    </w:r>
    <w:r>
      <w:rPr>
        <w:smallCaps/>
      </w:rPr>
      <w:fldChar w:fldCharType="begin"/>
    </w:r>
    <w:r w:rsidRPr="00C16C6C">
      <w:rPr>
        <w:smallCaps/>
        <w:lang w:val="de-DE"/>
      </w:rPr>
      <w:instrText xml:space="preserve"> STYLEREF  "Heading 1"  \* MERGEFORMAT </w:instrText>
    </w:r>
    <w:r>
      <w:rPr>
        <w:smallCaps/>
      </w:rPr>
      <w:fldChar w:fldCharType="separate"/>
    </w:r>
    <w:r w:rsidR="00C87FF7" w:rsidRPr="00C87FF7">
      <w:rPr>
        <w:b/>
        <w:bCs/>
        <w:smallCaps/>
        <w:noProof/>
        <w:lang w:val="de-DE"/>
      </w:rPr>
      <w:t>State</w:t>
    </w:r>
    <w:r w:rsidR="00C87FF7">
      <w:rPr>
        <w:smallCaps/>
        <w:noProof/>
        <w:lang w:val="de-DE"/>
      </w:rPr>
      <w:t xml:space="preserve"> of The Art</w:t>
    </w:r>
    <w:r>
      <w:rPr>
        <w:smallCaps/>
      </w:rPr>
      <w:fldChar w:fldCharType="end"/>
    </w:r>
    <w:r w:rsidRPr="00962C1D">
      <w:rPr>
        <w:smallCaps/>
        <w:noProof/>
      </w:rPr>
      <mc:AlternateContent>
        <mc:Choice Requires="wps">
          <w:drawing>
            <wp:anchor distT="0" distB="0" distL="114300" distR="114300" simplePos="0" relativeHeight="251662848" behindDoc="0" locked="0" layoutInCell="1" allowOverlap="1" wp14:anchorId="067C85CE" wp14:editId="7225D539">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0B3CEF" id="Straight Connector 3" o:spid="_x0000_s1026" style="position:absolute;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8F18E" w14:textId="0CA3EFF7" w:rsidR="007A0445" w:rsidRPr="00962C1D" w:rsidRDefault="007A0445"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C87FF7" w:rsidRPr="00C87FF7">
      <w:rPr>
        <w:rFonts w:hint="cs"/>
        <w:b/>
        <w:bCs/>
        <w:smallCaps/>
        <w:noProof/>
        <w:cs/>
        <w:lang w:val="de-DE"/>
      </w:rPr>
      <w:t>‎</w:t>
    </w:r>
    <w:r w:rsidR="00C87FF7" w:rsidRPr="00C87FF7">
      <w:rPr>
        <w:b/>
        <w:bCs/>
        <w:smallCaps/>
        <w:noProof/>
        <w:lang w:val="de-DE"/>
      </w:rPr>
      <w:t>2.3</w:t>
    </w:r>
    <w:r>
      <w:rPr>
        <w:smallCaps/>
      </w:rPr>
      <w:fldChar w:fldCharType="end"/>
    </w:r>
    <w:r w:rsidRPr="00C16C6C">
      <w:rPr>
        <w:smallCaps/>
        <w:lang w:val="de-DE"/>
      </w:rPr>
      <w:t xml:space="preserve"> </w:t>
    </w:r>
    <w:r>
      <w:rPr>
        <w:smallCaps/>
      </w:rPr>
      <w:fldChar w:fldCharType="begin"/>
    </w:r>
    <w:r w:rsidRPr="00C16C6C">
      <w:rPr>
        <w:smallCaps/>
        <w:lang w:val="de-DE"/>
      </w:rPr>
      <w:instrText xml:space="preserve"> STYLEREF  "Heading 2"  \* MERGEFORMAT </w:instrText>
    </w:r>
    <w:r>
      <w:rPr>
        <w:smallCaps/>
      </w:rPr>
      <w:fldChar w:fldCharType="separate"/>
    </w:r>
    <w:r w:rsidR="00C87FF7" w:rsidRPr="00C87FF7">
      <w:rPr>
        <w:b/>
        <w:bCs/>
        <w:smallCaps/>
        <w:noProof/>
        <w:lang w:val="de-DE"/>
      </w:rPr>
      <w:t>Analysis</w:t>
    </w:r>
    <w:r>
      <w:rPr>
        <w:smallCaps/>
      </w:rPr>
      <w:fldChar w:fldCharType="end"/>
    </w:r>
    <w:r w:rsidRPr="00962C1D">
      <w:rPr>
        <w:smallCaps/>
        <w:noProof/>
      </w:rPr>
      <mc:AlternateContent>
        <mc:Choice Requires="wps">
          <w:drawing>
            <wp:anchor distT="0" distB="0" distL="114300" distR="114300" simplePos="0" relativeHeight="251672064" behindDoc="0" locked="0" layoutInCell="1" allowOverlap="1" wp14:anchorId="3071DE0D" wp14:editId="1B60536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60CB44" id="Straight Connector 14" o:spid="_x0000_s1026" style="position:absolute;z-index:2516720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2E204" w14:textId="77777777" w:rsidR="007A0445" w:rsidRDefault="007A0445">
    <w:pPr>
      <w:pStyle w:val="Heade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A9EE4" w14:textId="77777777" w:rsidR="007A0445" w:rsidRPr="00843BFB" w:rsidRDefault="007A0445"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29056" behindDoc="0" locked="0" layoutInCell="0" allowOverlap="0" wp14:anchorId="596C05C8" wp14:editId="2026BD6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9E4746" id="Straight Connector 6" o:spid="_x0000_s1026" style="position:absolute;z-index:25162905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Concept</w:t>
    </w:r>
    <w:r>
      <w:rPr>
        <w:smallCaps/>
      </w:rPr>
      <w:fldChar w:fldCharType="end"/>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71B46" w14:textId="77777777" w:rsidR="007A0445" w:rsidRPr="00DF30C0" w:rsidRDefault="007A0445"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Concept</w:t>
    </w:r>
    <w:r>
      <w:rPr>
        <w:smallCaps/>
      </w:rPr>
      <w:fldChar w:fldCharType="end"/>
    </w:r>
    <w:r w:rsidRPr="00CC6C2B">
      <w:rPr>
        <w:smallCaps/>
        <w:noProof/>
      </w:rPr>
      <mc:AlternateContent>
        <mc:Choice Requires="wps">
          <w:drawing>
            <wp:anchor distT="0" distB="0" distL="114300" distR="114300" simplePos="0" relativeHeight="251632128" behindDoc="0" locked="0" layoutInCell="1" allowOverlap="1" wp14:anchorId="093DA411" wp14:editId="1CCBCCC3">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2707F0" id="Straight Connector 15" o:spid="_x0000_s1026" style="position:absolute;z-index:251632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9E0C5" w14:textId="77777777" w:rsidR="007A0445" w:rsidRDefault="007A044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63DC7" w14:textId="7D1CC463" w:rsidR="007A0445" w:rsidRPr="00962C1D" w:rsidRDefault="007A0445" w:rsidP="00DE3893">
    <w:pPr>
      <w:pStyle w:val="Header"/>
      <w:tabs>
        <w:tab w:val="clear" w:pos="4536"/>
        <w:tab w:val="center" w:pos="6663"/>
      </w:tabs>
      <w:ind w:left="57" w:right="57"/>
      <w:jc w:val="lef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Abstract</w:t>
    </w:r>
    <w:r>
      <w:rPr>
        <w:smallCaps/>
      </w:rPr>
      <w:fldChar w:fldCharType="end"/>
    </w:r>
    <w:r w:rsidRPr="00962C1D">
      <w:rPr>
        <w:smallCaps/>
        <w:noProof/>
      </w:rPr>
      <mc:AlternateContent>
        <mc:Choice Requires="wps">
          <w:drawing>
            <wp:anchor distT="0" distB="0" distL="114300" distR="114300" simplePos="0" relativeHeight="251705856" behindDoc="0" locked="0" layoutInCell="1" allowOverlap="1" wp14:anchorId="2BE9CFC9" wp14:editId="43D50D83">
              <wp:simplePos x="0" y="0"/>
              <wp:positionH relativeFrom="margin">
                <wp:posOffset>36195</wp:posOffset>
              </wp:positionH>
              <wp:positionV relativeFrom="paragraph">
                <wp:posOffset>215900</wp:posOffset>
              </wp:positionV>
              <wp:extent cx="5328000" cy="0"/>
              <wp:effectExtent l="0" t="0" r="6000" b="19050"/>
              <wp:wrapNone/>
              <wp:docPr id="7" name="Straight Connector 7"/>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91621A" id="Straight Connector 7" o:spid="_x0000_s1026" style="position:absolute;z-index:251705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CDDZgN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8C73B" w14:textId="77777777" w:rsidR="007A0445" w:rsidRPr="00593F3D" w:rsidRDefault="007A0445"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noProof/>
      </w:rPr>
      <mc:AlternateContent>
        <mc:Choice Requires="wps">
          <w:drawing>
            <wp:anchor distT="215900" distB="215900" distL="114300" distR="114300" simplePos="0" relativeHeight="251675136" behindDoc="0" locked="0" layoutInCell="0" allowOverlap="0" wp14:anchorId="517B0B3D" wp14:editId="786AF80D">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927A37" id="Straight Connector 13" o:spid="_x0000_s1026" style="position:absolute;z-index:2516751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0598E" w14:textId="77777777" w:rsidR="007A0445" w:rsidRPr="00DF30C0" w:rsidRDefault="007A0445"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sidRPr="00CC6C2B">
      <w:rPr>
        <w:smallCaps/>
        <w:noProof/>
      </w:rPr>
      <mc:AlternateContent>
        <mc:Choice Requires="wps">
          <w:drawing>
            <wp:anchor distT="0" distB="0" distL="114300" distR="114300" simplePos="0" relativeHeight="251678208" behindDoc="0" locked="0" layoutInCell="1" allowOverlap="1" wp14:anchorId="3ABB0335" wp14:editId="3376E517">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CDB430" id="Straight Connector 20" o:spid="_x0000_s1026" style="position:absolute;z-index:25167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5943A" w14:textId="77777777" w:rsidR="007A0445" w:rsidRDefault="007A0445">
    <w:pPr>
      <w:pStyle w:val="Heade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EB47" w14:textId="77777777" w:rsidR="007A0445" w:rsidRPr="002A2571" w:rsidRDefault="007A0445" w:rsidP="00591417">
    <w:pPr>
      <w:pStyle w:val="Header"/>
      <w:tabs>
        <w:tab w:val="clear" w:pos="4536"/>
        <w:tab w:val="clear" w:pos="9072"/>
      </w:tabs>
      <w:ind w:left="1304" w:right="57" w:hanging="1247"/>
      <w:jc w:val="left"/>
      <w:rPr>
        <w:smallCaps/>
      </w:rPr>
    </w:pPr>
    <w:r>
      <w:rPr>
        <w:noProof/>
      </w:rPr>
      <mc:AlternateContent>
        <mc:Choice Requires="wps">
          <w:drawing>
            <wp:anchor distT="215900" distB="215900" distL="114300" distR="114300" simplePos="0" relativeHeight="251641344" behindDoc="0" locked="0" layoutInCell="0" allowOverlap="0" wp14:anchorId="733F7F37" wp14:editId="660055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196BF" id="Straight Connector 28" o:spid="_x0000_s1026" style="position:absolute;z-index:251641344;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7A31A" w14:textId="77777777" w:rsidR="007A0445" w:rsidRPr="00CC6C2B" w:rsidRDefault="007A044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r w:rsidRPr="00CC6C2B">
      <w:rPr>
        <w:smallCaps/>
        <w:noProof/>
      </w:rPr>
      <mc:AlternateContent>
        <mc:Choice Requires="wps">
          <w:drawing>
            <wp:anchor distT="0" distB="0" distL="114300" distR="114300" simplePos="0" relativeHeight="251644416" behindDoc="0" locked="0" layoutInCell="1" allowOverlap="1" wp14:anchorId="35D6EE41" wp14:editId="117F12ED">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76DF78" id="Straight Connector 30" o:spid="_x0000_s1026" style="position:absolute;z-index:25164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7B2DA" w14:textId="77777777" w:rsidR="007A0445" w:rsidRDefault="007A0445">
    <w:pPr>
      <w:pStyle w:val="Heade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92B76" w14:textId="77777777" w:rsidR="007A0445" w:rsidRPr="00F52B12" w:rsidRDefault="007A0445"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35200" behindDoc="0" locked="0" layoutInCell="0" allowOverlap="0" wp14:anchorId="5305C35F" wp14:editId="1F24F2F9">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0DD0A8" id="Straight Connector 18" o:spid="_x0000_s1026" style="position:absolute;z-index:25163520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25765" w14:textId="77777777" w:rsidR="007A0445" w:rsidRPr="00CC6C2B" w:rsidRDefault="007A044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r w:rsidRPr="00CC6C2B">
      <w:rPr>
        <w:smallCaps/>
        <w:noProof/>
      </w:rPr>
      <mc:AlternateContent>
        <mc:Choice Requires="wps">
          <w:drawing>
            <wp:anchor distT="0" distB="0" distL="114300" distR="114300" simplePos="0" relativeHeight="251638272" behindDoc="0" locked="0" layoutInCell="1" allowOverlap="1" wp14:anchorId="6789FDAA" wp14:editId="33D56057">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D18075" id="Straight Connector 21" o:spid="_x0000_s1026" style="position:absolute;z-index:251638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21CB0" w14:textId="77777777" w:rsidR="007A0445" w:rsidRDefault="007A0445">
    <w:pPr>
      <w:pStyle w:val="Header"/>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BCA3" w14:textId="77777777" w:rsidR="007A0445" w:rsidRPr="00F52B12" w:rsidRDefault="007A0445" w:rsidP="008E51EF">
    <w:pPr>
      <w:pStyle w:val="Header"/>
      <w:tabs>
        <w:tab w:val="clear" w:pos="4536"/>
        <w:tab w:val="clear" w:pos="9072"/>
      </w:tabs>
      <w:ind w:left="341" w:right="57" w:hanging="284"/>
      <w:jc w:val="left"/>
      <w:rPr>
        <w:smallCap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43D92" w14:textId="77777777" w:rsidR="007A0445" w:rsidRPr="00962C1D" w:rsidRDefault="007A0445"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Aufgabenstellung</w:t>
    </w:r>
    <w:r>
      <w:rPr>
        <w:smallCaps/>
      </w:rPr>
      <w:fldChar w:fldCharType="end"/>
    </w:r>
    <w:r w:rsidRPr="00962C1D">
      <w:rPr>
        <w:smallCaps/>
        <w:noProof/>
      </w:rPr>
      <mc:AlternateContent>
        <mc:Choice Requires="wps">
          <w:drawing>
            <wp:anchor distT="0" distB="0" distL="114300" distR="114300" simplePos="0" relativeHeight="251706880" behindDoc="0" locked="0" layoutInCell="1" allowOverlap="1" wp14:anchorId="5F743CF8" wp14:editId="0953E2E5">
              <wp:simplePos x="0" y="0"/>
              <wp:positionH relativeFrom="margin">
                <wp:posOffset>36195</wp:posOffset>
              </wp:positionH>
              <wp:positionV relativeFrom="paragraph">
                <wp:posOffset>215900</wp:posOffset>
              </wp:positionV>
              <wp:extent cx="5320800" cy="0"/>
              <wp:effectExtent l="0" t="0" r="0" b="19050"/>
              <wp:wrapNone/>
              <wp:docPr id="11" name="Straight Connector 11"/>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71D181" id="Straight Connector 11" o:spid="_x0000_s1026" style="position:absolute;z-index:251706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Fo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a05c8LSjB4T&#10;Cn3sE9t758hBj4wOyakhxIYAe3fAOYrhgFn2qNDmLwliY3H3vLgLY2KSNt/ebOrbmoYgL2fVFRgw&#10;pg/gLcs/LTfaZeGiEaePMVExSr2k5G3j2EAtb94TX46jN7p70MaUIF8e2BtkJ0FjT2NpnhieZVFk&#10;HNFmSZOI8pfOBib+L6DIFmp7PRX4mVNICS5deI2j7AxT1MECnDv7G3DOz1Aol/VfwAuiVPYuLWCr&#10;ncc/tX21Qk35Fwcm3dmCJ9+dy3iLNXTrivfzC8nX+nlc4Nd3vPsB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BfuFo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D3AE3" w14:textId="77777777" w:rsidR="007A0445" w:rsidRPr="00CC6C2B" w:rsidRDefault="007A0445" w:rsidP="00DE3893">
    <w:pPr>
      <w:pStyle w:val="Header"/>
      <w:ind w:left="57" w:right="57"/>
      <w:jc w:val="right"/>
      <w:rPr>
        <w:smallCaps/>
      </w:rPr>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4CC4E" w14:textId="77777777" w:rsidR="007A0445" w:rsidRDefault="007A044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16732" w14:textId="77777777" w:rsidR="007A0445" w:rsidRDefault="007A0445">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9208F" w14:textId="7943A84B" w:rsidR="007A0445" w:rsidRPr="00962C1D" w:rsidRDefault="007A0445" w:rsidP="00353599">
    <w:pPr>
      <w:pStyle w:val="Header"/>
      <w:tabs>
        <w:tab w:val="clear" w:pos="4536"/>
        <w:tab w:val="center" w:pos="6663"/>
      </w:tabs>
      <w:jc w:val="left"/>
      <w:rPr>
        <w:smallCaps/>
      </w:rPr>
    </w:pPr>
    <w:r>
      <w:rPr>
        <w:smallCaps/>
      </w:rPr>
      <w:fldChar w:fldCharType="begin"/>
    </w:r>
    <w:r>
      <w:rPr>
        <w:smallCaps/>
      </w:rPr>
      <w:instrText xml:space="preserve"> STYLEREF  "TOC Heading"  \* MERGEFORMAT </w:instrText>
    </w:r>
    <w:r>
      <w:rPr>
        <w:smallCaps/>
      </w:rPr>
      <w:fldChar w:fldCharType="separate"/>
    </w:r>
    <w:r w:rsidR="00C87FF7" w:rsidRPr="00C87FF7">
      <w:rPr>
        <w:b/>
        <w:bCs/>
        <w:smallCaps/>
        <w:noProof/>
      </w:rPr>
      <w:t>Table of Contents</w:t>
    </w:r>
    <w:r>
      <w:rPr>
        <w:smallCaps/>
      </w:rPr>
      <w:fldChar w:fldCharType="end"/>
    </w:r>
    <w:r w:rsidRPr="00962C1D">
      <w:rPr>
        <w:smallCaps/>
        <w:noProof/>
      </w:rPr>
      <mc:AlternateContent>
        <mc:Choice Requires="wps">
          <w:drawing>
            <wp:anchor distT="0" distB="0" distL="114300" distR="114300" simplePos="0" relativeHeight="251647488" behindDoc="0" locked="0" layoutInCell="1" allowOverlap="1" wp14:anchorId="723414C6" wp14:editId="530DE8DD">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C987DE" id="Straight Connector 19" o:spid="_x0000_s1026" style="position:absolute;z-index:251647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D7E61" w14:textId="77777777" w:rsidR="007A0445" w:rsidRPr="00962C1D" w:rsidRDefault="007A0445"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rPr>
      <mc:AlternateContent>
        <mc:Choice Requires="wps">
          <w:drawing>
            <wp:anchor distT="0" distB="0" distL="114300" distR="114300" simplePos="0" relativeHeight="251650560" behindDoc="0" locked="0" layoutInCell="1" allowOverlap="1" wp14:anchorId="57AB46B7" wp14:editId="60C4D1EA">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01C874" id="Straight Connector 22" o:spid="_x0000_s1026" style="position:absolute;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B98D2" w14:textId="77777777" w:rsidR="007A0445" w:rsidRDefault="007A0445">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F73" w14:textId="77777777" w:rsidR="007A0445" w:rsidRPr="00962C1D" w:rsidRDefault="007A0445"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19840" behindDoc="0" locked="0" layoutInCell="1" allowOverlap="1" wp14:anchorId="79B5EC60" wp14:editId="533A0E1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A37B11" id="Straight Connector 10" o:spid="_x0000_s1026" style="position:absolute;z-index:25161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94C52EE"/>
    <w:multiLevelType w:val="hybridMultilevel"/>
    <w:tmpl w:val="7BF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DB47FF"/>
    <w:multiLevelType w:val="hybridMultilevel"/>
    <w:tmpl w:val="701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22B7C"/>
    <w:multiLevelType w:val="hybridMultilevel"/>
    <w:tmpl w:val="BD785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06"/>
    <w:multiLevelType w:val="hybridMultilevel"/>
    <w:tmpl w:val="5574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4D2005"/>
    <w:multiLevelType w:val="hybridMultilevel"/>
    <w:tmpl w:val="42A2A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A3D29"/>
    <w:multiLevelType w:val="hybridMultilevel"/>
    <w:tmpl w:val="3A26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25"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DD79F5"/>
    <w:multiLevelType w:val="hybridMultilevel"/>
    <w:tmpl w:val="0830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4"/>
  </w:num>
  <w:num w:numId="17">
    <w:abstractNumId w:val="24"/>
    <w:lvlOverride w:ilvl="0">
      <w:startOverride w:val="1"/>
    </w:lvlOverride>
  </w:num>
  <w:num w:numId="18">
    <w:abstractNumId w:val="24"/>
    <w:lvlOverride w:ilvl="0">
      <w:startOverride w:val="1"/>
    </w:lvlOverride>
  </w:num>
  <w:num w:numId="19">
    <w:abstractNumId w:val="10"/>
  </w:num>
  <w:num w:numId="20">
    <w:abstractNumId w:val="23"/>
  </w:num>
  <w:num w:numId="21">
    <w:abstractNumId w:val="25"/>
  </w:num>
  <w:num w:numId="22">
    <w:abstractNumId w:val="20"/>
  </w:num>
  <w:num w:numId="23">
    <w:abstractNumId w:val="16"/>
  </w:num>
  <w:num w:numId="24">
    <w:abstractNumId w:val="27"/>
  </w:num>
  <w:num w:numId="25">
    <w:abstractNumId w:val="22"/>
  </w:num>
  <w:num w:numId="26">
    <w:abstractNumId w:val="26"/>
  </w:num>
  <w:num w:numId="27">
    <w:abstractNumId w:val="29"/>
  </w:num>
  <w:num w:numId="28">
    <w:abstractNumId w:val="18"/>
  </w:num>
  <w:num w:numId="29">
    <w:abstractNumId w:val="12"/>
  </w:num>
  <w:num w:numId="30">
    <w:abstractNumId w:val="11"/>
  </w:num>
  <w:num w:numId="31">
    <w:abstractNumId w:val="19"/>
  </w:num>
  <w:num w:numId="32">
    <w:abstractNumId w:val="10"/>
  </w:num>
  <w:num w:numId="33">
    <w:abstractNumId w:val="10"/>
  </w:num>
  <w:num w:numId="34">
    <w:abstractNumId w:val="10"/>
  </w:num>
  <w:num w:numId="35">
    <w:abstractNumId w:val="17"/>
  </w:num>
  <w:num w:numId="36">
    <w:abstractNumId w:val="13"/>
  </w:num>
  <w:num w:numId="37">
    <w:abstractNumId w:val="10"/>
  </w:num>
  <w:num w:numId="38">
    <w:abstractNumId w:val="2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05E"/>
    <w:rsid w:val="00006EAE"/>
    <w:rsid w:val="00021107"/>
    <w:rsid w:val="000258BC"/>
    <w:rsid w:val="00027C33"/>
    <w:rsid w:val="00033E28"/>
    <w:rsid w:val="0003413B"/>
    <w:rsid w:val="000431E2"/>
    <w:rsid w:val="0004368E"/>
    <w:rsid w:val="0004370D"/>
    <w:rsid w:val="00044B94"/>
    <w:rsid w:val="00051786"/>
    <w:rsid w:val="00072B7A"/>
    <w:rsid w:val="000852AA"/>
    <w:rsid w:val="00085941"/>
    <w:rsid w:val="000870D7"/>
    <w:rsid w:val="00094249"/>
    <w:rsid w:val="000947ED"/>
    <w:rsid w:val="000975DE"/>
    <w:rsid w:val="000A0F56"/>
    <w:rsid w:val="000A2C7A"/>
    <w:rsid w:val="000A3856"/>
    <w:rsid w:val="000A6D5F"/>
    <w:rsid w:val="000B3E5A"/>
    <w:rsid w:val="000D2DF5"/>
    <w:rsid w:val="000D7D70"/>
    <w:rsid w:val="000E4CF7"/>
    <w:rsid w:val="000F18F7"/>
    <w:rsid w:val="000F3BF1"/>
    <w:rsid w:val="000F566B"/>
    <w:rsid w:val="000F6C52"/>
    <w:rsid w:val="000F6FD0"/>
    <w:rsid w:val="00103A96"/>
    <w:rsid w:val="0011120D"/>
    <w:rsid w:val="00111A04"/>
    <w:rsid w:val="001146BB"/>
    <w:rsid w:val="00122AB9"/>
    <w:rsid w:val="0012370C"/>
    <w:rsid w:val="00127666"/>
    <w:rsid w:val="0013732D"/>
    <w:rsid w:val="00137FA6"/>
    <w:rsid w:val="001412AD"/>
    <w:rsid w:val="00144029"/>
    <w:rsid w:val="00144761"/>
    <w:rsid w:val="00146C2F"/>
    <w:rsid w:val="0015032D"/>
    <w:rsid w:val="0015273F"/>
    <w:rsid w:val="001578ED"/>
    <w:rsid w:val="001605E2"/>
    <w:rsid w:val="001649A1"/>
    <w:rsid w:val="001649F5"/>
    <w:rsid w:val="00177E43"/>
    <w:rsid w:val="00184873"/>
    <w:rsid w:val="00190083"/>
    <w:rsid w:val="00192249"/>
    <w:rsid w:val="0019652B"/>
    <w:rsid w:val="001A1431"/>
    <w:rsid w:val="001A24B6"/>
    <w:rsid w:val="001B2332"/>
    <w:rsid w:val="001B5D96"/>
    <w:rsid w:val="001B6A1F"/>
    <w:rsid w:val="001C32BE"/>
    <w:rsid w:val="001C5560"/>
    <w:rsid w:val="001D0693"/>
    <w:rsid w:val="001D1ED2"/>
    <w:rsid w:val="001D257B"/>
    <w:rsid w:val="001E1750"/>
    <w:rsid w:val="001E667E"/>
    <w:rsid w:val="001F1122"/>
    <w:rsid w:val="001F1647"/>
    <w:rsid w:val="001F1ACA"/>
    <w:rsid w:val="001F5F06"/>
    <w:rsid w:val="0020183D"/>
    <w:rsid w:val="0020287A"/>
    <w:rsid w:val="00206F37"/>
    <w:rsid w:val="002114E0"/>
    <w:rsid w:val="00212425"/>
    <w:rsid w:val="00221C5C"/>
    <w:rsid w:val="00226411"/>
    <w:rsid w:val="00230CD2"/>
    <w:rsid w:val="0023336E"/>
    <w:rsid w:val="00235806"/>
    <w:rsid w:val="002429C5"/>
    <w:rsid w:val="002467A0"/>
    <w:rsid w:val="0025407F"/>
    <w:rsid w:val="00254B16"/>
    <w:rsid w:val="00257F3B"/>
    <w:rsid w:val="00260137"/>
    <w:rsid w:val="002601B7"/>
    <w:rsid w:val="002613D9"/>
    <w:rsid w:val="00276E01"/>
    <w:rsid w:val="00277A1F"/>
    <w:rsid w:val="0029228C"/>
    <w:rsid w:val="002A055A"/>
    <w:rsid w:val="002A2571"/>
    <w:rsid w:val="002A4B18"/>
    <w:rsid w:val="002B1323"/>
    <w:rsid w:val="002B760D"/>
    <w:rsid w:val="002C2A31"/>
    <w:rsid w:val="002C633C"/>
    <w:rsid w:val="002E454A"/>
    <w:rsid w:val="002F37B5"/>
    <w:rsid w:val="002F79B1"/>
    <w:rsid w:val="00300538"/>
    <w:rsid w:val="003012B0"/>
    <w:rsid w:val="0030200F"/>
    <w:rsid w:val="00302AB0"/>
    <w:rsid w:val="00303869"/>
    <w:rsid w:val="00303CFE"/>
    <w:rsid w:val="003046CE"/>
    <w:rsid w:val="00305F08"/>
    <w:rsid w:val="00306F96"/>
    <w:rsid w:val="00311B6E"/>
    <w:rsid w:val="00314591"/>
    <w:rsid w:val="00322AC5"/>
    <w:rsid w:val="0032388B"/>
    <w:rsid w:val="00325E40"/>
    <w:rsid w:val="00327BEE"/>
    <w:rsid w:val="0033463E"/>
    <w:rsid w:val="003367CB"/>
    <w:rsid w:val="00342494"/>
    <w:rsid w:val="003514BE"/>
    <w:rsid w:val="00353599"/>
    <w:rsid w:val="00355326"/>
    <w:rsid w:val="003576AA"/>
    <w:rsid w:val="003625F8"/>
    <w:rsid w:val="0036696C"/>
    <w:rsid w:val="003675E0"/>
    <w:rsid w:val="003677F6"/>
    <w:rsid w:val="003761BB"/>
    <w:rsid w:val="00376CA7"/>
    <w:rsid w:val="00383B86"/>
    <w:rsid w:val="00383BFC"/>
    <w:rsid w:val="00383EEE"/>
    <w:rsid w:val="00384018"/>
    <w:rsid w:val="00387C4B"/>
    <w:rsid w:val="003A0C03"/>
    <w:rsid w:val="003A1AE6"/>
    <w:rsid w:val="003A4FF6"/>
    <w:rsid w:val="003A7943"/>
    <w:rsid w:val="003B2B70"/>
    <w:rsid w:val="003B5507"/>
    <w:rsid w:val="003B5756"/>
    <w:rsid w:val="003C0351"/>
    <w:rsid w:val="003C06C1"/>
    <w:rsid w:val="003C3A7D"/>
    <w:rsid w:val="003C42E8"/>
    <w:rsid w:val="003C531C"/>
    <w:rsid w:val="003C7106"/>
    <w:rsid w:val="003C7536"/>
    <w:rsid w:val="003D5ADF"/>
    <w:rsid w:val="003D6258"/>
    <w:rsid w:val="003F0D0C"/>
    <w:rsid w:val="003F0FD7"/>
    <w:rsid w:val="003F3174"/>
    <w:rsid w:val="003F38CA"/>
    <w:rsid w:val="003F4346"/>
    <w:rsid w:val="003F7B3E"/>
    <w:rsid w:val="00400A6D"/>
    <w:rsid w:val="00401700"/>
    <w:rsid w:val="00422529"/>
    <w:rsid w:val="004227E2"/>
    <w:rsid w:val="004257F4"/>
    <w:rsid w:val="004267C5"/>
    <w:rsid w:val="00427026"/>
    <w:rsid w:val="004271D8"/>
    <w:rsid w:val="0043060A"/>
    <w:rsid w:val="004434FB"/>
    <w:rsid w:val="00445EA9"/>
    <w:rsid w:val="004469C4"/>
    <w:rsid w:val="00446A4D"/>
    <w:rsid w:val="00447035"/>
    <w:rsid w:val="00450E26"/>
    <w:rsid w:val="0045142A"/>
    <w:rsid w:val="00464D92"/>
    <w:rsid w:val="0046654C"/>
    <w:rsid w:val="00466652"/>
    <w:rsid w:val="00467039"/>
    <w:rsid w:val="00467D1C"/>
    <w:rsid w:val="00470C1B"/>
    <w:rsid w:val="00472741"/>
    <w:rsid w:val="00473ECF"/>
    <w:rsid w:val="00474F5B"/>
    <w:rsid w:val="004819C3"/>
    <w:rsid w:val="0048320D"/>
    <w:rsid w:val="00483B46"/>
    <w:rsid w:val="00483CB3"/>
    <w:rsid w:val="00483D95"/>
    <w:rsid w:val="004857C5"/>
    <w:rsid w:val="00495674"/>
    <w:rsid w:val="004A0F6C"/>
    <w:rsid w:val="004A1AEE"/>
    <w:rsid w:val="004A310B"/>
    <w:rsid w:val="004A41D9"/>
    <w:rsid w:val="004B1FE6"/>
    <w:rsid w:val="004B27BE"/>
    <w:rsid w:val="004B6988"/>
    <w:rsid w:val="004C07F2"/>
    <w:rsid w:val="004C1A98"/>
    <w:rsid w:val="004C3CAF"/>
    <w:rsid w:val="004C45BC"/>
    <w:rsid w:val="004C554B"/>
    <w:rsid w:val="004C6382"/>
    <w:rsid w:val="004D31E6"/>
    <w:rsid w:val="004D495D"/>
    <w:rsid w:val="004E021E"/>
    <w:rsid w:val="004E2E5D"/>
    <w:rsid w:val="00506960"/>
    <w:rsid w:val="00515834"/>
    <w:rsid w:val="00517B46"/>
    <w:rsid w:val="00524F7F"/>
    <w:rsid w:val="005309D3"/>
    <w:rsid w:val="00531821"/>
    <w:rsid w:val="00532012"/>
    <w:rsid w:val="00532191"/>
    <w:rsid w:val="00535ED8"/>
    <w:rsid w:val="00537F16"/>
    <w:rsid w:val="00554D76"/>
    <w:rsid w:val="00561C7B"/>
    <w:rsid w:val="00567119"/>
    <w:rsid w:val="005853E6"/>
    <w:rsid w:val="00591417"/>
    <w:rsid w:val="00591897"/>
    <w:rsid w:val="00593F3D"/>
    <w:rsid w:val="00594F22"/>
    <w:rsid w:val="005A6136"/>
    <w:rsid w:val="005A6ED7"/>
    <w:rsid w:val="005B3789"/>
    <w:rsid w:val="005B4756"/>
    <w:rsid w:val="005B5CB3"/>
    <w:rsid w:val="005C237A"/>
    <w:rsid w:val="005C4D20"/>
    <w:rsid w:val="005D4FDE"/>
    <w:rsid w:val="005D511D"/>
    <w:rsid w:val="005D5645"/>
    <w:rsid w:val="005D6F20"/>
    <w:rsid w:val="005F0AE0"/>
    <w:rsid w:val="005F46C2"/>
    <w:rsid w:val="005F6CC9"/>
    <w:rsid w:val="00600CC4"/>
    <w:rsid w:val="0060113F"/>
    <w:rsid w:val="0060131A"/>
    <w:rsid w:val="00601B50"/>
    <w:rsid w:val="006036A5"/>
    <w:rsid w:val="0060625D"/>
    <w:rsid w:val="00607302"/>
    <w:rsid w:val="006163CA"/>
    <w:rsid w:val="006233DB"/>
    <w:rsid w:val="006236C5"/>
    <w:rsid w:val="00635A04"/>
    <w:rsid w:val="00645870"/>
    <w:rsid w:val="0064702A"/>
    <w:rsid w:val="006504D6"/>
    <w:rsid w:val="00650DC0"/>
    <w:rsid w:val="00656B9A"/>
    <w:rsid w:val="0066064B"/>
    <w:rsid w:val="006626F2"/>
    <w:rsid w:val="00664345"/>
    <w:rsid w:val="00666C1D"/>
    <w:rsid w:val="00670A1E"/>
    <w:rsid w:val="006724B2"/>
    <w:rsid w:val="0067639E"/>
    <w:rsid w:val="0068299D"/>
    <w:rsid w:val="00686AC3"/>
    <w:rsid w:val="0069114A"/>
    <w:rsid w:val="0069792F"/>
    <w:rsid w:val="006A174F"/>
    <w:rsid w:val="006A1C6C"/>
    <w:rsid w:val="006B0003"/>
    <w:rsid w:val="006B2100"/>
    <w:rsid w:val="006B3B18"/>
    <w:rsid w:val="006C47DB"/>
    <w:rsid w:val="006E0578"/>
    <w:rsid w:val="006E54A4"/>
    <w:rsid w:val="006F198D"/>
    <w:rsid w:val="0070268D"/>
    <w:rsid w:val="00702C88"/>
    <w:rsid w:val="00704596"/>
    <w:rsid w:val="00713124"/>
    <w:rsid w:val="00717855"/>
    <w:rsid w:val="00723351"/>
    <w:rsid w:val="00723617"/>
    <w:rsid w:val="00726184"/>
    <w:rsid w:val="00731A56"/>
    <w:rsid w:val="0073602F"/>
    <w:rsid w:val="00737554"/>
    <w:rsid w:val="007379F4"/>
    <w:rsid w:val="00740D94"/>
    <w:rsid w:val="0074468A"/>
    <w:rsid w:val="00746BB1"/>
    <w:rsid w:val="00751824"/>
    <w:rsid w:val="0075288C"/>
    <w:rsid w:val="007529A7"/>
    <w:rsid w:val="0075300C"/>
    <w:rsid w:val="0075406F"/>
    <w:rsid w:val="00756DE0"/>
    <w:rsid w:val="00757459"/>
    <w:rsid w:val="007669B1"/>
    <w:rsid w:val="0076736B"/>
    <w:rsid w:val="0077109A"/>
    <w:rsid w:val="00773A26"/>
    <w:rsid w:val="00777359"/>
    <w:rsid w:val="00784D72"/>
    <w:rsid w:val="00794B36"/>
    <w:rsid w:val="007950BA"/>
    <w:rsid w:val="007A0445"/>
    <w:rsid w:val="007B3F33"/>
    <w:rsid w:val="007C2A7D"/>
    <w:rsid w:val="007D0485"/>
    <w:rsid w:val="007D2524"/>
    <w:rsid w:val="007D3220"/>
    <w:rsid w:val="007D4013"/>
    <w:rsid w:val="007D5AD7"/>
    <w:rsid w:val="007E426D"/>
    <w:rsid w:val="007E7860"/>
    <w:rsid w:val="007F1C68"/>
    <w:rsid w:val="007F502B"/>
    <w:rsid w:val="007F53CF"/>
    <w:rsid w:val="007F61A7"/>
    <w:rsid w:val="007F7ABC"/>
    <w:rsid w:val="0080382F"/>
    <w:rsid w:val="00803C7A"/>
    <w:rsid w:val="00813B80"/>
    <w:rsid w:val="00817E0D"/>
    <w:rsid w:val="0082251D"/>
    <w:rsid w:val="00822A25"/>
    <w:rsid w:val="00833EF1"/>
    <w:rsid w:val="00835251"/>
    <w:rsid w:val="00835C1A"/>
    <w:rsid w:val="00843BFB"/>
    <w:rsid w:val="00861A50"/>
    <w:rsid w:val="008734A5"/>
    <w:rsid w:val="00874E13"/>
    <w:rsid w:val="00877567"/>
    <w:rsid w:val="00881C6F"/>
    <w:rsid w:val="008843DA"/>
    <w:rsid w:val="008844DE"/>
    <w:rsid w:val="00887789"/>
    <w:rsid w:val="00893D2A"/>
    <w:rsid w:val="008A16EF"/>
    <w:rsid w:val="008A1FB5"/>
    <w:rsid w:val="008A666D"/>
    <w:rsid w:val="008D2E69"/>
    <w:rsid w:val="008D3058"/>
    <w:rsid w:val="008D433C"/>
    <w:rsid w:val="008E25DF"/>
    <w:rsid w:val="008E51EF"/>
    <w:rsid w:val="008E59C8"/>
    <w:rsid w:val="008F0939"/>
    <w:rsid w:val="008F4B35"/>
    <w:rsid w:val="008F7972"/>
    <w:rsid w:val="00903007"/>
    <w:rsid w:val="0090774A"/>
    <w:rsid w:val="009134BC"/>
    <w:rsid w:val="0091439C"/>
    <w:rsid w:val="00917820"/>
    <w:rsid w:val="009325BF"/>
    <w:rsid w:val="009328A1"/>
    <w:rsid w:val="0093317F"/>
    <w:rsid w:val="00934310"/>
    <w:rsid w:val="00935184"/>
    <w:rsid w:val="00940632"/>
    <w:rsid w:val="00947641"/>
    <w:rsid w:val="0095420A"/>
    <w:rsid w:val="009552F7"/>
    <w:rsid w:val="0095684D"/>
    <w:rsid w:val="00960F23"/>
    <w:rsid w:val="009624CD"/>
    <w:rsid w:val="00962C1D"/>
    <w:rsid w:val="00966DE4"/>
    <w:rsid w:val="00972FC1"/>
    <w:rsid w:val="00976E97"/>
    <w:rsid w:val="009868CA"/>
    <w:rsid w:val="00986A9D"/>
    <w:rsid w:val="00992A77"/>
    <w:rsid w:val="009951CD"/>
    <w:rsid w:val="00997160"/>
    <w:rsid w:val="009A1867"/>
    <w:rsid w:val="009A2326"/>
    <w:rsid w:val="009A414C"/>
    <w:rsid w:val="009A5F2F"/>
    <w:rsid w:val="009A649F"/>
    <w:rsid w:val="009B0881"/>
    <w:rsid w:val="009B2733"/>
    <w:rsid w:val="009B55B3"/>
    <w:rsid w:val="009C1EC3"/>
    <w:rsid w:val="009C452D"/>
    <w:rsid w:val="009C6D41"/>
    <w:rsid w:val="009D3855"/>
    <w:rsid w:val="009E41FF"/>
    <w:rsid w:val="009E56B6"/>
    <w:rsid w:val="009E6E79"/>
    <w:rsid w:val="009E70AE"/>
    <w:rsid w:val="009F1A86"/>
    <w:rsid w:val="009F771F"/>
    <w:rsid w:val="00A21343"/>
    <w:rsid w:val="00A3142A"/>
    <w:rsid w:val="00A3340C"/>
    <w:rsid w:val="00A352D1"/>
    <w:rsid w:val="00A3599D"/>
    <w:rsid w:val="00A36A60"/>
    <w:rsid w:val="00A3705E"/>
    <w:rsid w:val="00A40760"/>
    <w:rsid w:val="00A417CA"/>
    <w:rsid w:val="00A43DC5"/>
    <w:rsid w:val="00A532E7"/>
    <w:rsid w:val="00A5557C"/>
    <w:rsid w:val="00A57AEB"/>
    <w:rsid w:val="00A61703"/>
    <w:rsid w:val="00A6714E"/>
    <w:rsid w:val="00A676DB"/>
    <w:rsid w:val="00A70302"/>
    <w:rsid w:val="00A707A2"/>
    <w:rsid w:val="00A724C8"/>
    <w:rsid w:val="00A76260"/>
    <w:rsid w:val="00A859D5"/>
    <w:rsid w:val="00A9104A"/>
    <w:rsid w:val="00A94B0A"/>
    <w:rsid w:val="00AA04B7"/>
    <w:rsid w:val="00AA39BC"/>
    <w:rsid w:val="00AB270C"/>
    <w:rsid w:val="00AB2908"/>
    <w:rsid w:val="00AB4067"/>
    <w:rsid w:val="00AB4CB5"/>
    <w:rsid w:val="00AB70C1"/>
    <w:rsid w:val="00AC0DAF"/>
    <w:rsid w:val="00AC10DC"/>
    <w:rsid w:val="00AC405C"/>
    <w:rsid w:val="00AD1479"/>
    <w:rsid w:val="00AD3907"/>
    <w:rsid w:val="00AD4D2C"/>
    <w:rsid w:val="00AD57EE"/>
    <w:rsid w:val="00AD75A1"/>
    <w:rsid w:val="00AD79B1"/>
    <w:rsid w:val="00AD7D03"/>
    <w:rsid w:val="00AE287C"/>
    <w:rsid w:val="00AE507E"/>
    <w:rsid w:val="00AE7E11"/>
    <w:rsid w:val="00AF2458"/>
    <w:rsid w:val="00AF5E6E"/>
    <w:rsid w:val="00AF6962"/>
    <w:rsid w:val="00AF7B21"/>
    <w:rsid w:val="00AF7BFD"/>
    <w:rsid w:val="00B00D31"/>
    <w:rsid w:val="00B02E50"/>
    <w:rsid w:val="00B0335A"/>
    <w:rsid w:val="00B0562A"/>
    <w:rsid w:val="00B10E3C"/>
    <w:rsid w:val="00B13027"/>
    <w:rsid w:val="00B1359B"/>
    <w:rsid w:val="00B13C93"/>
    <w:rsid w:val="00B1693F"/>
    <w:rsid w:val="00B20C20"/>
    <w:rsid w:val="00B31D44"/>
    <w:rsid w:val="00B32EFF"/>
    <w:rsid w:val="00B331A9"/>
    <w:rsid w:val="00B332F8"/>
    <w:rsid w:val="00B509A6"/>
    <w:rsid w:val="00B52592"/>
    <w:rsid w:val="00B52C4A"/>
    <w:rsid w:val="00B61480"/>
    <w:rsid w:val="00B65E8E"/>
    <w:rsid w:val="00B71066"/>
    <w:rsid w:val="00B7452D"/>
    <w:rsid w:val="00B75BAD"/>
    <w:rsid w:val="00B804AD"/>
    <w:rsid w:val="00B82837"/>
    <w:rsid w:val="00B82C99"/>
    <w:rsid w:val="00B95E53"/>
    <w:rsid w:val="00B96544"/>
    <w:rsid w:val="00B97D2E"/>
    <w:rsid w:val="00BA105E"/>
    <w:rsid w:val="00BB1437"/>
    <w:rsid w:val="00BB3F36"/>
    <w:rsid w:val="00BB4758"/>
    <w:rsid w:val="00BC0540"/>
    <w:rsid w:val="00BC1573"/>
    <w:rsid w:val="00BC2E85"/>
    <w:rsid w:val="00BC3343"/>
    <w:rsid w:val="00BD5CC0"/>
    <w:rsid w:val="00BE1B7E"/>
    <w:rsid w:val="00BE44C6"/>
    <w:rsid w:val="00BE648E"/>
    <w:rsid w:val="00BF031A"/>
    <w:rsid w:val="00BF16B6"/>
    <w:rsid w:val="00BF5351"/>
    <w:rsid w:val="00C01289"/>
    <w:rsid w:val="00C0736F"/>
    <w:rsid w:val="00C075E7"/>
    <w:rsid w:val="00C07FB4"/>
    <w:rsid w:val="00C1048E"/>
    <w:rsid w:val="00C11309"/>
    <w:rsid w:val="00C16C6C"/>
    <w:rsid w:val="00C2347C"/>
    <w:rsid w:val="00C24030"/>
    <w:rsid w:val="00C254BE"/>
    <w:rsid w:val="00C31C7B"/>
    <w:rsid w:val="00C34D42"/>
    <w:rsid w:val="00C416F1"/>
    <w:rsid w:val="00C430A8"/>
    <w:rsid w:val="00C445A0"/>
    <w:rsid w:val="00C45646"/>
    <w:rsid w:val="00C4631B"/>
    <w:rsid w:val="00C53793"/>
    <w:rsid w:val="00C557F5"/>
    <w:rsid w:val="00C5773C"/>
    <w:rsid w:val="00C62891"/>
    <w:rsid w:val="00C63D6B"/>
    <w:rsid w:val="00C64B06"/>
    <w:rsid w:val="00C65136"/>
    <w:rsid w:val="00C70338"/>
    <w:rsid w:val="00C77A71"/>
    <w:rsid w:val="00C85134"/>
    <w:rsid w:val="00C87FF7"/>
    <w:rsid w:val="00C90DFD"/>
    <w:rsid w:val="00C90EAD"/>
    <w:rsid w:val="00C9107D"/>
    <w:rsid w:val="00C939F1"/>
    <w:rsid w:val="00C96F8A"/>
    <w:rsid w:val="00CA00B9"/>
    <w:rsid w:val="00CA1EB6"/>
    <w:rsid w:val="00CA684B"/>
    <w:rsid w:val="00CA7AE4"/>
    <w:rsid w:val="00CB7BD9"/>
    <w:rsid w:val="00CC063A"/>
    <w:rsid w:val="00CC2F9A"/>
    <w:rsid w:val="00CC6C2B"/>
    <w:rsid w:val="00CC71FA"/>
    <w:rsid w:val="00CE338E"/>
    <w:rsid w:val="00CE39DE"/>
    <w:rsid w:val="00CE42D4"/>
    <w:rsid w:val="00CE4A36"/>
    <w:rsid w:val="00CF029F"/>
    <w:rsid w:val="00CF269F"/>
    <w:rsid w:val="00CF2A8D"/>
    <w:rsid w:val="00D00166"/>
    <w:rsid w:val="00D02D4E"/>
    <w:rsid w:val="00D05CD7"/>
    <w:rsid w:val="00D124D4"/>
    <w:rsid w:val="00D141BA"/>
    <w:rsid w:val="00D1565A"/>
    <w:rsid w:val="00D17DAD"/>
    <w:rsid w:val="00D20D50"/>
    <w:rsid w:val="00D22707"/>
    <w:rsid w:val="00D24360"/>
    <w:rsid w:val="00D248F4"/>
    <w:rsid w:val="00D27CF6"/>
    <w:rsid w:val="00D36D30"/>
    <w:rsid w:val="00D3717A"/>
    <w:rsid w:val="00D40C74"/>
    <w:rsid w:val="00D41A8B"/>
    <w:rsid w:val="00D450C8"/>
    <w:rsid w:val="00D603C6"/>
    <w:rsid w:val="00D62848"/>
    <w:rsid w:val="00D63215"/>
    <w:rsid w:val="00D63FC9"/>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0F0B"/>
    <w:rsid w:val="00DF30C0"/>
    <w:rsid w:val="00DF7812"/>
    <w:rsid w:val="00DF7AFE"/>
    <w:rsid w:val="00E013CF"/>
    <w:rsid w:val="00E05CF3"/>
    <w:rsid w:val="00E0757B"/>
    <w:rsid w:val="00E077DE"/>
    <w:rsid w:val="00E112FB"/>
    <w:rsid w:val="00E1258D"/>
    <w:rsid w:val="00E13887"/>
    <w:rsid w:val="00E14582"/>
    <w:rsid w:val="00E17726"/>
    <w:rsid w:val="00E26207"/>
    <w:rsid w:val="00E26B87"/>
    <w:rsid w:val="00E30A7B"/>
    <w:rsid w:val="00E3665D"/>
    <w:rsid w:val="00E37761"/>
    <w:rsid w:val="00E431A9"/>
    <w:rsid w:val="00E447B1"/>
    <w:rsid w:val="00E45BB4"/>
    <w:rsid w:val="00E523B0"/>
    <w:rsid w:val="00E65882"/>
    <w:rsid w:val="00E67F24"/>
    <w:rsid w:val="00E70FF7"/>
    <w:rsid w:val="00E730DF"/>
    <w:rsid w:val="00E73B70"/>
    <w:rsid w:val="00E770D9"/>
    <w:rsid w:val="00E816C9"/>
    <w:rsid w:val="00E93B8C"/>
    <w:rsid w:val="00EA020F"/>
    <w:rsid w:val="00EA7A74"/>
    <w:rsid w:val="00EB0ED3"/>
    <w:rsid w:val="00EB13FB"/>
    <w:rsid w:val="00EC3329"/>
    <w:rsid w:val="00EC47D0"/>
    <w:rsid w:val="00EC6485"/>
    <w:rsid w:val="00EC6D00"/>
    <w:rsid w:val="00ED6868"/>
    <w:rsid w:val="00EE185F"/>
    <w:rsid w:val="00EE7824"/>
    <w:rsid w:val="00EF1155"/>
    <w:rsid w:val="00EF399B"/>
    <w:rsid w:val="00EF506B"/>
    <w:rsid w:val="00F039AC"/>
    <w:rsid w:val="00F04BF4"/>
    <w:rsid w:val="00F064F6"/>
    <w:rsid w:val="00F11FEC"/>
    <w:rsid w:val="00F2367E"/>
    <w:rsid w:val="00F315A1"/>
    <w:rsid w:val="00F340FB"/>
    <w:rsid w:val="00F41727"/>
    <w:rsid w:val="00F506A4"/>
    <w:rsid w:val="00F52AAD"/>
    <w:rsid w:val="00F52B12"/>
    <w:rsid w:val="00F5530A"/>
    <w:rsid w:val="00F57CE3"/>
    <w:rsid w:val="00F60E92"/>
    <w:rsid w:val="00F61364"/>
    <w:rsid w:val="00F6297F"/>
    <w:rsid w:val="00F63855"/>
    <w:rsid w:val="00F649B4"/>
    <w:rsid w:val="00F663B5"/>
    <w:rsid w:val="00F757F3"/>
    <w:rsid w:val="00F76698"/>
    <w:rsid w:val="00F83293"/>
    <w:rsid w:val="00F85FC7"/>
    <w:rsid w:val="00F873DA"/>
    <w:rsid w:val="00FA1B2F"/>
    <w:rsid w:val="00FA1F98"/>
    <w:rsid w:val="00FA5B8D"/>
    <w:rsid w:val="00FB52C0"/>
    <w:rsid w:val="00FC403A"/>
    <w:rsid w:val="00FD048E"/>
    <w:rsid w:val="00FE0B7C"/>
    <w:rsid w:val="00FE5179"/>
    <w:rsid w:val="00FF761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4CDD"/>
  <w15:docId w15:val="{A11B4E53-F774-413F-A5CE-F2598AB9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US"/>
    </w:r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rPr>
  </w:style>
  <w:style w:type="table" w:customStyle="1" w:styleId="PlainTable31">
    <w:name w:val="Plain Table 31"/>
    <w:basedOn w:val="TableNormal"/>
    <w:uiPriority w:val="43"/>
    <w:rsid w:val="00A370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5379102">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04417616">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549410227">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footer" Target="footer29.xml"/><Relationship Id="rId84" Type="http://schemas.openxmlformats.org/officeDocument/2006/relationships/header" Target="header37.xml"/><Relationship Id="rId89" Type="http://schemas.openxmlformats.org/officeDocument/2006/relationships/hyperlink" Target="http://www.tu-chemnitz.de/verwaltung/studentenamt/zpa/formulare/%20Allgemein/allgemein/selbststaendigkeitserklaerung.pdf" TargetMode="Externa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4.xml"/><Relationship Id="rId74" Type="http://schemas.openxmlformats.org/officeDocument/2006/relationships/footer" Target="footer32.xml"/><Relationship Id="rId79" Type="http://schemas.openxmlformats.org/officeDocument/2006/relationships/footer" Target="footer34.xml"/><Relationship Id="rId5" Type="http://schemas.openxmlformats.org/officeDocument/2006/relationships/settings" Target="settings.xml"/><Relationship Id="rId90" Type="http://schemas.openxmlformats.org/officeDocument/2006/relationships/header" Target="header39.xml"/><Relationship Id="rId95" Type="http://schemas.openxmlformats.org/officeDocument/2006/relationships/footer" Target="footer42.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image" Target="media/image3.png"/><Relationship Id="rId69" Type="http://schemas.openxmlformats.org/officeDocument/2006/relationships/header" Target="header29.xml"/><Relationship Id="rId80" Type="http://schemas.openxmlformats.org/officeDocument/2006/relationships/footer" Target="footer35.xml"/><Relationship Id="rId85"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eader" Target="header25.xml"/><Relationship Id="rId67" Type="http://schemas.openxmlformats.org/officeDocument/2006/relationships/footer" Target="footer28.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header" Target="header26.xml"/><Relationship Id="rId70" Type="http://schemas.openxmlformats.org/officeDocument/2006/relationships/footer" Target="footer30.xml"/><Relationship Id="rId75" Type="http://schemas.openxmlformats.org/officeDocument/2006/relationships/header" Target="header32.xml"/><Relationship Id="rId83" Type="http://schemas.openxmlformats.org/officeDocument/2006/relationships/header" Target="header36.xml"/><Relationship Id="rId88" Type="http://schemas.openxmlformats.org/officeDocument/2006/relationships/footer" Target="footer39.xml"/><Relationship Id="rId91" Type="http://schemas.openxmlformats.org/officeDocument/2006/relationships/header" Target="header40.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image" Target="media/image2.png"/><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7.xml"/><Relationship Id="rId73" Type="http://schemas.openxmlformats.org/officeDocument/2006/relationships/footer" Target="footer31.xml"/><Relationship Id="rId78" Type="http://schemas.openxmlformats.org/officeDocument/2006/relationships/header" Target="header34.xml"/><Relationship Id="rId81" Type="http://schemas.openxmlformats.org/officeDocument/2006/relationships/header" Target="header35.xml"/><Relationship Id="rId86" Type="http://schemas.openxmlformats.org/officeDocument/2006/relationships/footer" Target="footer38.xml"/><Relationship Id="rId94" Type="http://schemas.openxmlformats.org/officeDocument/2006/relationships/header" Target="header4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footer" Target="footer33.xml"/><Relationship Id="rId97"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eader" Target="header30.xml"/><Relationship Id="rId92" Type="http://schemas.openxmlformats.org/officeDocument/2006/relationships/footer" Target="footer40.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header" Target="header28.xml"/><Relationship Id="rId87" Type="http://schemas.openxmlformats.org/officeDocument/2006/relationships/header" Target="header38.xml"/><Relationship Id="rId61" Type="http://schemas.openxmlformats.org/officeDocument/2006/relationships/footer" Target="footer26.xml"/><Relationship Id="rId82" Type="http://schemas.openxmlformats.org/officeDocument/2006/relationships/footer" Target="footer36.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33.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31.xml"/><Relationship Id="rId93" Type="http://schemas.openxmlformats.org/officeDocument/2006/relationships/footer" Target="footer41.xml"/><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template\Word\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FA91103564D5892F657002426A28B"/>
        <w:category>
          <w:name w:val="General"/>
          <w:gallery w:val="placeholder"/>
        </w:category>
        <w:types>
          <w:type w:val="bbPlcHdr"/>
        </w:types>
        <w:behaviors>
          <w:behavior w:val="content"/>
        </w:behaviors>
        <w:guid w:val="{4460C880-A1E6-4930-99D8-B599FDAFA3EC}"/>
      </w:docPartPr>
      <w:docPartBody>
        <w:p w:rsidR="0009506C" w:rsidRDefault="00A51C7A">
          <w:pPr>
            <w:pStyle w:val="968FA91103564D5892F657002426A28B"/>
          </w:pPr>
          <w:r w:rsidRPr="001641EA">
            <w:rPr>
              <w:rStyle w:val="PlaceholderText"/>
            </w:rPr>
            <w:t>[Company]</w:t>
          </w:r>
        </w:p>
      </w:docPartBody>
    </w:docPart>
    <w:docPart>
      <w:docPartPr>
        <w:name w:val="EE366BE747904494BC3E5C029C3494E9"/>
        <w:category>
          <w:name w:val="General"/>
          <w:gallery w:val="placeholder"/>
        </w:category>
        <w:types>
          <w:type w:val="bbPlcHdr"/>
        </w:types>
        <w:behaviors>
          <w:behavior w:val="content"/>
        </w:behaviors>
        <w:guid w:val="{E978ACC0-7117-432B-A748-70A8521D3C43}"/>
      </w:docPartPr>
      <w:docPartBody>
        <w:p w:rsidR="0009506C" w:rsidRDefault="00A51C7A">
          <w:pPr>
            <w:pStyle w:val="EE366BE747904494BC3E5C029C3494E9"/>
          </w:pPr>
          <w:r w:rsidRPr="001641EA">
            <w:rPr>
              <w:rStyle w:val="PlaceholderText"/>
            </w:rPr>
            <w:t>[Subject]</w:t>
          </w:r>
        </w:p>
      </w:docPartBody>
    </w:docPart>
    <w:docPart>
      <w:docPartPr>
        <w:name w:val="A9621A99155547A49DE41DB4F79D158A"/>
        <w:category>
          <w:name w:val="General"/>
          <w:gallery w:val="placeholder"/>
        </w:category>
        <w:types>
          <w:type w:val="bbPlcHdr"/>
        </w:types>
        <w:behaviors>
          <w:behavior w:val="content"/>
        </w:behaviors>
        <w:guid w:val="{D6274CDA-6349-4F32-98E1-EC4B814518CB}"/>
      </w:docPartPr>
      <w:docPartBody>
        <w:p w:rsidR="0009506C" w:rsidRDefault="00A51C7A">
          <w:pPr>
            <w:pStyle w:val="A9621A99155547A49DE41DB4F79D158A"/>
          </w:pPr>
          <w:r w:rsidRPr="001641EA">
            <w:rPr>
              <w:rStyle w:val="PlaceholderText"/>
            </w:rPr>
            <w:t>[Title]</w:t>
          </w:r>
        </w:p>
      </w:docPartBody>
    </w:docPart>
    <w:docPart>
      <w:docPartPr>
        <w:name w:val="2D10CC5BEC0040A2A804D1AA66F55FF4"/>
        <w:category>
          <w:name w:val="General"/>
          <w:gallery w:val="placeholder"/>
        </w:category>
        <w:types>
          <w:type w:val="bbPlcHdr"/>
        </w:types>
        <w:behaviors>
          <w:behavior w:val="content"/>
        </w:behaviors>
        <w:guid w:val="{68022A17-7E60-4B4E-9029-A95C066F2E41}"/>
      </w:docPartPr>
      <w:docPartBody>
        <w:p w:rsidR="0009506C" w:rsidRDefault="00A51C7A">
          <w:pPr>
            <w:pStyle w:val="2D10CC5BEC0040A2A804D1AA66F55FF4"/>
          </w:pPr>
          <w:r w:rsidRPr="001641EA">
            <w:rPr>
              <w:rStyle w:val="PlaceholderText"/>
            </w:rPr>
            <w:t>[Comments]</w:t>
          </w:r>
        </w:p>
      </w:docPartBody>
    </w:docPart>
    <w:docPart>
      <w:docPartPr>
        <w:name w:val="B559A345BA53441082336E8FC3B4C5E7"/>
        <w:category>
          <w:name w:val="General"/>
          <w:gallery w:val="placeholder"/>
        </w:category>
        <w:types>
          <w:type w:val="bbPlcHdr"/>
        </w:types>
        <w:behaviors>
          <w:behavior w:val="content"/>
        </w:behaviors>
        <w:guid w:val="{590FC80B-4D50-4DC9-86C1-FDD586C43E29}"/>
      </w:docPartPr>
      <w:docPartBody>
        <w:p w:rsidR="0009506C" w:rsidRDefault="00A51C7A">
          <w:pPr>
            <w:pStyle w:val="B559A345BA53441082336E8FC3B4C5E7"/>
          </w:pPr>
          <w:r w:rsidRPr="001641EA">
            <w:rPr>
              <w:rStyle w:val="PlaceholderText"/>
            </w:rPr>
            <w:t>[Author]</w:t>
          </w:r>
        </w:p>
      </w:docPartBody>
    </w:docPart>
    <w:docPart>
      <w:docPartPr>
        <w:name w:val="C90FF385EFF341B5AB906AAD71D7D579"/>
        <w:category>
          <w:name w:val="General"/>
          <w:gallery w:val="placeholder"/>
        </w:category>
        <w:types>
          <w:type w:val="bbPlcHdr"/>
        </w:types>
        <w:behaviors>
          <w:behavior w:val="content"/>
        </w:behaviors>
        <w:guid w:val="{2D213F93-F584-4C19-8E4C-FE9FEFAA83D7}"/>
      </w:docPartPr>
      <w:docPartBody>
        <w:p w:rsidR="0009506C" w:rsidRDefault="00A51C7A">
          <w:pPr>
            <w:pStyle w:val="C90FF385EFF341B5AB906AAD71D7D579"/>
          </w:pPr>
          <w:r w:rsidRPr="001641EA">
            <w:rPr>
              <w:rStyle w:val="PlaceholderText"/>
            </w:rPr>
            <w:t>[Manager]</w:t>
          </w:r>
        </w:p>
      </w:docPartBody>
    </w:docPart>
    <w:docPart>
      <w:docPartPr>
        <w:name w:val="2B9D7C1A242D459781D44B66294AB7F7"/>
        <w:category>
          <w:name w:val="General"/>
          <w:gallery w:val="placeholder"/>
        </w:category>
        <w:types>
          <w:type w:val="bbPlcHdr"/>
        </w:types>
        <w:behaviors>
          <w:behavior w:val="content"/>
        </w:behaviors>
        <w:guid w:val="{8F363F55-8A3F-40D1-BC6E-4C74861F8E83}"/>
      </w:docPartPr>
      <w:docPartBody>
        <w:p w:rsidR="0009506C" w:rsidRDefault="00A51C7A">
          <w:pPr>
            <w:pStyle w:val="2B9D7C1A242D459781D44B66294AB7F7"/>
          </w:pPr>
          <w:r w:rsidRPr="001641EA">
            <w:rPr>
              <w:rStyle w:val="PlaceholderText"/>
            </w:rPr>
            <w:t>[Status]</w:t>
          </w:r>
        </w:p>
      </w:docPartBody>
    </w:docPart>
    <w:docPart>
      <w:docPartPr>
        <w:name w:val="7FF3EB8176E14D449FD13557B1C9100E"/>
        <w:category>
          <w:name w:val="General"/>
          <w:gallery w:val="placeholder"/>
        </w:category>
        <w:types>
          <w:type w:val="bbPlcHdr"/>
        </w:types>
        <w:behaviors>
          <w:behavior w:val="content"/>
        </w:behaviors>
        <w:guid w:val="{1634DFF0-1CD9-4029-89A5-D590A448A3CC}"/>
      </w:docPartPr>
      <w:docPartBody>
        <w:p w:rsidR="0009506C" w:rsidRDefault="00A51C7A">
          <w:pPr>
            <w:pStyle w:val="7FF3EB8176E14D449FD13557B1C9100E"/>
          </w:pPr>
          <w:r w:rsidRPr="001641EA">
            <w:rPr>
              <w:rStyle w:val="PlaceholderText"/>
            </w:rPr>
            <w:t>[Author]</w:t>
          </w:r>
        </w:p>
      </w:docPartBody>
    </w:docPart>
    <w:docPart>
      <w:docPartPr>
        <w:name w:val="0110E8AD04E74BE7A0D8F338B309DDD0"/>
        <w:category>
          <w:name w:val="General"/>
          <w:gallery w:val="placeholder"/>
        </w:category>
        <w:types>
          <w:type w:val="bbPlcHdr"/>
        </w:types>
        <w:behaviors>
          <w:behavior w:val="content"/>
        </w:behaviors>
        <w:guid w:val="{E0EDC4B6-9C52-4B85-9734-C0CE94E26E49}"/>
      </w:docPartPr>
      <w:docPartBody>
        <w:p w:rsidR="0009506C" w:rsidRDefault="00A51C7A">
          <w:pPr>
            <w:pStyle w:val="0110E8AD04E74BE7A0D8F338B309DDD0"/>
          </w:pPr>
          <w:r w:rsidRPr="001641EA">
            <w:rPr>
              <w:rStyle w:val="PlaceholderText"/>
            </w:rPr>
            <w:t>[Comments]</w:t>
          </w:r>
        </w:p>
      </w:docPartBody>
    </w:docPart>
    <w:docPart>
      <w:docPartPr>
        <w:name w:val="800BBC501AEC4CD8875760E4CD164DE2"/>
        <w:category>
          <w:name w:val="General"/>
          <w:gallery w:val="placeholder"/>
        </w:category>
        <w:types>
          <w:type w:val="bbPlcHdr"/>
        </w:types>
        <w:behaviors>
          <w:behavior w:val="content"/>
        </w:behaviors>
        <w:guid w:val="{8E5FE358-3C8C-4A0D-81F9-C0500649D5FC}"/>
      </w:docPartPr>
      <w:docPartBody>
        <w:p w:rsidR="0009506C" w:rsidRDefault="00A51C7A">
          <w:pPr>
            <w:pStyle w:val="800BBC501AEC4CD8875760E4CD164DE2"/>
          </w:pPr>
          <w:r w:rsidRPr="001641EA">
            <w:rPr>
              <w:rStyle w:val="PlaceholderText"/>
            </w:rPr>
            <w:t>[Title]</w:t>
          </w:r>
        </w:p>
      </w:docPartBody>
    </w:docPart>
    <w:docPart>
      <w:docPartPr>
        <w:name w:val="F1C6FC2DCAE24F5DB2E7C4D4FE80758C"/>
        <w:category>
          <w:name w:val="General"/>
          <w:gallery w:val="placeholder"/>
        </w:category>
        <w:types>
          <w:type w:val="bbPlcHdr"/>
        </w:types>
        <w:behaviors>
          <w:behavior w:val="content"/>
        </w:behaviors>
        <w:guid w:val="{1A085C96-DC35-4252-BDA2-367F481915D8}"/>
      </w:docPartPr>
      <w:docPartBody>
        <w:p w:rsidR="0009506C" w:rsidRDefault="00A51C7A">
          <w:pPr>
            <w:pStyle w:val="F1C6FC2DCAE24F5DB2E7C4D4FE80758C"/>
          </w:pPr>
          <w:r w:rsidRPr="001641EA">
            <w:rPr>
              <w:rStyle w:val="PlaceholderText"/>
            </w:rPr>
            <w:t>[Subject]</w:t>
          </w:r>
        </w:p>
      </w:docPartBody>
    </w:docPart>
    <w:docPart>
      <w:docPartPr>
        <w:name w:val="733BAEB7228C4536B3E30AF42E69A156"/>
        <w:category>
          <w:name w:val="General"/>
          <w:gallery w:val="placeholder"/>
        </w:category>
        <w:types>
          <w:type w:val="bbPlcHdr"/>
        </w:types>
        <w:behaviors>
          <w:behavior w:val="content"/>
        </w:behaviors>
        <w:guid w:val="{9314189D-2808-4DFE-BF16-E687574BD3C4}"/>
      </w:docPartPr>
      <w:docPartBody>
        <w:p w:rsidR="0009506C" w:rsidRDefault="00A51C7A">
          <w:pPr>
            <w:pStyle w:val="733BAEB7228C4536B3E30AF42E69A156"/>
          </w:pPr>
          <w:r w:rsidRPr="001641E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7A"/>
    <w:rsid w:val="0009506C"/>
    <w:rsid w:val="001005C8"/>
    <w:rsid w:val="0025411A"/>
    <w:rsid w:val="00353772"/>
    <w:rsid w:val="00377C16"/>
    <w:rsid w:val="00531AF5"/>
    <w:rsid w:val="005522A3"/>
    <w:rsid w:val="006F6D46"/>
    <w:rsid w:val="00785E71"/>
    <w:rsid w:val="00833729"/>
    <w:rsid w:val="00A34E43"/>
    <w:rsid w:val="00A51C7A"/>
    <w:rsid w:val="00B03594"/>
    <w:rsid w:val="00D131D3"/>
    <w:rsid w:val="00E22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8FA91103564D5892F657002426A28B">
    <w:name w:val="968FA91103564D5892F657002426A28B"/>
  </w:style>
  <w:style w:type="paragraph" w:customStyle="1" w:styleId="EE366BE747904494BC3E5C029C3494E9">
    <w:name w:val="EE366BE747904494BC3E5C029C3494E9"/>
  </w:style>
  <w:style w:type="paragraph" w:customStyle="1" w:styleId="A9621A99155547A49DE41DB4F79D158A">
    <w:name w:val="A9621A99155547A49DE41DB4F79D158A"/>
  </w:style>
  <w:style w:type="paragraph" w:customStyle="1" w:styleId="2D10CC5BEC0040A2A804D1AA66F55FF4">
    <w:name w:val="2D10CC5BEC0040A2A804D1AA66F55FF4"/>
  </w:style>
  <w:style w:type="paragraph" w:customStyle="1" w:styleId="B559A345BA53441082336E8FC3B4C5E7">
    <w:name w:val="B559A345BA53441082336E8FC3B4C5E7"/>
  </w:style>
  <w:style w:type="paragraph" w:customStyle="1" w:styleId="C90FF385EFF341B5AB906AAD71D7D579">
    <w:name w:val="C90FF385EFF341B5AB906AAD71D7D579"/>
  </w:style>
  <w:style w:type="paragraph" w:customStyle="1" w:styleId="2B9D7C1A242D459781D44B66294AB7F7">
    <w:name w:val="2B9D7C1A242D459781D44B66294AB7F7"/>
  </w:style>
  <w:style w:type="paragraph" w:customStyle="1" w:styleId="7FF3EB8176E14D449FD13557B1C9100E">
    <w:name w:val="7FF3EB8176E14D449FD13557B1C9100E"/>
  </w:style>
  <w:style w:type="paragraph" w:customStyle="1" w:styleId="0110E8AD04E74BE7A0D8F338B309DDD0">
    <w:name w:val="0110E8AD04E74BE7A0D8F338B309DDD0"/>
  </w:style>
  <w:style w:type="paragraph" w:customStyle="1" w:styleId="800BBC501AEC4CD8875760E4CD164DE2">
    <w:name w:val="800BBC501AEC4CD8875760E4CD164DE2"/>
  </w:style>
  <w:style w:type="paragraph" w:customStyle="1" w:styleId="F1C6FC2DCAE24F5DB2E7C4D4FE80758C">
    <w:name w:val="F1C6FC2DCAE24F5DB2E7C4D4FE80758C"/>
  </w:style>
  <w:style w:type="paragraph" w:customStyle="1" w:styleId="733BAEB7228C4536B3E30AF42E69A156">
    <w:name w:val="733BAEB7228C4536B3E30AF42E69A156"/>
  </w:style>
  <w:style w:type="paragraph" w:customStyle="1" w:styleId="CFCAF4D96B89436BB6700D6EED03B1BF">
    <w:name w:val="CFCAF4D96B89436BB6700D6EED03B1BF"/>
  </w:style>
  <w:style w:type="paragraph" w:customStyle="1" w:styleId="A81EFCA25AD2455DACB26CD9BC5D1C68">
    <w:name w:val="A81EFCA25AD2455DACB26CD9BC5D1C68"/>
  </w:style>
  <w:style w:type="paragraph" w:customStyle="1" w:styleId="EE6CD49EAEE64AA999CDED1294A30EFD">
    <w:name w:val="EE6CD49EAEE64AA999CDED1294A30EFD"/>
  </w:style>
  <w:style w:type="paragraph" w:customStyle="1" w:styleId="FEEC76DD17A644C8A8D9A1835874EB88">
    <w:name w:val="FEEC76DD17A644C8A8D9A1835874EB88"/>
  </w:style>
  <w:style w:type="paragraph" w:customStyle="1" w:styleId="35EF1AC66E4E4F1987E72059CC3A6976">
    <w:name w:val="35EF1AC66E4E4F1987E72059CC3A6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D9455-3A01-434F-A94C-847DF3F4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emplate>
  <TotalTime>129</TotalTime>
  <Pages>77</Pages>
  <Words>17399</Words>
  <Characters>99176</Characters>
  <Application>Microsoft Office Word</Application>
  <DocSecurity>0</DocSecurity>
  <Lines>826</Lines>
  <Paragraphs>232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121</cp:revision>
  <cp:lastPrinted>2019-01-09T15:36:00Z</cp:lastPrinted>
  <dcterms:created xsi:type="dcterms:W3CDTF">2019-01-03T15:10:00Z</dcterms:created>
  <dcterms:modified xsi:type="dcterms:W3CDTF">2019-01-22T10:59:00Z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"_Toc534297190" *Figure ‎2.1 Scale Cube [35].* PAGEREF _Toc534297190 \h **27**.* HYPERLINK \l "_Toc534297191" *Figure ‎3.1 Overall structure.* PAGEREF _Toc534297191 \h **52**.*.List of Tables.* TOC </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