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B21232"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Pr>
              <w:color w:val="000000"/>
              <w:sz w:val="60"/>
              <w:szCs w:val="60"/>
              <w:lang w:val="en-US"/>
            </w:rPr>
            <w:t>Master’s Thesis</w:t>
          </w:r>
        </w:sdtContent>
      </w:sdt>
    </w:p>
    <w:p w:rsidR="00F039AC" w:rsidRPr="00BC1573" w:rsidRDefault="00B21232"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B21232"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E4165C">
        <w:rPr>
          <w:noProof/>
          <w:sz w:val="36"/>
          <w:szCs w:val="36"/>
        </w:rPr>
        <w:t>25 February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End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B21232"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B21232"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01099C">
            <w:rPr>
              <w:lang w:val="en-US"/>
            </w:rPr>
            <w:t>Microservices &amp; Micro Frontends Web Application using Content Trust</w:t>
          </w:r>
        </w:sdtContent>
      </w:sdt>
    </w:p>
    <w:p w:rsidR="00757459" w:rsidRPr="00BC1573" w:rsidRDefault="00B21232"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E4165C">
        <w:rPr>
          <w:noProof/>
          <w:lang w:val="en-GB"/>
        </w:rPr>
        <w:t>25 February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EndPr/>
      <w:sdtContent>
        <w:p w:rsidR="00BC2E85" w:rsidRPr="00BC1573" w:rsidRDefault="00473ECF" w:rsidP="00CC063A">
          <w:pPr>
            <w:pStyle w:val="TOCHeading"/>
          </w:pPr>
          <w:r w:rsidRPr="00BC1573">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536558538" w:history="1">
            <w:r w:rsidR="00BB2BBC" w:rsidRPr="00645084">
              <w:rPr>
                <w:rStyle w:val="Hyperlink"/>
                <w:noProof/>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39" w:history="1">
            <w:r w:rsidR="00BB2BBC" w:rsidRPr="00645084">
              <w:rPr>
                <w:rStyle w:val="Hyperlink"/>
                <w:noProof/>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40" w:history="1">
            <w:r w:rsidR="00BB2BBC" w:rsidRPr="00645084">
              <w:rPr>
                <w:rStyle w:val="Hyperlink"/>
                <w:noProof/>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41" w:history="1">
            <w:r w:rsidR="00BB2BBC" w:rsidRPr="00645084">
              <w:rPr>
                <w:rStyle w:val="Hyperlink"/>
                <w:noProof/>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42" w:history="1">
            <w:r w:rsidR="00BB2BBC" w:rsidRPr="00645084">
              <w:rPr>
                <w:rStyle w:val="Hyperlink"/>
                <w:noProof/>
              </w:rPr>
              <w:t>1</w:t>
            </w:r>
            <w:r w:rsidR="00BB2BBC">
              <w:rPr>
                <w:rFonts w:asciiTheme="minorHAnsi" w:eastAsiaTheme="minorEastAsia" w:hAnsiTheme="minorHAnsi"/>
                <w:b w:val="0"/>
                <w:noProof/>
                <w:lang w:val="en-US"/>
              </w:rPr>
              <w:tab/>
            </w:r>
            <w:r w:rsidR="00BB2BBC" w:rsidRPr="00645084">
              <w:rPr>
                <w:rStyle w:val="Hyperlink"/>
                <w:noProof/>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B21232">
          <w:pPr>
            <w:pStyle w:val="TOC2"/>
            <w:rPr>
              <w:rFonts w:eastAsiaTheme="minorEastAsia"/>
              <w:noProof/>
              <w:lang w:val="en-US"/>
            </w:rPr>
          </w:pPr>
          <w:hyperlink w:anchor="_Toc536558543" w:history="1">
            <w:r w:rsidR="00BB2BBC" w:rsidRPr="00645084">
              <w:rPr>
                <w:rStyle w:val="Hyperlink"/>
                <w:noProof/>
              </w:rPr>
              <w:t>1.1</w:t>
            </w:r>
            <w:r w:rsidR="00BB2BBC">
              <w:rPr>
                <w:rFonts w:eastAsiaTheme="minorEastAsia"/>
                <w:noProof/>
                <w:lang w:val="en-US"/>
              </w:rPr>
              <w:tab/>
            </w:r>
            <w:r w:rsidR="00BB2BBC" w:rsidRPr="00645084">
              <w:rPr>
                <w:rStyle w:val="Hyperlink"/>
                <w:noProof/>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B21232">
          <w:pPr>
            <w:pStyle w:val="TOC2"/>
            <w:rPr>
              <w:rFonts w:eastAsiaTheme="minorEastAsia"/>
              <w:noProof/>
              <w:lang w:val="en-US"/>
            </w:rPr>
          </w:pPr>
          <w:hyperlink w:anchor="_Toc536558544" w:history="1">
            <w:r w:rsidR="00BB2BBC" w:rsidRPr="00645084">
              <w:rPr>
                <w:rStyle w:val="Hyperlink"/>
                <w:noProof/>
              </w:rPr>
              <w:t>1.2</w:t>
            </w:r>
            <w:r w:rsidR="00BB2BBC">
              <w:rPr>
                <w:rFonts w:eastAsiaTheme="minorEastAsia"/>
                <w:noProof/>
                <w:lang w:val="en-US"/>
              </w:rPr>
              <w:tab/>
            </w:r>
            <w:r w:rsidR="00BB2BBC" w:rsidRPr="00645084">
              <w:rPr>
                <w:rStyle w:val="Hyperlink"/>
                <w:noProof/>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B21232">
          <w:pPr>
            <w:pStyle w:val="TOC2"/>
            <w:rPr>
              <w:rFonts w:eastAsiaTheme="minorEastAsia"/>
              <w:noProof/>
              <w:lang w:val="en-US"/>
            </w:rPr>
          </w:pPr>
          <w:hyperlink w:anchor="_Toc536558545" w:history="1">
            <w:r w:rsidR="00BB2BBC" w:rsidRPr="00645084">
              <w:rPr>
                <w:rStyle w:val="Hyperlink"/>
                <w:noProof/>
              </w:rPr>
              <w:t>1.3</w:t>
            </w:r>
            <w:r w:rsidR="00BB2BBC">
              <w:rPr>
                <w:rFonts w:eastAsiaTheme="minorEastAsia"/>
                <w:noProof/>
                <w:lang w:val="en-US"/>
              </w:rPr>
              <w:tab/>
            </w:r>
            <w:r w:rsidR="00BB2BBC" w:rsidRPr="00645084">
              <w:rPr>
                <w:rStyle w:val="Hyperlink"/>
                <w:noProof/>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B21232">
          <w:pPr>
            <w:pStyle w:val="TOC2"/>
            <w:rPr>
              <w:rFonts w:eastAsiaTheme="minorEastAsia"/>
              <w:noProof/>
              <w:lang w:val="en-US"/>
            </w:rPr>
          </w:pPr>
          <w:hyperlink w:anchor="_Toc536558546" w:history="1">
            <w:r w:rsidR="00BB2BBC" w:rsidRPr="00645084">
              <w:rPr>
                <w:rStyle w:val="Hyperlink"/>
                <w:noProof/>
              </w:rPr>
              <w:t>1.4</w:t>
            </w:r>
            <w:r w:rsidR="00BB2BBC">
              <w:rPr>
                <w:rFonts w:eastAsiaTheme="minorEastAsia"/>
                <w:noProof/>
                <w:lang w:val="en-US"/>
              </w:rPr>
              <w:tab/>
            </w:r>
            <w:r w:rsidR="00BB2BBC" w:rsidRPr="00645084">
              <w:rPr>
                <w:rStyle w:val="Hyperlink"/>
                <w:noProof/>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B21232">
          <w:pPr>
            <w:pStyle w:val="TOC2"/>
            <w:rPr>
              <w:rFonts w:eastAsiaTheme="minorEastAsia"/>
              <w:noProof/>
              <w:lang w:val="en-US"/>
            </w:rPr>
          </w:pPr>
          <w:hyperlink w:anchor="_Toc536558547" w:history="1">
            <w:r w:rsidR="00BB2BBC" w:rsidRPr="00645084">
              <w:rPr>
                <w:rStyle w:val="Hyperlink"/>
                <w:noProof/>
              </w:rPr>
              <w:t>1.5</w:t>
            </w:r>
            <w:r w:rsidR="00BB2BBC">
              <w:rPr>
                <w:rFonts w:eastAsiaTheme="minorEastAsia"/>
                <w:noProof/>
                <w:lang w:val="en-US"/>
              </w:rPr>
              <w:tab/>
            </w:r>
            <w:r w:rsidR="00BB2BBC" w:rsidRPr="00645084">
              <w:rPr>
                <w:rStyle w:val="Hyperlink"/>
                <w:noProof/>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48" w:history="1">
            <w:r w:rsidR="00BB2BBC" w:rsidRPr="00645084">
              <w:rPr>
                <w:rStyle w:val="Hyperlink"/>
                <w:noProof/>
              </w:rPr>
              <w:t>2</w:t>
            </w:r>
            <w:r w:rsidR="00BB2BBC">
              <w:rPr>
                <w:rFonts w:asciiTheme="minorHAnsi" w:eastAsiaTheme="minorEastAsia" w:hAnsiTheme="minorHAnsi"/>
                <w:b w:val="0"/>
                <w:noProof/>
                <w:lang w:val="en-US"/>
              </w:rPr>
              <w:tab/>
            </w:r>
            <w:r w:rsidR="00BB2BBC" w:rsidRPr="00645084">
              <w:rPr>
                <w:rStyle w:val="Hyperlink"/>
                <w:noProof/>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B21232">
          <w:pPr>
            <w:pStyle w:val="TOC2"/>
            <w:rPr>
              <w:rFonts w:eastAsiaTheme="minorEastAsia"/>
              <w:noProof/>
              <w:lang w:val="en-US"/>
            </w:rPr>
          </w:pPr>
          <w:hyperlink w:anchor="_Toc536558549" w:history="1">
            <w:r w:rsidR="00BB2BBC" w:rsidRPr="00645084">
              <w:rPr>
                <w:rStyle w:val="Hyperlink"/>
                <w:noProof/>
              </w:rPr>
              <w:t>2.1</w:t>
            </w:r>
            <w:r w:rsidR="00BB2BBC">
              <w:rPr>
                <w:rFonts w:eastAsiaTheme="minorEastAsia"/>
                <w:noProof/>
                <w:lang w:val="en-US"/>
              </w:rPr>
              <w:tab/>
            </w:r>
            <w:r w:rsidR="00BB2BBC" w:rsidRPr="00645084">
              <w:rPr>
                <w:rStyle w:val="Hyperlink"/>
                <w:noProof/>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B21232">
          <w:pPr>
            <w:pStyle w:val="TOC3"/>
            <w:rPr>
              <w:rFonts w:eastAsiaTheme="minorEastAsia"/>
              <w:noProof/>
              <w:lang w:val="en-US"/>
            </w:rPr>
          </w:pPr>
          <w:hyperlink w:anchor="_Toc536558550" w:history="1">
            <w:r w:rsidR="00BB2BBC" w:rsidRPr="00645084">
              <w:rPr>
                <w:rStyle w:val="Hyperlink"/>
                <w:noProof/>
              </w:rPr>
              <w:t>2.1.1</w:t>
            </w:r>
            <w:r w:rsidR="00BB2BBC">
              <w:rPr>
                <w:rFonts w:eastAsiaTheme="minorEastAsia"/>
                <w:noProof/>
                <w:lang w:val="en-US"/>
              </w:rPr>
              <w:tab/>
            </w:r>
            <w:r w:rsidR="00BB2BBC" w:rsidRPr="00645084">
              <w:rPr>
                <w:rStyle w:val="Hyperlink"/>
                <w:noProof/>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B21232">
          <w:pPr>
            <w:pStyle w:val="TOC3"/>
            <w:rPr>
              <w:rFonts w:eastAsiaTheme="minorEastAsia"/>
              <w:noProof/>
              <w:lang w:val="en-US"/>
            </w:rPr>
          </w:pPr>
          <w:hyperlink w:anchor="_Toc536558551" w:history="1">
            <w:r w:rsidR="00BB2BBC" w:rsidRPr="00645084">
              <w:rPr>
                <w:rStyle w:val="Hyperlink"/>
                <w:noProof/>
              </w:rPr>
              <w:t>2.1.2</w:t>
            </w:r>
            <w:r w:rsidR="00BB2BBC">
              <w:rPr>
                <w:rFonts w:eastAsiaTheme="minorEastAsia"/>
                <w:noProof/>
                <w:lang w:val="en-US"/>
              </w:rPr>
              <w:tab/>
            </w:r>
            <w:r w:rsidR="00BB2BBC" w:rsidRPr="00645084">
              <w:rPr>
                <w:rStyle w:val="Hyperlink"/>
                <w:noProof/>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B21232">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B21232">
          <w:pPr>
            <w:pStyle w:val="TOC2"/>
            <w:rPr>
              <w:rFonts w:eastAsiaTheme="minorEastAsia"/>
              <w:noProof/>
              <w:lang w:val="en-US"/>
            </w:rPr>
          </w:pPr>
          <w:hyperlink w:anchor="_Toc536558553" w:history="1">
            <w:r w:rsidR="00BB2BBC" w:rsidRPr="00645084">
              <w:rPr>
                <w:rStyle w:val="Hyperlink"/>
                <w:noProof/>
              </w:rPr>
              <w:t>2.2</w:t>
            </w:r>
            <w:r w:rsidR="00BB2BBC">
              <w:rPr>
                <w:rFonts w:eastAsiaTheme="minorEastAsia"/>
                <w:noProof/>
                <w:lang w:val="en-US"/>
              </w:rPr>
              <w:tab/>
            </w:r>
            <w:r w:rsidR="00BB2BBC" w:rsidRPr="00645084">
              <w:rPr>
                <w:rStyle w:val="Hyperlink"/>
                <w:noProof/>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B21232">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B21232">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B21232">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B21232">
          <w:pPr>
            <w:pStyle w:val="TOC2"/>
            <w:rPr>
              <w:rFonts w:eastAsiaTheme="minorEastAsia"/>
              <w:noProof/>
              <w:lang w:val="en-US"/>
            </w:rPr>
          </w:pPr>
          <w:hyperlink w:anchor="_Toc536558557" w:history="1">
            <w:r w:rsidR="00BB2BBC" w:rsidRPr="00645084">
              <w:rPr>
                <w:rStyle w:val="Hyperlink"/>
                <w:noProof/>
              </w:rPr>
              <w:t>2.3</w:t>
            </w:r>
            <w:r w:rsidR="00BB2BBC">
              <w:rPr>
                <w:rFonts w:eastAsiaTheme="minorEastAsia"/>
                <w:noProof/>
                <w:lang w:val="en-US"/>
              </w:rPr>
              <w:tab/>
            </w:r>
            <w:r w:rsidR="00BB2BBC" w:rsidRPr="00645084">
              <w:rPr>
                <w:rStyle w:val="Hyperlink"/>
                <w:noProof/>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B21232">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B21232">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60" w:history="1">
            <w:r w:rsidR="00BB2BBC" w:rsidRPr="00645084">
              <w:rPr>
                <w:rStyle w:val="Hyperlink"/>
                <w:noProof/>
              </w:rPr>
              <w:t>3</w:t>
            </w:r>
            <w:r w:rsidR="00BB2BBC">
              <w:rPr>
                <w:rFonts w:asciiTheme="minorHAnsi" w:eastAsiaTheme="minorEastAsia" w:hAnsiTheme="minorHAnsi"/>
                <w:b w:val="0"/>
                <w:noProof/>
                <w:lang w:val="en-US"/>
              </w:rPr>
              <w:tab/>
            </w:r>
            <w:r w:rsidR="00BB2BBC" w:rsidRPr="00645084">
              <w:rPr>
                <w:rStyle w:val="Hyperlink"/>
                <w:noProof/>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B21232">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B21232">
          <w:pPr>
            <w:pStyle w:val="TOC2"/>
            <w:rPr>
              <w:rFonts w:eastAsiaTheme="minorEastAsia"/>
              <w:noProof/>
              <w:lang w:val="en-US"/>
            </w:rPr>
          </w:pPr>
          <w:hyperlink w:anchor="_Toc536558562" w:history="1">
            <w:r w:rsidR="00BB2BBC" w:rsidRPr="00645084">
              <w:rPr>
                <w:rStyle w:val="Hyperlink"/>
                <w:noProof/>
              </w:rPr>
              <w:t>3.2</w:t>
            </w:r>
            <w:r w:rsidR="00BB2BBC">
              <w:rPr>
                <w:rFonts w:eastAsiaTheme="minorEastAsia"/>
                <w:noProof/>
                <w:lang w:val="en-US"/>
              </w:rPr>
              <w:tab/>
            </w:r>
            <w:r w:rsidR="00BB2BBC" w:rsidRPr="00645084">
              <w:rPr>
                <w:rStyle w:val="Hyperlink"/>
                <w:noProof/>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B21232">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B21232">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B21232">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B21232">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67" w:history="1">
            <w:r w:rsidR="00BB2BBC" w:rsidRPr="00645084">
              <w:rPr>
                <w:rStyle w:val="Hyperlink"/>
                <w:noProof/>
              </w:rPr>
              <w:t>4</w:t>
            </w:r>
            <w:r w:rsidR="00BB2BBC">
              <w:rPr>
                <w:rFonts w:asciiTheme="minorHAnsi" w:eastAsiaTheme="minorEastAsia" w:hAnsiTheme="minorHAnsi"/>
                <w:b w:val="0"/>
                <w:noProof/>
                <w:lang w:val="en-US"/>
              </w:rPr>
              <w:tab/>
            </w:r>
            <w:r w:rsidR="00BB2BBC" w:rsidRPr="00645084">
              <w:rPr>
                <w:rStyle w:val="Hyperlink"/>
                <w:noProof/>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B21232">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B21232">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B21232">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71" w:history="1">
            <w:r w:rsidR="00BB2BBC" w:rsidRPr="00645084">
              <w:rPr>
                <w:rStyle w:val="Hyperlink"/>
                <w:noProof/>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B21232">
          <w:pPr>
            <w:pStyle w:val="TOC4"/>
            <w:rPr>
              <w:rFonts w:asciiTheme="minorHAnsi" w:eastAsiaTheme="minorEastAsia" w:hAnsiTheme="minorHAnsi"/>
              <w:b w:val="0"/>
              <w:noProof/>
              <w:lang w:val="en-US"/>
            </w:rPr>
          </w:pPr>
          <w:hyperlink w:anchor="_Toc536558572" w:history="1">
            <w:r w:rsidR="00BB2BBC" w:rsidRPr="00645084">
              <w:rPr>
                <w:rStyle w:val="Hyperlink"/>
                <w:noProof/>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B21232">
          <w:pPr>
            <w:pStyle w:val="TOC5"/>
            <w:rPr>
              <w:rFonts w:eastAsiaTheme="minorEastAsia"/>
              <w:noProof/>
              <w:lang w:val="en-US"/>
            </w:rPr>
          </w:pPr>
          <w:hyperlink w:anchor="_Toc536558573" w:history="1">
            <w:r w:rsidR="00BB2BBC" w:rsidRPr="00645084">
              <w:rPr>
                <w:rStyle w:val="Hyperlink"/>
                <w:noProof/>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74" w:history="1">
            <w:r w:rsidR="00BB2BBC" w:rsidRPr="00645084">
              <w:rPr>
                <w:rStyle w:val="Hyperlink"/>
                <w:noProof/>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B21232">
          <w:pPr>
            <w:pStyle w:val="TOC1"/>
            <w:rPr>
              <w:rFonts w:asciiTheme="minorHAnsi" w:eastAsiaTheme="minorEastAsia" w:hAnsiTheme="minorHAnsi"/>
              <w:b w:val="0"/>
              <w:noProof/>
              <w:lang w:val="en-US"/>
            </w:rPr>
          </w:pPr>
          <w:hyperlink w:anchor="_Toc536558575" w:history="1">
            <w:r w:rsidR="00BB2BBC" w:rsidRPr="00645084">
              <w:rPr>
                <w:rStyle w:val="Hyperlink"/>
                <w:noProof/>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536558538"/>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B21232">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B21232">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536558539"/>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536558540"/>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B21232">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536558541"/>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536558542"/>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536558543"/>
      <w: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Decentralization vs centralization: An application based on microservice architecture is built out of many different components and each has its role. Sometimes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536558544"/>
      <w:r>
        <w:t>Motivation</w:t>
      </w:r>
      <w:bookmarkEnd w:id="7"/>
    </w:p>
    <w:p w:rsidR="007C6FA6" w:rsidRPr="007C6FA6" w:rsidRDefault="007C6FA6" w:rsidP="00882DDC">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rPr>
        <w:lastRenderedPageBreak/>
        <w:t>on top of each other</w:t>
      </w:r>
      <w:r w:rsidRPr="007C6FA6">
        <w:rPr>
          <w:szCs w:val="16"/>
        </w:rPr>
        <w:t xml:space="preserve"> [2] [46]. Moreover, some applications could end up having their logic layers divided further into more layers.</w:t>
      </w:r>
    </w:p>
    <w:p w:rsidR="007C6FA6" w:rsidRPr="007C6FA6" w:rsidRDefault="007C6FA6" w:rsidP="00882DDC">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rPr>
      </w:pPr>
      <w:r w:rsidRPr="007C6FA6">
        <w:rPr>
          <w:szCs w:val="16"/>
        </w:rPr>
        <w:t xml:space="preserve">In some cases, fixing the issues could </w:t>
      </w:r>
      <w:r w:rsidR="00C459C1">
        <w:rPr>
          <w:szCs w:val="16"/>
        </w:rPr>
        <w:t>cause</w:t>
      </w:r>
      <w:r w:rsidRPr="007C6FA6">
        <w:rPr>
          <w:szCs w:val="16"/>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rPr>
        <w:t xml:space="preserve">hemselves facing two situations </w:t>
      </w:r>
      <w:r w:rsidR="00C459C1">
        <w:rPr>
          <w:rFonts w:ascii="Palatino Linotype" w:eastAsia="Palatino Linotype" w:hAnsi="Palatino Linotype" w:cs="Times New Roman"/>
          <w:szCs w:val="16"/>
        </w:rPr>
        <w:t xml:space="preserve">– </w:t>
      </w:r>
      <w:r w:rsidRPr="007C6FA6">
        <w:rPr>
          <w:szCs w:val="16"/>
        </w:rPr>
        <w:t xml:space="preserve"> </w:t>
      </w:r>
      <w:r w:rsidR="00C459C1">
        <w:rPr>
          <w:szCs w:val="16"/>
        </w:rPr>
        <w:t>either not</w:t>
      </w:r>
      <w:r w:rsidRPr="007C6FA6">
        <w:rPr>
          <w:szCs w:val="16"/>
        </w:rPr>
        <w:t xml:space="preserve"> being able to achieve the wanted updates and fixes as much as they’re supposed to</w:t>
      </w:r>
      <w:r w:rsidR="00C459C1">
        <w:rPr>
          <w:szCs w:val="16"/>
        </w:rPr>
        <w:t>, or</w:t>
      </w:r>
      <w:r w:rsidRPr="007C6FA6">
        <w:rPr>
          <w:szCs w:val="16"/>
        </w:rPr>
        <w:t xml:space="preserve"> on the other hand, having to perform huge system modifications and changes to accommodate the new desired features and changes.</w:t>
      </w:r>
    </w:p>
    <w:p w:rsidR="007C6FA6" w:rsidRPr="007C6FA6" w:rsidRDefault="007C6FA6" w:rsidP="00484069">
      <w:pPr>
        <w:rPr>
          <w:szCs w:val="16"/>
        </w:rPr>
      </w:pPr>
      <w:r w:rsidRPr="007C6FA6">
        <w:rPr>
          <w:szCs w:val="16"/>
        </w:rPr>
        <w:t xml:space="preserve">These situations happen frequently and usually cost money, time and </w:t>
      </w:r>
      <w:r w:rsidR="00484069">
        <w:rPr>
          <w:szCs w:val="16"/>
        </w:rPr>
        <w:t xml:space="preserve">a </w:t>
      </w:r>
      <w:r w:rsidRPr="007C6FA6">
        <w:rPr>
          <w:szCs w:val="16"/>
        </w:rPr>
        <w:t xml:space="preserve">lot of efforts. 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rPr>
      </w:pPr>
      <w:r w:rsidRPr="007C6FA6">
        <w:rPr>
          <w:szCs w:val="16"/>
        </w:rPr>
        <w:t xml:space="preserve">Putting all the small parts together is not an easy task. Developers should think of the best way </w:t>
      </w:r>
      <w:r w:rsidR="00484069">
        <w:rPr>
          <w:szCs w:val="16"/>
        </w:rPr>
        <w:t>to</w:t>
      </w:r>
      <w:r w:rsidRPr="007C6FA6">
        <w:rPr>
          <w:szCs w:val="16"/>
        </w:rPr>
        <w:t xml:space="preserve"> hav</w:t>
      </w:r>
      <w:r w:rsidR="00484069">
        <w:rPr>
          <w:szCs w:val="16"/>
        </w:rPr>
        <w:t>e</w:t>
      </w:r>
      <w:r w:rsidRPr="007C6FA6">
        <w:rPr>
          <w:szCs w:val="16"/>
        </w:rPr>
        <w:t xml:space="preserve"> microservices interact with each other. Not just in the sense of sending and receiving information but microservices should </w:t>
      </w:r>
      <w:r w:rsidR="00484069">
        <w:rPr>
          <w:szCs w:val="16"/>
        </w:rPr>
        <w:t xml:space="preserve">also </w:t>
      </w:r>
      <w:r w:rsidRPr="007C6FA6">
        <w:rPr>
          <w:szCs w:val="16"/>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pPr>
      <w:bookmarkStart w:id="8" w:name="_Toc536558545"/>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536558546"/>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pPr>
      <w:bookmarkStart w:id="10" w:name="_Toc536558547"/>
      <w: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lastRenderedPageBreak/>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536558549"/>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536558550"/>
      <w:r w:rsidRPr="00D73989">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lastRenderedPageBreak/>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A66A4A">
      <w:pPr>
        <w:pStyle w:val="NormalText"/>
        <w:rPr>
          <w:lang w:val="en-GB"/>
        </w:rPr>
      </w:pPr>
      <w:r w:rsidRPr="00D73989">
        <w:rPr>
          <w:lang w:val="en-GB"/>
        </w:rPr>
        <w:t xml:space="preserve">The idea of microservices architecture is that the application will be composed of small services. In order to get the most out of microservices, each service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5C588E">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t xml:space="preserve">Autonomous  </w:t>
      </w:r>
    </w:p>
    <w:p w:rsidR="00385D61" w:rsidRDefault="00385D61" w:rsidP="00385D61">
      <w:pPr>
        <w:pStyle w:val="NormalText"/>
      </w:pPr>
      <w:r>
        <w:rPr>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Pr>
          <w:lang w:val="en-GB"/>
        </w:rPr>
        <w:t xml:space="preserve"> </w:t>
      </w:r>
    </w:p>
    <w:p w:rsidR="00D73989" w:rsidRPr="00D73989" w:rsidRDefault="00D73989" w:rsidP="00551805">
      <w:pPr>
        <w:pStyle w:val="NormalText"/>
        <w:rPr>
          <w:lang w:val="en-GB"/>
        </w:rPr>
      </w:pPr>
      <w:r w:rsidRPr="00D73989">
        <w:rPr>
          <w:lang w:val="en-GB"/>
        </w:rPr>
        <w:t xml:space="preserve">Furthermore, </w:t>
      </w:r>
      <w:r w:rsidR="00174A16">
        <w:rPr>
          <w:lang w:val="en-GB"/>
        </w:rPr>
        <w:t>having independent microservices</w:t>
      </w:r>
      <w:r w:rsidRPr="00D73989">
        <w:rPr>
          <w:lang w:val="en-GB"/>
        </w:rPr>
        <w:t xml:space="preserve"> allow developers to develop each microservice aut</w:t>
      </w:r>
      <w:r w:rsidR="00C7145E">
        <w:rPr>
          <w:lang w:val="en-GB"/>
        </w:rPr>
        <w:t>onomously. E</w:t>
      </w:r>
      <w:r w:rsidRPr="00D73989">
        <w:rPr>
          <w:lang w:val="en-GB"/>
        </w:rPr>
        <w:t xml:space="preserve">ach team </w:t>
      </w:r>
      <w:r w:rsidR="00C7145E">
        <w:rPr>
          <w:lang w:val="en-GB"/>
        </w:rPr>
        <w:t xml:space="preserve">has </w:t>
      </w:r>
      <w:r w:rsidRPr="00D73989">
        <w:rPr>
          <w:lang w:val="en-GB"/>
        </w:rPr>
        <w:t xml:space="preserve">the freedom to choose which toolsets to </w:t>
      </w:r>
      <w:r w:rsidR="00C7145E">
        <w:rPr>
          <w:lang w:val="en-GB"/>
        </w:rPr>
        <w:t>use</w:t>
      </w:r>
      <w:r w:rsidRPr="00D73989">
        <w:rPr>
          <w:lang w:val="en-GB"/>
        </w:rPr>
        <w:t xml:space="preserve"> for </w:t>
      </w:r>
      <w:r w:rsidRPr="00D73989">
        <w:rPr>
          <w:lang w:val="en-GB"/>
        </w:rPr>
        <w:lastRenderedPageBreak/>
        <w:t xml:space="preserve">the development of </w:t>
      </w:r>
      <w:r w:rsidR="00551805">
        <w:rPr>
          <w:lang w:val="en-GB"/>
        </w:rPr>
        <w:t>each</w:t>
      </w:r>
      <w:r w:rsidRPr="00D73989">
        <w:rPr>
          <w:lang w:val="en-GB"/>
        </w:rPr>
        <w:t xml:space="preserve"> particular microservice. Such freedom </w:t>
      </w:r>
      <w:r w:rsidR="00551805">
        <w:rPr>
          <w:lang w:val="en-GB"/>
        </w:rPr>
        <w:t>allows</w:t>
      </w:r>
      <w:r w:rsidRPr="00D73989">
        <w:rPr>
          <w:lang w:val="en-GB"/>
        </w:rPr>
        <w:t xml:space="preserve"> developers to choose the most suitable tools based on the </w:t>
      </w:r>
      <w:r w:rsidR="00551805">
        <w:rPr>
          <w:lang w:val="en-GB"/>
        </w:rPr>
        <w:t>requirements</w:t>
      </w:r>
      <w:r w:rsidRPr="00D73989">
        <w:rPr>
          <w:lang w:val="en-GB"/>
        </w:rPr>
        <w:t xml:space="preserve"> of each task. </w:t>
      </w:r>
    </w:p>
    <w:p w:rsidR="00D73989" w:rsidRPr="00C76504" w:rsidRDefault="00D73989" w:rsidP="00C76504">
      <w:pPr>
        <w:pStyle w:val="NormalText"/>
      </w:pPr>
      <w:r w:rsidRPr="00D73989">
        <w:rPr>
          <w:lang w:val="en-GB"/>
        </w:rPr>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33DEF">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w:t>
      </w:r>
      <w:r w:rsidR="00D33DEF">
        <w:rPr>
          <w:lang w:val="en-GB"/>
        </w:rPr>
        <w:t>to</w:t>
      </w:r>
      <w:r w:rsidRPr="00D73989">
        <w:rPr>
          <w:lang w:val="en-GB"/>
        </w:rPr>
        <w:t xml:space="preserve"> microservices. Each microservice must be developed in a way that makes replacing it with a new microservice a possibility anytime there is a need for such 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2567F6" w:rsidRDefault="002567F6" w:rsidP="002567F6">
      <w:pPr>
        <w:pStyle w:val="NormalText"/>
      </w:pPr>
      <w:r>
        <w:rPr>
          <w:lang w:val="en-GB"/>
        </w:rPr>
        <w:t xml:space="preserve">This requirement results from respecting the requirement of having each microservice as a replaceable entity. Since microservices can only communicate through the API, developers of the system should strive to keep each interface unchanged. After each update </w:t>
      </w:r>
      <w:r>
        <w:rPr>
          <w:lang w:val="en-GB"/>
        </w:rPr>
        <w:lastRenderedPageBreak/>
        <w:t>to the microservice or even after completely replacing an old microservice with a new one, the rest of the microservices should not be affected by changes concerning other microservices. When developers respect the interface style of older or unmodified microservices, other microservices won’t need to change the way they make calls to them. Hence, the application will keep functioning no matter what changes are made to the internals of each microservice.</w:t>
      </w:r>
    </w:p>
    <w:p w:rsidR="002567F6" w:rsidRDefault="002567F6" w:rsidP="002567F6">
      <w:pPr>
        <w:pStyle w:val="NormalText"/>
        <w:rPr>
          <w:lang w:val="en-GB"/>
        </w:rPr>
      </w:pPr>
      <w:r>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3E4289" w:rsidRDefault="00D73989" w:rsidP="003E4289">
      <w:pPr>
        <w:pStyle w:val="NormalText"/>
        <w:rPr>
          <w:lang w:val="en-GB"/>
        </w:rPr>
      </w:pPr>
      <w:r w:rsidRPr="00D73989">
        <w:rPr>
          <w:lang w:val="en-GB"/>
        </w:rPr>
        <w:t>Each microservice should be designed to be as reusable as possible. Since each microservice is designed to han</w:t>
      </w:r>
      <w:r w:rsidR="003E4289">
        <w:rPr>
          <w:lang w:val="en-GB"/>
        </w:rPr>
        <w:t xml:space="preserve">dle one task in the application, if </w:t>
      </w:r>
      <w:r w:rsidRPr="00D73989">
        <w:rPr>
          <w:lang w:val="en-GB"/>
        </w:rPr>
        <w:t xml:space="preserve">the same task is needed in another application then </w:t>
      </w:r>
      <w:r w:rsidR="003E4289">
        <w:rPr>
          <w:lang w:val="en-GB"/>
        </w:rPr>
        <w:t>then it should be possible to reuse the microservice that handles this task in the second application [5].</w:t>
      </w:r>
    </w:p>
    <w:p w:rsidR="00D73989" w:rsidRPr="00D73989" w:rsidRDefault="00D73989" w:rsidP="003E4289">
      <w:pPr>
        <w:pStyle w:val="NormalText"/>
        <w:rPr>
          <w:lang w:val="en-GB"/>
        </w:rPr>
      </w:pPr>
      <w:r w:rsidRPr="00D73989">
        <w:rPr>
          <w:lang w:val="en-GB"/>
        </w:rPr>
        <w:t xml:space="preserve">Respecting this requirement leads to saving valuable resources </w:t>
      </w:r>
      <w:r w:rsidR="00B74376">
        <w:rPr>
          <w:lang w:val="en-GB"/>
        </w:rPr>
        <w:t>such as time, money and efforts, w</w:t>
      </w:r>
      <w:r w:rsidRPr="00D73989">
        <w:rPr>
          <w:lang w:val="en-GB"/>
        </w:rPr>
        <w:t xml:space="preserve">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w:t>
      </w:r>
      <w:r w:rsidR="00B74376" w:rsidRPr="00D73989">
        <w:rPr>
          <w:lang w:val="en-GB"/>
        </w:rPr>
        <w:t>result,</w:t>
      </w:r>
      <w:r w:rsidRPr="00D73989">
        <w:rPr>
          <w:lang w:val="en-GB"/>
        </w:rPr>
        <w:t xml:space="preserve">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C16418">
      <w:pPr>
        <w:pStyle w:val="NormalText"/>
        <w:rPr>
          <w:lang w:val="en-GB"/>
        </w:rPr>
      </w:pPr>
      <w:r w:rsidRPr="00D73989">
        <w:rPr>
          <w:lang w:val="en-GB"/>
        </w:rPr>
        <w:t>Each micro frontend is an independent small application</w:t>
      </w:r>
      <w:r w:rsidR="000E6233">
        <w:rPr>
          <w:lang w:val="en-GB"/>
        </w:rPr>
        <w:t>.</w:t>
      </w:r>
      <w:r w:rsidR="00292E79" w:rsidRPr="00292E79">
        <w:rPr>
          <w:lang w:val="en-GB"/>
        </w:rPr>
        <w:t xml:space="preserve"> </w:t>
      </w:r>
      <w:r w:rsidR="00292E79">
        <w:rPr>
          <w:lang w:val="en-GB"/>
        </w:rPr>
        <w:t>Hence, it is possible to reuse micro frontends in different applications.</w:t>
      </w:r>
      <w:r w:rsidRPr="00D73989">
        <w:rPr>
          <w:lang w:val="en-GB"/>
        </w:rPr>
        <w:t xml:space="preserve"> Developers should implement their micro frontend as reusable entities. </w:t>
      </w:r>
      <w:r w:rsidR="000E6233">
        <w:rPr>
          <w:lang w:val="en-GB"/>
        </w:rPr>
        <w:t>In some cases</w:t>
      </w:r>
      <w:r w:rsidRPr="00D73989">
        <w:rPr>
          <w:lang w:val="en-GB"/>
        </w:rPr>
        <w:t xml:space="preserve">, </w:t>
      </w:r>
      <w:r w:rsidR="00C16418">
        <w:rPr>
          <w:lang w:val="en-GB"/>
        </w:rPr>
        <w:t>a little modification</w:t>
      </w:r>
      <w:r w:rsidRPr="00D73989">
        <w:rPr>
          <w:lang w:val="en-GB"/>
        </w:rPr>
        <w:t xml:space="preserve"> to the styling </w:t>
      </w:r>
      <w:r w:rsidR="00C16418">
        <w:rPr>
          <w:lang w:val="en-GB"/>
        </w:rPr>
        <w:t>is</w:t>
      </w:r>
      <w:r w:rsidRPr="00D73989">
        <w:rPr>
          <w:lang w:val="en-GB"/>
        </w:rPr>
        <w:t xml:space="preserve"> required to make the micro frontend more suitable with its new application</w:t>
      </w:r>
      <w:r>
        <w:rPr>
          <w:lang w:val="en-GB"/>
        </w:rPr>
        <w:t>.</w:t>
      </w:r>
    </w:p>
    <w:p w:rsidR="002D6B07" w:rsidRPr="002D6B07" w:rsidRDefault="002D6B07" w:rsidP="002D6B07">
      <w:pPr>
        <w:pStyle w:val="Heading3"/>
        <w:numPr>
          <w:ilvl w:val="2"/>
          <w:numId w:val="1"/>
        </w:numPr>
      </w:pPr>
      <w:bookmarkStart w:id="14" w:name="_Toc534052703"/>
      <w:bookmarkStart w:id="15" w:name="_Toc535174846"/>
      <w:bookmarkStart w:id="16" w:name="_Toc536558551"/>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895271">
      <w:pPr>
        <w:pStyle w:val="NormalText"/>
        <w:rPr>
          <w:lang w:val="en-GB"/>
        </w:rPr>
      </w:pPr>
      <w:r w:rsidRPr="002D6B07">
        <w:rPr>
          <w:lang w:val="en-GB"/>
        </w:rPr>
        <w:t xml:space="preserve">Content trust requirements of microservices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 xml:space="preserve">When an application starts using third-party microservices, there should be a requirement to verify their identity. A system must be in place to help microservices verify each other and make sure that each is what it claims to be.  </w:t>
      </w:r>
    </w:p>
    <w:p w:rsidR="0073632A" w:rsidRPr="00F5645B" w:rsidRDefault="00F5645B" w:rsidP="00F5645B">
      <w:pPr>
        <w:pStyle w:val="Standard"/>
      </w:pPr>
      <w:r>
        <w:rPr>
          <w:szCs w:val="16"/>
          <w:lang w:val="en-GB"/>
        </w:rPr>
        <w:lastRenderedPageBreak/>
        <w:t xml:space="preserve">A verification mechanism is implemented as a part of the content trust evaluation. Each microservice must have the opportunity to verify the identity of any microservice which makes calls to it. As this establishes the identity of particular microservices, it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t xml:space="preserve">Service sensitivity </w:t>
      </w:r>
    </w:p>
    <w:p w:rsidR="0073632A" w:rsidRPr="0073632A" w:rsidRDefault="0073632A" w:rsidP="00790E7C">
      <w:pPr>
        <w:rPr>
          <w:szCs w:val="16"/>
        </w:rPr>
      </w:pPr>
      <w:r w:rsidRPr="0073632A">
        <w:rPr>
          <w:szCs w:val="16"/>
        </w:rPr>
        <w:t xml:space="preserve">The services provided by the different microservice will vary in nature. Hence the implementation of content trust should help microservices to know how sensitive the service of each microservice that makes a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more strict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requests made to a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BE346E" w:rsidRDefault="00BE346E" w:rsidP="00BE346E">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szCs w:val="16"/>
        </w:rPr>
      </w:pPr>
    </w:p>
    <w:p w:rsidR="0073632A" w:rsidRPr="0073632A" w:rsidRDefault="0073632A" w:rsidP="0073632A">
      <w:pPr>
        <w:rPr>
          <w:b/>
          <w:bCs/>
          <w:szCs w:val="16"/>
        </w:rPr>
      </w:pPr>
      <w:r w:rsidRPr="0073632A">
        <w:rPr>
          <w:b/>
          <w:bCs/>
          <w:szCs w:val="16"/>
        </w:rPr>
        <w:lastRenderedPageBreak/>
        <w:t>Evaluation by other microservices</w:t>
      </w:r>
    </w:p>
    <w:p w:rsidR="0073632A" w:rsidRPr="0073632A" w:rsidRDefault="0073632A" w:rsidP="00C44BE0">
      <w:pPr>
        <w:rPr>
          <w:szCs w:val="16"/>
        </w:rPr>
      </w:pPr>
      <w:r w:rsidRPr="0073632A">
        <w:rPr>
          <w:szCs w:val="16"/>
        </w:rPr>
        <w:t xml:space="preserve">When a request is made from one microservice to another, </w:t>
      </w:r>
      <w:r w:rsidR="00C44BE0">
        <w:rPr>
          <w:szCs w:val="16"/>
        </w:rPr>
        <w:t>each of them</w:t>
      </w:r>
      <w:r w:rsidRPr="0073632A">
        <w:rPr>
          <w:szCs w:val="16"/>
        </w:rPr>
        <w:t xml:space="preserve"> should be able read the evaluation of trust given </w:t>
      </w:r>
      <w:r w:rsidR="00C44BE0">
        <w:rPr>
          <w:szCs w:val="16"/>
        </w:rPr>
        <w:t xml:space="preserve">by </w:t>
      </w:r>
      <w:r w:rsidRPr="0073632A">
        <w:rPr>
          <w:szCs w:val="16"/>
        </w:rPr>
        <w:t>other microservices. This evaluation represents how much microservices trusted each one of the two involved microservices in their last interaction.</w:t>
      </w:r>
    </w:p>
    <w:p w:rsidR="0073632A" w:rsidRPr="0073632A" w:rsidRDefault="0073632A" w:rsidP="00EA2D0D">
      <w:pPr>
        <w:rPr>
          <w:szCs w:val="16"/>
        </w:rPr>
      </w:pPr>
      <w:r w:rsidRPr="0073632A">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4911EF">
      <w:pPr>
        <w:rPr>
          <w:szCs w:val="16"/>
        </w:rPr>
      </w:pPr>
      <w:r w:rsidRPr="0073632A">
        <w:rPr>
          <w:szCs w:val="16"/>
        </w:rPr>
        <w:t>Microservice in the system might have different age</w:t>
      </w:r>
      <w:r w:rsidR="00FD5156">
        <w:rPr>
          <w:szCs w:val="16"/>
        </w:rPr>
        <w:t>s in terms of operation</w:t>
      </w:r>
      <w:r w:rsidRPr="0073632A">
        <w:rPr>
          <w:szCs w:val="16"/>
        </w:rPr>
        <w:t xml:space="preserve">, this difference come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3F6FD1">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w:t>
      </w:r>
      <w:r w:rsidR="003F6FD1">
        <w:rPr>
          <w:szCs w:val="16"/>
        </w:rPr>
        <w:t>Failing to provide this information while having a content trust mechanism could create many problems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536558553"/>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081305">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 to develop an application that’s composed of a group of small in</w:t>
      </w:r>
      <w:r w:rsidR="00705E36">
        <w:rPr>
          <w:szCs w:val="16"/>
        </w:rPr>
        <w:t>dependent services. Similar def</w:t>
      </w:r>
      <w:r w:rsidRPr="002F6A37">
        <w:rPr>
          <w:szCs w:val="16"/>
        </w:rPr>
        <w:t xml:space="preserve">inition is given in </w:t>
      </w:r>
      <w:r w:rsidRPr="00081305">
        <w:rPr>
          <w:color w:val="FF0000"/>
          <w:szCs w:val="16"/>
        </w:rPr>
        <w:t>[33] where it says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lastRenderedPageBreak/>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Pr="002F6A37">
        <w:rPr>
          <w:szCs w:val="16"/>
        </w:rPr>
        <w:t xml:space="preserve">quirement. And it’s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vice should implement APIs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autonomous services”. Also [33] agree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lastRenderedPageBreak/>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 xml:space="preserve">Furthermore, [29] suggest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536558555"/>
      <w:r w:rsidRPr="00661F65">
        <w:t>Microservices vs monolithic</w:t>
      </w:r>
      <w:bookmarkEnd w:id="20"/>
      <w:r w:rsidR="00090853">
        <w:t xml:space="preserve"> architecture</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lastRenderedPageBreak/>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2F6A37">
      <w:pPr>
        <w:pStyle w:val="NormalText"/>
        <w:rPr>
          <w:lang w:val="en-GB"/>
        </w:rPr>
      </w:pPr>
      <w:r>
        <w:rPr>
          <w:lang w:val="en-GB"/>
        </w:rPr>
        <w:t>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Almost every paper suggests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lastRenderedPageBreak/>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3C2004" w:rsidP="003C2004">
      <w:pPr>
        <w:pStyle w:val="NormalText"/>
        <w:rPr>
          <w:lang w:val="en-US"/>
        </w:rPr>
      </w:pPr>
      <w:r>
        <w:rPr>
          <w:lang w:val="en-US"/>
        </w:rPr>
        <w:t>The book ‘The Art of Scalability’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76576B10" wp14:editId="12B332A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2</w:t>
      </w:r>
      <w:r w:rsidR="00692E77">
        <w:rPr>
          <w:noProof/>
        </w:rPr>
        <w:fldChar w:fldCharType="end"/>
      </w:r>
      <w:r w:rsidR="009915F3">
        <w:t>.</w:t>
      </w:r>
      <w:r w:rsidR="00BF29E5">
        <w:fldChar w:fldCharType="begin"/>
      </w:r>
      <w:r w:rsidR="00BF29E5">
        <w:instrText xml:space="preserve"> SEQ Figure \* ARABIC \s 1 </w:instrText>
      </w:r>
      <w:r w:rsidR="00BF29E5">
        <w:fldChar w:fldCharType="separate"/>
      </w:r>
      <w:r w:rsidR="009915F3">
        <w:rPr>
          <w:noProof/>
        </w:rPr>
        <w:t>1</w:t>
      </w:r>
      <w:r w:rsidR="00BF29E5">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w:t>
      </w:r>
      <w:r w:rsidR="00837FBF">
        <w:rPr>
          <w:lang w:val="en-GB"/>
        </w:rPr>
        <w:lastRenderedPageBreak/>
        <w:t>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C14558">
        <w:fldChar w:fldCharType="begin"/>
      </w:r>
      <w:r w:rsidR="00C14558">
        <w:instrText xml:space="preserve"> STYLEREF 1 \s </w:instrText>
      </w:r>
      <w:r w:rsidR="00C14558">
        <w:fldChar w:fldCharType="separate"/>
      </w:r>
      <w:r w:rsidR="00C14558">
        <w:rPr>
          <w:rFonts w:hint="cs"/>
          <w:noProof/>
          <w:cs/>
        </w:rPr>
        <w:t>‎</w:t>
      </w:r>
      <w:r w:rsidR="00C14558">
        <w:rPr>
          <w:noProof/>
        </w:rPr>
        <w:t>2</w:t>
      </w:r>
      <w:r w:rsidR="00C14558">
        <w:fldChar w:fldCharType="end"/>
      </w:r>
      <w:r w:rsidR="00C14558">
        <w:t>.</w:t>
      </w:r>
      <w:r w:rsidR="00C14558">
        <w:fldChar w:fldCharType="begin"/>
      </w:r>
      <w:r w:rsidR="00C14558">
        <w:instrText xml:space="preserve"> SEQ Table \* ARABIC \s 1 </w:instrText>
      </w:r>
      <w:r w:rsidR="00C14558">
        <w:fldChar w:fldCharType="separate"/>
      </w:r>
      <w:r w:rsidR="00C14558">
        <w:rPr>
          <w:noProof/>
        </w:rPr>
        <w:t>1</w:t>
      </w:r>
      <w:r w:rsidR="00C14558">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8441C3" w:rsidRDefault="00D4791E" w:rsidP="00BA5110">
      <w:pPr>
        <w:rPr>
          <w:color w:val="FF0000"/>
          <w:szCs w:val="16"/>
        </w:rPr>
      </w:pPr>
      <w:r w:rsidRPr="008441C3">
        <w:rPr>
          <w:color w:val="FF0000"/>
          <w:szCs w:val="16"/>
        </w:rPr>
        <w:t>Moreover [18] gives ot</w:t>
      </w:r>
      <w:r w:rsidR="00BA5110" w:rsidRPr="008441C3">
        <w:rPr>
          <w:color w:val="FF0000"/>
          <w:szCs w:val="16"/>
        </w:rPr>
        <w:t>her distinctions for the trust, t</w:t>
      </w:r>
      <w:r w:rsidRPr="008441C3">
        <w:rPr>
          <w:color w:val="FF0000"/>
          <w:szCs w:val="16"/>
        </w:rPr>
        <w:t>his extended distinction of trust types is composed o</w:t>
      </w:r>
      <w:r w:rsidR="00B07FDA" w:rsidRPr="008441C3">
        <w:rPr>
          <w:color w:val="FF0000"/>
          <w:szCs w:val="16"/>
        </w:rPr>
        <w:t>f seven types of trust. Namely: D</w:t>
      </w:r>
      <w:r w:rsidRPr="008441C3">
        <w:rPr>
          <w:color w:val="FF0000"/>
          <w:szCs w:val="16"/>
        </w:rPr>
        <w:t>irect trust, indirect trust, full trust, partial trust, recommended trust, authentication trust and finally privacy trust.</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thers’ trustworthiness and trus</w:t>
      </w:r>
      <w:r w:rsidRPr="00D4791E">
        <w:rPr>
          <w:szCs w:val="16"/>
        </w:rPr>
        <w:t xml:space="preserve">ing behavior”.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lastRenderedPageBreak/>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example [13]. In their explanation they give an example of a vendor-consumer relationship. </w:t>
      </w:r>
    </w:p>
    <w:p w:rsidR="00D4791E" w:rsidRPr="00D4791E" w:rsidRDefault="00D4791E" w:rsidP="00D4791E">
      <w:pPr>
        <w:rPr>
          <w:szCs w:val="16"/>
        </w:rPr>
      </w:pPr>
      <w:r w:rsidRPr="00D4791E">
        <w:rPr>
          <w:szCs w:val="16"/>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“system trust plays an important role in the nomological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w:t>
      </w:r>
      <w:r w:rsidRPr="00D4791E">
        <w:rPr>
          <w:szCs w:val="16"/>
        </w:rPr>
        <w:lastRenderedPageBreak/>
        <w:t>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tise in a particular area 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D4791E" w:rsidRDefault="00F13BB5" w:rsidP="00DD7EDA">
      <w:pPr>
        <w:rPr>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Wallace </w:t>
      </w:r>
      <w:r w:rsidR="000F4071">
        <w:rPr>
          <w:szCs w:val="16"/>
        </w:rPr>
        <w:t>(</w:t>
      </w:r>
      <w:r w:rsidR="00D4791E" w:rsidRPr="00D4791E">
        <w:rPr>
          <w:szCs w:val="16"/>
        </w:rPr>
        <w:t>[20]</w:t>
      </w:r>
      <w:r w:rsidR="000F4071">
        <w:rPr>
          <w:szCs w:val="16"/>
        </w:rPr>
        <w:t>, p. 2)</w:t>
      </w:r>
      <w:r w:rsidR="00D4791E" w:rsidRPr="00D4791E">
        <w:rPr>
          <w:szCs w:val="16"/>
        </w:rPr>
        <w:t xml:space="preserve"> agrees </w:t>
      </w:r>
      <w:r w:rsidR="00DD7EDA">
        <w:rPr>
          <w:szCs w:val="16"/>
        </w:rPr>
        <w:t>on</w:t>
      </w:r>
      <w:r w:rsidR="00D4791E" w:rsidRPr="00D4791E">
        <w:rPr>
          <w:szCs w:val="16"/>
        </w:rPr>
        <w:t xml:space="preserve"> this definition, he states </w:t>
      </w:r>
      <w:r w:rsidR="00DD7EDA">
        <w:rPr>
          <w:szCs w:val="16"/>
        </w:rPr>
        <w:t>that the purpose of an authentication protocol is “</w:t>
      </w:r>
      <w:r w:rsidR="00D4791E" w:rsidRPr="00D4791E">
        <w:rPr>
          <w:szCs w:val="16"/>
        </w:rPr>
        <w:t>to authe</w:t>
      </w:r>
      <w:r w:rsidR="00D4791E">
        <w:rPr>
          <w:szCs w:val="16"/>
        </w:rPr>
        <w:t>nticate entities wishing to com</w:t>
      </w:r>
      <w:r w:rsidR="00D4791E" w:rsidRPr="00D4791E">
        <w:rPr>
          <w:szCs w:val="16"/>
        </w:rPr>
        <w:t>municate securely. “</w:t>
      </w:r>
      <w:r w:rsidR="00DD7EDA">
        <w:rPr>
          <w:szCs w:val="16"/>
        </w:rPr>
        <w:t xml:space="preserve"> </w:t>
      </w:r>
    </w:p>
    <w:p w:rsidR="00D4791E" w:rsidRPr="00D4791E" w:rsidRDefault="00D4791E" w:rsidP="00785281">
      <w:pPr>
        <w:rPr>
          <w:szCs w:val="16"/>
        </w:rPr>
      </w:pPr>
      <w:r w:rsidRPr="00D4791E">
        <w:rPr>
          <w:szCs w:val="16"/>
        </w:rPr>
        <w:lastRenderedPageBreak/>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Pr>
          <w:szCs w:val="16"/>
        </w:rPr>
        <w:t>The author</w:t>
      </w:r>
      <w:r w:rsidRPr="00D4791E">
        <w:rPr>
          <w:szCs w:val="16"/>
        </w:rPr>
        <w:t xml:space="preserve"> in [20] </w:t>
      </w:r>
      <w:r w:rsidR="00785281">
        <w:rPr>
          <w:szCs w:val="16"/>
        </w:rPr>
        <w:t>also highlights</w:t>
      </w:r>
      <w:r w:rsidRPr="00D4791E">
        <w:rPr>
          <w:szCs w:val="16"/>
        </w:rPr>
        <w:t xml:space="preserve"> the importance of authentication by stating that it is the very first step a requestor has to take befor</w:t>
      </w:r>
      <w:r w:rsidR="00353D7F">
        <w:rPr>
          <w:szCs w:val="16"/>
        </w:rPr>
        <w:t xml:space="preserve">e </w:t>
      </w:r>
      <w:r w:rsidR="00785281">
        <w:rPr>
          <w:szCs w:val="16"/>
        </w:rPr>
        <w:t>they are</w:t>
      </w:r>
      <w:r w:rsidR="00353D7F">
        <w:rPr>
          <w:szCs w:val="16"/>
        </w:rPr>
        <w:t xml:space="preserve"> granted further access.</w:t>
      </w:r>
    </w:p>
    <w:p w:rsidR="00D4791E" w:rsidRPr="004A4CEE" w:rsidRDefault="00D4791E" w:rsidP="004A4CEE">
      <w:pPr>
        <w:rPr>
          <w:color w:val="FF0000"/>
          <w:szCs w:val="16"/>
        </w:rPr>
      </w:pPr>
      <w:r w:rsidRPr="00D4791E">
        <w:rPr>
          <w:szCs w:val="16"/>
        </w:rPr>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r w:rsidRPr="004A4CEE">
        <w:rPr>
          <w:color w:val="FF0000"/>
          <w:szCs w:val="16"/>
        </w:rPr>
        <w:t xml:space="preserve">[19] </w:t>
      </w:r>
      <w:r w:rsidR="004A4CEE" w:rsidRPr="004A4CEE">
        <w:rPr>
          <w:color w:val="FF0000"/>
          <w:szCs w:val="16"/>
        </w:rPr>
        <w:t>gives</w:t>
      </w:r>
      <w:r w:rsidRPr="004A4CEE">
        <w:rPr>
          <w:color w:val="FF0000"/>
          <w:szCs w:val="16"/>
        </w:rPr>
        <w:t xml:space="preserve"> similar points as the task of authentication and authorization. </w:t>
      </w:r>
    </w:p>
    <w:p w:rsidR="00D4791E" w:rsidRPr="00D4791E" w:rsidRDefault="00D4791E" w:rsidP="00ED6A4F">
      <w:pPr>
        <w:rPr>
          <w:szCs w:val="16"/>
        </w:rPr>
      </w:pPr>
      <w:r w:rsidRPr="00D4791E">
        <w:rPr>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r w:rsidR="00353D7F">
        <w:rPr>
          <w:szCs w:val="16"/>
        </w:rPr>
        <w:t>explain</w:t>
      </w:r>
      <w:r w:rsidR="00FD21B8">
        <w:rPr>
          <w:szCs w:val="16"/>
        </w:rPr>
        <w:t>s</w:t>
      </w:r>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lastRenderedPageBreak/>
        <w:t>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“behavioral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w:t>
      </w:r>
      <w:r w:rsidR="00D4791E" w:rsidRPr="00D4791E">
        <w:rPr>
          <w:szCs w:val="16"/>
        </w:rPr>
        <w:lastRenderedPageBreak/>
        <w:t xml:space="preserve">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8B4D83" w:rsidP="0023501F">
      <w:pPr>
        <w:rPr>
          <w:szCs w:val="16"/>
          <w:lang w:val="en-US"/>
        </w:rPr>
      </w:pPr>
      <w:r>
        <w:t xml:space="preserve">Aditionally, [17] explains that some of the factors are related, and others can be grouped together such as ‘Direct experience‘ and ‘Recommendation under reputation.‘ Furthermore, [17] acknowledges that determining which of these factors can be put into use is </w:t>
      </w:r>
      <w:r>
        <w:rPr>
          <w:lang w:val="en-US"/>
        </w:rPr>
        <w:t>not an easy task</w:t>
      </w:r>
      <w:r w:rsidR="0065226C">
        <w:rPr>
          <w:lang w:val="en-US"/>
        </w:rPr>
        <w:t>.</w:t>
      </w:r>
    </w:p>
    <w:p w:rsidR="00D1565A" w:rsidRPr="00BC1573" w:rsidRDefault="003E415A" w:rsidP="00166898">
      <w:pPr>
        <w:pStyle w:val="Heading2"/>
        <w:numPr>
          <w:ilvl w:val="1"/>
          <w:numId w:val="1"/>
        </w:numPr>
      </w:pPr>
      <w:bookmarkStart w:id="26" w:name="_Toc536558557"/>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536558558"/>
      <w:r>
        <w:t>Microservices analysis</w:t>
      </w:r>
      <w:bookmarkEnd w:id="27"/>
    </w:p>
    <w:p w:rsidR="00E115F7" w:rsidRDefault="00175683" w:rsidP="000963AC">
      <w:pPr>
        <w:tabs>
          <w:tab w:val="left" w:pos="3290"/>
        </w:tabs>
        <w:rPr>
          <w:szCs w:val="16"/>
        </w:rPr>
      </w:pPr>
      <w:r w:rsidRPr="00175683">
        <w:rPr>
          <w:szCs w:val="16"/>
        </w:rPr>
        <w:t xml:space="preserve">Microservice-based applications can be built using one of two architecture styles, that’s is 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 xml:space="preserve">it is </w:t>
      </w:r>
      <w:r w:rsidR="000963AC">
        <w:rPr>
          <w:szCs w:val="16"/>
        </w:rPr>
        <w:lastRenderedPageBreak/>
        <w:t>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drawing>
          <wp:inline distT="0" distB="0" distL="0" distR="0" wp14:anchorId="7FAB4758" wp14:editId="68DD05E2">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2</w:t>
      </w:r>
      <w:r w:rsidR="00692E77">
        <w:rPr>
          <w:noProof/>
        </w:rPr>
        <w:fldChar w:fldCharType="end"/>
      </w:r>
      <w:r w:rsidR="009915F3">
        <w:t>.</w:t>
      </w:r>
      <w:r w:rsidR="00BF29E5">
        <w:fldChar w:fldCharType="begin"/>
      </w:r>
      <w:r w:rsidR="00BF29E5">
        <w:instrText xml:space="preserve"> SEQ Figure \* ARABIC \s 1 </w:instrText>
      </w:r>
      <w:r w:rsidR="00BF29E5">
        <w:fldChar w:fldCharType="separate"/>
      </w:r>
      <w:r w:rsidR="009915F3">
        <w:rPr>
          <w:noProof/>
        </w:rPr>
        <w:t>2</w:t>
      </w:r>
      <w:r w:rsidR="00BF29E5">
        <w:rPr>
          <w:noProof/>
        </w:rPr>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0237A651" wp14:editId="2BF4248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2</w:t>
      </w:r>
      <w:r w:rsidR="00692E77">
        <w:rPr>
          <w:noProof/>
        </w:rPr>
        <w:fldChar w:fldCharType="end"/>
      </w:r>
      <w:r w:rsidR="009915F3">
        <w:t>.</w:t>
      </w:r>
      <w:r w:rsidR="00BF29E5">
        <w:fldChar w:fldCharType="begin"/>
      </w:r>
      <w:r w:rsidR="00BF29E5">
        <w:instrText xml:space="preserve"> SEQ Figure \* ARABIC \s 1 </w:instrText>
      </w:r>
      <w:r w:rsidR="00BF29E5">
        <w:fldChar w:fldCharType="separate"/>
      </w:r>
      <w:r w:rsidR="009915F3">
        <w:rPr>
          <w:noProof/>
        </w:rPr>
        <w:t>3</w:t>
      </w:r>
      <w:r w:rsidR="00BF29E5">
        <w:rPr>
          <w:noProof/>
        </w:rPr>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w:t>
      </w:r>
      <w:r w:rsidR="00AD2B0F">
        <w:rPr>
          <w:lang w:val="en-US"/>
        </w:rPr>
        <w:lastRenderedPageBreak/>
        <w:t xml:space="preserve">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This means that SOA-based applications will try to share the resources as much as possible. Such 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C14558">
        <w:fldChar w:fldCharType="begin"/>
      </w:r>
      <w:r w:rsidR="00C14558">
        <w:instrText xml:space="preserve"> STYLEREF 1 \s </w:instrText>
      </w:r>
      <w:r w:rsidR="00C14558">
        <w:fldChar w:fldCharType="separate"/>
      </w:r>
      <w:r w:rsidR="00C14558">
        <w:rPr>
          <w:rFonts w:hint="cs"/>
          <w:noProof/>
          <w:cs/>
        </w:rPr>
        <w:t>‎</w:t>
      </w:r>
      <w:r w:rsidR="00C14558">
        <w:rPr>
          <w:noProof/>
        </w:rPr>
        <w:t>2</w:t>
      </w:r>
      <w:r w:rsidR="00C14558">
        <w:fldChar w:fldCharType="end"/>
      </w:r>
      <w:r w:rsidR="00C14558">
        <w:t>.</w:t>
      </w:r>
      <w:r w:rsidR="00C14558">
        <w:fldChar w:fldCharType="begin"/>
      </w:r>
      <w:r w:rsidR="00C14558">
        <w:instrText xml:space="preserve"> SEQ Table \* ARABIC \s 1 </w:instrText>
      </w:r>
      <w:r w:rsidR="00C14558">
        <w:fldChar w:fldCharType="separate"/>
      </w:r>
      <w:r w:rsidR="00C14558">
        <w:rPr>
          <w:noProof/>
        </w:rPr>
        <w:t>2</w:t>
      </w:r>
      <w:r w:rsidR="00C14558">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lastRenderedPageBreak/>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t>To summarize, microservices must adheres to the requirements mentioned in the</w:t>
      </w:r>
      <w:r w:rsidR="008D1999">
        <w:rPr>
          <w:szCs w:val="16"/>
        </w:rPr>
        <w:t xml:space="preserve"> first section of this chapter. Each microservice should be small. How small each microservice should be and the method of measuring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 xml:space="preserve">cern. This definition can be seen in at least one of the requirements of content trust. Microservices will have their </w:t>
      </w:r>
      <w:r w:rsidRPr="003452D7">
        <w:rPr>
          <w:szCs w:val="16"/>
        </w:rPr>
        <w:lastRenderedPageBreak/>
        <w:t>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After each interaction, the trust they already have about the other microservice could be affected positively or negatively. Moreover, their new evaluation of trust could also play 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3452D7">
      <w:pPr>
        <w:tabs>
          <w:tab w:val="left" w:pos="3290"/>
        </w:tabs>
        <w:rPr>
          <w:szCs w:val="16"/>
        </w:rPr>
      </w:pPr>
      <w:r w:rsidRPr="003452D7">
        <w:rPr>
          <w:szCs w:val="16"/>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rPr>
      </w:pPr>
      <w:r w:rsidRPr="003452D7">
        <w:rPr>
          <w:szCs w:val="16"/>
        </w:rPr>
        <w:t xml:space="preserve">Trusting the </w:t>
      </w:r>
      <w:r w:rsidR="0047651C" w:rsidRPr="003452D7">
        <w:rPr>
          <w:szCs w:val="16"/>
        </w:rPr>
        <w:t>behaviour</w:t>
      </w:r>
      <w:r w:rsidRPr="003452D7">
        <w:rPr>
          <w:szCs w:val="16"/>
        </w:rPr>
        <w:t xml:space="preserve"> of others was also m</w:t>
      </w:r>
      <w:r>
        <w:rPr>
          <w:szCs w:val="16"/>
        </w:rPr>
        <w:t xml:space="preserve">entioned by some researchers [6, </w:t>
      </w:r>
      <w:r w:rsidRPr="003452D7">
        <w:rPr>
          <w:szCs w:val="16"/>
        </w:rPr>
        <w:t xml:space="preserve">11]. One definition is presented as “Belief in others’ trustworthiness” this definition is reflected in the evaluation of trust each microservice will have. Believe is reflected </w:t>
      </w:r>
      <w:r>
        <w:rPr>
          <w:szCs w:val="16"/>
        </w:rPr>
        <w:t>as a dy</w:t>
      </w:r>
      <w:r w:rsidRPr="003452D7">
        <w:rPr>
          <w:szCs w:val="16"/>
        </w:rPr>
        <w:t>namic value that can grow or shrink depending on the how positive or negative each interaction is.</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 xml:space="preserve">quirements of content trust, the sensitivity of the service can be projected into the importance of information presented in [37]. In such case when there’s a trust among microservices that are </w:t>
      </w:r>
      <w:r w:rsidRPr="003452D7">
        <w:rPr>
          <w:szCs w:val="16"/>
        </w:rPr>
        <w:lastRenderedPageBreak/>
        <w:t>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tablish a first 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rPr>
      </w:pPr>
      <w:r w:rsidRPr="003452D7">
        <w:rPr>
          <w:szCs w:val="16"/>
        </w:rPr>
        <w:t>Regarding the implementation of content trust. The most common one is used by Docker and it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3452D7">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Content 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rPr>
      </w:pPr>
      <w:r w:rsidRPr="002F0915">
        <w:rPr>
          <w:color w:val="FF0000"/>
          <w:szCs w:val="16"/>
        </w:rPr>
        <w:lastRenderedPageBreak/>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rPr>
      </w:pPr>
      <w:r w:rsidRPr="003452D7">
        <w:rPr>
          <w:szCs w:val="16"/>
        </w:rPr>
        <w:t xml:space="preserve">To conclude this chapter, an application based on microservices could be described as a big piece made of many small blocks, each block </w:t>
      </w:r>
      <w:r>
        <w:rPr>
          <w:szCs w:val="16"/>
        </w:rPr>
        <w:t>is an independent reusable enti</w:t>
      </w:r>
      <w:r w:rsidRPr="003452D7">
        <w:rPr>
          <w:szCs w:val="16"/>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bookmarkStart w:id="29" w:name="_Toc536558560"/>
    </w:p>
    <w:p w:rsidR="003452D7" w:rsidRDefault="005C126B" w:rsidP="00B83842">
      <w:pPr>
        <w:pStyle w:val="Heading1"/>
        <w:numPr>
          <w:ilvl w:val="0"/>
          <w:numId w:val="1"/>
        </w:numPr>
      </w:pPr>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502A243D" wp14:editId="7BBD16CB">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692E77">
        <w:fldChar w:fldCharType="begin"/>
      </w:r>
      <w:r w:rsidR="00692E77">
        <w:instrText xml:space="preserve"> STYLEREF 1 \s </w:instrText>
      </w:r>
      <w:r w:rsidR="00692E77">
        <w:fldChar w:fldCharType="separate"/>
      </w:r>
      <w:r>
        <w:rPr>
          <w:rFonts w:hint="cs"/>
          <w:noProof/>
          <w:cs/>
        </w:rPr>
        <w:t>‎</w:t>
      </w:r>
      <w:r>
        <w:rPr>
          <w:noProof/>
        </w:rPr>
        <w:t>3</w:t>
      </w:r>
      <w:r w:rsidR="00692E77">
        <w:rPr>
          <w:noProof/>
        </w:rPr>
        <w:fldChar w:fldCharType="end"/>
      </w:r>
      <w:r>
        <w:t>.</w:t>
      </w:r>
      <w:r w:rsidR="00BF29E5">
        <w:fldChar w:fldCharType="begin"/>
      </w:r>
      <w:r w:rsidR="00BF29E5">
        <w:instrText xml:space="preserve"> SEQ Figure \* ARABIC \s 1 </w:instrText>
      </w:r>
      <w:r w:rsidR="00BF29E5">
        <w:fldChar w:fldCharType="separate"/>
      </w:r>
      <w:r>
        <w:rPr>
          <w:noProof/>
        </w:rPr>
        <w:t>1</w:t>
      </w:r>
      <w:r w:rsidR="00BF29E5">
        <w:rPr>
          <w:noProof/>
        </w:rPr>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pPr>
      <w:bookmarkStart w:id="31" w:name="_Toc536558562"/>
      <w:r w:rsidRPr="005C126B">
        <w:t>Concept of microservices</w:t>
      </w:r>
      <w:bookmarkEnd w:id="31"/>
    </w:p>
    <w:p w:rsidR="00210D17" w:rsidRPr="00210D17" w:rsidRDefault="00210D17" w:rsidP="00210D17">
      <w:pPr>
        <w:rPr>
          <w:szCs w:val="16"/>
        </w:rPr>
      </w:pPr>
      <w:r w:rsidRPr="00210D17">
        <w:rPr>
          <w:szCs w:val="16"/>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4134AE" w:rsidRPr="00210D17">
        <w:rPr>
          <w:szCs w:val="16"/>
        </w:rPr>
        <w:t>functionality;</w:t>
      </w:r>
      <w:r w:rsidRPr="00210D17">
        <w:rPr>
          <w:szCs w:val="16"/>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rPr>
      </w:pPr>
      <w:r w:rsidRPr="00210D17">
        <w:rPr>
          <w:szCs w:val="16"/>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rPr>
      </w:pPr>
      <w:r w:rsidRPr="00210D17">
        <w:rPr>
          <w:szCs w:val="16"/>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rPr>
      </w:pPr>
      <w:r w:rsidRPr="00210D17">
        <w:rPr>
          <w:szCs w:val="16"/>
        </w:rPr>
        <w:t xml:space="preserve">Each service in the Blog should have a small size where it handles one task. For example, one service would handle requests related to storing a new post, retrieve a post from the </w:t>
      </w:r>
      <w:r w:rsidRPr="00210D17">
        <w:rPr>
          <w:szCs w:val="16"/>
        </w:rPr>
        <w:lastRenderedPageBreak/>
        <w:t>database or delete a post. Another service would handle clients logins, while a third service handles creating new accounts for new clients.</w:t>
      </w:r>
    </w:p>
    <w:p w:rsidR="00210D17" w:rsidRPr="00210D17" w:rsidRDefault="00210D17" w:rsidP="00210D17">
      <w:pPr>
        <w:rPr>
          <w:szCs w:val="16"/>
        </w:rPr>
      </w:pPr>
      <w:r w:rsidRPr="00210D17">
        <w:rPr>
          <w:szCs w:val="16"/>
        </w:rPr>
        <w:t>The reason for making services small is to be able to get the most possible benefits from using microservices a</w:t>
      </w:r>
      <w:r w:rsidR="004134AE">
        <w:rPr>
          <w:szCs w:val="16"/>
        </w:rPr>
        <w:t xml:space="preserve">rchitecture. When services are </w:t>
      </w:r>
      <w:r w:rsidRPr="00210D17">
        <w:rPr>
          <w:szCs w:val="16"/>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rPr>
        <w:t xml:space="preserve">Although microservices will be designed to be small but they will not </w:t>
      </w:r>
      <w:r w:rsidR="004134AE">
        <w:rPr>
          <w:szCs w:val="16"/>
        </w:rPr>
        <w:t xml:space="preserve">be </w:t>
      </w:r>
      <w:r w:rsidRPr="00210D17">
        <w:rPr>
          <w:szCs w:val="16"/>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rPr>
      </w:pPr>
      <w:r>
        <w:rPr>
          <w:szCs w:val="16"/>
        </w:rPr>
        <w:t>Furthermore, e</w:t>
      </w:r>
      <w:r w:rsidR="00210D17" w:rsidRPr="00210D17">
        <w:rPr>
          <w:szCs w:val="16"/>
        </w:rPr>
        <w:t xml:space="preserve">ach service in the Blog is as independent as possible where it, </w:t>
      </w:r>
      <w:r w:rsidR="00325068" w:rsidRPr="00210D17">
        <w:rPr>
          <w:szCs w:val="16"/>
        </w:rPr>
        <w:t>generally, doesn’t</w:t>
      </w:r>
      <w:r w:rsidR="00210D17" w:rsidRPr="00210D17">
        <w:rPr>
          <w:szCs w:val="16"/>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rPr>
      </w:pPr>
      <w:r w:rsidRPr="00210D17">
        <w:rPr>
          <w:szCs w:val="16"/>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rPr>
      </w:pPr>
      <w:r>
        <w:rPr>
          <w:szCs w:val="16"/>
        </w:rPr>
        <w:lastRenderedPageBreak/>
        <w:t>Additionally, s</w:t>
      </w:r>
      <w:r w:rsidR="00210D17" w:rsidRPr="00210D17">
        <w:rPr>
          <w:szCs w:val="16"/>
        </w:rPr>
        <w:t xml:space="preserve">ervices in the Blog should be independent </w:t>
      </w:r>
      <w:r w:rsidR="004062C8">
        <w:rPr>
          <w:szCs w:val="16"/>
        </w:rPr>
        <w:t>but</w:t>
      </w:r>
      <w:r w:rsidR="00210D17" w:rsidRPr="00210D17">
        <w:rPr>
          <w:szCs w:val="16"/>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rPr>
        <w:t xml:space="preserve">Services will offer </w:t>
      </w:r>
      <w:r w:rsidR="00237E6B">
        <w:rPr>
          <w:szCs w:val="16"/>
        </w:rPr>
        <w:t>each other</w:t>
      </w:r>
      <w:r w:rsidRPr="00210D17">
        <w:rPr>
          <w:szCs w:val="16"/>
        </w:rPr>
        <w:t xml:space="preserve"> A</w:t>
      </w:r>
      <w:r w:rsidR="00FA1755">
        <w:rPr>
          <w:szCs w:val="16"/>
        </w:rPr>
        <w:t>PIs that help</w:t>
      </w:r>
      <w:r w:rsidRPr="00210D17">
        <w:rPr>
          <w:szCs w:val="16"/>
        </w:rPr>
        <w:t xml:space="preserve"> them to make requests. Requests will be made over Hypertext Transfer Protocol (HTTP)</w:t>
      </w:r>
      <w:r w:rsidR="004062C8">
        <w:rPr>
          <w:szCs w:val="16"/>
        </w:rPr>
        <w:t xml:space="preserve"> using REST architecture</w:t>
      </w:r>
      <w:r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210D17" w:rsidP="00210D17">
      <w:pPr>
        <w:rPr>
          <w:szCs w:val="16"/>
        </w:rPr>
      </w:pPr>
      <w:r w:rsidRPr="00210D17">
        <w:rPr>
          <w:szCs w:val="16"/>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rPr>
        <w:t xml:space="preserve">a </w:t>
      </w:r>
      <w:r w:rsidR="006F397F" w:rsidRPr="00210D17">
        <w:rPr>
          <w:szCs w:val="16"/>
        </w:rPr>
        <w:t>user’s</w:t>
      </w:r>
      <w:r w:rsidRPr="00210D17">
        <w:rPr>
          <w:szCs w:val="16"/>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rPr>
      </w:pPr>
      <w:r w:rsidRPr="00210D17">
        <w:rPr>
          <w:szCs w:val="16"/>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rPr>
        <w:t xml:space="preserve">The Blog itself should also have few features that comes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 adds overhead in the development. </w:t>
      </w:r>
      <w:r w:rsidR="00A966A6">
        <w:rPr>
          <w:szCs w:val="16"/>
        </w:rPr>
        <w:t xml:space="preserve"> Where developers have to deal with many small apps and each app has its own development cycle, requirements and deadline. Development of many small apps to finally work together can get quiet complicated. The</w:t>
      </w:r>
      <w:r w:rsidRPr="00210D17">
        <w:rPr>
          <w:szCs w:val="16"/>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lastRenderedPageBreak/>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rPr>
        <w:t>Where new f</w:t>
      </w:r>
      <w:r w:rsidR="002C62E5">
        <w:rPr>
          <w:szCs w:val="16"/>
        </w:rPr>
        <w:t>eatures can be added easily. The</w:t>
      </w:r>
      <w:r w:rsidRPr="00210D17">
        <w:rPr>
          <w:szCs w:val="16"/>
        </w:rPr>
        <w:t xml:space="preserve"> scalability </w:t>
      </w:r>
      <w:r w:rsidR="002C62E5">
        <w:rPr>
          <w:szCs w:val="16"/>
        </w:rPr>
        <w:t xml:space="preserve">of the Blog </w:t>
      </w:r>
      <w:r w:rsidRPr="00210D17">
        <w:rPr>
          <w:szCs w:val="16"/>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rPr>
      </w:pPr>
      <w:r w:rsidRPr="00210D17">
        <w:rPr>
          <w:szCs w:val="16"/>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Pr="00210D17" w:rsidRDefault="00BF4F8F" w:rsidP="00210D17">
      <w:pPr>
        <w:rPr>
          <w:szCs w:val="16"/>
        </w:rPr>
      </w:pPr>
      <w:r w:rsidRPr="00964775">
        <w:rPr>
          <w:lang w:bidi="ar-SY"/>
        </w:rPr>
        <w:t>Furthermore</w:t>
      </w:r>
      <w:r>
        <w:rPr>
          <w:b/>
          <w:bCs/>
          <w:lang w:bidi="ar-SY"/>
        </w:rPr>
        <w:t xml:space="preserve">, </w:t>
      </w:r>
      <w:r w:rsidR="00210D17" w:rsidRPr="00210D17">
        <w:rPr>
          <w:szCs w:val="16"/>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rPr>
      </w:pPr>
      <w:r w:rsidRPr="00210D17">
        <w:rPr>
          <w:szCs w:val="16"/>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rPr>
      </w:pPr>
      <w:r>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536558563"/>
      <w:r w:rsidRPr="00E51522">
        <w:lastRenderedPageBreak/>
        <w:t>Concept of content trust</w:t>
      </w:r>
      <w:bookmarkEnd w:id="32"/>
    </w:p>
    <w:p w:rsidR="00E51522" w:rsidRPr="00E51522" w:rsidRDefault="00E51522" w:rsidP="00E51522">
      <w:pPr>
        <w:rPr>
          <w:szCs w:val="16"/>
        </w:rPr>
      </w:pPr>
      <w:r w:rsidRPr="00E51522">
        <w:rPr>
          <w:szCs w:val="16"/>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rPr>
      </w:pPr>
      <w:r w:rsidRPr="00E51522">
        <w:rPr>
          <w:szCs w:val="16"/>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rPr>
      </w:pPr>
      <w:r w:rsidRPr="00E51522">
        <w:rPr>
          <w:szCs w:val="16"/>
        </w:rPr>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rPr>
        <w:t>about</w:t>
      </w:r>
      <w:r w:rsidRPr="00E51522">
        <w:rPr>
          <w:szCs w:val="16"/>
        </w:rPr>
        <w:t xml:space="preserve"> the other. If one of the services decides that it can’t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eventually will refuse to complete the transaction leaving the client with 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E51522" w:rsidP="00F31F21">
      <w:r w:rsidRPr="00E51522">
        <w:rPr>
          <w:szCs w:val="16"/>
        </w:rPr>
        <w:t>The previous scenario, raises many design questions, one of them is whether a system should have more than one services providing the same service. In the previous exam</w:t>
      </w:r>
      <w:r w:rsidRPr="00E51522">
        <w:rPr>
          <w:szCs w:val="16"/>
        </w:rPr>
        <w:lastRenderedPageBreak/>
        <w:t xml:space="preserve">ple, if one service can’t trust another one, then the transaction can still </w:t>
      </w:r>
      <w:r w:rsidR="00F31F21" w:rsidRPr="00E51522">
        <w:rPr>
          <w:szCs w:val="16"/>
        </w:rPr>
        <w:t>take</w:t>
      </w:r>
      <w:r w:rsidRPr="00E51522">
        <w:rPr>
          <w:szCs w:val="16"/>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r>
        <w:t>. In the first case where content trust is part of each microservice, then the values that is related to content trust that need to be persisted can be spread among all the databases of each mcroservice.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20205366" wp14:editId="132C2807">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BF29E5">
        <w:fldChar w:fldCharType="begin"/>
      </w:r>
      <w:r w:rsidR="00BF29E5">
        <w:instrText xml:space="preserve"> STYLEREF 1 \s </w:instrText>
      </w:r>
      <w:r w:rsidR="00BF29E5">
        <w:fldChar w:fldCharType="separate"/>
      </w:r>
      <w:r w:rsidR="009915F3">
        <w:rPr>
          <w:rFonts w:hint="cs"/>
          <w:noProof/>
          <w:cs/>
        </w:rPr>
        <w:t>‎</w:t>
      </w:r>
      <w:r w:rsidR="009915F3">
        <w:rPr>
          <w:noProof/>
        </w:rPr>
        <w:t>3</w:t>
      </w:r>
      <w:r w:rsidR="00BF29E5">
        <w:rPr>
          <w:noProof/>
        </w:rPr>
        <w:fldChar w:fldCharType="end"/>
      </w:r>
      <w:r w:rsidR="009915F3">
        <w:t>.</w:t>
      </w:r>
      <w:r w:rsidR="00692E77">
        <w:fldChar w:fldCharType="begin"/>
      </w:r>
      <w:r w:rsidR="00692E77">
        <w:instrText xml:space="preserve"> SEQ Figure \* ARABIC \s 1 </w:instrText>
      </w:r>
      <w:r w:rsidR="00692E77">
        <w:fldChar w:fldCharType="separate"/>
      </w:r>
      <w:r w:rsidR="009915F3">
        <w:rPr>
          <w:noProof/>
        </w:rPr>
        <w:t>2</w:t>
      </w:r>
      <w:r w:rsidR="00692E77">
        <w:rPr>
          <w:noProof/>
        </w:rPr>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20086252" wp14:editId="7CB0AC17">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BF29E5">
        <w:fldChar w:fldCharType="begin"/>
      </w:r>
      <w:r w:rsidR="00BF29E5">
        <w:instrText xml:space="preserve"> SEQ Figure \* ARABIC \s 1 </w:instrText>
      </w:r>
      <w:r w:rsidR="00BF29E5">
        <w:fldChar w:fldCharType="separate"/>
      </w:r>
      <w:r w:rsidR="009915F3">
        <w:rPr>
          <w:noProof/>
        </w:rPr>
        <w:t>3</w:t>
      </w:r>
      <w:r w:rsidR="00BF29E5">
        <w:rPr>
          <w:noProof/>
        </w:rPr>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rPr>
        <w:t>Content trust</w:t>
      </w:r>
      <w:r w:rsidR="00701FBA">
        <w:rPr>
          <w:szCs w:val="16"/>
        </w:rPr>
        <w:t xml:space="preserve"> implementation will depend on </w:t>
      </w:r>
      <w:r w:rsidRPr="00E51522">
        <w:rPr>
          <w:szCs w:val="16"/>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rPr>
        <w:t>trust,</w:t>
      </w:r>
      <w:r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rPr>
      </w:pPr>
      <w:r w:rsidRPr="00E51522">
        <w:rPr>
          <w:szCs w:val="16"/>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rPr>
      </w:pPr>
      <w:r w:rsidRPr="00E51522">
        <w:rPr>
          <w:szCs w:val="16"/>
        </w:rPr>
        <w:t xml:space="preserve">Each microservice will be able to see how many </w:t>
      </w:r>
      <w:r w:rsidR="004134AE" w:rsidRPr="00E51522">
        <w:rPr>
          <w:szCs w:val="16"/>
        </w:rPr>
        <w:t>interactions</w:t>
      </w:r>
      <w:r w:rsidRPr="00E51522">
        <w:rPr>
          <w:szCs w:val="16"/>
        </w:rPr>
        <w:t xml:space="preserve"> a certain microservice has. This number will increase with every request this service receives as well as with every requests it initiates.</w:t>
      </w:r>
    </w:p>
    <w:p w:rsidR="00E51522" w:rsidRPr="00E51522" w:rsidRDefault="00E51522" w:rsidP="00E51522">
      <w:pPr>
        <w:rPr>
          <w:szCs w:val="16"/>
        </w:rPr>
      </w:pPr>
      <w:r w:rsidRPr="00E51522">
        <w:rPr>
          <w:szCs w:val="16"/>
        </w:rPr>
        <w:t xml:space="preserve">Each successful interaction with other microservices means that the service has reached a level of trust that was enough to the other service. At the same </w:t>
      </w:r>
      <w:r w:rsidR="004134AE" w:rsidRPr="00E51522">
        <w:rPr>
          <w:szCs w:val="16"/>
        </w:rPr>
        <w:t>time,</w:t>
      </w:r>
      <w:r w:rsidRPr="00E51522">
        <w:rPr>
          <w:szCs w:val="16"/>
        </w:rPr>
        <w:t xml:space="preserve"> it has trusted the other service enough. When both cases happen then the successful interaction with other services will be increased.</w:t>
      </w:r>
    </w:p>
    <w:p w:rsidR="00E51522" w:rsidRPr="00E51522" w:rsidRDefault="00E51522" w:rsidP="00DF3DBB">
      <w:pPr>
        <w:rPr>
          <w:szCs w:val="16"/>
        </w:rPr>
      </w:pPr>
      <w:r w:rsidRPr="00E51522">
        <w:rPr>
          <w:szCs w:val="16"/>
        </w:rPr>
        <w:lastRenderedPageBreak/>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could 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E51522">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rPr>
      </w:pPr>
      <w:r w:rsidRPr="00E51522">
        <w:rPr>
          <w:szCs w:val="16"/>
        </w:rPr>
        <w:t xml:space="preserve">Each microservice will have its operation time recorded. </w:t>
      </w:r>
      <w:r w:rsidR="00BE4818">
        <w:rPr>
          <w:szCs w:val="16"/>
        </w:rPr>
        <w:t>W</w:t>
      </w:r>
      <w:r w:rsidRPr="00E51522">
        <w:rPr>
          <w:szCs w:val="16"/>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rPr>
        <w:t>d</w:t>
      </w:r>
      <w:r w:rsidRPr="00E51522">
        <w:rPr>
          <w:szCs w:val="16"/>
        </w:rPr>
        <w:t xml:space="preserve"> replacing them, moreover it is a sign that the microservice is handling its task well. </w:t>
      </w:r>
      <w:r w:rsidR="0067403A">
        <w:rPr>
          <w:szCs w:val="16"/>
        </w:rPr>
        <w:t>So</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rPr>
      </w:pPr>
      <w:r w:rsidRPr="00E51522">
        <w:rPr>
          <w:szCs w:val="16"/>
        </w:rPr>
        <w:lastRenderedPageBreak/>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rPr>
      </w:pPr>
      <w:r w:rsidRPr="00133B21">
        <w:rPr>
          <w:b/>
          <w:bCs/>
          <w:szCs w:val="16"/>
        </w:rPr>
        <w:t>Development origin</w:t>
      </w:r>
    </w:p>
    <w:p w:rsidR="00133B21" w:rsidRPr="00133B21" w:rsidRDefault="00133B21" w:rsidP="005B373D">
      <w:r>
        <w:rPr>
          <w:szCs w:val="16"/>
        </w:rPr>
        <w:t>Who developed the microservice plays a role in evaluating the trust of it. Some microservices would be in-house developed while others developed by third-parties</w:t>
      </w:r>
      <w:r w:rsidR="00AD4E00">
        <w:rPr>
          <w:szCs w:val="16"/>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rPr>
        <w:t>hey consider trusted developers.</w:t>
      </w:r>
    </w:p>
    <w:p w:rsidR="00E51522" w:rsidRDefault="00E51522" w:rsidP="00E51522">
      <w:pPr>
        <w:rPr>
          <w:b/>
          <w:bCs/>
        </w:rPr>
      </w:pPr>
      <w:r>
        <w:rPr>
          <w:b/>
          <w:bCs/>
        </w:rPr>
        <w:t>Number of services</w:t>
      </w:r>
    </w:p>
    <w:p w:rsidR="00E51522" w:rsidRDefault="00E51522" w:rsidP="00E51522">
      <w:r w:rsidRPr="00E51522">
        <w:rPr>
          <w:szCs w:val="16"/>
        </w:rPr>
        <w:t xml:space="preserve">When an interaction between two microservices fails. Then a lack of trust from one or the two involved microservices happened.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rPr>
        <w:t>fulfil</w:t>
      </w:r>
      <w:r w:rsidRPr="00E51522">
        <w:rPr>
          <w:szCs w:val="16"/>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rPr>
      </w:pPr>
      <w:r>
        <w:rPr>
          <w:szCs w:val="16"/>
        </w:rPr>
        <w:t xml:space="preserve">Now 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evelopers of an application will have to decide themselves o</w:t>
      </w:r>
      <w:r w:rsidR="00AE2CE9">
        <w:rPr>
          <w:szCs w:val="16"/>
        </w:rPr>
        <w:t>n</w:t>
      </w:r>
      <w:r w:rsidR="00E51522" w:rsidRPr="00E51522">
        <w:rPr>
          <w:szCs w:val="16"/>
        </w:rPr>
        <w:t xml:space="preserve"> how to use such system. For example, the mentioned </w:t>
      </w:r>
      <w:r w:rsidR="00E51522" w:rsidRPr="00E51522">
        <w:rPr>
          <w:szCs w:val="16"/>
        </w:rPr>
        <w:lastRenderedPageBreak/>
        <w:t xml:space="preserve">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20C6F96D" wp14:editId="0C5B82DF">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E71DC3">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FB6394" w:rsidRPr="00FB6394">
        <w:rPr>
          <w:szCs w:val="16"/>
        </w:rPr>
        <w:t>. While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3200A3">
      <w:pPr>
        <w:rPr>
          <w:szCs w:val="16"/>
        </w:rPr>
      </w:pPr>
      <w:r w:rsidRPr="00FB6394">
        <w:rPr>
          <w:szCs w:val="16"/>
        </w:rPr>
        <w:t xml:space="preserve">A communication system among services is proposed to make sure that the application operate as it is supposed to. Each micro service in the Blog </w:t>
      </w:r>
      <w:r w:rsidR="003200A3">
        <w:rPr>
          <w:szCs w:val="16"/>
        </w:rPr>
        <w:t>has</w:t>
      </w:r>
      <w:r w:rsidRPr="00FB6394">
        <w:rPr>
          <w:szCs w:val="16"/>
        </w:rPr>
        <w:t xml:space="preserve"> an interface. This interface helps microservice to interact with other microservices. Therefore, services will be communicating with each other to handle user’s requests.</w:t>
      </w:r>
      <w:r w:rsidR="00A54C3A">
        <w:rPr>
          <w:szCs w:val="16"/>
        </w:rPr>
        <w:t xml:space="preserve"> Yet, communication will only happen after having both microservices evaluating the trust about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2DB8684C" wp14:editId="168609CC">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rPr>
      </w:pPr>
      <w:r w:rsidRPr="005338A0">
        <w:rPr>
          <w:bCs w:val="0"/>
          <w:szCs w:val="16"/>
        </w:rPr>
        <w:t>Figure 3.</w:t>
      </w:r>
      <w:r w:rsidR="00092A93">
        <w:rPr>
          <w:bCs w:val="0"/>
          <w:szCs w:val="16"/>
        </w:rPr>
        <w:t>5</w:t>
      </w:r>
      <w:r w:rsidRPr="005338A0">
        <w:rPr>
          <w:bCs w:val="0"/>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rPr>
        <w:t>If its</w:t>
      </w:r>
      <w:r w:rsidRPr="005338A0">
        <w:rPr>
          <w:bCs w:val="0"/>
          <w:szCs w:val="16"/>
        </w:rPr>
        <w:t xml:space="preserve"> evaluation of trust is sufficient then it will respond to the request that it has received from the other microservice.</w:t>
      </w:r>
    </w:p>
    <w:p w:rsidR="00B63D39" w:rsidRDefault="00B63D39" w:rsidP="0080487D">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about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trust about</w:t>
      </w:r>
      <w:r w:rsidR="00F61CDC">
        <w:rPr>
          <w:szCs w:val="16"/>
        </w:rPr>
        <w:t xml:space="preserve"> each other. </w:t>
      </w:r>
    </w:p>
    <w:p w:rsidR="00FB6394" w:rsidRDefault="004134AE" w:rsidP="004134AE">
      <w:pPr>
        <w:pStyle w:val="Heading1"/>
        <w:numPr>
          <w:ilvl w:val="0"/>
          <w:numId w:val="1"/>
        </w:numPr>
      </w:pPr>
      <w:bookmarkStart w:id="36" w:name="_Toc536558567"/>
      <w:r w:rsidRPr="004134AE">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rPr>
      </w:pPr>
      <w:r w:rsidRPr="00A14ED6">
        <w:rPr>
          <w:szCs w:val="16"/>
        </w:rPr>
        <w:t xml:space="preserve">Each service is responsible for serving one task once requested.  There are services that serve the clients of the Blog. On the other hand, some services only </w:t>
      </w:r>
      <w:r w:rsidR="009B1900" w:rsidRPr="00A14ED6">
        <w:rPr>
          <w:szCs w:val="16"/>
        </w:rPr>
        <w:t>serve</w:t>
      </w:r>
      <w:r w:rsidRPr="00A14ED6">
        <w:rPr>
          <w:szCs w:val="16"/>
        </w:rPr>
        <w:t xml:space="preserve"> other services and don’t have any interaction with the users or clients of the Blog.  </w:t>
      </w:r>
    </w:p>
    <w:p w:rsidR="00A14ED6" w:rsidRPr="00A14ED6" w:rsidRDefault="00A14ED6" w:rsidP="00003F11">
      <w:pPr>
        <w:rPr>
          <w:szCs w:val="16"/>
        </w:rPr>
      </w:pPr>
      <w:r w:rsidRPr="00A14ED6">
        <w:rPr>
          <w:szCs w:val="16"/>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24DE4">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9B1900">
        <w:rPr>
          <w:szCs w:val="16"/>
        </w:rPr>
        <w:t>, comments, or user’s data</w:t>
      </w:r>
      <w:r w:rsidRPr="00A14ED6">
        <w:rPr>
          <w:szCs w:val="16"/>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A14ED6" w:rsidRDefault="00A14ED6" w:rsidP="00A14ED6">
      <w:pPr>
        <w:rPr>
          <w:szCs w:val="16"/>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F3296F3" wp14:editId="42D5B8D3">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36533A">
                            <w:pPr>
                              <w:pStyle w:val="WICode"/>
                            </w:pPr>
                            <w:r>
                              <w:t>{</w:t>
                            </w:r>
                          </w:p>
                          <w:p w:rsidR="00C14558" w:rsidRDefault="00C14558" w:rsidP="0036533A">
                            <w:pPr>
                              <w:pStyle w:val="WICode"/>
                            </w:pPr>
                            <w:r>
                              <w:t xml:space="preserve">     “title” : ”Lorem ipsum dolor sit amet, consetetur sadipscing elitr”,</w:t>
                            </w:r>
                          </w:p>
                          <w:p w:rsidR="00C14558" w:rsidRDefault="00C14558" w:rsidP="0036533A">
                            <w:pPr>
                              <w:pStyle w:val="WICode"/>
                            </w:pPr>
                            <w:r>
                              <w:t xml:space="preserve">     “body” : ”Nonumy eirmod tempor invidunt ut labore et dolore magna aliquyam erat“</w:t>
                            </w:r>
                          </w:p>
                          <w:p w:rsidR="00C14558" w:rsidRDefault="00C14558" w:rsidP="0036533A">
                            <w:pPr>
                              <w:pStyle w:val="WICode"/>
                            </w:pPr>
                            <w:r>
                              <w:t>}</w:t>
                            </w:r>
                          </w:p>
                          <w:p w:rsidR="00C14558" w:rsidRDefault="00C14558"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296F3"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C14558" w:rsidRDefault="00C14558" w:rsidP="0036533A">
                      <w:pPr>
                        <w:pStyle w:val="WICode"/>
                      </w:pPr>
                      <w:r>
                        <w:t>{</w:t>
                      </w:r>
                    </w:p>
                    <w:p w:rsidR="00C14558" w:rsidRDefault="00C14558"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C14558" w:rsidRDefault="00C14558"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C14558" w:rsidRDefault="00C14558" w:rsidP="0036533A">
                      <w:pPr>
                        <w:pStyle w:val="WICode"/>
                      </w:pPr>
                      <w:r>
                        <w:t>}</w:t>
                      </w:r>
                    </w:p>
                    <w:p w:rsidR="00C14558" w:rsidRDefault="00C14558"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9C79A5">
        <w:rPr>
          <w:szCs w:val="16"/>
        </w:rPr>
        <w:t>s</w:t>
      </w:r>
      <w:r w:rsidR="009C79A5" w:rsidRPr="009C79A5">
        <w:rPr>
          <w:szCs w:val="16"/>
        </w:rPr>
        <w:t>eperation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002D2B8E">
        <w:rPr>
          <w:szCs w:val="16"/>
        </w:rPr>
        <w:t xml:space="preserve"> </w:t>
      </w:r>
      <w:r w:rsidR="002D2B8E" w:rsidRPr="002D2B8E">
        <w:rPr>
          <w:b/>
          <w:bCs/>
          <w:color w:val="FF0000"/>
          <w:szCs w:val="16"/>
        </w:rPr>
        <w:t>Why Nodejs is choosen??</w:t>
      </w:r>
      <w:r w:rsidRPr="002D2B8E">
        <w:rPr>
          <w:color w:val="FF0000"/>
          <w:szCs w:val="16"/>
        </w:rPr>
        <w:t xml:space="preserve"> </w:t>
      </w:r>
      <w:r w:rsidRPr="00906AD9">
        <w:rPr>
          <w:szCs w:val="16"/>
        </w:rPr>
        <w:t xml:space="preserve">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w:t>
      </w:r>
      <w:r w:rsidRPr="00906AD9">
        <w:rPr>
          <w:szCs w:val="16"/>
        </w:rPr>
        <w:lastRenderedPageBreak/>
        <w:t>to achieve certain task without having to rewrite new code to implement the same functionality.</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rPr>
      </w:pPr>
      <w:r w:rsidRPr="00906AD9">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39" w:name="_Toc536558569"/>
      <w:r w:rsidRPr="00906AD9">
        <w:t>Microservices details</w:t>
      </w:r>
      <w:bookmarkEnd w:id="39"/>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1C205A9C" wp14:editId="2040D1FD">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1B455B">
                            <w:pPr>
                              <w:pStyle w:val="WICode"/>
                            </w:pPr>
                            <w:r>
                              <w:t>app.post('/contact', function(req,res)</w:t>
                            </w:r>
                          </w:p>
                          <w:p w:rsidR="00C14558" w:rsidRDefault="00C14558"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205A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C14558" w:rsidRDefault="00C14558"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C14558" w:rsidRDefault="00C14558"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0"/>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 xml:space="preserve">mply means </w:t>
      </w:r>
      <w:r w:rsidR="00423515">
        <w:rPr>
          <w:lang w:val="en-GB"/>
        </w:rPr>
        <w:lastRenderedPageBreak/>
        <w:t>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71C49D0A" wp14:editId="1EC98970">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BE727F">
                            <w:pPr>
                              <w:pStyle w:val="WICode"/>
                            </w:pPr>
                            <w:r>
                              <w:t>const Contact = mongoose.model('Contact',{</w:t>
                            </w:r>
                          </w:p>
                          <w:p w:rsidR="00C14558" w:rsidRDefault="00C14558" w:rsidP="00BE727F">
                            <w:pPr>
                              <w:pStyle w:val="WICode"/>
                              <w:ind w:left="454"/>
                            </w:pPr>
                            <w:r>
                              <w:t>name :{</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pPr>
                            <w:r>
                              <w:tab/>
                              <w:t>},</w:t>
                            </w:r>
                          </w:p>
                          <w:p w:rsidR="00C14558" w:rsidRDefault="00C14558" w:rsidP="00BE727F">
                            <w:pPr>
                              <w:pStyle w:val="WICode"/>
                              <w:ind w:left="454"/>
                            </w:pPr>
                            <w:r>
                              <w:t>email :{</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ind w:left="454"/>
                            </w:pPr>
                            <w:r>
                              <w:t xml:space="preserve">}, </w:t>
                            </w:r>
                          </w:p>
                          <w:p w:rsidR="00C14558" w:rsidRDefault="00C14558" w:rsidP="00BE727F">
                            <w:pPr>
                              <w:pStyle w:val="WICode"/>
                              <w:ind w:left="454"/>
                            </w:pPr>
                            <w:r>
                              <w:t>content :{</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ind w:left="454"/>
                            </w:pPr>
                            <w:r>
                              <w:t>}</w:t>
                            </w:r>
                          </w:p>
                          <w:p w:rsidR="00C14558" w:rsidRDefault="00C14558" w:rsidP="00BE727F">
                            <w:pPr>
                              <w:pStyle w:val="WICode"/>
                            </w:pPr>
                            <w:r>
                              <w:t>});</w:t>
                            </w:r>
                          </w:p>
                          <w:p w:rsidR="00C14558" w:rsidRDefault="00C1455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C49D0A"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C14558" w:rsidRDefault="00C14558"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C14558" w:rsidRDefault="00C14558" w:rsidP="00BE727F">
                      <w:pPr>
                        <w:pStyle w:val="WICode"/>
                        <w:ind w:left="454"/>
                      </w:pPr>
                      <w:proofErr w:type="gramStart"/>
                      <w:r>
                        <w:t>name :</w:t>
                      </w:r>
                      <w:proofErr w:type="gramEnd"/>
                      <w:r>
                        <w:t>{</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pPr>
                      <w:r>
                        <w:tab/>
                        <w:t>},</w:t>
                      </w:r>
                    </w:p>
                    <w:p w:rsidR="00C14558" w:rsidRDefault="00C14558" w:rsidP="00BE727F">
                      <w:pPr>
                        <w:pStyle w:val="WICode"/>
                        <w:ind w:left="454"/>
                      </w:pPr>
                      <w:proofErr w:type="gramStart"/>
                      <w:r>
                        <w:t>email :</w:t>
                      </w:r>
                      <w:proofErr w:type="gramEnd"/>
                      <w:r>
                        <w:t>{</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ind w:left="454"/>
                      </w:pPr>
                      <w:r>
                        <w:t xml:space="preserve">}, </w:t>
                      </w:r>
                    </w:p>
                    <w:p w:rsidR="00C14558" w:rsidRDefault="00C14558" w:rsidP="00BE727F">
                      <w:pPr>
                        <w:pStyle w:val="WICode"/>
                        <w:ind w:left="454"/>
                      </w:pPr>
                      <w:proofErr w:type="gramStart"/>
                      <w:r>
                        <w:t>content :</w:t>
                      </w:r>
                      <w:proofErr w:type="gramEnd"/>
                      <w:r>
                        <w:t>{</w:t>
                      </w:r>
                    </w:p>
                    <w:p w:rsidR="00C14558" w:rsidRDefault="00C14558" w:rsidP="00BE727F">
                      <w:pPr>
                        <w:pStyle w:val="WICode"/>
                        <w:ind w:left="709"/>
                      </w:pPr>
                      <w:r>
                        <w:t>type: String,</w:t>
                      </w:r>
                    </w:p>
                    <w:p w:rsidR="00C14558" w:rsidRDefault="00C14558" w:rsidP="00BE727F">
                      <w:pPr>
                        <w:pStyle w:val="WICode"/>
                        <w:ind w:left="709"/>
                      </w:pPr>
                      <w:r>
                        <w:t>required: true</w:t>
                      </w:r>
                    </w:p>
                    <w:p w:rsidR="00C14558" w:rsidRDefault="00C14558" w:rsidP="00BE727F">
                      <w:pPr>
                        <w:pStyle w:val="WICode"/>
                        <w:ind w:left="454"/>
                      </w:pPr>
                      <w:r>
                        <w:t>}</w:t>
                      </w:r>
                    </w:p>
                    <w:p w:rsidR="00C14558" w:rsidRDefault="00C14558" w:rsidP="00BE727F">
                      <w:pPr>
                        <w:pStyle w:val="WICode"/>
                      </w:pPr>
                      <w:r>
                        <w:t>});</w:t>
                      </w:r>
                    </w:p>
                    <w:p w:rsidR="00C14558" w:rsidRDefault="00C14558"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4AA4A75" wp14:editId="03F729E6">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BE727F">
                            <w:pPr>
                              <w:pStyle w:val="WICode"/>
                            </w:pPr>
                            <w:r>
                              <w:t>{</w:t>
                            </w:r>
                          </w:p>
                          <w:p w:rsidR="00C14558" w:rsidRDefault="00C14558" w:rsidP="00BE727F">
                            <w:pPr>
                              <w:pStyle w:val="WICode"/>
                              <w:ind w:left="454"/>
                            </w:pPr>
                            <w:r>
                              <w:t>"name": "Lorem ipsum",</w:t>
                            </w:r>
                          </w:p>
                          <w:p w:rsidR="00C14558" w:rsidRDefault="00C14558" w:rsidP="00BE727F">
                            <w:pPr>
                              <w:pStyle w:val="WICode"/>
                              <w:ind w:left="454"/>
                            </w:pPr>
                            <w:r>
                              <w:t xml:space="preserve">"email": </w:t>
                            </w:r>
                            <w:hyperlink r:id="rId61">
                              <w:r>
                                <w:rPr>
                                  <w:rStyle w:val="Internetverknpfung"/>
                                </w:rPr>
                                <w:t>ipsum@gmail.com</w:t>
                              </w:r>
                            </w:hyperlink>
                            <w:r>
                              <w:t>,</w:t>
                            </w:r>
                          </w:p>
                          <w:p w:rsidR="00C14558" w:rsidRDefault="00C14558" w:rsidP="00BE727F">
                            <w:pPr>
                              <w:pStyle w:val="WICode"/>
                              <w:ind w:left="454"/>
                            </w:pPr>
                            <w:r>
                              <w:t>“content”: “Lorem ipsum dolor sit amet, consectetur adipiscing elit, sed do eiusmod...“</w:t>
                            </w:r>
                          </w:p>
                          <w:p w:rsidR="00C14558" w:rsidRDefault="00C14558" w:rsidP="00BE727F">
                            <w:pPr>
                              <w:pStyle w:val="WICode"/>
                            </w:pPr>
                            <w:r>
                              <w:t>}</w:t>
                            </w:r>
                          </w:p>
                          <w:p w:rsidR="00C14558" w:rsidRDefault="00C14558"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4AA4A75"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C14558" w:rsidRDefault="00C14558" w:rsidP="00BE727F">
                      <w:pPr>
                        <w:pStyle w:val="WICode"/>
                      </w:pPr>
                      <w:r>
                        <w:t>{</w:t>
                      </w:r>
                    </w:p>
                    <w:p w:rsidR="00C14558" w:rsidRDefault="00C14558" w:rsidP="00BE727F">
                      <w:pPr>
                        <w:pStyle w:val="WICode"/>
                        <w:ind w:left="454"/>
                      </w:pPr>
                      <w:r>
                        <w:t>"name": "Lorem ipsum",</w:t>
                      </w:r>
                    </w:p>
                    <w:p w:rsidR="00C14558" w:rsidRDefault="00C14558" w:rsidP="00BE727F">
                      <w:pPr>
                        <w:pStyle w:val="WICode"/>
                        <w:ind w:left="454"/>
                      </w:pPr>
                      <w:r>
                        <w:t xml:space="preserve">"email": </w:t>
                      </w:r>
                      <w:hyperlink r:id="rId62">
                        <w:r>
                          <w:rPr>
                            <w:rStyle w:val="Internetverknpfung"/>
                          </w:rPr>
                          <w:t>ipsum@gmail.com</w:t>
                        </w:r>
                      </w:hyperlink>
                      <w:r>
                        <w:t>,</w:t>
                      </w:r>
                    </w:p>
                    <w:p w:rsidR="00C14558" w:rsidRDefault="00C14558"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C14558" w:rsidRDefault="00C14558" w:rsidP="00BE727F">
                      <w:pPr>
                        <w:pStyle w:val="WICode"/>
                      </w:pPr>
                      <w:r>
                        <w:t>}</w:t>
                      </w:r>
                    </w:p>
                    <w:p w:rsidR="00C14558" w:rsidRDefault="00C14558"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uses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t>Login</w:t>
      </w:r>
    </w:p>
    <w:p w:rsidR="000043D9" w:rsidRPr="000043D9" w:rsidRDefault="000043D9" w:rsidP="000043D9">
      <w:pPr>
        <w:rPr>
          <w:szCs w:val="16"/>
        </w:rPr>
      </w:pPr>
      <w:r w:rsidRPr="000043D9">
        <w:rPr>
          <w:szCs w:val="16"/>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rPr>
      </w:pPr>
      <w:r w:rsidRPr="000043D9">
        <w:rPr>
          <w:szCs w:val="16"/>
        </w:rPr>
        <w:t>Microservice Login uses “jsonwebtoken”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3C0F034B" wp14:editId="26FE2A91">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0A419F">
                            <w:pPr>
                              <w:pStyle w:val="WICode"/>
                            </w:pPr>
                            <w:r>
                              <w:t>npm install jsonwebtoken</w:t>
                            </w:r>
                          </w:p>
                          <w:p w:rsidR="00C14558" w:rsidRDefault="00C14558"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0F034B"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C14558" w:rsidRDefault="00C14558" w:rsidP="000A419F">
                      <w:pPr>
                        <w:pStyle w:val="WICode"/>
                      </w:pPr>
                      <w:proofErr w:type="spellStart"/>
                      <w:r>
                        <w:t>npm</w:t>
                      </w:r>
                      <w:proofErr w:type="spellEnd"/>
                      <w:r>
                        <w:t xml:space="preserve"> install </w:t>
                      </w:r>
                      <w:proofErr w:type="spellStart"/>
                      <w:r>
                        <w:t>jsonwebtoken</w:t>
                      </w:r>
                      <w:proofErr w:type="spellEnd"/>
                    </w:p>
                    <w:p w:rsidR="00C14558" w:rsidRDefault="00C14558"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Installing jsonwebtoken using npm</w:t>
      </w:r>
      <w:bookmarkEnd w:id="43"/>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r w:rsidR="009905C4" w:rsidRPr="009905C4">
        <w:rPr>
          <w:i/>
          <w:iCs/>
          <w:szCs w:val="16"/>
        </w:rPr>
        <w:t>jsonwebtoken</w:t>
      </w:r>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w:t>
      </w:r>
      <w:r w:rsidR="00593479">
        <w:rPr>
          <w:szCs w:val="16"/>
        </w:rPr>
        <w:t xml:space="preserve"> i</w:t>
      </w:r>
      <w:r w:rsidRPr="009F466F">
        <w:rPr>
          <w:szCs w:val="16"/>
        </w:rPr>
        <w:t>s deemed valid by it. And finally an expiry date. This date will be associated with this specific token. Once this date is passed then the server will no</w:t>
      </w:r>
      <w:r>
        <w:rPr>
          <w:szCs w:val="16"/>
        </w:rPr>
        <w:t xml:space="preserve"> </w:t>
      </w:r>
      <w:r w:rsidRPr="009F466F">
        <w:rPr>
          <w:szCs w:val="16"/>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7FB3B9BD" wp14:editId="2CE9894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9F466F">
                            <w:pPr>
                              <w:pStyle w:val="WICode"/>
                            </w:pPr>
                            <w:r>
                              <w:t>jwt.sign({userID: doc._id, exp: expirationDate}, secret);</w:t>
                            </w:r>
                          </w:p>
                          <w:p w:rsidR="00C14558" w:rsidRDefault="00C1455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FB3B9BD"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C14558" w:rsidRDefault="00C14558"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C14558" w:rsidRDefault="00C14558"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r w:rsidR="00EC3661" w:rsidRPr="00EC3661">
        <w:rPr>
          <w:i/>
          <w:iCs/>
          <w:szCs w:val="16"/>
        </w:rPr>
        <w:t>jsonwebtoken</w:t>
      </w:r>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164498A7" wp14:editId="60A0FE0E">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9F466F">
                            <w:pPr>
                              <w:pStyle w:val="WICode"/>
                            </w:pPr>
                            <w:r>
                              <w:t>eyJhbGciOiJIUzI1NiIsInR5cCI6IkpXVCJ9.</w:t>
                            </w:r>
                          </w:p>
                          <w:p w:rsidR="00C14558" w:rsidRDefault="00C14558" w:rsidP="009F466F">
                            <w:pPr>
                              <w:pStyle w:val="WICode"/>
                            </w:pPr>
                            <w:r>
                              <w:t>eyJzdWIiOiIxMjM0NTY3ODkwIiwibmFtZSI6IkpvaG4gRG9lIiwiYWRtaW4iOnRydWV9.</w:t>
                            </w:r>
                          </w:p>
                          <w:p w:rsidR="00C14558" w:rsidRDefault="00C14558" w:rsidP="009F466F">
                            <w:pPr>
                              <w:pStyle w:val="WICode"/>
                            </w:pPr>
                            <w:r>
                              <w:t>TJVA95OrM7E2cBab30RMHrHDcEfxjoYZgeFONFh7HgQ</w:t>
                            </w:r>
                          </w:p>
                          <w:p w:rsidR="00C14558" w:rsidRDefault="00C14558"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64498A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C14558" w:rsidRDefault="00C14558" w:rsidP="009F466F">
                      <w:pPr>
                        <w:pStyle w:val="WICode"/>
                      </w:pPr>
                      <w:r>
                        <w:t>eyJhbGciOiJIUzI1NiIsInR5cCI6IkpXVCJ9.</w:t>
                      </w:r>
                    </w:p>
                    <w:p w:rsidR="00C14558" w:rsidRDefault="00C14558" w:rsidP="009F466F">
                      <w:pPr>
                        <w:pStyle w:val="WICode"/>
                      </w:pPr>
                      <w:r>
                        <w:t>eyJzdWIiOiIxMjM0NTY3ODkwIiwibmFtZSI6IkpvaG4gRG9lIiwiYWRtaW4iOnRydWV9.</w:t>
                      </w:r>
                    </w:p>
                    <w:p w:rsidR="00C14558" w:rsidRDefault="00C14558" w:rsidP="009F466F">
                      <w:pPr>
                        <w:pStyle w:val="WICode"/>
                      </w:pPr>
                      <w:r>
                        <w:t>TJVA95OrM7E2cBab30RMHrHDcEfxjoYZgeFONFh7HgQ</w:t>
                      </w:r>
                    </w:p>
                    <w:p w:rsidR="00C14558" w:rsidRDefault="00C14558"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BE1A9B">
      <w:pPr>
        <w:rPr>
          <w:szCs w:val="16"/>
        </w:rPr>
      </w:pPr>
      <w:r w:rsidRPr="009F466F">
        <w:rPr>
          <w:szCs w:val="16"/>
        </w:rPr>
        <w:t xml:space="preserve">This service allows the user to make a comment about a specific post. The user doesn’t need to be logged in, in order to submit a comment. The </w:t>
      </w:r>
      <w:r w:rsidRPr="000B3DDC">
        <w:rPr>
          <w:i/>
          <w:iCs/>
          <w:szCs w:val="16"/>
        </w:rPr>
        <w:t>Comment</w:t>
      </w:r>
      <w:r w:rsidRPr="009F466F">
        <w:rPr>
          <w:szCs w:val="16"/>
        </w:rPr>
        <w:t xml:space="preserve"> service takes name and email as an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536558570"/>
      <w:r>
        <w:t>Content trust implementation</w:t>
      </w:r>
      <w:bookmarkEnd w:id="46"/>
    </w:p>
    <w:p w:rsidR="00C24215" w:rsidRDefault="00C24215" w:rsidP="00182718">
      <w:r w:rsidRPr="00C24215">
        <w:rPr>
          <w:szCs w:val="16"/>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8500D5">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AF3564">
      <w:pPr>
        <w:rPr>
          <w:szCs w:val="16"/>
        </w:rPr>
      </w:pPr>
      <w:r w:rsidRPr="00C24215">
        <w:rPr>
          <w:szCs w:val="16"/>
        </w:rPr>
        <w:t xml:space="preserve">When one microservice wants to make a request to another microservice, first, it must search the </w:t>
      </w:r>
      <w:r w:rsidRPr="00AF3564">
        <w:rPr>
          <w:i/>
          <w:iCs/>
          <w:szCs w:val="16"/>
        </w:rPr>
        <w:t>Services</w:t>
      </w:r>
      <w:r w:rsidRPr="00C24215">
        <w:rPr>
          <w:szCs w:val="16"/>
        </w:rPr>
        <w:t xml:space="preserve"> collection to find all the microservices that offer that services it is looking for. Once it gets a list containing microservices identifiers, it chooses one of them randomly. </w:t>
      </w:r>
      <w:r w:rsidR="009E6410">
        <w:rPr>
          <w:szCs w:val="16"/>
        </w:rPr>
        <w:t xml:space="preserve">Each service wants to initiate a call with another microservice will send the name of this service to the </w:t>
      </w:r>
      <w:r w:rsidR="009E6410" w:rsidRPr="009E6410">
        <w:rPr>
          <w:i/>
          <w:iCs/>
          <w:szCs w:val="16"/>
        </w:rPr>
        <w:t>content trust</w:t>
      </w:r>
      <w:r w:rsidR="009E6410">
        <w:rPr>
          <w:szCs w:val="16"/>
        </w:rPr>
        <w:t xml:space="preserve"> microservice and waits for an answer that contains the port of the microservice that has the highest evaluation of trust for this interaction.</w:t>
      </w:r>
    </w:p>
    <w:p w:rsidR="009E6410" w:rsidRPr="00C24215" w:rsidRDefault="009E6410" w:rsidP="00C24215">
      <w:pPr>
        <w:rPr>
          <w:szCs w:val="16"/>
        </w:rPr>
      </w:pPr>
      <w:r w:rsidRPr="006B2100">
        <w:rPr>
          <w:noProof/>
          <w:lang w:val="en-US"/>
        </w:rPr>
        <mc:AlternateContent>
          <mc:Choice Requires="wps">
            <w:drawing>
              <wp:inline distT="0" distB="0" distL="0" distR="0" wp14:anchorId="1B3F528E" wp14:editId="674EC18A">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9E6410" w:rsidRDefault="00C14558"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528E"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C14558" w:rsidRPr="009E6410" w:rsidRDefault="00C14558"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C24215">
      <w:pPr>
        <w:rPr>
          <w:szCs w:val="16"/>
        </w:rPr>
      </w:pPr>
      <w:r>
        <w:rPr>
          <w:szCs w:val="16"/>
        </w:rPr>
        <w:lastRenderedPageBreak/>
        <w:t xml:space="preserve">Listing 4.8 shows how </w:t>
      </w:r>
      <w:r w:rsidRPr="009E6410">
        <w:rPr>
          <w:i/>
          <w:iCs/>
          <w:szCs w:val="16"/>
        </w:rPr>
        <w:t>content 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5363AE90" wp14:editId="322CA594">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9E6410" w:rsidRDefault="00C14558"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63AE90"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C14558" w:rsidRPr="009E6410" w:rsidRDefault="00C14558"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6D3DC0">
      <w:pPr>
        <w:rPr>
          <w:szCs w:val="16"/>
        </w:rPr>
      </w:pPr>
      <w:r>
        <w:rPr>
          <w:szCs w:val="16"/>
        </w:rPr>
        <w:t xml:space="preserve">A random microservice is chosen from this array to start evaluating its trust. Once </w:t>
      </w:r>
      <w:r w:rsidR="006D3DC0">
        <w:rPr>
          <w:szCs w:val="16"/>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Pr>
          <w:szCs w:val="16"/>
        </w:rPr>
        <w:t xml:space="preserve"> collection. The port for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mc:AlternateContent>
          <mc:Choice Requires="wps">
            <w:drawing>
              <wp:inline distT="0" distB="0" distL="0" distR="0" wp14:anchorId="75D8DB61" wp14:editId="1B65166C">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EC7C22" w:rsidRDefault="00C14558" w:rsidP="00EC7C22">
                            <w:pPr>
                              <w:pStyle w:val="WICode"/>
                              <w:rPr>
                                <w:lang w:val="en-US"/>
                              </w:rPr>
                            </w:pPr>
                            <w:r w:rsidRPr="00EC7C22">
                              <w:rPr>
                                <w:lang w:val="en-US"/>
                              </w:rPr>
                              <w:t>sdata.push({_id:data._id,name:data.name, port:data.port, source:data.source,</w:t>
                            </w:r>
                          </w:p>
                          <w:p w:rsidR="00C14558" w:rsidRPr="00EC7C22" w:rsidRDefault="00C14558" w:rsidP="00EC7C22">
                            <w:pPr>
                              <w:pStyle w:val="WICode"/>
                              <w:rPr>
                                <w:lang w:val="en-US"/>
                              </w:rPr>
                            </w:pPr>
                            <w:r>
                              <w:rPr>
                                <w:lang w:val="en-US"/>
                              </w:rPr>
                              <w:t xml:space="preserve">             </w:t>
                            </w:r>
                            <w:r w:rsidRPr="00EC7C22">
                              <w:rPr>
                                <w:lang w:val="en-US"/>
                              </w:rPr>
                              <w:t xml:space="preserve">sensitivity:data.sensitivity, startdate:data.startdate, </w:t>
                            </w:r>
                          </w:p>
                          <w:p w:rsidR="00C14558" w:rsidRPr="00EC7C22" w:rsidRDefault="00C14558" w:rsidP="00EC7C22">
                            <w:pPr>
                              <w:pStyle w:val="WICode"/>
                              <w:rPr>
                                <w:lang w:val="en-US"/>
                              </w:rPr>
                            </w:pPr>
                            <w:r>
                              <w:rPr>
                                <w:lang w:val="en-US"/>
                              </w:rPr>
                              <w:t xml:space="preserve">             </w:t>
                            </w:r>
                            <w:r w:rsidRPr="00EC7C22">
                              <w:rPr>
                                <w:lang w:val="en-US"/>
                              </w:rPr>
                              <w:t xml:space="preserve">lastsuccess:data.lastsuccess, interactions:data.interactions, </w:t>
                            </w:r>
                          </w:p>
                          <w:p w:rsidR="00C14558" w:rsidRPr="009E6410" w:rsidRDefault="00C14558"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5D8DB6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C14558" w:rsidRPr="00EC7C22" w:rsidRDefault="00C14558"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C14558" w:rsidRPr="00EC7C22" w:rsidRDefault="00C14558"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C14558" w:rsidRPr="00EC7C22" w:rsidRDefault="00C14558"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C14558" w:rsidRPr="009E6410" w:rsidRDefault="00C14558"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1019DC38" wp14:editId="4B21FF8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320032" w:rsidRDefault="00C14558" w:rsidP="00320032">
                            <w:pPr>
                              <w:pStyle w:val="WICode"/>
                              <w:rPr>
                                <w:lang w:val="en-US"/>
                              </w:rPr>
                            </w:pPr>
                            <w:r w:rsidRPr="00320032">
                              <w:rPr>
                                <w:lang w:val="en-US"/>
                              </w:rPr>
                              <w:t>for(v=0;v&lt; retn.services.length;v++){</w:t>
                            </w:r>
                          </w:p>
                          <w:p w:rsidR="00C14558" w:rsidRPr="00320032" w:rsidRDefault="00C14558" w:rsidP="00320032">
                            <w:pPr>
                              <w:pStyle w:val="WICode"/>
                              <w:rPr>
                                <w:lang w:val="en-US"/>
                              </w:rPr>
                            </w:pPr>
                            <w:r w:rsidRPr="00320032">
                              <w:rPr>
                                <w:lang w:val="en-US"/>
                              </w:rPr>
                              <w:t xml:space="preserve">    var key="trust"+c;</w:t>
                            </w:r>
                          </w:p>
                          <w:p w:rsidR="00C14558" w:rsidRPr="00320032" w:rsidRDefault="00C14558" w:rsidP="00320032">
                            <w:pPr>
                              <w:pStyle w:val="WICode"/>
                              <w:rPr>
                                <w:lang w:val="en-US"/>
                              </w:rPr>
                            </w:pPr>
                            <w:r w:rsidRPr="00320032">
                              <w:rPr>
                                <w:lang w:val="en-US"/>
                              </w:rPr>
                              <w:t xml:space="preserve">    if(retn.services[v].port==selfPort)//if the port matchs the port of the service </w:t>
                            </w:r>
                          </w:p>
                          <w:p w:rsidR="00C14558" w:rsidRPr="00320032" w:rsidRDefault="00C14558" w:rsidP="00320032">
                            <w:pPr>
                              <w:pStyle w:val="WICode"/>
                              <w:rPr>
                                <w:lang w:val="en-US"/>
                              </w:rPr>
                            </w:pPr>
                            <w:r w:rsidRPr="00320032">
                              <w:rPr>
                                <w:lang w:val="en-US"/>
                              </w:rPr>
                              <w:t xml:space="preserve">        {</w:t>
                            </w:r>
                          </w:p>
                          <w:p w:rsidR="00C14558" w:rsidRPr="00320032" w:rsidRDefault="00C14558" w:rsidP="00320032">
                            <w:pPr>
                              <w:pStyle w:val="WICode"/>
                              <w:rPr>
                                <w:lang w:val="en-US"/>
                              </w:rPr>
                            </w:pPr>
                            <w:r w:rsidRPr="00320032">
                              <w:rPr>
                                <w:lang w:val="en-US"/>
                              </w:rPr>
                              <w:t xml:space="preserve">            key="strust"; //then this is the direct trust value</w:t>
                            </w:r>
                          </w:p>
                          <w:p w:rsidR="00C14558" w:rsidRPr="00320032" w:rsidRDefault="00C14558" w:rsidP="00320032">
                            <w:pPr>
                              <w:pStyle w:val="WICode"/>
                              <w:rPr>
                                <w:lang w:val="en-US"/>
                              </w:rPr>
                            </w:pPr>
                            <w:r w:rsidRPr="00320032">
                              <w:rPr>
                                <w:lang w:val="en-US"/>
                              </w:rPr>
                              <w:t xml:space="preserve">            sTrustIndex=v;//send the index of the direct trust/self-trust</w:t>
                            </w:r>
                          </w:p>
                          <w:p w:rsidR="00C14558" w:rsidRPr="00320032" w:rsidRDefault="00C14558" w:rsidP="00320032">
                            <w:pPr>
                              <w:pStyle w:val="WICode"/>
                              <w:rPr>
                                <w:lang w:val="en-US"/>
                              </w:rPr>
                            </w:pPr>
                            <w:r w:rsidRPr="00320032">
                              <w:rPr>
                                <w:lang w:val="en-US"/>
                              </w:rPr>
                              <w:t xml:space="preserve">        }</w:t>
                            </w:r>
                          </w:p>
                          <w:p w:rsidR="00C14558" w:rsidRPr="00320032" w:rsidRDefault="00C14558" w:rsidP="00320032">
                            <w:pPr>
                              <w:pStyle w:val="WICode"/>
                              <w:rPr>
                                <w:lang w:val="en-US"/>
                              </w:rPr>
                            </w:pPr>
                            <w:r w:rsidRPr="00320032">
                              <w:rPr>
                                <w:lang w:val="en-US"/>
                              </w:rPr>
                              <w:t xml:space="preserve">    else</w:t>
                            </w:r>
                          </w:p>
                          <w:p w:rsidR="00C14558" w:rsidRPr="00320032" w:rsidRDefault="00C14558" w:rsidP="00320032">
                            <w:pPr>
                              <w:pStyle w:val="WICode"/>
                              <w:rPr>
                                <w:lang w:val="en-US"/>
                              </w:rPr>
                            </w:pPr>
                            <w:r w:rsidRPr="00320032">
                              <w:rPr>
                                <w:lang w:val="en-US"/>
                              </w:rPr>
                              <w:t xml:space="preserve">        c++;</w:t>
                            </w:r>
                          </w:p>
                          <w:p w:rsidR="00C14558" w:rsidRPr="00320032" w:rsidRDefault="00C14558" w:rsidP="00320032">
                            <w:pPr>
                              <w:pStyle w:val="WICode"/>
                              <w:rPr>
                                <w:lang w:val="en-US"/>
                              </w:rPr>
                            </w:pPr>
                            <w:r w:rsidRPr="00320032">
                              <w:rPr>
                                <w:lang w:val="en-US"/>
                              </w:rPr>
                              <w:t xml:space="preserve">    sdata.push({[key]:retn.services[v].trust})</w:t>
                            </w:r>
                          </w:p>
                          <w:p w:rsidR="00C14558" w:rsidRPr="009E6410" w:rsidRDefault="00C14558"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019DC38"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C14558" w:rsidRPr="00320032" w:rsidRDefault="00C14558"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C14558" w:rsidRPr="00320032" w:rsidRDefault="00C14558"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C14558" w:rsidRPr="00320032" w:rsidRDefault="00C14558"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C14558" w:rsidRPr="00320032" w:rsidRDefault="00C14558" w:rsidP="00320032">
                      <w:pPr>
                        <w:pStyle w:val="WICode"/>
                        <w:rPr>
                          <w:lang w:val="en-US"/>
                        </w:rPr>
                      </w:pPr>
                      <w:r w:rsidRPr="00320032">
                        <w:rPr>
                          <w:lang w:val="en-US"/>
                        </w:rPr>
                        <w:t xml:space="preserve">        {</w:t>
                      </w:r>
                    </w:p>
                    <w:p w:rsidR="00C14558" w:rsidRPr="00320032" w:rsidRDefault="00C14558"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C14558" w:rsidRPr="00320032" w:rsidRDefault="00C14558"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C14558" w:rsidRPr="00320032" w:rsidRDefault="00C14558" w:rsidP="00320032">
                      <w:pPr>
                        <w:pStyle w:val="WICode"/>
                        <w:rPr>
                          <w:lang w:val="en-US"/>
                        </w:rPr>
                      </w:pPr>
                      <w:r w:rsidRPr="00320032">
                        <w:rPr>
                          <w:lang w:val="en-US"/>
                        </w:rPr>
                        <w:t xml:space="preserve">        }</w:t>
                      </w:r>
                    </w:p>
                    <w:p w:rsidR="00C14558" w:rsidRPr="00320032" w:rsidRDefault="00C14558" w:rsidP="00320032">
                      <w:pPr>
                        <w:pStyle w:val="WICode"/>
                        <w:rPr>
                          <w:lang w:val="en-US"/>
                        </w:rPr>
                      </w:pPr>
                      <w:r w:rsidRPr="00320032">
                        <w:rPr>
                          <w:lang w:val="en-US"/>
                        </w:rPr>
                        <w:t xml:space="preserve">    else</w:t>
                      </w:r>
                    </w:p>
                    <w:p w:rsidR="00C14558" w:rsidRPr="00320032" w:rsidRDefault="00C14558"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C14558" w:rsidRPr="00320032" w:rsidRDefault="00C14558"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C14558" w:rsidRPr="009E6410" w:rsidRDefault="00C14558"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72558854" wp14:editId="565C02FD">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AA619D" w:rsidRDefault="00C14558" w:rsidP="00AA619D">
                            <w:pPr>
                              <w:pStyle w:val="WICode"/>
                              <w:rPr>
                                <w:lang w:val="en-US"/>
                              </w:rPr>
                            </w:pPr>
                            <w:r w:rsidRPr="00AA619D">
                              <w:rPr>
                                <w:lang w:val="en-US"/>
                              </w:rPr>
                              <w:t>acc=sdata.reduce( function(acc, x) {</w:t>
                            </w:r>
                          </w:p>
                          <w:p w:rsidR="00C14558" w:rsidRPr="00AA619D" w:rsidRDefault="00C14558" w:rsidP="00AA619D">
                            <w:pPr>
                              <w:pStyle w:val="WICode"/>
                              <w:rPr>
                                <w:lang w:val="en-US"/>
                              </w:rPr>
                            </w:pPr>
                            <w:r w:rsidRPr="00AA619D">
                              <w:rPr>
                                <w:lang w:val="en-US"/>
                              </w:rPr>
                              <w:t xml:space="preserve">    for (var key in x) acc[key] = x[key];</w:t>
                            </w:r>
                          </w:p>
                          <w:p w:rsidR="00C14558" w:rsidRPr="00AA619D" w:rsidRDefault="00C14558" w:rsidP="00AA619D">
                            <w:pPr>
                              <w:pStyle w:val="WICode"/>
                              <w:rPr>
                                <w:lang w:val="en-US"/>
                              </w:rPr>
                            </w:pPr>
                            <w:r w:rsidRPr="00AA619D">
                              <w:rPr>
                                <w:lang w:val="en-US"/>
                              </w:rPr>
                              <w:t xml:space="preserve">    return acc;</w:t>
                            </w:r>
                          </w:p>
                          <w:p w:rsidR="00C14558" w:rsidRPr="009E6410" w:rsidRDefault="00C14558"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255885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C14558" w:rsidRPr="00AA619D" w:rsidRDefault="00C14558"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C14558" w:rsidRPr="00AA619D" w:rsidRDefault="00C14558"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C14558" w:rsidRPr="00AA619D" w:rsidRDefault="00C14558"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C14558" w:rsidRPr="009E6410" w:rsidRDefault="00C14558"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Organising the obtained data</w:t>
      </w:r>
    </w:p>
    <w:p w:rsidR="00AA619D" w:rsidRDefault="00AA619D" w:rsidP="00AA619D">
      <w:pPr>
        <w:rPr>
          <w:szCs w:val="16"/>
        </w:rPr>
      </w:pPr>
      <w:r>
        <w:rPr>
          <w:szCs w:val="16"/>
        </w:rPr>
        <w:t xml:space="preserve">Listing 4.12 shows how the data can be combined in one object and stored in the </w:t>
      </w:r>
      <w:r w:rsidRPr="00AA619D">
        <w:rPr>
          <w:i/>
          <w:iCs/>
          <w:szCs w:val="16"/>
        </w:rPr>
        <w:t>acc</w:t>
      </w:r>
      <w:r>
        <w:rPr>
          <w:szCs w:val="16"/>
        </w:rPr>
        <w:t xml:space="preserve"> array.  </w:t>
      </w:r>
      <w:r w:rsidRPr="00AA619D">
        <w:rPr>
          <w:i/>
          <w:iCs/>
          <w:szCs w:val="16"/>
        </w:rPr>
        <w:t>acc</w:t>
      </w:r>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w:t>
      </w:r>
      <w:r>
        <w:rPr>
          <w:szCs w:val="16"/>
        </w:rPr>
        <w:lastRenderedPageBreak/>
        <w:t>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rPr>
      </w:pPr>
      <w:r>
        <w:rPr>
          <w:color w:val="000000" w:themeColor="text1"/>
          <w:szCs w:val="16"/>
        </w:rPr>
        <w:t xml:space="preserve">The very final step is to check if the final evaluation of trust is sufficient or not. This is done be comparing the final trust with the sensitivity of the concerned microservice. </w:t>
      </w:r>
      <w:r w:rsidR="00376B4E">
        <w:rPr>
          <w:szCs w:val="16"/>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rPr>
      </w:pPr>
      <w:r>
        <w:rPr>
          <w:szCs w:val="16"/>
        </w:rPr>
        <w:t>The required evaluation of trust for each microservice</w:t>
      </w:r>
      <w:r w:rsidR="0059287A">
        <w:rPr>
          <w:szCs w:val="16"/>
        </w:rPr>
        <w:t xml:space="preserve"> depends on the sensitivity level for each microservice and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C14558">
        <w:fldChar w:fldCharType="begin"/>
      </w:r>
      <w:r w:rsidR="00C14558">
        <w:instrText xml:space="preserve"> STYLEREF 1 \s </w:instrText>
      </w:r>
      <w:r w:rsidR="00C14558">
        <w:fldChar w:fldCharType="separate"/>
      </w:r>
      <w:r w:rsidR="00C14558">
        <w:rPr>
          <w:rFonts w:hint="cs"/>
          <w:noProof/>
          <w:cs/>
        </w:rPr>
        <w:t>‎</w:t>
      </w:r>
      <w:r w:rsidR="00C14558">
        <w:rPr>
          <w:noProof/>
        </w:rPr>
        <w:t>4</w:t>
      </w:r>
      <w:r w:rsidR="00C14558">
        <w:fldChar w:fldCharType="end"/>
      </w:r>
      <w:r w:rsidR="00C14558">
        <w:t>.</w:t>
      </w:r>
      <w:r w:rsidR="00C14558">
        <w:fldChar w:fldCharType="begin"/>
      </w:r>
      <w:r w:rsidR="00C14558">
        <w:instrText xml:space="preserve"> SEQ Table \* ARABIC \s 1 </w:instrText>
      </w:r>
      <w:r w:rsidR="00C14558">
        <w:fldChar w:fldCharType="separate"/>
      </w:r>
      <w:r w:rsidR="00C14558">
        <w:rPr>
          <w:noProof/>
        </w:rPr>
        <w:t>1</w:t>
      </w:r>
      <w:r w:rsidR="00C14558">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311FCD">
      <w:pPr>
        <w:rPr>
          <w:szCs w:val="16"/>
        </w:rPr>
      </w:pPr>
      <w:r w:rsidRPr="00F17D51">
        <w:rPr>
          <w:szCs w:val="16"/>
        </w:rPr>
        <w:t>When a microservice</w:t>
      </w:r>
      <w:r w:rsidR="00F17D51" w:rsidRPr="00F17D51">
        <w:rPr>
          <w:szCs w:val="16"/>
        </w:rPr>
        <w:t xml:space="preserve"> evaluate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311FCD">
        <w:rPr>
          <w:szCs w:val="16"/>
        </w:rPr>
        <w:t xml:space="preserve">the </w:t>
      </w:r>
      <w:r w:rsidR="00311FCD" w:rsidRPr="00311FCD">
        <w:rPr>
          <w:i/>
          <w:iCs/>
          <w:szCs w:val="16"/>
        </w:rPr>
        <w:t>content trust</w:t>
      </w:r>
      <w:r w:rsidR="00311FCD">
        <w:rPr>
          <w:i/>
          <w:iCs/>
          <w:szCs w:val="16"/>
        </w:rPr>
        <w:t xml:space="preserve"> </w:t>
      </w:r>
      <w:r w:rsidR="00311FCD">
        <w:rPr>
          <w:szCs w:val="16"/>
        </w:rPr>
        <w:t>microservice will do all the steps again but with another mi</w:t>
      </w:r>
      <w:r w:rsidR="00311FCD">
        <w:rPr>
          <w:szCs w:val="16"/>
        </w:rPr>
        <w:lastRenderedPageBreak/>
        <w:t xml:space="preserve">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EC7695">
      <w:pPr>
        <w:rPr>
          <w:szCs w:val="16"/>
        </w:rPr>
      </w:pPr>
      <w:r>
        <w:rPr>
          <w:szCs w:val="16"/>
        </w:rPr>
        <w:t xml:space="preserve">Once a sufficient evaluation of trust is available, the port of the microservice that scored this evaluation is sent to the requesting microservice. Then </w:t>
      </w:r>
      <w:r w:rsidRPr="00311FCD">
        <w:rPr>
          <w:i/>
          <w:iCs/>
          <w:szCs w:val="16"/>
        </w:rPr>
        <w:t>content trust</w:t>
      </w:r>
      <w:r>
        <w:rPr>
          <w:szCs w:val="16"/>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divide the frontend into units and a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r w:rsidRPr="00624004">
        <w:rPr>
          <w:b/>
          <w:bCs/>
          <w:lang w:val="en-GB"/>
        </w:rPr>
        <w:lastRenderedPageBreak/>
        <w:t>iFrame</w:t>
      </w:r>
      <w:r w:rsidRPr="00E65FBE">
        <w:rPr>
          <w:lang w:val="en-GB"/>
        </w:rPr>
        <w:t xml:space="preserve"> </w:t>
      </w:r>
    </w:p>
    <w:p w:rsidR="00B70385" w:rsidRDefault="00624004" w:rsidP="00B70385">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Pr>
          <w:lang w:val="en-GB"/>
        </w:rPr>
        <w:t xml:space="preserve"> no</w:t>
      </w:r>
      <w:r>
        <w:rPr>
          <w:lang w:val="en-GB"/>
        </w:rPr>
        <w:t xml:space="preserve">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22EB8325" wp14:editId="4012F71C">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9E6410" w:rsidRDefault="00C14558"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2EB832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C14558" w:rsidRPr="009E6410" w:rsidRDefault="00C14558"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329ED0C1" wp14:editId="11BB3EF4">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3A42BB" w:rsidRDefault="00C14558" w:rsidP="003A42BB">
                            <w:pPr>
                              <w:pStyle w:val="WICode"/>
                              <w:rPr>
                                <w:lang w:val="en-US"/>
                              </w:rPr>
                            </w:pPr>
                            <w:r w:rsidRPr="003A42BB">
                              <w:rPr>
                                <w:lang w:val="en-US"/>
                              </w:rPr>
                              <w:t>const reactLifecycles = singleSpaReact({</w:t>
                            </w:r>
                          </w:p>
                          <w:p w:rsidR="00C14558" w:rsidRPr="003A42BB" w:rsidRDefault="00C14558" w:rsidP="003A42BB">
                            <w:pPr>
                              <w:pStyle w:val="WICode"/>
                              <w:rPr>
                                <w:lang w:val="en-US"/>
                              </w:rPr>
                            </w:pPr>
                            <w:r w:rsidRPr="003A42BB">
                              <w:rPr>
                                <w:lang w:val="en-US"/>
                              </w:rPr>
                              <w:t xml:space="preserve">  React,</w:t>
                            </w:r>
                          </w:p>
                          <w:p w:rsidR="00C14558" w:rsidRPr="003A42BB" w:rsidRDefault="00C14558" w:rsidP="003A42BB">
                            <w:pPr>
                              <w:pStyle w:val="WICode"/>
                              <w:rPr>
                                <w:lang w:val="en-US"/>
                              </w:rPr>
                            </w:pPr>
                            <w:r w:rsidRPr="003A42BB">
                              <w:rPr>
                                <w:lang w:val="en-US"/>
                              </w:rPr>
                              <w:t xml:space="preserve">  ReactDOM,</w:t>
                            </w:r>
                          </w:p>
                          <w:p w:rsidR="00C14558" w:rsidRPr="003A42BB" w:rsidRDefault="00C14558" w:rsidP="003A42BB">
                            <w:pPr>
                              <w:pStyle w:val="WICode"/>
                              <w:rPr>
                                <w:lang w:val="en-US"/>
                              </w:rPr>
                            </w:pPr>
                            <w:r w:rsidRPr="003A42BB">
                              <w:rPr>
                                <w:lang w:val="en-US"/>
                              </w:rPr>
                              <w:t xml:space="preserve">  rootComponent: Home,</w:t>
                            </w:r>
                          </w:p>
                          <w:p w:rsidR="00C14558" w:rsidRPr="003A42BB" w:rsidRDefault="00C14558" w:rsidP="003A42BB">
                            <w:pPr>
                              <w:pStyle w:val="WICode"/>
                              <w:rPr>
                                <w:lang w:val="en-US"/>
                              </w:rPr>
                            </w:pPr>
                            <w:r w:rsidRPr="003A42BB">
                              <w:rPr>
                                <w:lang w:val="en-US"/>
                              </w:rPr>
                              <w:t xml:space="preserve">  domElementGetter,</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export const bootstrap = [</w:t>
                            </w:r>
                          </w:p>
                          <w:p w:rsidR="00C14558" w:rsidRPr="003A42BB" w:rsidRDefault="00C14558" w:rsidP="003A42BB">
                            <w:pPr>
                              <w:pStyle w:val="WICode"/>
                              <w:rPr>
                                <w:lang w:val="en-US"/>
                              </w:rPr>
                            </w:pPr>
                            <w:r w:rsidRPr="003A42BB">
                              <w:rPr>
                                <w:lang w:val="en-US"/>
                              </w:rPr>
                              <w:t xml:space="preserve">  reactLifecycles.bootstrap,</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export const mount = [</w:t>
                            </w:r>
                          </w:p>
                          <w:p w:rsidR="00C14558" w:rsidRPr="003A42BB" w:rsidRDefault="00C14558" w:rsidP="003A42BB">
                            <w:pPr>
                              <w:pStyle w:val="WICode"/>
                              <w:rPr>
                                <w:lang w:val="en-US"/>
                              </w:rPr>
                            </w:pPr>
                            <w:r w:rsidRPr="003A42BB">
                              <w:rPr>
                                <w:lang w:val="en-US"/>
                              </w:rPr>
                              <w:t xml:space="preserve">  reactLifecycles.mount,</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export const unmount = [</w:t>
                            </w:r>
                          </w:p>
                          <w:p w:rsidR="00C14558" w:rsidRPr="003A42BB" w:rsidRDefault="00C14558" w:rsidP="003A42BB">
                            <w:pPr>
                              <w:pStyle w:val="WICode"/>
                              <w:rPr>
                                <w:lang w:val="en-US"/>
                              </w:rPr>
                            </w:pPr>
                            <w:r w:rsidRPr="003A42BB">
                              <w:rPr>
                                <w:lang w:val="en-US"/>
                              </w:rPr>
                              <w:t xml:space="preserve">  reactLifecycles.unmount,</w:t>
                            </w:r>
                          </w:p>
                          <w:p w:rsidR="00C14558" w:rsidRPr="009E6410" w:rsidRDefault="00C14558"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29ED0C1"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C14558" w:rsidRPr="003A42BB" w:rsidRDefault="00C14558"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C14558" w:rsidRPr="003A42BB" w:rsidRDefault="00C14558" w:rsidP="003A42BB">
                      <w:pPr>
                        <w:pStyle w:val="WICode"/>
                        <w:rPr>
                          <w:lang w:val="en-US"/>
                        </w:rPr>
                      </w:pPr>
                      <w:r w:rsidRPr="003A42BB">
                        <w:rPr>
                          <w:lang w:val="en-US"/>
                        </w:rPr>
                        <w:t xml:space="preserve">  React,</w:t>
                      </w:r>
                    </w:p>
                    <w:p w:rsidR="00C14558" w:rsidRPr="003A42BB" w:rsidRDefault="00C14558"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C14558" w:rsidRPr="003A42BB" w:rsidRDefault="00C14558"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C14558" w:rsidRPr="003A42BB" w:rsidRDefault="00C14558"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C14558" w:rsidRPr="003A42BB" w:rsidRDefault="00C14558"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C14558" w:rsidRPr="003A42BB" w:rsidRDefault="00C14558"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C14558" w:rsidRPr="003A42BB" w:rsidRDefault="00C14558" w:rsidP="003A42BB">
                      <w:pPr>
                        <w:pStyle w:val="WICode"/>
                        <w:rPr>
                          <w:lang w:val="en-US"/>
                        </w:rPr>
                      </w:pPr>
                      <w:r w:rsidRPr="003A42BB">
                        <w:rPr>
                          <w:lang w:val="en-US"/>
                        </w:rPr>
                        <w:t>];</w:t>
                      </w:r>
                    </w:p>
                    <w:p w:rsidR="00C14558" w:rsidRPr="003A42BB" w:rsidRDefault="00C14558" w:rsidP="003A42BB">
                      <w:pPr>
                        <w:pStyle w:val="WICode"/>
                        <w:rPr>
                          <w:lang w:val="en-US"/>
                        </w:rPr>
                      </w:pPr>
                    </w:p>
                    <w:p w:rsidR="00C14558" w:rsidRPr="003A42BB" w:rsidRDefault="00C14558"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C14558" w:rsidRPr="003A42BB" w:rsidRDefault="00C14558"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C14558" w:rsidRPr="009E6410" w:rsidRDefault="00C14558"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implementation is done, Single SPA must know where to mount the application. For this</w:t>
      </w:r>
      <w:r w:rsidR="00552014">
        <w:rPr>
          <w:lang w:val="en-US"/>
        </w:rPr>
        <w:t>,</w:t>
      </w:r>
      <w:r>
        <w:rPr>
          <w:lang w:val="en-US"/>
        </w:rPr>
        <w:t xml:space="preserve">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576ACB04" wp14:editId="36FB3105">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763E7E" w:rsidRDefault="00C14558" w:rsidP="00763E7E">
                            <w:pPr>
                              <w:pStyle w:val="WICode"/>
                              <w:rPr>
                                <w:lang w:val="en-US"/>
                              </w:rPr>
                            </w:pPr>
                            <w:r w:rsidRPr="00763E7E">
                              <w:rPr>
                                <w:lang w:val="en-US"/>
                              </w:rPr>
                              <w:t>function domElementGetter() {</w:t>
                            </w:r>
                          </w:p>
                          <w:p w:rsidR="00C14558" w:rsidRPr="00763E7E" w:rsidRDefault="00C14558" w:rsidP="00763E7E">
                            <w:pPr>
                              <w:pStyle w:val="WICode"/>
                              <w:rPr>
                                <w:lang w:val="en-US"/>
                              </w:rPr>
                            </w:pPr>
                            <w:r w:rsidRPr="00763E7E">
                              <w:rPr>
                                <w:lang w:val="en-US"/>
                              </w:rPr>
                              <w:t xml:space="preserve">  return document.getElementById("home")</w:t>
                            </w:r>
                          </w:p>
                          <w:p w:rsidR="00C14558" w:rsidRPr="009E6410" w:rsidRDefault="00C14558"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76ACB04"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C14558" w:rsidRPr="00763E7E" w:rsidRDefault="00C14558"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C14558" w:rsidRPr="00763E7E" w:rsidRDefault="00C14558"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C14558" w:rsidRPr="009E6410" w:rsidRDefault="00C14558"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5D945B1D" wp14:editId="1F78609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AB4205" w:rsidRDefault="00C14558" w:rsidP="00AB4205">
                            <w:pPr>
                              <w:pStyle w:val="WICode"/>
                              <w:rPr>
                                <w:lang w:val="en-US"/>
                              </w:rPr>
                            </w:pPr>
                            <w:r w:rsidRPr="00AB4205">
                              <w:rPr>
                                <w:lang w:val="en-US"/>
                              </w:rPr>
                              <w:t>date.setTime(date.ge</w:t>
                            </w:r>
                            <w:r>
                              <w:rPr>
                                <w:lang w:val="en-US"/>
                              </w:rPr>
                              <w:t xml:space="preserve">tTime() + (min * 60 * 1000)); </w:t>
                            </w:r>
                          </w:p>
                          <w:p w:rsidR="00C14558" w:rsidRPr="00AB4205" w:rsidRDefault="00C14558" w:rsidP="00AB4205">
                            <w:pPr>
                              <w:pStyle w:val="WICode"/>
                              <w:rPr>
                                <w:lang w:val="en-US"/>
                              </w:rPr>
                            </w:pPr>
                            <w:r w:rsidRPr="00AB4205">
                              <w:rPr>
                                <w:lang w:val="en-US"/>
                              </w:rPr>
                              <w:t>document.cookie = "jwt" + "=" + response.data + "; expires=" + date.toGMTString();</w:t>
                            </w:r>
                          </w:p>
                          <w:p w:rsidR="00C14558" w:rsidRPr="009E6410" w:rsidRDefault="00C14558"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945B1D"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C14558" w:rsidRPr="00AB4205" w:rsidRDefault="00C14558"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C14558" w:rsidRPr="00AB4205" w:rsidRDefault="00C1455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C14558" w:rsidRPr="009E6410" w:rsidRDefault="00C14558"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681F7B9E" wp14:editId="1AD63DA8">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Pr="001B3DB6" w:rsidRDefault="00C14558" w:rsidP="001B3DB6">
                            <w:pPr>
                              <w:pStyle w:val="WICode"/>
                              <w:rPr>
                                <w:lang w:val="en-US"/>
                              </w:rPr>
                            </w:pPr>
                            <w:r w:rsidRPr="001B3DB6">
                              <w:rPr>
                                <w:lang w:val="en-US"/>
                              </w:rPr>
                              <w:t xml:space="preserve">    var headers = {</w:t>
                            </w:r>
                          </w:p>
                          <w:p w:rsidR="00C14558" w:rsidRPr="001B3DB6" w:rsidRDefault="00C14558" w:rsidP="001B3DB6">
                            <w:pPr>
                              <w:pStyle w:val="WICode"/>
                              <w:rPr>
                                <w:lang w:val="en-US"/>
                              </w:rPr>
                            </w:pPr>
                            <w:r w:rsidRPr="001B3DB6">
                              <w:rPr>
                                <w:lang w:val="en-US"/>
                              </w:rPr>
                              <w:t xml:space="preserve">      "Content-Type": "application/json",</w:t>
                            </w:r>
                          </w:p>
                          <w:p w:rsidR="00C14558" w:rsidRPr="001B3DB6" w:rsidRDefault="00C14558" w:rsidP="001B3DB6">
                            <w:pPr>
                              <w:pStyle w:val="WICode"/>
                              <w:rPr>
                                <w:lang w:val="en-US"/>
                              </w:rPr>
                            </w:pPr>
                            <w:r w:rsidRPr="001B3DB6">
                              <w:rPr>
                                <w:lang w:val="en-US"/>
                              </w:rPr>
                              <w:t xml:space="preserve">      "Authorization": "Bearer " +  this.getCookie('jwt')</w:t>
                            </w:r>
                          </w:p>
                          <w:p w:rsidR="00C14558" w:rsidRPr="009E6410" w:rsidRDefault="00C14558"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81F7B9E"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C14558" w:rsidRPr="001B3DB6" w:rsidRDefault="00C14558"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C14558" w:rsidRPr="001B3DB6" w:rsidRDefault="00C14558"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C14558" w:rsidRPr="001B3DB6" w:rsidRDefault="00C14558"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C14558" w:rsidRPr="009E6410" w:rsidRDefault="00C14558"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F472BA" w:rsidRDefault="006421A7" w:rsidP="00E4688F">
      <w:pPr>
        <w:rPr>
          <w:lang w:val="en-US"/>
        </w:r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p>
    <w:p w:rsidR="0040314A" w:rsidRPr="0040314A" w:rsidRDefault="0040314A" w:rsidP="0040314A">
      <w:pPr>
        <w:pStyle w:val="Heading1"/>
        <w:numPr>
          <w:ilvl w:val="0"/>
          <w:numId w:val="1"/>
        </w:numPr>
      </w:pPr>
      <w:r w:rsidRPr="0040314A">
        <w:lastRenderedPageBreak/>
        <w:t>Evaluation</w:t>
      </w:r>
    </w:p>
    <w:p w:rsidR="001B3DB6" w:rsidRDefault="0040314A" w:rsidP="002F2463">
      <w:pPr>
        <w:rPr>
          <w:lang w:val="en-US"/>
        </w:rPr>
      </w:pPr>
      <w:r>
        <w:rPr>
          <w:lang w:val="en-US"/>
        </w:rPr>
        <w:t xml:space="preserve">This chapter will provide an evaluation of </w:t>
      </w:r>
      <w:r w:rsidR="002F2463">
        <w:rPr>
          <w:lang w:val="en-US"/>
        </w:rPr>
        <w:t>the content trust mechanism and how a full- stack microservices application operates with a content trust implementation</w:t>
      </w:r>
      <w:r>
        <w:rPr>
          <w:lang w:val="en-US"/>
        </w:rPr>
        <w:t xml:space="preserve">. At first, the evaluation will assist how much the </w:t>
      </w:r>
      <w:r w:rsidR="002F2463">
        <w:rPr>
          <w:lang w:val="en-US"/>
        </w:rPr>
        <w:t xml:space="preserve">proposed concept </w:t>
      </w:r>
      <w:r>
        <w:rPr>
          <w:lang w:val="en-US"/>
        </w:rPr>
        <w:t>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w:t>
      </w:r>
      <w:r w:rsidR="002F2463">
        <w:rPr>
          <w:lang w:val="en-US"/>
        </w:rPr>
        <w:t xml:space="preserve">electing the microservices </w:t>
      </w:r>
      <w:r>
        <w:rPr>
          <w:lang w:val="en-US"/>
        </w:rPr>
        <w:t>that score sufficient trust or not.</w:t>
      </w:r>
    </w:p>
    <w:p w:rsidR="0040314A" w:rsidRDefault="006C66DF" w:rsidP="006C66DF">
      <w:pPr>
        <w:pStyle w:val="Heading2"/>
        <w:numPr>
          <w:ilvl w:val="1"/>
          <w:numId w:val="1"/>
        </w:numPr>
      </w:pPr>
      <w:r w:rsidRPr="006C66DF">
        <w:t>Microservices and micro frontends evaluation</w:t>
      </w:r>
    </w:p>
    <w:p w:rsidR="006C66DF" w:rsidRDefault="006C66DF" w:rsidP="006C66DF">
      <w:pPr>
        <w:pStyle w:val="Heading2"/>
        <w:numPr>
          <w:ilvl w:val="1"/>
          <w:numId w:val="1"/>
        </w:numPr>
      </w:pPr>
      <w:r>
        <w:t>Content trust evaluation</w:t>
      </w:r>
    </w:p>
    <w:p w:rsidR="006C66DF" w:rsidRDefault="006C66DF" w:rsidP="00E86D45">
      <w:pPr>
        <w:pStyle w:val="NormalText"/>
      </w:pPr>
      <w:r>
        <w:t>For content trust evaluation</w:t>
      </w:r>
      <w:r w:rsidR="00311884">
        <w:t>,</w:t>
      </w:r>
      <w:r w:rsidR="00E86D45">
        <w:t xml:space="preserve"> the following scenario is proposed: The development team of the Blog will implement some of its microservices and will also depend on third-parties microservices to fulfil other functionalities of the Blog.</w:t>
      </w:r>
      <w:r w:rsidR="00311884">
        <w:t xml:space="preserve"> </w:t>
      </w:r>
      <w:r w:rsidR="00E86D45">
        <w:t>Thus,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E645F" w:rsidRDefault="002E645F" w:rsidP="002E645F">
      <w:pPr>
        <w:pStyle w:val="NormalText"/>
      </w:pPr>
      <w:r>
        <w:t xml:space="preserve">The evaluation environment is a PC with 4 GB of RAM memeory, i3-CPU with 1.70 GHz, x64-based processor with 64-bit Windows </w:t>
      </w:r>
      <w:r w:rsidR="004B7168">
        <w:t xml:space="preserve">10 </w:t>
      </w:r>
      <w:r>
        <w:t xml:space="preserve">Operating System. </w:t>
      </w:r>
    </w:p>
    <w:p w:rsidR="002327E5" w:rsidRDefault="002327E5" w:rsidP="00F606C6">
      <w:pPr>
        <w:pStyle w:val="NormalText"/>
      </w:pPr>
      <w:r>
        <w:t>Several tests will be run to extract information about how the content trust mechanism react</w:t>
      </w:r>
      <w:r w:rsidR="00F606C6">
        <w:t>s</w:t>
      </w:r>
      <w:r>
        <w:t xml:space="preserve"> and evaluate</w:t>
      </w:r>
      <w:r w:rsidR="00F606C6">
        <w:t>s</w:t>
      </w:r>
      <w:r>
        <w:t xml:space="preserv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00F87620" w:rsidRPr="00F87620">
        <w:rPr>
          <w:lang w:val="en-GB"/>
        </w:rPr>
        <w:t>development</w:t>
      </w:r>
      <w:r>
        <w:t xml:space="preserve"> source in the </w:t>
      </w:r>
      <w:r w:rsidRPr="002327E5">
        <w:rPr>
          <w:i/>
          <w:iCs/>
        </w:rPr>
        <w:t>Trust</w:t>
      </w:r>
      <w:r>
        <w:t xml:space="preserve"> database. The second possibility is that they will have </w:t>
      </w:r>
      <w:r>
        <w:lastRenderedPageBreak/>
        <w:t xml:space="preserve">the value </w:t>
      </w:r>
      <w:r w:rsidRPr="002327E5">
        <w:rPr>
          <w:i/>
          <w:iCs/>
        </w:rPr>
        <w:t>out</w:t>
      </w:r>
      <w:r>
        <w:rPr>
          <w:i/>
          <w:iCs/>
        </w:rPr>
        <w:t xml:space="preserve"> </w:t>
      </w:r>
      <w:r>
        <w:t xml:space="preserve">to indicate that they were developed by a </w:t>
      </w:r>
      <w:r w:rsidR="00F606C6">
        <w:t>third</w:t>
      </w:r>
      <w:r>
        <w:t>-party. Of course, different weights are given depending on the development source.</w:t>
      </w:r>
      <w:r w:rsidR="00F606C6">
        <w:t xml:space="preserve"> </w:t>
      </w:r>
    </w:p>
    <w:p w:rsidR="007829C3" w:rsidRDefault="007829C3" w:rsidP="007829C3">
      <w:pPr>
        <w:pStyle w:val="NormalText"/>
      </w:pPr>
      <w:r>
        <w:t>Additionally, the test will try to run using different evaluations formulas:</w:t>
      </w:r>
    </w:p>
    <w:p w:rsidR="007829C3" w:rsidRPr="007829C3" w:rsidRDefault="007829C3" w:rsidP="00876BD5">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w:t>
      </w:r>
      <w:r w:rsidR="00876BD5">
        <w:rPr>
          <w:lang w:val="en-GB"/>
        </w:rPr>
        <w:t>compared to the</w:t>
      </w:r>
      <w:r w:rsidRPr="007829C3">
        <w:rPr>
          <w:lang w:val="en-GB"/>
        </w:rPr>
        <w:t xml:space="preserv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876BD5" w:rsidRDefault="00876BD5" w:rsidP="00BF29E5">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0B25FA" w:rsidRDefault="000B25FA" w:rsidP="000B25FA">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0B25FA" w:rsidTr="00C14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Name</w:t>
            </w:r>
          </w:p>
        </w:tc>
        <w:tc>
          <w:tcPr>
            <w:tcW w:w="85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0B25FA" w:rsidRDefault="000B25FA" w:rsidP="000B25FA">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S1</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0B25FA" w:rsidTr="00C14558">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S2</w:t>
            </w:r>
          </w:p>
        </w:tc>
        <w:tc>
          <w:tcPr>
            <w:tcW w:w="85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0B25FA" w:rsidRDefault="000B25FA" w:rsidP="000B25FA">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0B25FA" w:rsidTr="00C14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B25FA" w:rsidRDefault="000B25FA" w:rsidP="000B25FA">
            <w:pPr>
              <w:pStyle w:val="bulletedList"/>
              <w:rPr>
                <w:lang w:val="en-GB"/>
              </w:rPr>
            </w:pPr>
            <w:r>
              <w:rPr>
                <w:lang w:val="en-GB"/>
              </w:rPr>
              <w:t>S3</w:t>
            </w:r>
          </w:p>
        </w:tc>
        <w:tc>
          <w:tcPr>
            <w:tcW w:w="85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0B25FA" w:rsidRDefault="000B25FA"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0B25FA" w:rsidRDefault="00491DC0" w:rsidP="000B25FA">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0B25FA" w:rsidRDefault="00491DC0" w:rsidP="00C14558">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0B25FA" w:rsidRDefault="00C14558" w:rsidP="00C14558">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1</w:t>
      </w:r>
      <w:r>
        <w:fldChar w:fldCharType="end"/>
      </w:r>
      <w:r>
        <w:rPr>
          <w:lang w:val="en-US"/>
        </w:rPr>
        <w:t>: Microservice trust properties</w:t>
      </w:r>
    </w:p>
    <w:p w:rsidR="0071556A" w:rsidRDefault="0071556A" w:rsidP="00BF29E5">
      <w:pPr>
        <w:pStyle w:val="bulletedList"/>
        <w:rPr>
          <w:lang w:val="en-GB"/>
        </w:rPr>
      </w:pPr>
      <w:r>
        <w:rPr>
          <w:lang w:val="en-GB"/>
        </w:rPr>
        <w:t xml:space="preserve">Non-zero relation means that microservices </w:t>
      </w:r>
      <w:r w:rsidR="00BF29E5">
        <w:rPr>
          <w:lang w:val="en-GB"/>
        </w:rPr>
        <w:t>that</w:t>
      </w:r>
      <w:r>
        <w:rPr>
          <w:lang w:val="en-GB"/>
        </w:rPr>
        <w:t xml:space="preserve"> had a previous experience of interacting together. When their direct trust contains a non-zero value it means that a previous interaction took place</w:t>
      </w:r>
      <w:r w:rsidR="00CF0412">
        <w:rPr>
          <w:lang w:val="en-GB"/>
        </w:rPr>
        <w:t xml:space="preserve"> </w:t>
      </w:r>
      <w:r>
        <w:rPr>
          <w:lang w:val="en-GB"/>
        </w:rPr>
        <w:t>between the two</w:t>
      </w:r>
      <w:r w:rsidR="00127942">
        <w:rPr>
          <w:lang w:val="en-GB"/>
        </w:rPr>
        <w:t xml:space="preserve"> concerned services</w:t>
      </w:r>
      <w:r>
        <w:rPr>
          <w:lang w:val="en-GB"/>
        </w:rPr>
        <w:t>.</w:t>
      </w:r>
      <w:r w:rsidR="00BF29E5">
        <w:rPr>
          <w:lang w:val="en-GB"/>
        </w:rPr>
        <w:t xml:space="preserve"> For the evaluation process and in case of using the number of all available services, the final sum of trust will be divided by the number of all available services regardless of never having a direct trust before. Whereas, in case of non-zero relation, the final sum of trust will be divided by only the number of services that have a previous interaction with the concerned microservice.</w:t>
      </w:r>
    </w:p>
    <w:p w:rsidR="005A4C64" w:rsidRDefault="003C4480" w:rsidP="003C4480">
      <w:pPr>
        <w:pStyle w:val="bulletedList"/>
        <w:rPr>
          <w:lang w:val="en-GB"/>
        </w:rPr>
      </w:pPr>
      <w:r>
        <w:rPr>
          <w:lang w:val="en-GB"/>
        </w:rPr>
        <w:t>For simplicity, t</w:t>
      </w:r>
      <w:r w:rsidR="005A4C64" w:rsidRPr="00876BD5">
        <w:rPr>
          <w:lang w:val="en-GB"/>
        </w:rPr>
        <w:t xml:space="preserve">he test will run with having </w:t>
      </w:r>
      <w:r>
        <w:rPr>
          <w:lang w:val="en-GB"/>
        </w:rPr>
        <w:t>one</w:t>
      </w:r>
      <w:r w:rsidR="005A4C64" w:rsidRPr="00876BD5">
        <w:rPr>
          <w:lang w:val="en-GB"/>
        </w:rPr>
        <w:t xml:space="preserve"> service that is in-house developed and two additional services that are assumed to be developed by third-parties.</w:t>
      </w:r>
      <w:r w:rsidR="006C2B50" w:rsidRPr="00876BD5">
        <w:rPr>
          <w:lang w:val="en-GB"/>
        </w:rPr>
        <w:t xml:space="preserve"> Each API call will be repeated 100 times and the call will be considered finished when a value is returned.</w:t>
      </w:r>
    </w:p>
    <w:p w:rsidR="00CD0BD1" w:rsidRDefault="00CD0BD1" w:rsidP="001C2CF3">
      <w:pPr>
        <w:pStyle w:val="bulletedList"/>
        <w:rPr>
          <w:b/>
          <w:bCs/>
          <w:lang w:val="en-GB"/>
        </w:rPr>
      </w:pPr>
      <w:r w:rsidRPr="004942FE">
        <w:rPr>
          <w:b/>
          <w:bCs/>
          <w:lang w:val="en-GB"/>
        </w:rPr>
        <w:t xml:space="preserve">Number of services </w:t>
      </w:r>
      <w:r>
        <w:rPr>
          <w:b/>
          <w:bCs/>
          <w:lang w:val="en-GB"/>
        </w:rPr>
        <w:t xml:space="preserve">holds all the services in the Blog while direct trust has the double weight of the </w:t>
      </w:r>
      <w:r w:rsidR="001C2CF3">
        <w:rPr>
          <w:b/>
          <w:bCs/>
          <w:lang w:val="en-GB"/>
        </w:rPr>
        <w:t>indirect trus</w:t>
      </w:r>
      <w:r w:rsidR="0086205D">
        <w:rPr>
          <w:b/>
          <w:bCs/>
          <w:lang w:val="en-GB"/>
        </w:rPr>
        <w:t>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0129C9"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lastRenderedPageBreak/>
              <w:t>Service</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129C9" w:rsidRPr="000129C9" w:rsidRDefault="000129C9" w:rsidP="001C2CF3">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129C9"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In-house</w:t>
            </w:r>
            <w:r w:rsidR="00E4165C">
              <w:rPr>
                <w:lang w:val="en-GB"/>
              </w:rPr>
              <w:t xml:space="preserve"> S1</w:t>
            </w:r>
          </w:p>
        </w:tc>
        <w:tc>
          <w:tcPr>
            <w:tcW w:w="2831" w:type="dxa"/>
          </w:tcPr>
          <w:p w:rsidR="000129C9" w:rsidRPr="000129C9" w:rsidRDefault="000129C9"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129C9" w:rsidRPr="000129C9" w:rsidRDefault="00E4165C" w:rsidP="001C2CF3">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129C9">
              <w:rPr>
                <w:lang w:val="en-GB"/>
              </w:rPr>
              <w:t>00</w:t>
            </w:r>
          </w:p>
        </w:tc>
      </w:tr>
      <w:tr w:rsidR="000129C9" w:rsidTr="008E1A19">
        <w:tc>
          <w:tcPr>
            <w:cnfStyle w:val="001000000000" w:firstRow="0" w:lastRow="0" w:firstColumn="1" w:lastColumn="0" w:oddVBand="0" w:evenVBand="0" w:oddHBand="0" w:evenHBand="0" w:firstRowFirstColumn="0" w:firstRowLastColumn="0" w:lastRowFirstColumn="0" w:lastRowLastColumn="0"/>
            <w:tcW w:w="2831" w:type="dxa"/>
          </w:tcPr>
          <w:p w:rsidR="000129C9" w:rsidRPr="000129C9" w:rsidRDefault="000129C9" w:rsidP="001C2CF3">
            <w:pPr>
              <w:pStyle w:val="bulletedList"/>
              <w:rPr>
                <w:lang w:val="en-GB"/>
              </w:rPr>
            </w:pPr>
            <w:r w:rsidRPr="000129C9">
              <w:rPr>
                <w:lang w:val="en-GB"/>
              </w:rPr>
              <w:t>Third-party</w:t>
            </w:r>
            <w:r w:rsidR="00E4165C">
              <w:rPr>
                <w:lang w:val="en-GB"/>
              </w:rPr>
              <w:t xml:space="preserve"> S2</w:t>
            </w:r>
          </w:p>
        </w:tc>
        <w:tc>
          <w:tcPr>
            <w:tcW w:w="2831" w:type="dxa"/>
          </w:tcPr>
          <w:p w:rsidR="000129C9" w:rsidRPr="000129C9" w:rsidRDefault="000129C9"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129C9" w:rsidRPr="000129C9" w:rsidRDefault="00E4165C" w:rsidP="001C2CF3">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129C9">
              <w:rPr>
                <w:lang w:val="en-GB"/>
              </w:rPr>
              <w:t>00</w:t>
            </w:r>
          </w:p>
        </w:tc>
      </w:tr>
      <w:tr w:rsidR="00E4165C"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E4165C" w:rsidRPr="000129C9" w:rsidRDefault="00E4165C" w:rsidP="00E4165C">
            <w:pPr>
              <w:pStyle w:val="bulletedList"/>
              <w:rPr>
                <w:lang w:val="en-GB"/>
              </w:rPr>
            </w:pPr>
            <w:r w:rsidRPr="000129C9">
              <w:rPr>
                <w:lang w:val="en-GB"/>
              </w:rPr>
              <w:t>Third-party</w:t>
            </w:r>
            <w:r>
              <w:rPr>
                <w:lang w:val="en-GB"/>
              </w:rPr>
              <w:t xml:space="preserve"> S3</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E4165C" w:rsidRPr="000129C9" w:rsidRDefault="00E4165C" w:rsidP="00E4165C">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CD0BD1" w:rsidRDefault="00CD0BD1" w:rsidP="00CD0BD1">
      <w:pPr>
        <w:pStyle w:val="bulletedList"/>
        <w:rPr>
          <w:lang w:val="en-GB"/>
        </w:rPr>
      </w:pPr>
    </w:p>
    <w:p w:rsidR="00CD0BD1" w:rsidRDefault="00CD0BD1" w:rsidP="00CD0BD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w:t>
      </w:r>
      <w:bookmarkStart w:id="47" w:name="_GoBack"/>
      <w:bookmarkEnd w:id="47"/>
      <w:r>
        <w:rPr>
          <w:lang w:val="en-GB"/>
        </w:rPr>
        <w:t xml:space="preserve">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86205D" w:rsidRDefault="0086205D" w:rsidP="0086205D">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0207A2"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CC1395">
            <w:pPr>
              <w:pStyle w:val="bulletedList"/>
              <w:rPr>
                <w:lang w:val="en-GB"/>
              </w:rPr>
            </w:pPr>
            <w:r w:rsidRPr="000129C9">
              <w:rPr>
                <w:lang w:val="en-GB"/>
              </w:rPr>
              <w:t>Service</w:t>
            </w:r>
          </w:p>
        </w:tc>
        <w:tc>
          <w:tcPr>
            <w:tcW w:w="2831" w:type="dxa"/>
          </w:tcPr>
          <w:p w:rsidR="000207A2" w:rsidRPr="000129C9" w:rsidRDefault="000207A2" w:rsidP="00CC139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0207A2" w:rsidRPr="000129C9" w:rsidRDefault="000207A2" w:rsidP="00CC139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0207A2"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CC1395">
            <w:pPr>
              <w:pStyle w:val="bulletedList"/>
              <w:rPr>
                <w:lang w:val="en-GB"/>
              </w:rPr>
            </w:pPr>
            <w:r w:rsidRPr="000129C9">
              <w:rPr>
                <w:lang w:val="en-GB"/>
              </w:rPr>
              <w:t>In-house</w:t>
            </w:r>
            <w:r w:rsidR="00A15E1C">
              <w:rPr>
                <w:lang w:val="en-GB"/>
              </w:rPr>
              <w:t xml:space="preserve"> S1</w:t>
            </w:r>
          </w:p>
        </w:tc>
        <w:tc>
          <w:tcPr>
            <w:tcW w:w="2831" w:type="dxa"/>
          </w:tcPr>
          <w:p w:rsidR="000207A2" w:rsidRPr="000129C9" w:rsidRDefault="000207A2"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0207A2" w:rsidRPr="000129C9" w:rsidRDefault="00C61E5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207A2">
              <w:rPr>
                <w:lang w:val="en-GB"/>
              </w:rPr>
              <w:t>00</w:t>
            </w:r>
          </w:p>
        </w:tc>
      </w:tr>
      <w:tr w:rsidR="000207A2" w:rsidTr="008E1A19">
        <w:tc>
          <w:tcPr>
            <w:cnfStyle w:val="001000000000" w:firstRow="0" w:lastRow="0" w:firstColumn="1" w:lastColumn="0" w:oddVBand="0" w:evenVBand="0" w:oddHBand="0" w:evenHBand="0" w:firstRowFirstColumn="0" w:firstRowLastColumn="0" w:lastRowFirstColumn="0" w:lastRowLastColumn="0"/>
            <w:tcW w:w="2831" w:type="dxa"/>
          </w:tcPr>
          <w:p w:rsidR="000207A2" w:rsidRPr="000129C9" w:rsidRDefault="000207A2" w:rsidP="00CC1395">
            <w:pPr>
              <w:pStyle w:val="bulletedList"/>
              <w:rPr>
                <w:lang w:val="en-GB"/>
              </w:rPr>
            </w:pPr>
            <w:r w:rsidRPr="000129C9">
              <w:rPr>
                <w:lang w:val="en-GB"/>
              </w:rPr>
              <w:t>Third-party</w:t>
            </w:r>
            <w:r w:rsidR="00C61E56">
              <w:rPr>
                <w:lang w:val="en-GB"/>
              </w:rPr>
              <w:t xml:space="preserve"> S2</w:t>
            </w:r>
          </w:p>
        </w:tc>
        <w:tc>
          <w:tcPr>
            <w:tcW w:w="2831" w:type="dxa"/>
          </w:tcPr>
          <w:p w:rsidR="000207A2" w:rsidRPr="000129C9" w:rsidRDefault="000207A2" w:rsidP="00CC139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0207A2" w:rsidRPr="000129C9" w:rsidRDefault="00C61E56" w:rsidP="00CC139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0207A2">
              <w:rPr>
                <w:lang w:val="en-GB"/>
              </w:rPr>
              <w:t>00</w:t>
            </w:r>
          </w:p>
        </w:tc>
      </w:tr>
      <w:tr w:rsidR="00C61E56"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1E56" w:rsidRPr="000129C9" w:rsidRDefault="00C61E56" w:rsidP="00CC1395">
            <w:pPr>
              <w:pStyle w:val="bulletedList"/>
              <w:rPr>
                <w:lang w:val="en-GB"/>
              </w:rPr>
            </w:pPr>
            <w:r w:rsidRPr="000129C9">
              <w:rPr>
                <w:lang w:val="en-GB"/>
              </w:rPr>
              <w:t>Third-party</w:t>
            </w:r>
            <w:r>
              <w:rPr>
                <w:lang w:val="en-GB"/>
              </w:rPr>
              <w:t xml:space="preserve"> S3</w:t>
            </w:r>
          </w:p>
        </w:tc>
        <w:tc>
          <w:tcPr>
            <w:tcW w:w="2831" w:type="dxa"/>
          </w:tcPr>
          <w:p w:rsidR="00C61E56" w:rsidRDefault="00C61E5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C61E56" w:rsidRDefault="00C61E5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86205D" w:rsidRDefault="0086205D" w:rsidP="0086205D">
      <w:pPr>
        <w:pStyle w:val="bulletedList"/>
        <w:rPr>
          <w:b/>
          <w:bCs/>
          <w:lang w:val="en-GB"/>
        </w:rPr>
      </w:pPr>
    </w:p>
    <w:p w:rsidR="0086205D" w:rsidRPr="008B5318" w:rsidRDefault="0086205D" w:rsidP="008B5318">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The reason for this is because its successful interactions were the highest among the three services.</w:t>
      </w:r>
    </w:p>
    <w:p w:rsidR="005A4C64" w:rsidRDefault="00F97C34" w:rsidP="004942FE">
      <w:pPr>
        <w:pStyle w:val="bulletedList"/>
        <w:rPr>
          <w:b/>
          <w:bCs/>
          <w:lang w:val="en-GB"/>
        </w:rPr>
      </w:pPr>
      <w:r w:rsidRPr="004942FE">
        <w:rPr>
          <w:b/>
          <w:bCs/>
          <w:lang w:val="en-GB"/>
        </w:rPr>
        <w:t xml:space="preserve">Number of services </w:t>
      </w:r>
      <w:r>
        <w:rPr>
          <w:b/>
          <w:bCs/>
          <w:lang w:val="en-GB"/>
        </w:rPr>
        <w:t>contains only non-zero trust</w:t>
      </w:r>
      <w:r w:rsidR="00532CDD">
        <w:rPr>
          <w:b/>
          <w:bCs/>
          <w:lang w:val="en-GB"/>
        </w:rPr>
        <w:t xml:space="preserve"> while direct trust and indirect trust have the same weighting</w:t>
      </w:r>
      <w:r w:rsidR="004942FE"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83301B"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CC1395">
            <w:pPr>
              <w:pStyle w:val="bulletedList"/>
              <w:rPr>
                <w:lang w:val="en-GB"/>
              </w:rPr>
            </w:pPr>
            <w:r w:rsidRPr="000129C9">
              <w:rPr>
                <w:lang w:val="en-GB"/>
              </w:rPr>
              <w:t>Service</w:t>
            </w:r>
          </w:p>
        </w:tc>
        <w:tc>
          <w:tcPr>
            <w:tcW w:w="2831" w:type="dxa"/>
          </w:tcPr>
          <w:p w:rsidR="0083301B" w:rsidRPr="000129C9" w:rsidRDefault="0083301B" w:rsidP="00CC139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83301B" w:rsidRPr="000129C9" w:rsidRDefault="0083301B" w:rsidP="00CC1395">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83301B"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CC1395">
            <w:pPr>
              <w:pStyle w:val="bulletedList"/>
              <w:rPr>
                <w:lang w:val="en-GB"/>
              </w:rPr>
            </w:pPr>
            <w:r w:rsidRPr="000129C9">
              <w:rPr>
                <w:lang w:val="en-GB"/>
              </w:rPr>
              <w:t>In-house</w:t>
            </w:r>
            <w:r w:rsidR="00AC0DA6">
              <w:rPr>
                <w:lang w:val="en-GB"/>
              </w:rPr>
              <w:t xml:space="preserve"> S1</w:t>
            </w:r>
          </w:p>
        </w:tc>
        <w:tc>
          <w:tcPr>
            <w:tcW w:w="2831" w:type="dxa"/>
          </w:tcPr>
          <w:p w:rsidR="0083301B" w:rsidRPr="000129C9" w:rsidRDefault="00AC0DA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83301B" w:rsidRPr="000129C9" w:rsidRDefault="00AC0DA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83301B" w:rsidTr="008E1A19">
        <w:tc>
          <w:tcPr>
            <w:cnfStyle w:val="001000000000" w:firstRow="0" w:lastRow="0" w:firstColumn="1" w:lastColumn="0" w:oddVBand="0" w:evenVBand="0" w:oddHBand="0" w:evenHBand="0" w:firstRowFirstColumn="0" w:firstRowLastColumn="0" w:lastRowFirstColumn="0" w:lastRowLastColumn="0"/>
            <w:tcW w:w="2831" w:type="dxa"/>
          </w:tcPr>
          <w:p w:rsidR="0083301B" w:rsidRPr="000129C9" w:rsidRDefault="0083301B" w:rsidP="00CC1395">
            <w:pPr>
              <w:pStyle w:val="bulletedList"/>
              <w:rPr>
                <w:lang w:val="en-GB"/>
              </w:rPr>
            </w:pPr>
            <w:r w:rsidRPr="000129C9">
              <w:rPr>
                <w:lang w:val="en-GB"/>
              </w:rPr>
              <w:t>Third-party</w:t>
            </w:r>
            <w:r w:rsidR="00D70CFF">
              <w:rPr>
                <w:lang w:val="en-GB"/>
              </w:rPr>
              <w:t xml:space="preserve"> S2</w:t>
            </w:r>
          </w:p>
        </w:tc>
        <w:tc>
          <w:tcPr>
            <w:tcW w:w="2831" w:type="dxa"/>
          </w:tcPr>
          <w:p w:rsidR="0083301B" w:rsidRPr="000129C9" w:rsidRDefault="00AC0DA6" w:rsidP="00CC139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83301B" w:rsidRPr="000129C9" w:rsidRDefault="00AC0DA6" w:rsidP="00CC1395">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D70CFF"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D70CFF" w:rsidRPr="000129C9" w:rsidRDefault="00D70CFF" w:rsidP="00CC1395">
            <w:pPr>
              <w:pStyle w:val="bulletedList"/>
              <w:rPr>
                <w:lang w:val="en-GB"/>
              </w:rPr>
            </w:pPr>
            <w:r w:rsidRPr="000129C9">
              <w:rPr>
                <w:lang w:val="en-GB"/>
              </w:rPr>
              <w:t>Third-party</w:t>
            </w:r>
            <w:r>
              <w:rPr>
                <w:lang w:val="en-GB"/>
              </w:rPr>
              <w:t xml:space="preserve"> S3</w:t>
            </w:r>
          </w:p>
        </w:tc>
        <w:tc>
          <w:tcPr>
            <w:tcW w:w="2831" w:type="dxa"/>
          </w:tcPr>
          <w:p w:rsidR="00D70CFF" w:rsidRDefault="00AC0DA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D70CFF" w:rsidRDefault="00AC0DA6" w:rsidP="00CC1395">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83301B" w:rsidRDefault="0083301B" w:rsidP="004942FE">
      <w:pPr>
        <w:pStyle w:val="bulletedList"/>
        <w:rPr>
          <w:b/>
          <w:bCs/>
          <w:lang w:val="en-GB"/>
        </w:rPr>
      </w:pPr>
    </w:p>
    <w:p w:rsidR="0083301B" w:rsidRPr="004942FE" w:rsidRDefault="0083301B" w:rsidP="004942FE">
      <w:pPr>
        <w:pStyle w:val="bulletedList"/>
        <w:rPr>
          <w:b/>
          <w:bCs/>
          <w:lang w:val="en-GB"/>
        </w:rPr>
      </w:pPr>
    </w:p>
    <w:p w:rsidR="004942FE" w:rsidRDefault="004942FE" w:rsidP="005A4C64">
      <w:pPr>
        <w:pStyle w:val="bulletedList"/>
        <w:rPr>
          <w:lang w:val="en-GB"/>
        </w:rPr>
      </w:pPr>
    </w:p>
    <w:p w:rsidR="00F97C34" w:rsidRDefault="00AC0DA6" w:rsidP="00F97C34">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microservice.</w:t>
      </w:r>
      <w:r w:rsidR="00871E60">
        <w:rPr>
          <w:lang w:val="en-GB"/>
        </w:rPr>
        <w:t xml:space="preserve"> </w:t>
      </w:r>
      <w:r w:rsidR="00F05E00">
        <w:rPr>
          <w:lang w:val="en-GB"/>
        </w:rPr>
        <w:t xml:space="preserve">The two third-party services were never able to achieve enough trust every time they were selected. </w:t>
      </w:r>
      <w:r w:rsidR="00F05E00" w:rsidRPr="00F05E00">
        <w:rPr>
          <w:i/>
          <w:iCs/>
          <w:lang w:val="en-GB"/>
        </w:rPr>
        <w:t>Content trust</w:t>
      </w:r>
      <w:r w:rsidR="00F05E00">
        <w:rPr>
          <w:lang w:val="en-GB"/>
        </w:rPr>
        <w:t xml:space="preserve"> microservice sometimes would select the in-house service at first which resulted in substantial decrease in number of repeated evaluation.</w:t>
      </w: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491DC0" w:rsidTr="008E1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C44CAD">
            <w:pPr>
              <w:pStyle w:val="bulletedList"/>
              <w:rPr>
                <w:lang w:val="en-GB"/>
              </w:rPr>
            </w:pPr>
            <w:r w:rsidRPr="000129C9">
              <w:rPr>
                <w:lang w:val="en-GB"/>
              </w:rPr>
              <w:t>Service</w:t>
            </w:r>
          </w:p>
        </w:tc>
        <w:tc>
          <w:tcPr>
            <w:tcW w:w="2831" w:type="dxa"/>
          </w:tcPr>
          <w:p w:rsidR="00491DC0" w:rsidRPr="000129C9" w:rsidRDefault="00491DC0" w:rsidP="00C44CAD">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491DC0" w:rsidRPr="000129C9" w:rsidRDefault="00491DC0" w:rsidP="00C44CAD">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C44CAD">
            <w:pPr>
              <w:pStyle w:val="bulletedList"/>
              <w:rPr>
                <w:lang w:val="en-GB"/>
              </w:rPr>
            </w:pPr>
            <w:r w:rsidRPr="000129C9">
              <w:rPr>
                <w:lang w:val="en-GB"/>
              </w:rPr>
              <w:t>In-house</w:t>
            </w:r>
            <w:r>
              <w:rPr>
                <w:lang w:val="en-GB"/>
              </w:rPr>
              <w:t xml:space="preserve"> S1</w:t>
            </w:r>
          </w:p>
        </w:tc>
        <w:tc>
          <w:tcPr>
            <w:tcW w:w="2831" w:type="dxa"/>
          </w:tcPr>
          <w:p w:rsidR="00491DC0" w:rsidRPr="000129C9" w:rsidRDefault="009131A1" w:rsidP="00C44CAD">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491DC0" w:rsidRPr="000129C9" w:rsidRDefault="00080C96" w:rsidP="00C44CAD">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491DC0" w:rsidTr="008E1A19">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C44CAD">
            <w:pPr>
              <w:pStyle w:val="bulletedList"/>
              <w:rPr>
                <w:lang w:val="en-GB"/>
              </w:rPr>
            </w:pPr>
            <w:r w:rsidRPr="000129C9">
              <w:rPr>
                <w:lang w:val="en-GB"/>
              </w:rPr>
              <w:t>Third-party</w:t>
            </w:r>
            <w:r>
              <w:rPr>
                <w:lang w:val="en-GB"/>
              </w:rPr>
              <w:t xml:space="preserve"> S2</w:t>
            </w:r>
          </w:p>
        </w:tc>
        <w:tc>
          <w:tcPr>
            <w:tcW w:w="2831" w:type="dxa"/>
          </w:tcPr>
          <w:p w:rsidR="00491DC0" w:rsidRPr="000129C9" w:rsidRDefault="009131A1" w:rsidP="00C44CAD">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491DC0" w:rsidRPr="000129C9" w:rsidRDefault="00080C96" w:rsidP="00C44CAD">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491DC0" w:rsidTr="008E1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91DC0" w:rsidRPr="000129C9" w:rsidRDefault="00491DC0" w:rsidP="00C44CAD">
            <w:pPr>
              <w:pStyle w:val="bulletedList"/>
              <w:rPr>
                <w:lang w:val="en-GB"/>
              </w:rPr>
            </w:pPr>
            <w:r w:rsidRPr="000129C9">
              <w:rPr>
                <w:lang w:val="en-GB"/>
              </w:rPr>
              <w:t>Third-party</w:t>
            </w:r>
            <w:r>
              <w:rPr>
                <w:lang w:val="en-GB"/>
              </w:rPr>
              <w:t xml:space="preserve"> S3</w:t>
            </w:r>
          </w:p>
        </w:tc>
        <w:tc>
          <w:tcPr>
            <w:tcW w:w="2831" w:type="dxa"/>
          </w:tcPr>
          <w:p w:rsidR="00491DC0" w:rsidRDefault="009131A1" w:rsidP="00C44CAD">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491DC0" w:rsidRDefault="00080C96" w:rsidP="00C44CAD">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572888" w:rsidRDefault="00572888" w:rsidP="005A4C64">
      <w:pPr>
        <w:pStyle w:val="bulletedList"/>
        <w:rPr>
          <w:lang w:val="en-GB"/>
        </w:rPr>
      </w:pPr>
    </w:p>
    <w:p w:rsidR="00BE5C2B" w:rsidRDefault="00491DC0" w:rsidP="00780B58">
      <w:pPr>
        <w:pStyle w:val="bulletedList"/>
        <w:rPr>
          <w:lang w:val="en-GB"/>
        </w:rPr>
      </w:pPr>
      <w:r>
        <w:rPr>
          <w:lang w:val="en-GB"/>
        </w:rPr>
        <w:t xml:space="preserve">Microservice </w:t>
      </w:r>
      <w:r w:rsidR="00780B58">
        <w:rPr>
          <w:lang w:val="en-GB"/>
        </w:rPr>
        <w:t>2</w:t>
      </w:r>
      <w:r>
        <w:rPr>
          <w:lang w:val="en-GB"/>
        </w:rPr>
        <w:t xml:space="preserve"> which is a third-party developed microservice was able to score enough trust each time it was selec</w:t>
      </w:r>
      <w:r w:rsidR="00780B58">
        <w:rPr>
          <w:lang w:val="en-GB"/>
        </w:rPr>
        <w:t>ted. Same applies to microservice 3. Additionally, microservice 1 which is in-house developed also was able to achieve enough trust each time it was selected.</w:t>
      </w:r>
    </w:p>
    <w:p w:rsidR="002E11F0" w:rsidRDefault="002E11F0" w:rsidP="002E11F0">
      <w:pPr>
        <w:pStyle w:val="bulletedList"/>
        <w:rPr>
          <w:lang w:val="en-GB"/>
        </w:rPr>
      </w:pPr>
      <w:r>
        <w:rPr>
          <w:lang w:val="en-GB"/>
        </w:rPr>
        <w:t>In general, many factors can affect the formula of the trust evaluation, whenever the components of the formula change the results will change. Giving each factor in the formula the same weight put microservices that are in-house developed in an advanced position compared to the other services. Moreover, giving extra weight for the previous direct trust gives microservices, that were successful in the past, an additional advantage over other microservic</w:t>
      </w:r>
      <w:r w:rsidR="00374BA3">
        <w:rPr>
          <w:lang w:val="en-GB"/>
        </w:rPr>
        <w:t>es or new ones that never made</w:t>
      </w:r>
      <w:r>
        <w:rPr>
          <w:lang w:val="en-GB"/>
        </w:rPr>
        <w:t xml:space="preserve"> successful interactions.</w:t>
      </w:r>
      <w:r w:rsidR="00374BA3">
        <w:rPr>
          <w:lang w:val="en-GB"/>
        </w:rPr>
        <w:t xml:space="preserve"> The formula needs more research until it reaches a stability where it can reflect better the nature of the microservices involved.</w:t>
      </w:r>
    </w:p>
    <w:p w:rsidR="00264BA4" w:rsidRPr="007829C3" w:rsidRDefault="00264BA4" w:rsidP="00BE5C2B">
      <w:pPr>
        <w:pStyle w:val="bulletedList"/>
        <w:rPr>
          <w:lang w:val="en-GB"/>
        </w:rPr>
      </w:pPr>
    </w:p>
    <w:bookmarkStart w:id="48" w:name="_Toc536558571"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48"/>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49" w:name="_Toc536558572"/>
      <w:r w:rsidRPr="00BC1573">
        <w:lastRenderedPageBreak/>
        <w:t xml:space="preserve">Bezeichner </w:t>
      </w:r>
      <w:r w:rsidR="0060113F" w:rsidRPr="00BC1573">
        <w:t>für Anhang A</w:t>
      </w:r>
      <w:bookmarkEnd w:id="49"/>
    </w:p>
    <w:p w:rsidR="009E70AE" w:rsidRPr="00BC1573" w:rsidRDefault="009E70AE" w:rsidP="009E70AE">
      <w:pPr>
        <w:pStyle w:val="NormalText"/>
        <w:rPr>
          <w:lang w:val="en-GB"/>
        </w:rPr>
      </w:pPr>
    </w:p>
    <w:p w:rsidR="009E70AE" w:rsidRPr="00BC1573" w:rsidRDefault="00593F3D" w:rsidP="009E70AE">
      <w:pPr>
        <w:pStyle w:val="Heading5"/>
      </w:pPr>
      <w:bookmarkStart w:id="50" w:name="_Toc536558573"/>
      <w:r w:rsidRPr="00BC1573">
        <w:t>Bezeichner für Anhang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8082708" wp14:editId="5BCE1EF1">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4558" w:rsidRDefault="00C14558" w:rsidP="002467A0">
                            <w:pPr>
                              <w:pStyle w:val="VSRCode"/>
                            </w:pPr>
                            <w:r>
                              <w:t>&lt;</w:t>
                            </w:r>
                            <w:r w:rsidRPr="004E021E">
                              <w:rPr>
                                <w:color w:val="0070C0"/>
                              </w:rPr>
                              <w:t>xml</w:t>
                            </w:r>
                            <w:r>
                              <w:t>&gt;</w:t>
                            </w:r>
                          </w:p>
                          <w:p w:rsidR="00C14558" w:rsidRDefault="00C1455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C14558" w:rsidRDefault="00C14558"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8082708"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C14558" w:rsidRDefault="00C14558" w:rsidP="002467A0">
                      <w:pPr>
                        <w:pStyle w:val="VSRCode"/>
                      </w:pPr>
                      <w:r>
                        <w:t>&lt;</w:t>
                      </w:r>
                      <w:r w:rsidRPr="004E021E">
                        <w:rPr>
                          <w:color w:val="0070C0"/>
                        </w:rPr>
                        <w:t>xml</w:t>
                      </w:r>
                      <w:r>
                        <w:t>&gt;</w:t>
                      </w:r>
                    </w:p>
                    <w:p w:rsidR="00C14558" w:rsidRDefault="00C14558"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C14558" w:rsidRDefault="00C14558"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51"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r w:rsidR="004A1AEE" w:rsidRPr="00BC1573">
        <w:t xml:space="preserve">Mit Alt+ F9 bearbeiten </w:t>
      </w:r>
      <w:r w:rsidR="002467A0" w:rsidRPr="00BC1573">
        <w:t>(hängt von Heading 4 statt von 1 ab)</w:t>
      </w:r>
      <w:bookmarkEnd w:id="51"/>
    </w:p>
    <w:p w:rsidR="007F502B" w:rsidRPr="00BC1573" w:rsidRDefault="004C1A98" w:rsidP="00CB7BD9">
      <w:pPr>
        <w:pStyle w:val="Heading1"/>
      </w:pPr>
      <w:bookmarkStart w:id="52" w:name="_Toc536558574"/>
      <w:r w:rsidRPr="00BC1573">
        <w:lastRenderedPageBreak/>
        <w:t>Glossary</w:t>
      </w:r>
      <w:bookmarkEnd w:id="52"/>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 w:rsidR="0025407F" w:rsidRPr="00BC1573" w:rsidRDefault="0025407F" w:rsidP="00033E28">
      <w:p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3" w:name="_Toc536558575"/>
      <w:r w:rsidRPr="00BC1573">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r w:rsidRPr="00BC1573">
        <w:lastRenderedPageBreak/>
        <w:t>Selbstständigkeitserklärung</w:t>
      </w:r>
    </w:p>
    <w:p w:rsidR="0048320D" w:rsidRPr="00BC1573" w:rsidRDefault="0048320D" w:rsidP="00C07FB4">
      <w:r w:rsidRPr="00BC1573">
        <w:t xml:space="preserve">Hiermit erkläre ich, </w:t>
      </w:r>
      <w:r w:rsidR="00531821" w:rsidRPr="00BC1573">
        <w:t>dass</w:t>
      </w:r>
      <w:r w:rsidRPr="00BC1573">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E4165C">
        <w:rPr>
          <w:noProof/>
        </w:rPr>
        <w:t>25. February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B21232"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r w:rsidR="00BC0540" w:rsidRPr="00BC1573">
        <w:rPr>
          <w:color w:val="FF0000"/>
        </w:rPr>
        <w:t>Es wird</w:t>
      </w:r>
      <w:r w:rsidR="001649A1" w:rsidRPr="00BC1573">
        <w:rPr>
          <w:color w:val="FF0000"/>
        </w:rPr>
        <w:t xml:space="preserve"> empf</w:t>
      </w:r>
      <w:r w:rsidR="00BC0540" w:rsidRPr="00BC1573">
        <w:rPr>
          <w:color w:val="FF0000"/>
        </w:rPr>
        <w:t>oh</w:t>
      </w:r>
      <w:r w:rsidR="001649A1" w:rsidRPr="00BC1573">
        <w:rPr>
          <w:color w:val="FF0000"/>
        </w:rPr>
        <w:t>le</w:t>
      </w:r>
      <w:r w:rsidR="00BC0540" w:rsidRPr="00BC1573">
        <w:rPr>
          <w:color w:val="FF0000"/>
        </w:rPr>
        <w:t>n</w:t>
      </w:r>
      <w:r w:rsidR="001649A1" w:rsidRPr="00BC1573">
        <w:rPr>
          <w:color w:val="FF0000"/>
        </w:rPr>
        <w:t xml:space="preserve"> die </w:t>
      </w:r>
      <w:r w:rsidR="00FE5179" w:rsidRPr="00BC1573">
        <w:rPr>
          <w:color w:val="FF0000"/>
        </w:rPr>
        <w:t>offizielle</w:t>
      </w:r>
      <w:r w:rsidR="001649A1" w:rsidRPr="00BC1573">
        <w:rPr>
          <w:color w:val="FF0000"/>
        </w:rPr>
        <w:t xml:space="preserve"> Selbständigkeitserklärung des ZPA</w:t>
      </w:r>
      <w:r w:rsidR="00BC0540" w:rsidRPr="00BC1573">
        <w:rPr>
          <w:color w:val="FF0000"/>
        </w:rPr>
        <w:t>s</w:t>
      </w:r>
      <w:r w:rsidR="001649A1" w:rsidRPr="00BC1573">
        <w:rPr>
          <w:color w:val="FF0000"/>
        </w:rPr>
        <w:t xml:space="preserve"> zu verwen</w:t>
      </w:r>
      <w:r w:rsidR="00BC0540" w:rsidRPr="00BC1573">
        <w:rPr>
          <w:color w:val="FF0000"/>
        </w:rPr>
        <w:t xml:space="preserve">den: </w:t>
      </w:r>
      <w:hyperlink r:id="rId87" w:history="1">
        <w:r w:rsidR="00BC0540" w:rsidRPr="00BC1573">
          <w:rPr>
            <w:rStyle w:val="Hyperlink"/>
            <w:color w:val="FF0000"/>
          </w:rPr>
          <w:t>http://www.tu-chemnitz.de/verwaltung/studentenamt/zpa/formulare/ Allgemein/allgemein/selbststaendigkeitserklaerung.pdf</w:t>
        </w:r>
      </w:hyperlink>
      <w:r w:rsidR="001649A1" w:rsidRPr="00BC1573">
        <w:rPr>
          <w:color w:val="FF0000"/>
        </w:rPr>
        <w:t xml:space="preserve"> </w:t>
      </w:r>
    </w:p>
    <w:p w:rsidR="00D124D4" w:rsidRPr="00BC1573" w:rsidRDefault="00C07FB4" w:rsidP="00D124D4">
      <w:pPr>
        <w:rPr>
          <w:color w:val="FF0000"/>
        </w:rPr>
      </w:pPr>
      <w:r w:rsidRPr="00BC1573">
        <w:rPr>
          <w:color w:val="FF0000"/>
        </w:rPr>
        <w:t>F</w:t>
      </w:r>
      <w:r w:rsidR="001649A1" w:rsidRPr="00BC1573">
        <w:rPr>
          <w:color w:val="FF0000"/>
        </w:rPr>
        <w:t>ür weitere Hinweise siehe Ab</w:t>
      </w:r>
      <w:r w:rsidRPr="00BC1573">
        <w:rPr>
          <w:color w:val="FF0000"/>
        </w:rPr>
        <w:t xml:space="preserve">schnitt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Die Selbstständigkeitserklärung</w:t>
      </w:r>
      <w:r w:rsidR="0075300C" w:rsidRPr="00BC1573">
        <w:rPr>
          <w:color w:val="FF0000"/>
        </w:rPr>
        <w:fldChar w:fldCharType="end"/>
      </w:r>
      <w:r w:rsidR="0075300C" w:rsidRPr="00BC1573">
        <w:rPr>
          <w:color w:val="FF0000"/>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232" w:rsidRDefault="00B21232" w:rsidP="00702C88">
      <w:pPr>
        <w:spacing w:after="0" w:line="240" w:lineRule="auto"/>
      </w:pPr>
      <w:r>
        <w:separator/>
      </w:r>
    </w:p>
  </w:endnote>
  <w:endnote w:type="continuationSeparator" w:id="0">
    <w:p w:rsidR="00B21232" w:rsidRDefault="00B21232"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C14558" w:rsidRDefault="00C14558">
        <w:pPr>
          <w:pStyle w:val="Footer"/>
        </w:pPr>
        <w:r>
          <w:fldChar w:fldCharType="begin"/>
        </w:r>
        <w:r>
          <w:instrText xml:space="preserve"> PAGE   \* MERGEFORMAT </w:instrText>
        </w:r>
        <w:r>
          <w:fldChar w:fldCharType="separate"/>
        </w:r>
        <w:r w:rsidR="00E4165C">
          <w:rPr>
            <w:noProof/>
          </w:rPr>
          <w:t>58</w:t>
        </w:r>
        <w:r>
          <w:rPr>
            <w:noProof/>
          </w:rPr>
          <w:fldChar w:fldCharType="end"/>
        </w:r>
      </w:p>
    </w:sdtContent>
  </w:sdt>
  <w:p w:rsidR="00C14558" w:rsidRDefault="00C14558"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C14558" w:rsidRDefault="00C14558">
        <w:pPr>
          <w:pStyle w:val="Footer"/>
          <w:jc w:val="right"/>
        </w:pPr>
        <w:r>
          <w:fldChar w:fldCharType="begin"/>
        </w:r>
        <w:r>
          <w:instrText xml:space="preserve"> PAGE   \* MERGEFORMAT </w:instrText>
        </w:r>
        <w:r>
          <w:fldChar w:fldCharType="separate"/>
        </w:r>
        <w:r w:rsidR="00E4165C">
          <w:rPr>
            <w:noProof/>
          </w:rPr>
          <w:t>57</w:t>
        </w:r>
        <w:r>
          <w:rPr>
            <w:noProof/>
          </w:rPr>
          <w:fldChar w:fldCharType="end"/>
        </w:r>
      </w:p>
    </w:sdtContent>
  </w:sdt>
  <w:p w:rsidR="00C14558" w:rsidRDefault="00C14558"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C14558" w:rsidRDefault="00C14558">
        <w:pPr>
          <w:pStyle w:val="Footer"/>
        </w:pPr>
        <w:r>
          <w:fldChar w:fldCharType="begin"/>
        </w:r>
        <w:r>
          <w:instrText xml:space="preserve"> PAGE   \* MERGEFORMAT </w:instrText>
        </w:r>
        <w:r>
          <w:fldChar w:fldCharType="separate"/>
        </w:r>
        <w:r w:rsidR="00E4165C">
          <w:rPr>
            <w:noProof/>
          </w:rPr>
          <w:t>40</w:t>
        </w:r>
        <w:r>
          <w:rPr>
            <w:noProof/>
          </w:rPr>
          <w:fldChar w:fldCharType="end"/>
        </w:r>
      </w:p>
    </w:sdtContent>
  </w:sdt>
  <w:p w:rsidR="00C14558" w:rsidRPr="00E10A96" w:rsidRDefault="00C14558"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sidR="008E1A19">
      <w:rPr>
        <w:noProof/>
      </w:rPr>
      <w:t>82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8E1A19">
      <w:rPr>
        <w:noProof/>
      </w:rPr>
      <w:t>81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C14558" w:rsidRDefault="00C14558">
        <w:pPr>
          <w:pStyle w:val="Footer"/>
          <w:jc w:val="right"/>
        </w:pPr>
        <w:r>
          <w:fldChar w:fldCharType="begin"/>
        </w:r>
        <w:r>
          <w:instrText xml:space="preserve"> PAGE   \* MERGEFORMAT </w:instrText>
        </w:r>
        <w:r>
          <w:fldChar w:fldCharType="separate"/>
        </w:r>
        <w:r w:rsidR="00E4165C">
          <w:rPr>
            <w:noProof/>
          </w:rPr>
          <w:t>59</w:t>
        </w:r>
        <w:r>
          <w:rPr>
            <w:noProof/>
          </w:rPr>
          <w:fldChar w:fldCharType="end"/>
        </w:r>
      </w:p>
    </w:sdtContent>
  </w:sdt>
  <w:p w:rsidR="00C14558" w:rsidRDefault="00C14558"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85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Arabic  \* MERGEFORMAT </w:instrText>
    </w:r>
    <w:r>
      <w:fldChar w:fldCharType="separate"/>
    </w:r>
    <w:r w:rsidR="00E4165C">
      <w:rPr>
        <w:noProof/>
      </w:rPr>
      <w:t>87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Arabic  \* MERGEFORMAT </w:instrText>
    </w:r>
    <w:r>
      <w:fldChar w:fldCharType="separate"/>
    </w:r>
    <w:r w:rsidR="00E4165C">
      <w:rPr>
        <w:noProof/>
      </w:rPr>
      <w:t>89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Footer"/>
      <w:jc w:val="right"/>
    </w:pPr>
    <w:r>
      <w:fldChar w:fldCharType="begin"/>
    </w:r>
    <w:r>
      <w:instrText>PAGE</w:instrText>
    </w:r>
    <w:r>
      <w:fldChar w:fldCharType="separate"/>
    </w:r>
    <w:r w:rsidR="00E4165C">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sidR="00E4165C">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sidR="00E4165C">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232" w:rsidRDefault="00B21232" w:rsidP="00702C88">
      <w:pPr>
        <w:spacing w:after="0" w:line="240" w:lineRule="auto"/>
      </w:pPr>
      <w:r>
        <w:separator/>
      </w:r>
    </w:p>
  </w:footnote>
  <w:footnote w:type="continuationSeparator" w:id="0">
    <w:p w:rsidR="00B21232" w:rsidRDefault="00B21232"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6127CA16" wp14:editId="4E80A37B">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80C7855" wp14:editId="517115C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7A5CE594" wp14:editId="58E055C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314691AD" wp14:editId="7B4F55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D7E4D81" wp14:editId="617024DA">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2642BAFB" wp14:editId="690BE55B">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E4165C" w:rsidRPr="00E4165C">
      <w:rPr>
        <w:rFonts w:hint="cs"/>
        <w:b/>
        <w:bCs/>
        <w:smallCaps/>
        <w:noProof/>
        <w:cs/>
      </w:rPr>
      <w:t>‎</w:t>
    </w:r>
    <w:r w:rsidR="00E4165C">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E4165C">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86ABA6A" wp14:editId="017E2CA2">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EA7A74" w:rsidRDefault="00C14558"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E4165C" w:rsidRPr="00E4165C">
      <w:rPr>
        <w:rFonts w:hint="cs"/>
        <w:b/>
        <w:bCs/>
        <w:smallCaps/>
        <w:noProof/>
        <w:cs/>
      </w:rPr>
      <w:t>‎</w:t>
    </w:r>
    <w:r w:rsidR="00E4165C">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E4165C" w:rsidRPr="00E4165C">
      <w:rPr>
        <w:b/>
        <w:bCs/>
        <w:smallCaps/>
        <w:noProof/>
      </w:rPr>
      <w:t>Overall</w:t>
    </w:r>
    <w:r w:rsidR="00E4165C">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6082F833" wp14:editId="1B78A2F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8E1A19">
      <w:rPr>
        <w:smallCaps/>
        <w:noProof/>
        <w:lang w:val="en-US"/>
      </w:rPr>
      <w:t>Evaluation</w:t>
    </w:r>
    <w:r>
      <w:rPr>
        <w:smallCaps/>
        <w:lang w:val="en-US"/>
      </w:rPr>
      <w:fldChar w:fldCharType="end"/>
    </w:r>
  </w:p>
  <w:p w:rsidR="00C14558" w:rsidRPr="00141811" w:rsidRDefault="00C14558"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8E1A19">
      <w:rPr>
        <w:smallCaps/>
        <w:noProof/>
      </w:rPr>
      <w:t>Content trust evaluation</w:t>
    </w:r>
    <w:r>
      <w:rPr>
        <w:smallCaps/>
      </w:rPr>
      <w:fldChar w:fldCharType="end"/>
    </w:r>
  </w:p>
  <w:p w:rsidR="00C14558" w:rsidRPr="00DF30C0" w:rsidRDefault="00C14558"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593F3D" w:rsidRDefault="00C14558"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7E105B8E" wp14:editId="54954C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DF30C0" w:rsidRDefault="00C14558"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7EA586EB" wp14:editId="2F35E832">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2A2571" w:rsidRDefault="00C14558"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219A5B3" wp14:editId="6CF68E34">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CC6C2B" w:rsidRDefault="00C1455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49BA5A59" wp14:editId="0D28F31C">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F52B12" w:rsidRDefault="00C14558"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CC6C2B" w:rsidRDefault="00C14558"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F52B12" w:rsidRDefault="00C14558"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CC6C2B" w:rsidRDefault="00C14558"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E4165C" w:rsidRPr="00E4165C">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7113D4BE" wp14:editId="20D57F8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98B07E2" wp14:editId="25BA43C4">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75C687CC" wp14:editId="5C5495E4">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Pr="00962C1D" w:rsidRDefault="00C14558"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407448A" wp14:editId="15DD2D83">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558" w:rsidRDefault="00C145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0"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1"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1"/>
  </w:num>
  <w:num w:numId="10">
    <w:abstractNumId w:val="13"/>
  </w:num>
  <w:num w:numId="11">
    <w:abstractNumId w:val="7"/>
  </w:num>
  <w:num w:numId="12">
    <w:abstractNumId w:val="10"/>
  </w:num>
  <w:num w:numId="13">
    <w:abstractNumId w:val="12"/>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4AF5"/>
    <w:rsid w:val="000258BC"/>
    <w:rsid w:val="00027C33"/>
    <w:rsid w:val="00033E28"/>
    <w:rsid w:val="0003413B"/>
    <w:rsid w:val="00036A10"/>
    <w:rsid w:val="000431E2"/>
    <w:rsid w:val="0004368E"/>
    <w:rsid w:val="0004370D"/>
    <w:rsid w:val="00044B94"/>
    <w:rsid w:val="00045A6F"/>
    <w:rsid w:val="00046CDE"/>
    <w:rsid w:val="00050022"/>
    <w:rsid w:val="00051786"/>
    <w:rsid w:val="00057AA2"/>
    <w:rsid w:val="000632B2"/>
    <w:rsid w:val="000679EA"/>
    <w:rsid w:val="00072B7A"/>
    <w:rsid w:val="00077E25"/>
    <w:rsid w:val="00080C96"/>
    <w:rsid w:val="00081305"/>
    <w:rsid w:val="000852AA"/>
    <w:rsid w:val="00085941"/>
    <w:rsid w:val="000870D7"/>
    <w:rsid w:val="00090853"/>
    <w:rsid w:val="000929E0"/>
    <w:rsid w:val="00092A93"/>
    <w:rsid w:val="000947ED"/>
    <w:rsid w:val="000963AC"/>
    <w:rsid w:val="0009703B"/>
    <w:rsid w:val="000975DE"/>
    <w:rsid w:val="000A0F56"/>
    <w:rsid w:val="000A2C7A"/>
    <w:rsid w:val="000A32DE"/>
    <w:rsid w:val="000A3856"/>
    <w:rsid w:val="000A419F"/>
    <w:rsid w:val="000A6D5F"/>
    <w:rsid w:val="000B25FA"/>
    <w:rsid w:val="000B3DDC"/>
    <w:rsid w:val="000B3E5A"/>
    <w:rsid w:val="000B47B4"/>
    <w:rsid w:val="000C4D00"/>
    <w:rsid w:val="000D2438"/>
    <w:rsid w:val="000D2DF5"/>
    <w:rsid w:val="000D4EFD"/>
    <w:rsid w:val="000D7214"/>
    <w:rsid w:val="000E2A8D"/>
    <w:rsid w:val="000E6233"/>
    <w:rsid w:val="000E6B50"/>
    <w:rsid w:val="000F16B6"/>
    <w:rsid w:val="000F1A6B"/>
    <w:rsid w:val="000F3BF1"/>
    <w:rsid w:val="000F3FCB"/>
    <w:rsid w:val="000F4071"/>
    <w:rsid w:val="000F566B"/>
    <w:rsid w:val="000F6C52"/>
    <w:rsid w:val="000F6FD0"/>
    <w:rsid w:val="00103A96"/>
    <w:rsid w:val="00106013"/>
    <w:rsid w:val="001060C4"/>
    <w:rsid w:val="0011120D"/>
    <w:rsid w:val="00111A04"/>
    <w:rsid w:val="00111D22"/>
    <w:rsid w:val="00113FA6"/>
    <w:rsid w:val="001140FB"/>
    <w:rsid w:val="001144AF"/>
    <w:rsid w:val="001146BB"/>
    <w:rsid w:val="00114B34"/>
    <w:rsid w:val="00122AB9"/>
    <w:rsid w:val="0012370C"/>
    <w:rsid w:val="00127666"/>
    <w:rsid w:val="00127942"/>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49A1"/>
    <w:rsid w:val="001649F5"/>
    <w:rsid w:val="00166898"/>
    <w:rsid w:val="00166A3D"/>
    <w:rsid w:val="00170917"/>
    <w:rsid w:val="00171559"/>
    <w:rsid w:val="001744F0"/>
    <w:rsid w:val="00174A16"/>
    <w:rsid w:val="00175683"/>
    <w:rsid w:val="00177E43"/>
    <w:rsid w:val="0018083B"/>
    <w:rsid w:val="00182718"/>
    <w:rsid w:val="00184873"/>
    <w:rsid w:val="00184B6E"/>
    <w:rsid w:val="00187A29"/>
    <w:rsid w:val="00190083"/>
    <w:rsid w:val="00191157"/>
    <w:rsid w:val="00192249"/>
    <w:rsid w:val="001A24B6"/>
    <w:rsid w:val="001B2332"/>
    <w:rsid w:val="001B3DB6"/>
    <w:rsid w:val="001B455B"/>
    <w:rsid w:val="001B5D8E"/>
    <w:rsid w:val="001B5D96"/>
    <w:rsid w:val="001C2CF3"/>
    <w:rsid w:val="001C32BE"/>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30786"/>
    <w:rsid w:val="00230CD2"/>
    <w:rsid w:val="0023145E"/>
    <w:rsid w:val="002317FA"/>
    <w:rsid w:val="002327E5"/>
    <w:rsid w:val="00233CEE"/>
    <w:rsid w:val="0023501F"/>
    <w:rsid w:val="00235806"/>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72C11"/>
    <w:rsid w:val="002744D2"/>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FC7"/>
    <w:rsid w:val="002C62E5"/>
    <w:rsid w:val="002C633C"/>
    <w:rsid w:val="002C663E"/>
    <w:rsid w:val="002D28D1"/>
    <w:rsid w:val="002D2B8E"/>
    <w:rsid w:val="002D6B07"/>
    <w:rsid w:val="002E0A54"/>
    <w:rsid w:val="002E11F0"/>
    <w:rsid w:val="002E645F"/>
    <w:rsid w:val="002F0915"/>
    <w:rsid w:val="002F2463"/>
    <w:rsid w:val="002F37B5"/>
    <w:rsid w:val="002F6A37"/>
    <w:rsid w:val="00300538"/>
    <w:rsid w:val="003012B0"/>
    <w:rsid w:val="00302AB0"/>
    <w:rsid w:val="00303869"/>
    <w:rsid w:val="00303CFE"/>
    <w:rsid w:val="0030401B"/>
    <w:rsid w:val="003046CE"/>
    <w:rsid w:val="00306F96"/>
    <w:rsid w:val="00311884"/>
    <w:rsid w:val="00311B6E"/>
    <w:rsid w:val="00311FCD"/>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20F1"/>
    <w:rsid w:val="00342494"/>
    <w:rsid w:val="00344CEA"/>
    <w:rsid w:val="003452D7"/>
    <w:rsid w:val="003457ED"/>
    <w:rsid w:val="003510A7"/>
    <w:rsid w:val="003514BE"/>
    <w:rsid w:val="00352F54"/>
    <w:rsid w:val="00353599"/>
    <w:rsid w:val="00353D7F"/>
    <w:rsid w:val="003576AA"/>
    <w:rsid w:val="003625F8"/>
    <w:rsid w:val="00362EBB"/>
    <w:rsid w:val="00363492"/>
    <w:rsid w:val="0036533A"/>
    <w:rsid w:val="0036696C"/>
    <w:rsid w:val="003675E0"/>
    <w:rsid w:val="003677F6"/>
    <w:rsid w:val="00370AEE"/>
    <w:rsid w:val="00374BA3"/>
    <w:rsid w:val="003761BB"/>
    <w:rsid w:val="00376B4E"/>
    <w:rsid w:val="0038092B"/>
    <w:rsid w:val="003822D2"/>
    <w:rsid w:val="00382A92"/>
    <w:rsid w:val="00383EEE"/>
    <w:rsid w:val="00385D61"/>
    <w:rsid w:val="00387C4B"/>
    <w:rsid w:val="003912C4"/>
    <w:rsid w:val="00393D27"/>
    <w:rsid w:val="003A0C03"/>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2004"/>
    <w:rsid w:val="003C3A7D"/>
    <w:rsid w:val="003C3C0A"/>
    <w:rsid w:val="003C4480"/>
    <w:rsid w:val="003C51A3"/>
    <w:rsid w:val="003C531C"/>
    <w:rsid w:val="003C6480"/>
    <w:rsid w:val="003C7536"/>
    <w:rsid w:val="003D2D8E"/>
    <w:rsid w:val="003D5ADF"/>
    <w:rsid w:val="003D6258"/>
    <w:rsid w:val="003D7D6B"/>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77AE"/>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134"/>
    <w:rsid w:val="0047160E"/>
    <w:rsid w:val="00471B5F"/>
    <w:rsid w:val="00472741"/>
    <w:rsid w:val="00473ECF"/>
    <w:rsid w:val="00474400"/>
    <w:rsid w:val="00474F5B"/>
    <w:rsid w:val="0047651C"/>
    <w:rsid w:val="004818B4"/>
    <w:rsid w:val="004819C3"/>
    <w:rsid w:val="0048320D"/>
    <w:rsid w:val="00483CB3"/>
    <w:rsid w:val="00484069"/>
    <w:rsid w:val="004857C5"/>
    <w:rsid w:val="00485F68"/>
    <w:rsid w:val="004911EF"/>
    <w:rsid w:val="004911F7"/>
    <w:rsid w:val="00491DC0"/>
    <w:rsid w:val="004942FE"/>
    <w:rsid w:val="00495EAA"/>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45BC"/>
    <w:rsid w:val="004C554B"/>
    <w:rsid w:val="004C6382"/>
    <w:rsid w:val="004D2358"/>
    <w:rsid w:val="004D31E6"/>
    <w:rsid w:val="004E021E"/>
    <w:rsid w:val="004E44D0"/>
    <w:rsid w:val="004F451F"/>
    <w:rsid w:val="004F6CA3"/>
    <w:rsid w:val="00500852"/>
    <w:rsid w:val="0050208D"/>
    <w:rsid w:val="005038A5"/>
    <w:rsid w:val="00506960"/>
    <w:rsid w:val="00524DE4"/>
    <w:rsid w:val="00524F7F"/>
    <w:rsid w:val="005309D3"/>
    <w:rsid w:val="00531821"/>
    <w:rsid w:val="00532012"/>
    <w:rsid w:val="00532191"/>
    <w:rsid w:val="00532CDD"/>
    <w:rsid w:val="005338A0"/>
    <w:rsid w:val="00535ED8"/>
    <w:rsid w:val="0053659A"/>
    <w:rsid w:val="00537F16"/>
    <w:rsid w:val="00541B07"/>
    <w:rsid w:val="00551734"/>
    <w:rsid w:val="00551805"/>
    <w:rsid w:val="00551C2E"/>
    <w:rsid w:val="00552014"/>
    <w:rsid w:val="005520DD"/>
    <w:rsid w:val="00554D76"/>
    <w:rsid w:val="005614CE"/>
    <w:rsid w:val="00567119"/>
    <w:rsid w:val="005674A1"/>
    <w:rsid w:val="00572614"/>
    <w:rsid w:val="00572888"/>
    <w:rsid w:val="005853E6"/>
    <w:rsid w:val="00591417"/>
    <w:rsid w:val="00591897"/>
    <w:rsid w:val="0059287A"/>
    <w:rsid w:val="00593479"/>
    <w:rsid w:val="00593F3D"/>
    <w:rsid w:val="00594F22"/>
    <w:rsid w:val="0059586D"/>
    <w:rsid w:val="005A4C64"/>
    <w:rsid w:val="005A53AF"/>
    <w:rsid w:val="005A6136"/>
    <w:rsid w:val="005B373D"/>
    <w:rsid w:val="005B3789"/>
    <w:rsid w:val="005B4756"/>
    <w:rsid w:val="005B5CB3"/>
    <w:rsid w:val="005C126B"/>
    <w:rsid w:val="005C237A"/>
    <w:rsid w:val="005C4D20"/>
    <w:rsid w:val="005C588E"/>
    <w:rsid w:val="005D4FDE"/>
    <w:rsid w:val="005D511D"/>
    <w:rsid w:val="005D5645"/>
    <w:rsid w:val="005D6F20"/>
    <w:rsid w:val="005E5E7B"/>
    <w:rsid w:val="005E63DD"/>
    <w:rsid w:val="005E6F51"/>
    <w:rsid w:val="005F0AE0"/>
    <w:rsid w:val="005F46C2"/>
    <w:rsid w:val="005F6CC9"/>
    <w:rsid w:val="00600CC4"/>
    <w:rsid w:val="0060113F"/>
    <w:rsid w:val="00602B97"/>
    <w:rsid w:val="00602E5C"/>
    <w:rsid w:val="00604E2F"/>
    <w:rsid w:val="00604F44"/>
    <w:rsid w:val="0060625D"/>
    <w:rsid w:val="00607148"/>
    <w:rsid w:val="00607E6A"/>
    <w:rsid w:val="006115E0"/>
    <w:rsid w:val="006136DD"/>
    <w:rsid w:val="006163CA"/>
    <w:rsid w:val="00622218"/>
    <w:rsid w:val="006233DB"/>
    <w:rsid w:val="006236C5"/>
    <w:rsid w:val="00624004"/>
    <w:rsid w:val="0063096B"/>
    <w:rsid w:val="00633ACA"/>
    <w:rsid w:val="00635A04"/>
    <w:rsid w:val="006421A7"/>
    <w:rsid w:val="00645870"/>
    <w:rsid w:val="0064702A"/>
    <w:rsid w:val="0065024A"/>
    <w:rsid w:val="006504D6"/>
    <w:rsid w:val="00650A92"/>
    <w:rsid w:val="00650DC0"/>
    <w:rsid w:val="0065226C"/>
    <w:rsid w:val="0065344A"/>
    <w:rsid w:val="00656B9A"/>
    <w:rsid w:val="00656F40"/>
    <w:rsid w:val="00661F65"/>
    <w:rsid w:val="006626F2"/>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6663"/>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6522"/>
    <w:rsid w:val="00777359"/>
    <w:rsid w:val="007808A9"/>
    <w:rsid w:val="00780B58"/>
    <w:rsid w:val="007829C3"/>
    <w:rsid w:val="00784CDC"/>
    <w:rsid w:val="00784D72"/>
    <w:rsid w:val="00785281"/>
    <w:rsid w:val="007867AA"/>
    <w:rsid w:val="0078738A"/>
    <w:rsid w:val="00790E7C"/>
    <w:rsid w:val="0079378B"/>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15E70"/>
    <w:rsid w:val="00822A25"/>
    <w:rsid w:val="00825711"/>
    <w:rsid w:val="00831DF6"/>
    <w:rsid w:val="0083301B"/>
    <w:rsid w:val="00833EF1"/>
    <w:rsid w:val="00835251"/>
    <w:rsid w:val="00836076"/>
    <w:rsid w:val="00837FBF"/>
    <w:rsid w:val="0084389F"/>
    <w:rsid w:val="00843BFB"/>
    <w:rsid w:val="008441C3"/>
    <w:rsid w:val="008455EF"/>
    <w:rsid w:val="00845AEF"/>
    <w:rsid w:val="008500D5"/>
    <w:rsid w:val="008605FF"/>
    <w:rsid w:val="00861A50"/>
    <w:rsid w:val="0086205D"/>
    <w:rsid w:val="0086295E"/>
    <w:rsid w:val="00865791"/>
    <w:rsid w:val="00867333"/>
    <w:rsid w:val="008713AA"/>
    <w:rsid w:val="00871E60"/>
    <w:rsid w:val="008734A5"/>
    <w:rsid w:val="00873D3E"/>
    <w:rsid w:val="00874E13"/>
    <w:rsid w:val="00876BD5"/>
    <w:rsid w:val="00881C6F"/>
    <w:rsid w:val="00882284"/>
    <w:rsid w:val="00882DDC"/>
    <w:rsid w:val="00883196"/>
    <w:rsid w:val="00884204"/>
    <w:rsid w:val="008843DA"/>
    <w:rsid w:val="008844DE"/>
    <w:rsid w:val="008860BB"/>
    <w:rsid w:val="00886154"/>
    <w:rsid w:val="0088713D"/>
    <w:rsid w:val="00887789"/>
    <w:rsid w:val="00893D2A"/>
    <w:rsid w:val="008949B4"/>
    <w:rsid w:val="00895271"/>
    <w:rsid w:val="0089537B"/>
    <w:rsid w:val="008A16EF"/>
    <w:rsid w:val="008A1FB5"/>
    <w:rsid w:val="008A3E76"/>
    <w:rsid w:val="008A666D"/>
    <w:rsid w:val="008B0ED7"/>
    <w:rsid w:val="008B2AD8"/>
    <w:rsid w:val="008B4D83"/>
    <w:rsid w:val="008B5318"/>
    <w:rsid w:val="008B5585"/>
    <w:rsid w:val="008C4082"/>
    <w:rsid w:val="008C44B0"/>
    <w:rsid w:val="008C47D9"/>
    <w:rsid w:val="008D09CE"/>
    <w:rsid w:val="008D1999"/>
    <w:rsid w:val="008D2E69"/>
    <w:rsid w:val="008D3058"/>
    <w:rsid w:val="008D433C"/>
    <w:rsid w:val="008D46B3"/>
    <w:rsid w:val="008E1A19"/>
    <w:rsid w:val="008E1AF8"/>
    <w:rsid w:val="008E25DF"/>
    <w:rsid w:val="008E51EF"/>
    <w:rsid w:val="008F0939"/>
    <w:rsid w:val="008F12E8"/>
    <w:rsid w:val="008F4B35"/>
    <w:rsid w:val="008F7972"/>
    <w:rsid w:val="008F7BF1"/>
    <w:rsid w:val="00903007"/>
    <w:rsid w:val="00906AD9"/>
    <w:rsid w:val="00906C46"/>
    <w:rsid w:val="00911A38"/>
    <w:rsid w:val="009131A1"/>
    <w:rsid w:val="009134BC"/>
    <w:rsid w:val="00914B43"/>
    <w:rsid w:val="00917820"/>
    <w:rsid w:val="009325BF"/>
    <w:rsid w:val="009328A1"/>
    <w:rsid w:val="0093317F"/>
    <w:rsid w:val="00934310"/>
    <w:rsid w:val="00935184"/>
    <w:rsid w:val="009371F8"/>
    <w:rsid w:val="00940632"/>
    <w:rsid w:val="00947641"/>
    <w:rsid w:val="0095420A"/>
    <w:rsid w:val="009552F7"/>
    <w:rsid w:val="009565B6"/>
    <w:rsid w:val="0095684D"/>
    <w:rsid w:val="009568A0"/>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05C4"/>
    <w:rsid w:val="009915F3"/>
    <w:rsid w:val="009923F2"/>
    <w:rsid w:val="00993C17"/>
    <w:rsid w:val="009951CD"/>
    <w:rsid w:val="00997160"/>
    <w:rsid w:val="009A2326"/>
    <w:rsid w:val="009A2F58"/>
    <w:rsid w:val="009A414C"/>
    <w:rsid w:val="009A4EB8"/>
    <w:rsid w:val="009A5F2F"/>
    <w:rsid w:val="009A649F"/>
    <w:rsid w:val="009A68B6"/>
    <w:rsid w:val="009B0881"/>
    <w:rsid w:val="009B1900"/>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1B15"/>
    <w:rsid w:val="00A149C9"/>
    <w:rsid w:val="00A14ED6"/>
    <w:rsid w:val="00A15E1C"/>
    <w:rsid w:val="00A21343"/>
    <w:rsid w:val="00A21CE4"/>
    <w:rsid w:val="00A30D38"/>
    <w:rsid w:val="00A3142A"/>
    <w:rsid w:val="00A3340C"/>
    <w:rsid w:val="00A352D1"/>
    <w:rsid w:val="00A35951"/>
    <w:rsid w:val="00A3599D"/>
    <w:rsid w:val="00A40760"/>
    <w:rsid w:val="00A417CA"/>
    <w:rsid w:val="00A42D43"/>
    <w:rsid w:val="00A43DC5"/>
    <w:rsid w:val="00A44B7C"/>
    <w:rsid w:val="00A51BF3"/>
    <w:rsid w:val="00A532E7"/>
    <w:rsid w:val="00A54C3A"/>
    <w:rsid w:val="00A5557C"/>
    <w:rsid w:val="00A57653"/>
    <w:rsid w:val="00A57AEB"/>
    <w:rsid w:val="00A61703"/>
    <w:rsid w:val="00A63E09"/>
    <w:rsid w:val="00A66A4A"/>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E00"/>
    <w:rsid w:val="00AD4FEF"/>
    <w:rsid w:val="00AD57EE"/>
    <w:rsid w:val="00AD6E74"/>
    <w:rsid w:val="00AD75A1"/>
    <w:rsid w:val="00AD79B1"/>
    <w:rsid w:val="00AE287C"/>
    <w:rsid w:val="00AE2CE9"/>
    <w:rsid w:val="00AE507E"/>
    <w:rsid w:val="00AE7E11"/>
    <w:rsid w:val="00AF2458"/>
    <w:rsid w:val="00AF2DC3"/>
    <w:rsid w:val="00AF3564"/>
    <w:rsid w:val="00AF5E6E"/>
    <w:rsid w:val="00AF7BFD"/>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207F2"/>
    <w:rsid w:val="00B21232"/>
    <w:rsid w:val="00B26835"/>
    <w:rsid w:val="00B31D44"/>
    <w:rsid w:val="00B32EFF"/>
    <w:rsid w:val="00B330EF"/>
    <w:rsid w:val="00B332F8"/>
    <w:rsid w:val="00B36E77"/>
    <w:rsid w:val="00B4527A"/>
    <w:rsid w:val="00B463F5"/>
    <w:rsid w:val="00B509A6"/>
    <w:rsid w:val="00B52592"/>
    <w:rsid w:val="00B52C4A"/>
    <w:rsid w:val="00B5328F"/>
    <w:rsid w:val="00B61B11"/>
    <w:rsid w:val="00B63D39"/>
    <w:rsid w:val="00B64868"/>
    <w:rsid w:val="00B65E8E"/>
    <w:rsid w:val="00B70385"/>
    <w:rsid w:val="00B71066"/>
    <w:rsid w:val="00B7437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54BE"/>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1E56"/>
    <w:rsid w:val="00C62941"/>
    <w:rsid w:val="00C64B06"/>
    <w:rsid w:val="00C65136"/>
    <w:rsid w:val="00C6531A"/>
    <w:rsid w:val="00C66E8B"/>
    <w:rsid w:val="00C7145E"/>
    <w:rsid w:val="00C76504"/>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C063A"/>
    <w:rsid w:val="00CC1FF2"/>
    <w:rsid w:val="00CC2F9A"/>
    <w:rsid w:val="00CC4425"/>
    <w:rsid w:val="00CC4941"/>
    <w:rsid w:val="00CC6C2B"/>
    <w:rsid w:val="00CD0BD1"/>
    <w:rsid w:val="00CD5B69"/>
    <w:rsid w:val="00CD67FB"/>
    <w:rsid w:val="00CE1065"/>
    <w:rsid w:val="00CE338E"/>
    <w:rsid w:val="00CE42D4"/>
    <w:rsid w:val="00CE4A36"/>
    <w:rsid w:val="00CE4B33"/>
    <w:rsid w:val="00CE6266"/>
    <w:rsid w:val="00CF0412"/>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3DEF"/>
    <w:rsid w:val="00D3717A"/>
    <w:rsid w:val="00D40C74"/>
    <w:rsid w:val="00D414A2"/>
    <w:rsid w:val="00D4245A"/>
    <w:rsid w:val="00D45E44"/>
    <w:rsid w:val="00D4791E"/>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4F1D"/>
    <w:rsid w:val="00DB71AE"/>
    <w:rsid w:val="00DB7E9C"/>
    <w:rsid w:val="00DC01E9"/>
    <w:rsid w:val="00DC1B44"/>
    <w:rsid w:val="00DC2807"/>
    <w:rsid w:val="00DC3EDB"/>
    <w:rsid w:val="00DC5996"/>
    <w:rsid w:val="00DC628C"/>
    <w:rsid w:val="00DC6DC4"/>
    <w:rsid w:val="00DD0202"/>
    <w:rsid w:val="00DD1C53"/>
    <w:rsid w:val="00DD2870"/>
    <w:rsid w:val="00DD5A75"/>
    <w:rsid w:val="00DD7EDA"/>
    <w:rsid w:val="00DE1D87"/>
    <w:rsid w:val="00DE3893"/>
    <w:rsid w:val="00DE4039"/>
    <w:rsid w:val="00DE4084"/>
    <w:rsid w:val="00DE611F"/>
    <w:rsid w:val="00DE77B1"/>
    <w:rsid w:val="00DE7BF0"/>
    <w:rsid w:val="00DF30C0"/>
    <w:rsid w:val="00DF3DB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7761"/>
    <w:rsid w:val="00E37A12"/>
    <w:rsid w:val="00E4165C"/>
    <w:rsid w:val="00E431A9"/>
    <w:rsid w:val="00E45BB4"/>
    <w:rsid w:val="00E466D4"/>
    <w:rsid w:val="00E4688F"/>
    <w:rsid w:val="00E51522"/>
    <w:rsid w:val="00E523B0"/>
    <w:rsid w:val="00E555B7"/>
    <w:rsid w:val="00E56C12"/>
    <w:rsid w:val="00E57E4D"/>
    <w:rsid w:val="00E623AE"/>
    <w:rsid w:val="00E623FE"/>
    <w:rsid w:val="00E6383A"/>
    <w:rsid w:val="00E65882"/>
    <w:rsid w:val="00E65FBE"/>
    <w:rsid w:val="00E67F24"/>
    <w:rsid w:val="00E70FF7"/>
    <w:rsid w:val="00E71DC3"/>
    <w:rsid w:val="00E730DF"/>
    <w:rsid w:val="00E73B70"/>
    <w:rsid w:val="00E7707D"/>
    <w:rsid w:val="00E770D9"/>
    <w:rsid w:val="00E807F2"/>
    <w:rsid w:val="00E816C9"/>
    <w:rsid w:val="00E859B0"/>
    <w:rsid w:val="00E86D45"/>
    <w:rsid w:val="00E90AB3"/>
    <w:rsid w:val="00E9359C"/>
    <w:rsid w:val="00E93B8C"/>
    <w:rsid w:val="00E9454C"/>
    <w:rsid w:val="00E95154"/>
    <w:rsid w:val="00E969E4"/>
    <w:rsid w:val="00EA0309"/>
    <w:rsid w:val="00EA2D0D"/>
    <w:rsid w:val="00EA6A83"/>
    <w:rsid w:val="00EA7A74"/>
    <w:rsid w:val="00EB0D0C"/>
    <w:rsid w:val="00EB0ED3"/>
    <w:rsid w:val="00EB13FB"/>
    <w:rsid w:val="00EB43C0"/>
    <w:rsid w:val="00EB477A"/>
    <w:rsid w:val="00EC01F1"/>
    <w:rsid w:val="00EC3329"/>
    <w:rsid w:val="00EC3661"/>
    <w:rsid w:val="00EC47D0"/>
    <w:rsid w:val="00EC5949"/>
    <w:rsid w:val="00EC6485"/>
    <w:rsid w:val="00EC7695"/>
    <w:rsid w:val="00EC7C22"/>
    <w:rsid w:val="00ED6A4F"/>
    <w:rsid w:val="00ED7CB5"/>
    <w:rsid w:val="00EE185F"/>
    <w:rsid w:val="00EE435D"/>
    <w:rsid w:val="00EE7824"/>
    <w:rsid w:val="00EF1155"/>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472BA"/>
    <w:rsid w:val="00F506A4"/>
    <w:rsid w:val="00F52AAD"/>
    <w:rsid w:val="00F52B12"/>
    <w:rsid w:val="00F5530A"/>
    <w:rsid w:val="00F55C16"/>
    <w:rsid w:val="00F5645B"/>
    <w:rsid w:val="00F57CE3"/>
    <w:rsid w:val="00F606C6"/>
    <w:rsid w:val="00F60E92"/>
    <w:rsid w:val="00F61CDC"/>
    <w:rsid w:val="00F6297F"/>
    <w:rsid w:val="00F63855"/>
    <w:rsid w:val="00F6455F"/>
    <w:rsid w:val="00F649B4"/>
    <w:rsid w:val="00F663B5"/>
    <w:rsid w:val="00F7363E"/>
    <w:rsid w:val="00F757F3"/>
    <w:rsid w:val="00F82361"/>
    <w:rsid w:val="00F82615"/>
    <w:rsid w:val="00F84466"/>
    <w:rsid w:val="00F85FC7"/>
    <w:rsid w:val="00F85FC9"/>
    <w:rsid w:val="00F873DA"/>
    <w:rsid w:val="00F87620"/>
    <w:rsid w:val="00F97C34"/>
    <w:rsid w:val="00FA1755"/>
    <w:rsid w:val="00FA1F9F"/>
    <w:rsid w:val="00FA2D1D"/>
    <w:rsid w:val="00FA5B8D"/>
    <w:rsid w:val="00FB52C0"/>
    <w:rsid w:val="00FB6394"/>
    <w:rsid w:val="00FC3016"/>
    <w:rsid w:val="00FC3E36"/>
    <w:rsid w:val="00FC403A"/>
    <w:rsid w:val="00FC4603"/>
    <w:rsid w:val="00FD048E"/>
    <w:rsid w:val="00FD15AF"/>
    <w:rsid w:val="00FD21B8"/>
    <w:rsid w:val="00FD5156"/>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71F8E"/>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header" Target="head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footer" Target="footer28.xml"/><Relationship Id="rId79" Type="http://schemas.openxmlformats.org/officeDocument/2006/relationships/header" Target="header30.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glossaryDocument" Target="glossary/document.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header" Target="header33.xml"/><Relationship Id="rId93"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6.xml"/><Relationship Id="rId75" Type="http://schemas.openxmlformats.org/officeDocument/2006/relationships/header" Target="header28.xml"/><Relationship Id="rId83" Type="http://schemas.openxmlformats.org/officeDocument/2006/relationships/footer" Target="footer32.xml"/><Relationship Id="rId88" Type="http://schemas.openxmlformats.org/officeDocument/2006/relationships/header" Target="header34.xm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30.xml"/><Relationship Id="rId81" Type="http://schemas.openxmlformats.org/officeDocument/2006/relationships/header" Target="header31.xml"/><Relationship Id="rId86" Type="http://schemas.openxmlformats.org/officeDocument/2006/relationships/footer" Target="footer3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9.xml"/><Relationship Id="rId7" Type="http://schemas.openxmlformats.org/officeDocument/2006/relationships/footnotes" Target="foot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yperlink" Target="mailto:ipsum@gmail.com" TargetMode="External"/><Relationship Id="rId82" Type="http://schemas.openxmlformats.org/officeDocument/2006/relationships/header" Target="header32.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C21F9"/>
    <w:rsid w:val="002113D6"/>
    <w:rsid w:val="002819CB"/>
    <w:rsid w:val="00370E73"/>
    <w:rsid w:val="00407A28"/>
    <w:rsid w:val="0041066E"/>
    <w:rsid w:val="00533390"/>
    <w:rsid w:val="0055177B"/>
    <w:rsid w:val="005766AA"/>
    <w:rsid w:val="005B01B7"/>
    <w:rsid w:val="005E66E7"/>
    <w:rsid w:val="0063095A"/>
    <w:rsid w:val="006E329D"/>
    <w:rsid w:val="007854C1"/>
    <w:rsid w:val="00786522"/>
    <w:rsid w:val="00793F63"/>
    <w:rsid w:val="007D5699"/>
    <w:rsid w:val="007F1B5E"/>
    <w:rsid w:val="00863496"/>
    <w:rsid w:val="00881B6B"/>
    <w:rsid w:val="00896168"/>
    <w:rsid w:val="008A26DF"/>
    <w:rsid w:val="00964914"/>
    <w:rsid w:val="00970B7B"/>
    <w:rsid w:val="00981228"/>
    <w:rsid w:val="009935A7"/>
    <w:rsid w:val="009C6F7D"/>
    <w:rsid w:val="009E6CF3"/>
    <w:rsid w:val="00A10691"/>
    <w:rsid w:val="00A1166E"/>
    <w:rsid w:val="00A54707"/>
    <w:rsid w:val="00A857A3"/>
    <w:rsid w:val="00AA76E6"/>
    <w:rsid w:val="00AB70E6"/>
    <w:rsid w:val="00AC60F6"/>
    <w:rsid w:val="00AD24B0"/>
    <w:rsid w:val="00B9385E"/>
    <w:rsid w:val="00C27BEF"/>
    <w:rsid w:val="00C45279"/>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A81BC-9347-4E01-9AB6-570AB309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1541</TotalTime>
  <Pages>105</Pages>
  <Words>24440</Words>
  <Characters>139310</Characters>
  <Application>Microsoft Office Word</Application>
  <DocSecurity>0</DocSecurity>
  <Lines>1160</Lines>
  <Paragraphs>326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163424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562</cp:revision>
  <cp:lastPrinted>2012-08-23T10:23:00Z</cp:lastPrinted>
  <dcterms:created xsi:type="dcterms:W3CDTF">2019-01-23T09:52:00Z</dcterms:created>
  <dcterms:modified xsi:type="dcterms:W3CDTF">2019-02-25T19:21:00Z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